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HeaderTable"/>
        <w:tblW w:w="9362" w:type="dxa"/>
        <w:tblInd w:w="-7"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29" w:type="dxa"/>
          <w:right w:w="29" w:type="dxa"/>
        </w:tblCellMar>
        <w:tblLook w:val="04A0" w:firstRow="1" w:lastRow="0" w:firstColumn="1" w:lastColumn="0" w:noHBand="0" w:noVBand="1"/>
      </w:tblPr>
      <w:tblGrid>
        <w:gridCol w:w="2344"/>
        <w:gridCol w:w="903"/>
        <w:gridCol w:w="2247"/>
        <w:gridCol w:w="1170"/>
        <w:gridCol w:w="633"/>
        <w:gridCol w:w="2065"/>
      </w:tblGrid>
      <w:tr w:rsidR="00301F8C" w:rsidRPr="00F706EC" w14:paraId="52342C4F" w14:textId="77777777" w:rsidTr="00A34A17">
        <w:tc>
          <w:tcPr>
            <w:tcW w:w="2344" w:type="dxa"/>
            <w:tc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tcBorders>
          </w:tcPr>
          <w:p w14:paraId="6AE484AB" w14:textId="77777777" w:rsidR="00301F8C" w:rsidRPr="0012007F" w:rsidRDefault="0091335B" w:rsidP="00F706EC">
            <w:pPr>
              <w:pStyle w:val="Table10"/>
              <w:rPr>
                <w:rFonts w:ascii="Times New Roman" w:hAnsi="Times New Roman" w:cs="Times New Roman"/>
                <w:b/>
                <w:bCs/>
              </w:rPr>
            </w:pPr>
            <w:bookmarkStart w:id="0" w:name="_Toc413678594"/>
            <w:bookmarkStart w:id="1" w:name="_Toc421602553"/>
            <w:r w:rsidRPr="0012007F">
              <w:rPr>
                <w:rFonts w:ascii="Times New Roman" w:hAnsi="Times New Roman" w:cs="Times New Roman"/>
                <w:b/>
                <w:bCs/>
              </w:rPr>
              <w:t>Proposal</w:t>
            </w:r>
            <w:r w:rsidR="00301F8C" w:rsidRPr="0012007F">
              <w:rPr>
                <w:rFonts w:ascii="Times New Roman" w:hAnsi="Times New Roman" w:cs="Times New Roman"/>
                <w:b/>
                <w:bCs/>
              </w:rPr>
              <w:t xml:space="preserve"> Title:</w:t>
            </w:r>
          </w:p>
        </w:tc>
        <w:sdt>
          <w:sdtPr>
            <w:rPr>
              <w:rStyle w:val="StyleBody10pt"/>
              <w:rFonts w:eastAsia="Times New Roman"/>
              <w:szCs w:val="24"/>
            </w:rPr>
            <w:id w:val="1467933087"/>
            <w:placeholder>
              <w:docPart w:val="0AE419E1416743F485636285AEA93155"/>
            </w:placeholder>
            <w15:appearance w15:val="hidden"/>
            <w:text/>
          </w:sdtPr>
          <w:sdtContent>
            <w:tc>
              <w:tcPr>
                <w:tcW w:w="7018" w:type="dxa"/>
                <w:gridSpan w:val="5"/>
                <w:tc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tcBorders>
              </w:tcPr>
              <w:p w14:paraId="5BC290A7" w14:textId="019D171B" w:rsidR="00301F8C" w:rsidRPr="00F706EC" w:rsidRDefault="00BE49FB" w:rsidP="00F706EC">
                <w:pPr>
                  <w:pStyle w:val="Table10"/>
                  <w:rPr>
                    <w:rFonts w:ascii="Times New Roman" w:hAnsi="Times New Roman" w:cs="Times New Roman"/>
                  </w:rPr>
                </w:pPr>
                <w:r w:rsidRPr="00BE49FB">
                  <w:rPr>
                    <w:rStyle w:val="StyleBody10pt"/>
                    <w:rFonts w:eastAsia="Times New Roman" w:cs="Times New Roman"/>
                    <w:szCs w:val="24"/>
                  </w:rPr>
                  <w:t>Transient Multiphysics Simulation of Spent Fuel Repositories for Pebble-bed Reactors</w:t>
                </w:r>
              </w:p>
            </w:tc>
          </w:sdtContent>
        </w:sdt>
      </w:tr>
      <w:tr w:rsidR="00301F8C" w:rsidRPr="00F706EC" w14:paraId="6F49B298" w14:textId="77777777" w:rsidTr="00A34A17">
        <w:trPr>
          <w:trHeight w:val="215"/>
        </w:trPr>
        <w:tc>
          <w:tcPr>
            <w:tcW w:w="2344" w:type="dxa"/>
            <w:tc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tcBorders>
          </w:tcPr>
          <w:p w14:paraId="3694C424" w14:textId="77777777" w:rsidR="00301F8C" w:rsidRPr="0012007F" w:rsidRDefault="00301F8C" w:rsidP="00F706EC">
            <w:pPr>
              <w:pStyle w:val="Table10"/>
              <w:rPr>
                <w:rFonts w:ascii="Times New Roman" w:hAnsi="Times New Roman" w:cs="Times New Roman"/>
                <w:b/>
                <w:bCs/>
              </w:rPr>
            </w:pPr>
            <w:r w:rsidRPr="0012007F">
              <w:rPr>
                <w:rFonts w:ascii="Times New Roman" w:hAnsi="Times New Roman" w:cs="Times New Roman"/>
                <w:b/>
                <w:bCs/>
              </w:rPr>
              <w:t>Principal Investigator:</w:t>
            </w:r>
          </w:p>
        </w:tc>
        <w:sdt>
          <w:sdtPr>
            <w:rPr>
              <w:rStyle w:val="StyleBody10pt"/>
            </w:rPr>
            <w:id w:val="-581674874"/>
            <w:placeholder>
              <w:docPart w:val="E5FDD83A8504449AA0E31EE02B7E869C"/>
            </w:placeholder>
            <w15:appearance w15:val="hidden"/>
          </w:sdtPr>
          <w:sdtContent>
            <w:tc>
              <w:tcPr>
                <w:tcW w:w="3150" w:type="dxa"/>
                <w:gridSpan w:val="2"/>
                <w:tc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tcBorders>
              </w:tcPr>
              <w:p w14:paraId="04357312" w14:textId="32CF2D5E" w:rsidR="00301F8C" w:rsidRPr="00F706EC" w:rsidRDefault="00374C1C" w:rsidP="00F706EC">
                <w:pPr>
                  <w:pStyle w:val="Table10"/>
                  <w:rPr>
                    <w:rFonts w:ascii="Times New Roman" w:hAnsi="Times New Roman" w:cs="Times New Roman"/>
                  </w:rPr>
                </w:pPr>
                <w:r>
                  <w:rPr>
                    <w:rStyle w:val="StyleBody10pt"/>
                  </w:rPr>
                  <w:t>Derek Gaston</w:t>
                </w:r>
              </w:p>
            </w:tc>
          </w:sdtContent>
        </w:sdt>
        <w:tc>
          <w:tcPr>
            <w:tcW w:w="1170" w:type="dxa"/>
            <w:tc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tcBorders>
          </w:tcPr>
          <w:p w14:paraId="118C32CA" w14:textId="77777777" w:rsidR="00301F8C" w:rsidRPr="0012007F" w:rsidRDefault="00301F8C" w:rsidP="00F706EC">
            <w:pPr>
              <w:pStyle w:val="Table10"/>
              <w:rPr>
                <w:rFonts w:ascii="Times New Roman" w:hAnsi="Times New Roman" w:cs="Times New Roman"/>
                <w:b/>
                <w:bCs/>
              </w:rPr>
            </w:pPr>
            <w:r w:rsidRPr="0012007F">
              <w:rPr>
                <w:rFonts w:ascii="Times New Roman" w:hAnsi="Times New Roman" w:cs="Times New Roman"/>
                <w:b/>
                <w:bCs/>
              </w:rPr>
              <w:t>Directorate:</w:t>
            </w:r>
          </w:p>
        </w:tc>
        <w:sdt>
          <w:sdtPr>
            <w:rPr>
              <w:rStyle w:val="StyleBody10pt"/>
            </w:rPr>
            <w:id w:val="1997224087"/>
            <w:placeholder>
              <w:docPart w:val="BE6F0C3F21084C7A9726C865FC386F30"/>
            </w:placeholder>
            <w15:appearance w15:val="hidden"/>
            <w:text/>
          </w:sdtPr>
          <w:sdtContent>
            <w:tc>
              <w:tcPr>
                <w:tcW w:w="2698" w:type="dxa"/>
                <w:gridSpan w:val="2"/>
                <w:tc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tcBorders>
              </w:tcPr>
              <w:p w14:paraId="4A851A2B" w14:textId="691085D1" w:rsidR="00301F8C" w:rsidRPr="00F706EC" w:rsidRDefault="00374C1C" w:rsidP="00F706EC">
                <w:pPr>
                  <w:pStyle w:val="Table10"/>
                  <w:rPr>
                    <w:rFonts w:ascii="Times New Roman" w:hAnsi="Times New Roman" w:cs="Times New Roman"/>
                  </w:rPr>
                </w:pPr>
                <w:r>
                  <w:rPr>
                    <w:rStyle w:val="StyleBody10pt"/>
                  </w:rPr>
                  <w:t>NS&amp;T</w:t>
                </w:r>
              </w:p>
            </w:tc>
          </w:sdtContent>
        </w:sdt>
      </w:tr>
      <w:tr w:rsidR="00301F8C" w:rsidRPr="00F706EC" w14:paraId="379DD7E8" w14:textId="77777777" w:rsidTr="00A34A17">
        <w:tc>
          <w:tcPr>
            <w:tcW w:w="2344" w:type="dxa"/>
            <w:tc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tcBorders>
          </w:tcPr>
          <w:p w14:paraId="79555C4A" w14:textId="77777777" w:rsidR="00301F8C" w:rsidRPr="0012007F" w:rsidRDefault="00301F8C" w:rsidP="00F706EC">
            <w:pPr>
              <w:pStyle w:val="Table10"/>
              <w:rPr>
                <w:rFonts w:ascii="Times New Roman" w:hAnsi="Times New Roman" w:cs="Times New Roman"/>
                <w:b/>
                <w:bCs/>
              </w:rPr>
            </w:pPr>
            <w:r w:rsidRPr="0012007F">
              <w:rPr>
                <w:rFonts w:ascii="Times New Roman" w:hAnsi="Times New Roman" w:cs="Times New Roman"/>
                <w:b/>
                <w:bCs/>
              </w:rPr>
              <w:t>INL Co-investigator:</w:t>
            </w:r>
          </w:p>
        </w:tc>
        <w:sdt>
          <w:sdtPr>
            <w:rPr>
              <w:rStyle w:val="StyleBody10pt"/>
            </w:rPr>
            <w:id w:val="402344801"/>
            <w:placeholder>
              <w:docPart w:val="73236EFB7FA74C60A87BF6E0171E9FF4"/>
            </w:placeholder>
            <w15:appearance w15:val="hidden"/>
          </w:sdtPr>
          <w:sdtContent>
            <w:tc>
              <w:tcPr>
                <w:tcW w:w="3150" w:type="dxa"/>
                <w:gridSpan w:val="2"/>
                <w:tc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tcBorders>
              </w:tcPr>
              <w:p w14:paraId="5AC27273" w14:textId="53A4C0F2" w:rsidR="00301F8C" w:rsidRPr="00F706EC" w:rsidRDefault="00374C1C" w:rsidP="00F706EC">
                <w:pPr>
                  <w:pStyle w:val="Table10"/>
                  <w:rPr>
                    <w:rFonts w:ascii="Times New Roman" w:hAnsi="Times New Roman" w:cs="Times New Roman"/>
                  </w:rPr>
                </w:pPr>
                <w:r>
                  <w:rPr>
                    <w:rStyle w:val="StyleBody10pt"/>
                  </w:rPr>
                  <w:t>Gordon Peterson</w:t>
                </w:r>
              </w:p>
            </w:tc>
          </w:sdtContent>
        </w:sdt>
        <w:tc>
          <w:tcPr>
            <w:tcW w:w="1170" w:type="dxa"/>
            <w:tc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tcBorders>
          </w:tcPr>
          <w:p w14:paraId="70AD9172" w14:textId="77777777" w:rsidR="00301F8C" w:rsidRPr="0012007F" w:rsidRDefault="00301F8C" w:rsidP="00F706EC">
            <w:pPr>
              <w:pStyle w:val="Table10"/>
              <w:rPr>
                <w:rFonts w:ascii="Times New Roman" w:hAnsi="Times New Roman" w:cs="Times New Roman"/>
                <w:b/>
                <w:bCs/>
              </w:rPr>
            </w:pPr>
            <w:r w:rsidRPr="0012007F">
              <w:rPr>
                <w:rFonts w:ascii="Times New Roman" w:hAnsi="Times New Roman" w:cs="Times New Roman"/>
                <w:b/>
                <w:bCs/>
              </w:rPr>
              <w:t>Directorate:</w:t>
            </w:r>
          </w:p>
        </w:tc>
        <w:sdt>
          <w:sdtPr>
            <w:rPr>
              <w:rStyle w:val="StyleBody10pt"/>
            </w:rPr>
            <w:id w:val="943200047"/>
            <w:placeholder>
              <w:docPart w:val="7E3D8281E6AA4A28AA3C9B54F31C836F"/>
            </w:placeholder>
            <w15:appearance w15:val="hidden"/>
            <w:text/>
          </w:sdtPr>
          <w:sdtContent>
            <w:tc>
              <w:tcPr>
                <w:tcW w:w="2698" w:type="dxa"/>
                <w:gridSpan w:val="2"/>
                <w:tc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tcBorders>
              </w:tcPr>
              <w:p w14:paraId="4DB1C34A" w14:textId="2742BAC7" w:rsidR="00301F8C" w:rsidRPr="00F706EC" w:rsidRDefault="00374C1C" w:rsidP="00F706EC">
                <w:pPr>
                  <w:pStyle w:val="Table10"/>
                  <w:rPr>
                    <w:rFonts w:ascii="Times New Roman" w:hAnsi="Times New Roman" w:cs="Times New Roman"/>
                  </w:rPr>
                </w:pPr>
                <w:r>
                  <w:rPr>
                    <w:rStyle w:val="StyleBody10pt"/>
                  </w:rPr>
                  <w:t>NS&amp;T</w:t>
                </w:r>
              </w:p>
            </w:tc>
          </w:sdtContent>
        </w:sdt>
      </w:tr>
      <w:tr w:rsidR="00301F8C" w:rsidRPr="00F706EC" w14:paraId="08202B12" w14:textId="77777777" w:rsidTr="00A34A17">
        <w:tc>
          <w:tcPr>
            <w:tcW w:w="2344" w:type="dxa"/>
            <w:tc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tcBorders>
          </w:tcPr>
          <w:p w14:paraId="3D70B9F2" w14:textId="37868227" w:rsidR="00301F8C" w:rsidRPr="0012007F" w:rsidRDefault="00374C1C" w:rsidP="00F706EC">
            <w:pPr>
              <w:pStyle w:val="Table10"/>
              <w:rPr>
                <w:rFonts w:ascii="Times New Roman" w:hAnsi="Times New Roman" w:cs="Times New Roman"/>
                <w:b/>
                <w:bCs/>
              </w:rPr>
            </w:pPr>
            <w:r>
              <w:rPr>
                <w:rFonts w:ascii="Times New Roman" w:hAnsi="Times New Roman" w:cs="Times New Roman"/>
                <w:b/>
                <w:bCs/>
              </w:rPr>
              <w:t>INL</w:t>
            </w:r>
            <w:r w:rsidR="00301F8C" w:rsidRPr="0012007F">
              <w:rPr>
                <w:rFonts w:ascii="Times New Roman" w:hAnsi="Times New Roman" w:cs="Times New Roman"/>
                <w:b/>
                <w:bCs/>
              </w:rPr>
              <w:t xml:space="preserve"> Co-investigator:</w:t>
            </w:r>
          </w:p>
        </w:tc>
        <w:sdt>
          <w:sdtPr>
            <w:rPr>
              <w:rStyle w:val="StyleBody10pt"/>
            </w:rPr>
            <w:id w:val="1913428496"/>
            <w:placeholder>
              <w:docPart w:val="23C0BA4C080E4DD5A046B497FF273055"/>
            </w:placeholder>
            <w15:appearance w15:val="hidden"/>
          </w:sdtPr>
          <w:sdtContent>
            <w:tc>
              <w:tcPr>
                <w:tcW w:w="3150" w:type="dxa"/>
                <w:gridSpan w:val="2"/>
                <w:tc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tcBorders>
              </w:tcPr>
              <w:p w14:paraId="289A4A83" w14:textId="594B0D0C" w:rsidR="00301F8C" w:rsidRPr="00F706EC" w:rsidRDefault="00374C1C" w:rsidP="00F706EC">
                <w:pPr>
                  <w:pStyle w:val="Table10"/>
                  <w:rPr>
                    <w:rFonts w:ascii="Times New Roman" w:hAnsi="Times New Roman" w:cs="Times New Roman"/>
                  </w:rPr>
                </w:pPr>
                <w:r>
                  <w:rPr>
                    <w:rStyle w:val="StyleBody10pt"/>
                  </w:rPr>
                  <w:t xml:space="preserve">Sebastian </w:t>
                </w:r>
                <w:proofErr w:type="spellStart"/>
                <w:r>
                  <w:rPr>
                    <w:rStyle w:val="StyleBody10pt"/>
                  </w:rPr>
                  <w:t>Schunert</w:t>
                </w:r>
                <w:proofErr w:type="spellEnd"/>
              </w:p>
            </w:tc>
          </w:sdtContent>
        </w:sdt>
        <w:tc>
          <w:tcPr>
            <w:tcW w:w="1170" w:type="dxa"/>
            <w:tc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tcBorders>
          </w:tcPr>
          <w:p w14:paraId="42295603" w14:textId="6D48C5C7" w:rsidR="00301F8C" w:rsidRPr="0012007F" w:rsidRDefault="00374C1C" w:rsidP="00F706EC">
            <w:pPr>
              <w:pStyle w:val="Table10"/>
              <w:rPr>
                <w:rFonts w:ascii="Times New Roman" w:hAnsi="Times New Roman" w:cs="Times New Roman"/>
                <w:b/>
                <w:bCs/>
              </w:rPr>
            </w:pPr>
            <w:r>
              <w:rPr>
                <w:rFonts w:ascii="Times New Roman" w:hAnsi="Times New Roman" w:cs="Times New Roman"/>
                <w:b/>
                <w:bCs/>
              </w:rPr>
              <w:t>Directorate</w:t>
            </w:r>
            <w:r w:rsidR="00301F8C" w:rsidRPr="0012007F">
              <w:rPr>
                <w:rFonts w:ascii="Times New Roman" w:hAnsi="Times New Roman" w:cs="Times New Roman"/>
                <w:b/>
                <w:bCs/>
              </w:rPr>
              <w:t>:</w:t>
            </w:r>
          </w:p>
        </w:tc>
        <w:sdt>
          <w:sdtPr>
            <w:rPr>
              <w:rStyle w:val="StyleBody10pt"/>
            </w:rPr>
            <w:id w:val="-604968095"/>
            <w:placeholder>
              <w:docPart w:val="11B97B44AC0B40B99E03ED55DB8E0AEC"/>
            </w:placeholder>
            <w15:appearance w15:val="hidden"/>
          </w:sdtPr>
          <w:sdtContent>
            <w:tc>
              <w:tcPr>
                <w:tcW w:w="2698" w:type="dxa"/>
                <w:gridSpan w:val="2"/>
                <w:tc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tcBorders>
              </w:tcPr>
              <w:p w14:paraId="46D58370" w14:textId="3A5FED56" w:rsidR="00301F8C" w:rsidRPr="00F706EC" w:rsidRDefault="00374C1C" w:rsidP="00F706EC">
                <w:pPr>
                  <w:pStyle w:val="Table10"/>
                  <w:rPr>
                    <w:rFonts w:ascii="Times New Roman" w:hAnsi="Times New Roman" w:cs="Times New Roman"/>
                  </w:rPr>
                </w:pPr>
                <w:r>
                  <w:rPr>
                    <w:rStyle w:val="StyleBody10pt"/>
                  </w:rPr>
                  <w:t>NS&amp;T</w:t>
                </w:r>
              </w:p>
            </w:tc>
          </w:sdtContent>
        </w:sdt>
      </w:tr>
      <w:tr w:rsidR="00374C1C" w:rsidRPr="00F706EC" w14:paraId="53DDE78A" w14:textId="77777777" w:rsidTr="00A34A17">
        <w:tc>
          <w:tcPr>
            <w:tcW w:w="2344" w:type="dxa"/>
            <w:tc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tcBorders>
          </w:tcPr>
          <w:p w14:paraId="6F27AD76" w14:textId="0C74A254" w:rsidR="00374C1C" w:rsidRDefault="00374C1C" w:rsidP="00F706EC">
            <w:pPr>
              <w:pStyle w:val="Table10"/>
              <w:rPr>
                <w:b/>
                <w:bCs/>
              </w:rPr>
            </w:pPr>
            <w:r>
              <w:rPr>
                <w:rFonts w:ascii="Times New Roman" w:hAnsi="Times New Roman" w:cs="Times New Roman"/>
                <w:b/>
                <w:bCs/>
              </w:rPr>
              <w:t>INL</w:t>
            </w:r>
            <w:r w:rsidRPr="0012007F">
              <w:rPr>
                <w:rFonts w:ascii="Times New Roman" w:hAnsi="Times New Roman" w:cs="Times New Roman"/>
                <w:b/>
                <w:bCs/>
              </w:rPr>
              <w:t xml:space="preserve"> Co-investigator:</w:t>
            </w:r>
          </w:p>
        </w:tc>
        <w:tc>
          <w:tcPr>
            <w:tcW w:w="3150" w:type="dxa"/>
            <w:gridSpan w:val="2"/>
            <w:tc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tcBorders>
          </w:tcPr>
          <w:p w14:paraId="60367FD3" w14:textId="6BE4311D" w:rsidR="00374C1C" w:rsidRDefault="00374C1C" w:rsidP="00F706EC">
            <w:pPr>
              <w:pStyle w:val="Table10"/>
              <w:rPr>
                <w:rStyle w:val="StyleBody10pt"/>
              </w:rPr>
            </w:pPr>
            <w:r>
              <w:rPr>
                <w:rStyle w:val="StyleBody10pt"/>
              </w:rPr>
              <w:t>Alexander Lindsay</w:t>
            </w:r>
          </w:p>
        </w:tc>
        <w:tc>
          <w:tcPr>
            <w:tcW w:w="1170" w:type="dxa"/>
            <w:tc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tcBorders>
          </w:tcPr>
          <w:p w14:paraId="25D2BA83" w14:textId="4528EB45" w:rsidR="00374C1C" w:rsidRPr="0012007F" w:rsidRDefault="00374C1C" w:rsidP="00F706EC">
            <w:pPr>
              <w:pStyle w:val="Table10"/>
              <w:rPr>
                <w:b/>
                <w:bCs/>
              </w:rPr>
            </w:pPr>
            <w:r>
              <w:rPr>
                <w:rFonts w:ascii="Times New Roman" w:hAnsi="Times New Roman" w:cs="Times New Roman"/>
                <w:b/>
                <w:bCs/>
              </w:rPr>
              <w:t>Directorate:</w:t>
            </w:r>
          </w:p>
        </w:tc>
        <w:tc>
          <w:tcPr>
            <w:tcW w:w="2698" w:type="dxa"/>
            <w:gridSpan w:val="2"/>
            <w:tc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tcBorders>
          </w:tcPr>
          <w:p w14:paraId="204A0CE8" w14:textId="319BABD3" w:rsidR="00374C1C" w:rsidRDefault="00374C1C" w:rsidP="00F706EC">
            <w:pPr>
              <w:pStyle w:val="Table10"/>
              <w:rPr>
                <w:rStyle w:val="StyleBody10pt"/>
              </w:rPr>
            </w:pPr>
            <w:r>
              <w:rPr>
                <w:rStyle w:val="StyleBody10pt"/>
              </w:rPr>
              <w:t>NS&amp;T</w:t>
            </w:r>
          </w:p>
        </w:tc>
      </w:tr>
      <w:tr w:rsidR="00374C1C" w:rsidRPr="00F706EC" w14:paraId="09B3471A" w14:textId="77777777" w:rsidTr="00A34A17">
        <w:tc>
          <w:tcPr>
            <w:tcW w:w="2344" w:type="dxa"/>
            <w:tc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tcBorders>
          </w:tcPr>
          <w:p w14:paraId="4601CF13" w14:textId="1AB90712" w:rsidR="00374C1C" w:rsidRDefault="00374C1C" w:rsidP="00F706EC">
            <w:pPr>
              <w:pStyle w:val="Table10"/>
              <w:rPr>
                <w:b/>
                <w:bCs/>
              </w:rPr>
            </w:pPr>
            <w:r>
              <w:rPr>
                <w:rFonts w:ascii="Times New Roman" w:hAnsi="Times New Roman" w:cs="Times New Roman"/>
                <w:b/>
                <w:bCs/>
              </w:rPr>
              <w:t>INL</w:t>
            </w:r>
            <w:r w:rsidRPr="0012007F">
              <w:rPr>
                <w:rFonts w:ascii="Times New Roman" w:hAnsi="Times New Roman" w:cs="Times New Roman"/>
                <w:b/>
                <w:bCs/>
              </w:rPr>
              <w:t xml:space="preserve"> Co-investigator:</w:t>
            </w:r>
          </w:p>
        </w:tc>
        <w:tc>
          <w:tcPr>
            <w:tcW w:w="3150" w:type="dxa"/>
            <w:gridSpan w:val="2"/>
            <w:tc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tcBorders>
          </w:tcPr>
          <w:p w14:paraId="4E71E54B" w14:textId="3C00A2A2" w:rsidR="00374C1C" w:rsidRDefault="00374C1C" w:rsidP="00F706EC">
            <w:pPr>
              <w:pStyle w:val="Table10"/>
              <w:rPr>
                <w:rStyle w:val="StyleBody10pt"/>
              </w:rPr>
            </w:pPr>
            <w:proofErr w:type="spellStart"/>
            <w:r>
              <w:rPr>
                <w:rStyle w:val="StyleBody10pt"/>
              </w:rPr>
              <w:t>Fande</w:t>
            </w:r>
            <w:proofErr w:type="spellEnd"/>
            <w:r>
              <w:rPr>
                <w:rStyle w:val="StyleBody10pt"/>
              </w:rPr>
              <w:t xml:space="preserve"> Kong</w:t>
            </w:r>
          </w:p>
        </w:tc>
        <w:tc>
          <w:tcPr>
            <w:tcW w:w="1170" w:type="dxa"/>
            <w:tc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tcBorders>
          </w:tcPr>
          <w:p w14:paraId="02763C7A" w14:textId="4DD6862A" w:rsidR="00374C1C" w:rsidRPr="0012007F" w:rsidRDefault="00374C1C" w:rsidP="00F706EC">
            <w:pPr>
              <w:pStyle w:val="Table10"/>
              <w:rPr>
                <w:b/>
                <w:bCs/>
              </w:rPr>
            </w:pPr>
            <w:r>
              <w:rPr>
                <w:rFonts w:ascii="Times New Roman" w:hAnsi="Times New Roman" w:cs="Times New Roman"/>
                <w:b/>
                <w:bCs/>
              </w:rPr>
              <w:t>Directorate:</w:t>
            </w:r>
          </w:p>
        </w:tc>
        <w:tc>
          <w:tcPr>
            <w:tcW w:w="2698" w:type="dxa"/>
            <w:gridSpan w:val="2"/>
            <w:tc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tcBorders>
          </w:tcPr>
          <w:p w14:paraId="0CFAB9B7" w14:textId="201166AB" w:rsidR="00374C1C" w:rsidRDefault="00374C1C" w:rsidP="00F706EC">
            <w:pPr>
              <w:pStyle w:val="Table10"/>
              <w:rPr>
                <w:rStyle w:val="StyleBody10pt"/>
              </w:rPr>
            </w:pPr>
            <w:r>
              <w:rPr>
                <w:rStyle w:val="StyleBody10pt"/>
              </w:rPr>
              <w:t>NS&amp;T</w:t>
            </w:r>
          </w:p>
        </w:tc>
      </w:tr>
      <w:tr w:rsidR="00374C1C" w:rsidRPr="00F706EC" w14:paraId="4A4F1395" w14:textId="77777777" w:rsidTr="00A34A17">
        <w:tc>
          <w:tcPr>
            <w:tcW w:w="2344" w:type="dxa"/>
            <w:tc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tcBorders>
          </w:tcPr>
          <w:p w14:paraId="4C3C26BA" w14:textId="4750F2E3" w:rsidR="00374C1C" w:rsidRDefault="00374C1C" w:rsidP="00F706EC">
            <w:pPr>
              <w:pStyle w:val="Table10"/>
              <w:rPr>
                <w:b/>
                <w:bCs/>
              </w:rPr>
            </w:pPr>
            <w:r>
              <w:rPr>
                <w:rFonts w:ascii="Times New Roman" w:hAnsi="Times New Roman" w:cs="Times New Roman"/>
                <w:b/>
                <w:bCs/>
              </w:rPr>
              <w:t>INL</w:t>
            </w:r>
            <w:r w:rsidRPr="0012007F">
              <w:rPr>
                <w:rFonts w:ascii="Times New Roman" w:hAnsi="Times New Roman" w:cs="Times New Roman"/>
                <w:b/>
                <w:bCs/>
              </w:rPr>
              <w:t xml:space="preserve"> Co-investigator:</w:t>
            </w:r>
          </w:p>
        </w:tc>
        <w:tc>
          <w:tcPr>
            <w:tcW w:w="3150" w:type="dxa"/>
            <w:gridSpan w:val="2"/>
            <w:tc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tcBorders>
          </w:tcPr>
          <w:p w14:paraId="3AA68589" w14:textId="2F3555BD" w:rsidR="00374C1C" w:rsidRDefault="00374C1C" w:rsidP="00F706EC">
            <w:pPr>
              <w:pStyle w:val="Table10"/>
              <w:rPr>
                <w:rStyle w:val="StyleBody10pt"/>
              </w:rPr>
            </w:pPr>
            <w:r>
              <w:rPr>
                <w:rStyle w:val="StyleBody10pt"/>
              </w:rPr>
              <w:t>Paolo Balestra</w:t>
            </w:r>
          </w:p>
        </w:tc>
        <w:tc>
          <w:tcPr>
            <w:tcW w:w="1170" w:type="dxa"/>
            <w:tc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tcBorders>
          </w:tcPr>
          <w:p w14:paraId="215DBC0D" w14:textId="2BE5337C" w:rsidR="00374C1C" w:rsidRPr="0012007F" w:rsidRDefault="00374C1C" w:rsidP="00F706EC">
            <w:pPr>
              <w:pStyle w:val="Table10"/>
              <w:rPr>
                <w:b/>
                <w:bCs/>
              </w:rPr>
            </w:pPr>
            <w:r>
              <w:rPr>
                <w:rFonts w:ascii="Times New Roman" w:hAnsi="Times New Roman" w:cs="Times New Roman"/>
                <w:b/>
                <w:bCs/>
              </w:rPr>
              <w:t>Directorate:</w:t>
            </w:r>
          </w:p>
        </w:tc>
        <w:tc>
          <w:tcPr>
            <w:tcW w:w="2698" w:type="dxa"/>
            <w:gridSpan w:val="2"/>
            <w:tc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tcBorders>
          </w:tcPr>
          <w:p w14:paraId="24040C0D" w14:textId="7139ED18" w:rsidR="00374C1C" w:rsidRDefault="00374C1C" w:rsidP="00F706EC">
            <w:pPr>
              <w:pStyle w:val="Table10"/>
              <w:rPr>
                <w:rStyle w:val="StyleBody10pt"/>
              </w:rPr>
            </w:pPr>
            <w:r>
              <w:rPr>
                <w:rStyle w:val="StyleBody10pt"/>
              </w:rPr>
              <w:t>NS&amp;T</w:t>
            </w:r>
          </w:p>
        </w:tc>
      </w:tr>
      <w:tr w:rsidR="00301F8C" w:rsidRPr="00F706EC" w14:paraId="6D7C5C1A" w14:textId="77777777" w:rsidTr="00A34A17">
        <w:tc>
          <w:tcPr>
            <w:tcW w:w="2344" w:type="dxa"/>
            <w:tc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tcBorders>
          </w:tcPr>
          <w:p w14:paraId="5520FAAC" w14:textId="77777777" w:rsidR="00301F8C" w:rsidRPr="0012007F" w:rsidRDefault="00301F8C" w:rsidP="00F706EC">
            <w:pPr>
              <w:pStyle w:val="Table10"/>
              <w:rPr>
                <w:rFonts w:ascii="Times New Roman" w:hAnsi="Times New Roman" w:cs="Times New Roman"/>
                <w:b/>
                <w:bCs/>
              </w:rPr>
            </w:pPr>
            <w:r w:rsidRPr="0012007F">
              <w:rPr>
                <w:rFonts w:ascii="Times New Roman" w:hAnsi="Times New Roman" w:cs="Times New Roman"/>
                <w:b/>
                <w:bCs/>
              </w:rPr>
              <w:t>Initiative:</w:t>
            </w:r>
          </w:p>
        </w:tc>
        <w:sdt>
          <w:sdtPr>
            <w:rPr>
              <w:rStyle w:val="StyleBody10pt"/>
            </w:rPr>
            <w:id w:val="1001398957"/>
            <w:placeholder>
              <w:docPart w:val="A1D00656584E42EE98F3239A00AFB3A1"/>
            </w:placeholder>
            <w15:appearance w15:val="hidden"/>
          </w:sdtPr>
          <w:sdtContent>
            <w:tc>
              <w:tcPr>
                <w:tcW w:w="7018" w:type="dxa"/>
                <w:gridSpan w:val="5"/>
                <w:tc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tcBorders>
              </w:tcPr>
              <w:p w14:paraId="6D3D8DF8" w14:textId="54502332" w:rsidR="00301F8C" w:rsidRPr="00F706EC" w:rsidRDefault="00374C1C" w:rsidP="00F706EC">
                <w:pPr>
                  <w:pStyle w:val="Table10"/>
                  <w:rPr>
                    <w:rFonts w:ascii="Times New Roman" w:hAnsi="Times New Roman" w:cs="Times New Roman"/>
                  </w:rPr>
                </w:pPr>
                <w:r>
                  <w:rPr>
                    <w:rStyle w:val="StyleBody10pt"/>
                  </w:rPr>
                  <w:t>Integrated Fuel Cycle Solutions</w:t>
                </w:r>
              </w:p>
            </w:tc>
          </w:sdtContent>
        </w:sdt>
      </w:tr>
      <w:tr w:rsidR="00456733" w:rsidRPr="00F706EC" w14:paraId="591CC9FD" w14:textId="77777777" w:rsidTr="00A34A17">
        <w:tc>
          <w:tcPr>
            <w:tcW w:w="9362" w:type="dxa"/>
            <w:gridSpan w:val="6"/>
            <w:tcBorders>
              <w:top w:val="dotted" w:sz="4" w:space="0" w:color="A6A6A6" w:themeColor="background1" w:themeShade="A6"/>
              <w:left w:val="nil"/>
              <w:bottom w:val="single" w:sz="2" w:space="0" w:color="A6A6A6" w:themeColor="background1" w:themeShade="A6"/>
              <w:right w:val="nil"/>
            </w:tcBorders>
            <w:vAlign w:val="center"/>
          </w:tcPr>
          <w:p w14:paraId="56E638C5" w14:textId="77777777" w:rsidR="00456733" w:rsidRPr="00F706EC" w:rsidRDefault="00456733" w:rsidP="00F706EC">
            <w:pPr>
              <w:pStyle w:val="Table10"/>
              <w:rPr>
                <w:rFonts w:ascii="Times New Roman" w:hAnsi="Times New Roman" w:cs="Times New Roman"/>
              </w:rPr>
            </w:pPr>
          </w:p>
        </w:tc>
      </w:tr>
      <w:tr w:rsidR="00622040" w:rsidRPr="0012007F" w14:paraId="3B61861E" w14:textId="77777777" w:rsidTr="003E3E02">
        <w:trPr>
          <w:trHeight w:val="247"/>
        </w:trPr>
        <w:tc>
          <w:tcPr>
            <w:tcW w:w="3247" w:type="dxa"/>
            <w:gridSpan w:val="2"/>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vAlign w:val="center"/>
          </w:tcPr>
          <w:p w14:paraId="407DC261" w14:textId="77777777" w:rsidR="00622040" w:rsidRPr="0012007F" w:rsidRDefault="00622040" w:rsidP="003E3E02">
            <w:pPr>
              <w:pStyle w:val="Table10"/>
              <w:jc w:val="center"/>
              <w:rPr>
                <w:rFonts w:ascii="Times New Roman" w:hAnsi="Times New Roman" w:cs="Times New Roman"/>
                <w:b/>
                <w:bCs/>
              </w:rPr>
            </w:pPr>
            <w:r w:rsidRPr="0012007F">
              <w:rPr>
                <w:rFonts w:ascii="Times New Roman" w:hAnsi="Times New Roman" w:cs="Times New Roman"/>
                <w:b/>
                <w:bCs/>
              </w:rPr>
              <w:t xml:space="preserve">Budget </w:t>
            </w:r>
            <w:r w:rsidR="00CE1C0C" w:rsidRPr="0012007F">
              <w:rPr>
                <w:rFonts w:ascii="Times New Roman" w:hAnsi="Times New Roman" w:cs="Times New Roman"/>
                <w:b/>
                <w:bCs/>
              </w:rPr>
              <w:t>S</w:t>
            </w:r>
            <w:r w:rsidRPr="0012007F">
              <w:rPr>
                <w:rFonts w:ascii="Times New Roman" w:hAnsi="Times New Roman" w:cs="Times New Roman"/>
                <w:b/>
                <w:bCs/>
              </w:rPr>
              <w:t>ummary</w:t>
            </w:r>
          </w:p>
        </w:tc>
        <w:tc>
          <w:tcPr>
            <w:tcW w:w="4050" w:type="dxa"/>
            <w:gridSpan w:val="3"/>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vAlign w:val="center"/>
          </w:tcPr>
          <w:p w14:paraId="3396EA6A" w14:textId="77777777" w:rsidR="00622040" w:rsidRPr="0012007F" w:rsidRDefault="00622040" w:rsidP="003E3E02">
            <w:pPr>
              <w:pStyle w:val="Table10"/>
              <w:jc w:val="center"/>
              <w:rPr>
                <w:rFonts w:ascii="Times New Roman" w:hAnsi="Times New Roman" w:cs="Times New Roman"/>
                <w:b/>
                <w:bCs/>
              </w:rPr>
            </w:pPr>
            <w:r w:rsidRPr="0012007F">
              <w:rPr>
                <w:rFonts w:ascii="Times New Roman" w:hAnsi="Times New Roman" w:cs="Times New Roman"/>
                <w:b/>
                <w:bCs/>
              </w:rPr>
              <w:t>Funding Recipient</w:t>
            </w:r>
          </w:p>
        </w:tc>
        <w:tc>
          <w:tcPr>
            <w:tcW w:w="206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vAlign w:val="center"/>
          </w:tcPr>
          <w:p w14:paraId="3FABC2EB" w14:textId="77777777" w:rsidR="00622040" w:rsidRPr="0012007F" w:rsidRDefault="00622040" w:rsidP="003E3E02">
            <w:pPr>
              <w:pStyle w:val="Table10"/>
              <w:jc w:val="center"/>
              <w:rPr>
                <w:rFonts w:ascii="Times New Roman" w:hAnsi="Times New Roman" w:cs="Times New Roman"/>
                <w:b/>
                <w:bCs/>
              </w:rPr>
            </w:pPr>
            <w:r w:rsidRPr="0012007F">
              <w:rPr>
                <w:rFonts w:ascii="Times New Roman" w:hAnsi="Times New Roman" w:cs="Times New Roman"/>
                <w:b/>
                <w:bCs/>
              </w:rPr>
              <w:t>Budget (</w:t>
            </w:r>
            <w:r w:rsidR="00C93325" w:rsidRPr="0012007F">
              <w:rPr>
                <w:rFonts w:ascii="Times New Roman" w:hAnsi="Times New Roman" w:cs="Times New Roman"/>
                <w:b/>
                <w:bCs/>
              </w:rPr>
              <w:t>$</w:t>
            </w:r>
            <w:r w:rsidRPr="0012007F">
              <w:rPr>
                <w:rFonts w:ascii="Times New Roman" w:hAnsi="Times New Roman" w:cs="Times New Roman"/>
                <w:b/>
                <w:bCs/>
              </w:rPr>
              <w:t>)</w:t>
            </w:r>
          </w:p>
        </w:tc>
      </w:tr>
      <w:tr w:rsidR="00A34A17" w:rsidRPr="00F706EC" w14:paraId="15F9320E" w14:textId="77777777" w:rsidTr="00A34A17">
        <w:tc>
          <w:tcPr>
            <w:tcW w:w="3247" w:type="dxa"/>
            <w:gridSpan w:val="2"/>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vAlign w:val="center"/>
          </w:tcPr>
          <w:p w14:paraId="1827FD8E" w14:textId="47E9A731" w:rsidR="00A34A17" w:rsidRPr="00F706EC" w:rsidRDefault="00A34A17" w:rsidP="00B51B6F">
            <w:pPr>
              <w:pStyle w:val="Table10"/>
              <w:rPr>
                <w:rFonts w:ascii="Times New Roman" w:hAnsi="Times New Roman" w:cs="Times New Roman"/>
              </w:rPr>
            </w:pPr>
            <w:r w:rsidRPr="00F706EC">
              <w:rPr>
                <w:rFonts w:ascii="Times New Roman" w:hAnsi="Times New Roman" w:cs="Times New Roman"/>
              </w:rPr>
              <w:t xml:space="preserve">Fiscal Year </w:t>
            </w:r>
            <w:sdt>
              <w:sdtPr>
                <w:rPr>
                  <w:rStyle w:val="StyleBody10pt"/>
                </w:rPr>
                <w:id w:val="-1167943559"/>
                <w:placeholder>
                  <w:docPart w:val="2D5544E387DB401DAA6D282EFB7BA827"/>
                </w:placeholder>
                <w15:appearance w15:val="hidden"/>
                <w:text/>
              </w:sdtPr>
              <w:sdtContent>
                <w:r w:rsidR="00374C1C">
                  <w:rPr>
                    <w:rStyle w:val="StyleBody10pt"/>
                  </w:rPr>
                  <w:t>2023</w:t>
                </w:r>
              </w:sdtContent>
            </w:sdt>
          </w:p>
        </w:tc>
        <w:tc>
          <w:tcPr>
            <w:tcW w:w="4050" w:type="dxa"/>
            <w:gridSpan w:val="3"/>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vAlign w:val="center"/>
          </w:tcPr>
          <w:p w14:paraId="5136EFF9" w14:textId="77777777" w:rsidR="00A34A17" w:rsidRPr="00F706EC" w:rsidRDefault="00A34A17" w:rsidP="00B51B6F">
            <w:pPr>
              <w:pStyle w:val="Table10"/>
              <w:rPr>
                <w:rFonts w:ascii="Times New Roman" w:hAnsi="Times New Roman" w:cs="Times New Roman"/>
              </w:rPr>
            </w:pPr>
            <w:r w:rsidRPr="00F706EC">
              <w:rPr>
                <w:rFonts w:ascii="Times New Roman" w:hAnsi="Times New Roman" w:cs="Times New Roman"/>
              </w:rPr>
              <w:t>Idaho National Laboratory</w:t>
            </w:r>
          </w:p>
        </w:tc>
        <w:sdt>
          <w:sdtPr>
            <w:rPr>
              <w:rStyle w:val="StyleBody10pt"/>
            </w:rPr>
            <w:id w:val="-1055079338"/>
            <w:placeholder>
              <w:docPart w:val="F5023C8C08AC49D3A7B238D08A653272"/>
            </w:placeholder>
            <w15:appearance w15:val="hidden"/>
            <w:text/>
          </w:sdtPr>
          <w:sdtEndPr>
            <w:rPr>
              <w:rStyle w:val="StylePlaceholderText10ptAuto"/>
              <w:color w:val="FF0000"/>
            </w:rPr>
          </w:sdtEndPr>
          <w:sdtContent>
            <w:tc>
              <w:tcPr>
                <w:tcW w:w="206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vAlign w:val="center"/>
              </w:tcPr>
              <w:p w14:paraId="43A116EC" w14:textId="3999C07F" w:rsidR="00A34A17" w:rsidRPr="00F706EC" w:rsidRDefault="00374C1C" w:rsidP="00903701">
                <w:pPr>
                  <w:pStyle w:val="Table10"/>
                  <w:jc w:val="right"/>
                  <w:rPr>
                    <w:rStyle w:val="PlaceholderText"/>
                    <w:rFonts w:ascii="Times New Roman" w:hAnsi="Times New Roman" w:cs="Times New Roman"/>
                    <w:color w:val="auto"/>
                    <w:szCs w:val="20"/>
                  </w:rPr>
                </w:pPr>
                <w:r>
                  <w:rPr>
                    <w:rStyle w:val="StyleBody10pt"/>
                  </w:rPr>
                  <w:t>$350k</w:t>
                </w:r>
              </w:p>
            </w:tc>
          </w:sdtContent>
        </w:sdt>
      </w:tr>
      <w:tr w:rsidR="00A34A17" w:rsidRPr="00F706EC" w14:paraId="16D64FAC" w14:textId="77777777" w:rsidTr="00A34A17">
        <w:tc>
          <w:tcPr>
            <w:tcW w:w="3247" w:type="dxa"/>
            <w:gridSpan w:val="2"/>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vAlign w:val="center"/>
          </w:tcPr>
          <w:p w14:paraId="01D33B1D" w14:textId="46F0B11A" w:rsidR="00A34A17" w:rsidRPr="00F706EC" w:rsidRDefault="00A34A17" w:rsidP="00B51B6F">
            <w:pPr>
              <w:pStyle w:val="Table10"/>
              <w:rPr>
                <w:rFonts w:ascii="Times New Roman" w:hAnsi="Times New Roman" w:cs="Times New Roman"/>
              </w:rPr>
            </w:pPr>
            <w:r w:rsidRPr="00F706EC">
              <w:rPr>
                <w:rFonts w:ascii="Times New Roman" w:hAnsi="Times New Roman" w:cs="Times New Roman"/>
              </w:rPr>
              <w:t xml:space="preserve">Fiscal Year </w:t>
            </w:r>
            <w:sdt>
              <w:sdtPr>
                <w:rPr>
                  <w:rStyle w:val="StyleBody10pt"/>
                </w:rPr>
                <w:id w:val="-753745428"/>
                <w:placeholder>
                  <w:docPart w:val="6A61A2BA1835444FA02AC7A659782BA4"/>
                </w:placeholder>
                <w15:appearance w15:val="hidden"/>
                <w:text/>
              </w:sdtPr>
              <w:sdtContent>
                <w:r w:rsidR="00374C1C">
                  <w:rPr>
                    <w:rStyle w:val="StyleBody10pt"/>
                  </w:rPr>
                  <w:t>2024</w:t>
                </w:r>
              </w:sdtContent>
            </w:sdt>
          </w:p>
        </w:tc>
        <w:tc>
          <w:tcPr>
            <w:tcW w:w="4050" w:type="dxa"/>
            <w:gridSpan w:val="3"/>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vAlign w:val="center"/>
          </w:tcPr>
          <w:p w14:paraId="1F8F75EB" w14:textId="77777777" w:rsidR="00A34A17" w:rsidRPr="00F706EC" w:rsidRDefault="00A34A17" w:rsidP="00B51B6F">
            <w:pPr>
              <w:pStyle w:val="Table10"/>
              <w:rPr>
                <w:rFonts w:ascii="Times New Roman" w:hAnsi="Times New Roman" w:cs="Times New Roman"/>
              </w:rPr>
            </w:pPr>
            <w:r w:rsidRPr="00F706EC">
              <w:rPr>
                <w:rFonts w:ascii="Times New Roman" w:hAnsi="Times New Roman" w:cs="Times New Roman"/>
              </w:rPr>
              <w:t>Idaho National Laboratory</w:t>
            </w:r>
          </w:p>
        </w:tc>
        <w:tc>
          <w:tcPr>
            <w:tcW w:w="206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vAlign w:val="center"/>
          </w:tcPr>
          <w:p w14:paraId="5DAB7C8F" w14:textId="7EDB7EA4" w:rsidR="00A34A17" w:rsidRPr="00F706EC" w:rsidRDefault="00E34558" w:rsidP="00903701">
            <w:pPr>
              <w:pStyle w:val="Table10"/>
              <w:jc w:val="right"/>
              <w:rPr>
                <w:rFonts w:ascii="Times New Roman" w:hAnsi="Times New Roman" w:cs="Times New Roman"/>
              </w:rPr>
            </w:pPr>
            <w:sdt>
              <w:sdtPr>
                <w:rPr>
                  <w:rStyle w:val="StyleBody10pt"/>
                </w:rPr>
                <w:id w:val="-604566307"/>
                <w:placeholder>
                  <w:docPart w:val="B88531F7C06E44BF9B2657D081B49D4F"/>
                </w:placeholder>
                <w15:appearance w15:val="hidden"/>
                <w:text/>
              </w:sdtPr>
              <w:sdtContent>
                <w:r w:rsidR="00374C1C">
                  <w:rPr>
                    <w:rStyle w:val="StyleBody10pt"/>
                  </w:rPr>
                  <w:t>$350k</w:t>
                </w:r>
              </w:sdtContent>
            </w:sdt>
          </w:p>
        </w:tc>
      </w:tr>
      <w:tr w:rsidR="00A34A17" w:rsidRPr="00F706EC" w14:paraId="155E95CE" w14:textId="77777777" w:rsidTr="00A34A17">
        <w:tc>
          <w:tcPr>
            <w:tcW w:w="3247" w:type="dxa"/>
            <w:gridSpan w:val="2"/>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vAlign w:val="center"/>
          </w:tcPr>
          <w:p w14:paraId="4D7A4029" w14:textId="1D7F552C" w:rsidR="00A34A17" w:rsidRPr="00F706EC" w:rsidRDefault="00A34A17" w:rsidP="00B51B6F">
            <w:pPr>
              <w:pStyle w:val="Table10"/>
              <w:rPr>
                <w:rFonts w:ascii="Times New Roman" w:hAnsi="Times New Roman" w:cs="Times New Roman"/>
              </w:rPr>
            </w:pPr>
            <w:r w:rsidRPr="00F706EC">
              <w:rPr>
                <w:rFonts w:ascii="Times New Roman" w:hAnsi="Times New Roman" w:cs="Times New Roman"/>
              </w:rPr>
              <w:t xml:space="preserve">Fiscal Year </w:t>
            </w:r>
            <w:sdt>
              <w:sdtPr>
                <w:rPr>
                  <w:rStyle w:val="StyleBody10pt"/>
                </w:rPr>
                <w:id w:val="-1443217077"/>
                <w:placeholder>
                  <w:docPart w:val="C84CD5613CE84FC0B77E385BE6F737E1"/>
                </w:placeholder>
                <w15:appearance w15:val="hidden"/>
                <w:text/>
              </w:sdtPr>
              <w:sdtContent>
                <w:r w:rsidR="00374C1C">
                  <w:rPr>
                    <w:rStyle w:val="StyleBody10pt"/>
                  </w:rPr>
                  <w:t>2025</w:t>
                </w:r>
              </w:sdtContent>
            </w:sdt>
          </w:p>
        </w:tc>
        <w:tc>
          <w:tcPr>
            <w:tcW w:w="4050" w:type="dxa"/>
            <w:gridSpan w:val="3"/>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vAlign w:val="center"/>
          </w:tcPr>
          <w:p w14:paraId="65FC476C" w14:textId="77777777" w:rsidR="00A34A17" w:rsidRPr="00F706EC" w:rsidRDefault="00A34A17" w:rsidP="00B51B6F">
            <w:pPr>
              <w:pStyle w:val="Table10"/>
              <w:rPr>
                <w:rFonts w:ascii="Times New Roman" w:hAnsi="Times New Roman" w:cs="Times New Roman"/>
              </w:rPr>
            </w:pPr>
            <w:r w:rsidRPr="00F706EC">
              <w:rPr>
                <w:rFonts w:ascii="Times New Roman" w:hAnsi="Times New Roman" w:cs="Times New Roman"/>
              </w:rPr>
              <w:t>Idaho National Laboratory</w:t>
            </w:r>
          </w:p>
        </w:tc>
        <w:sdt>
          <w:sdtPr>
            <w:rPr>
              <w:rStyle w:val="StyleBody10pt"/>
            </w:rPr>
            <w:id w:val="1079635843"/>
            <w:placeholder>
              <w:docPart w:val="2676F223EE3B421FB26921BC774FE699"/>
            </w:placeholder>
            <w15:appearance w15:val="hidden"/>
            <w:text/>
          </w:sdtPr>
          <w:sdtContent>
            <w:tc>
              <w:tcPr>
                <w:tcW w:w="206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vAlign w:val="center"/>
              </w:tcPr>
              <w:p w14:paraId="1A4CF4F8" w14:textId="6142041E" w:rsidR="00A34A17" w:rsidRPr="00F706EC" w:rsidRDefault="00374C1C" w:rsidP="00903701">
                <w:pPr>
                  <w:pStyle w:val="Table10"/>
                  <w:jc w:val="right"/>
                  <w:rPr>
                    <w:rFonts w:ascii="Times New Roman" w:hAnsi="Times New Roman" w:cs="Times New Roman"/>
                  </w:rPr>
                </w:pPr>
                <w:r>
                  <w:rPr>
                    <w:rStyle w:val="StyleBody10pt"/>
                  </w:rPr>
                  <w:t>$350k</w:t>
                </w:r>
              </w:p>
            </w:tc>
          </w:sdtContent>
        </w:sdt>
      </w:tr>
      <w:tr w:rsidR="00C31FD9" w:rsidRPr="00F706EC" w14:paraId="2C999632" w14:textId="77777777" w:rsidTr="003E3E02">
        <w:tc>
          <w:tcPr>
            <w:tcW w:w="7297" w:type="dxa"/>
            <w:gridSpan w:val="5"/>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vAlign w:val="center"/>
          </w:tcPr>
          <w:p w14:paraId="2E53C1B8" w14:textId="77777777" w:rsidR="00C31FD9" w:rsidRPr="0012007F" w:rsidRDefault="00C31FD9" w:rsidP="003E3E02">
            <w:pPr>
              <w:pStyle w:val="Table10"/>
              <w:jc w:val="right"/>
              <w:rPr>
                <w:rFonts w:ascii="Times New Roman" w:hAnsi="Times New Roman" w:cs="Times New Roman"/>
                <w:b/>
                <w:bCs/>
              </w:rPr>
            </w:pPr>
            <w:r w:rsidRPr="0012007F">
              <w:rPr>
                <w:rFonts w:ascii="Times New Roman" w:hAnsi="Times New Roman" w:cs="Times New Roman"/>
                <w:b/>
                <w:bCs/>
              </w:rPr>
              <w:t>Total:</w:t>
            </w:r>
          </w:p>
        </w:tc>
        <w:sdt>
          <w:sdtPr>
            <w:rPr>
              <w:rStyle w:val="StyleBody10ptBold"/>
            </w:rPr>
            <w:id w:val="843601796"/>
            <w:placeholder>
              <w:docPart w:val="97EF60C7459744E1B38F6E028E7DB149"/>
            </w:placeholder>
            <w15:appearance w15:val="hidden"/>
            <w:text/>
          </w:sdtPr>
          <w:sdtEndPr>
            <w:rPr>
              <w:rStyle w:val="DefaultParagraphFont"/>
              <w:rFonts w:asciiTheme="minorHAnsi" w:hAnsiTheme="minorHAnsi"/>
              <w:b w:val="0"/>
            </w:rPr>
          </w:sdtEndPr>
          <w:sdtContent>
            <w:tc>
              <w:tcPr>
                <w:tcW w:w="2065"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vAlign w:val="center"/>
              </w:tcPr>
              <w:p w14:paraId="5E3B863C" w14:textId="58DA20A9" w:rsidR="00C31FD9" w:rsidRPr="00F706EC" w:rsidRDefault="00374C1C" w:rsidP="00903701">
                <w:pPr>
                  <w:pStyle w:val="Table10"/>
                  <w:jc w:val="right"/>
                  <w:rPr>
                    <w:rFonts w:ascii="Times New Roman" w:hAnsi="Times New Roman" w:cs="Times New Roman"/>
                  </w:rPr>
                </w:pPr>
                <w:r>
                  <w:rPr>
                    <w:rStyle w:val="StyleBody10ptBold"/>
                  </w:rPr>
                  <w:t>$1050k</w:t>
                </w:r>
              </w:p>
            </w:tc>
          </w:sdtContent>
        </w:sdt>
      </w:tr>
    </w:tbl>
    <w:p w14:paraId="5528EA52" w14:textId="7010E00E" w:rsidR="003E0635" w:rsidRPr="007E076A" w:rsidRDefault="00D12F8C" w:rsidP="00421398">
      <w:pPr>
        <w:pStyle w:val="HeadingFrontmatter"/>
      </w:pPr>
      <w:bookmarkStart w:id="2" w:name="_Toc412983619"/>
      <w:bookmarkStart w:id="3" w:name="_Toc413669019"/>
      <w:bookmarkStart w:id="4" w:name="OLE_LINK1"/>
      <w:bookmarkStart w:id="5" w:name="OLE_LINK2"/>
      <w:bookmarkStart w:id="6" w:name="_Toc140630318"/>
      <w:bookmarkStart w:id="7" w:name="_Toc144116332"/>
      <w:bookmarkEnd w:id="0"/>
      <w:bookmarkEnd w:id="1"/>
      <w:r w:rsidRPr="00F1158E">
        <w:t>ABSTRACT</w:t>
      </w:r>
    </w:p>
    <w:bookmarkEnd w:id="2"/>
    <w:bookmarkEnd w:id="3"/>
    <w:p w14:paraId="374719BF" w14:textId="3C03D85A" w:rsidR="00374C1C" w:rsidRPr="00374C1C" w:rsidRDefault="00374C1C" w:rsidP="00374C1C">
      <w:pPr>
        <w:spacing w:after="240"/>
        <w:rPr>
          <w:rStyle w:val="StylePlaceholderText10ptAuto"/>
          <w:color w:val="auto"/>
          <w:sz w:val="22"/>
          <w:szCs w:val="22"/>
        </w:rPr>
      </w:pPr>
      <w:r w:rsidRPr="00374C1C">
        <w:rPr>
          <w:rStyle w:val="StylePlaceholderText10ptAuto"/>
          <w:color w:val="auto"/>
          <w:sz w:val="22"/>
          <w:szCs w:val="22"/>
        </w:rPr>
        <w:t>Advanced nuclear reactors will play a substantial role in the green, sustainable energy future of the United States.</w:t>
      </w:r>
      <w:r w:rsidR="004C3F21">
        <w:rPr>
          <w:rStyle w:val="StylePlaceholderText10ptAuto"/>
          <w:color w:val="auto"/>
          <w:sz w:val="22"/>
          <w:szCs w:val="22"/>
        </w:rPr>
        <w:t xml:space="preserve"> </w:t>
      </w:r>
      <w:r w:rsidRPr="00374C1C">
        <w:rPr>
          <w:rStyle w:val="StylePlaceholderText10ptAuto"/>
          <w:color w:val="auto"/>
          <w:sz w:val="22"/>
          <w:szCs w:val="22"/>
        </w:rPr>
        <w:t>However, learning from the past, a plan is needed for disposal of spent nuclear fuel (SNF) from these new reactor</w:t>
      </w:r>
      <w:r w:rsidR="00C4147F">
        <w:rPr>
          <w:rStyle w:val="StylePlaceholderText10ptAuto"/>
          <w:color w:val="auto"/>
          <w:sz w:val="22"/>
          <w:szCs w:val="22"/>
        </w:rPr>
        <w:t xml:space="preserve">s </w:t>
      </w:r>
      <w:r w:rsidRPr="00374C1C">
        <w:rPr>
          <w:rStyle w:val="StylePlaceholderText10ptAuto"/>
          <w:color w:val="auto"/>
          <w:sz w:val="22"/>
          <w:szCs w:val="22"/>
        </w:rPr>
        <w:t>before their deployment.</w:t>
      </w:r>
      <w:r w:rsidR="004C3F21">
        <w:rPr>
          <w:rStyle w:val="StylePlaceholderText10ptAuto"/>
          <w:color w:val="auto"/>
          <w:sz w:val="22"/>
          <w:szCs w:val="22"/>
        </w:rPr>
        <w:t xml:space="preserve"> </w:t>
      </w:r>
      <w:r w:rsidRPr="00374C1C">
        <w:rPr>
          <w:rStyle w:val="StylePlaceholderText10ptAuto"/>
          <w:color w:val="auto"/>
          <w:sz w:val="22"/>
          <w:szCs w:val="22"/>
        </w:rPr>
        <w:t xml:space="preserve">The leading idea for disposal of SNF involves encasing it within specially designed </w:t>
      </w:r>
      <w:r w:rsidR="00607E9C">
        <w:rPr>
          <w:rStyle w:val="StylePlaceholderText10ptAuto"/>
          <w:color w:val="auto"/>
          <w:sz w:val="22"/>
          <w:szCs w:val="22"/>
        </w:rPr>
        <w:t>"</w:t>
      </w:r>
      <w:r w:rsidRPr="00374C1C">
        <w:rPr>
          <w:rStyle w:val="StylePlaceholderText10ptAuto"/>
          <w:color w:val="auto"/>
          <w:sz w:val="22"/>
          <w:szCs w:val="22"/>
        </w:rPr>
        <w:t>canisters</w:t>
      </w:r>
      <w:r w:rsidR="00B2361F">
        <w:rPr>
          <w:rStyle w:val="StylePlaceholderText10ptAuto"/>
          <w:color w:val="auto"/>
          <w:sz w:val="22"/>
          <w:szCs w:val="22"/>
        </w:rPr>
        <w:t>,</w:t>
      </w:r>
      <w:r w:rsidR="00607E9C">
        <w:rPr>
          <w:rStyle w:val="StylePlaceholderText10ptAuto"/>
          <w:color w:val="auto"/>
          <w:sz w:val="22"/>
          <w:szCs w:val="22"/>
        </w:rPr>
        <w:t>"</w:t>
      </w:r>
      <w:r w:rsidRPr="00374C1C">
        <w:rPr>
          <w:rStyle w:val="StylePlaceholderText10ptAuto"/>
          <w:color w:val="auto"/>
          <w:sz w:val="22"/>
          <w:szCs w:val="22"/>
        </w:rPr>
        <w:t xml:space="preserve"> which are placed in deep underground repositories for final disposition.</w:t>
      </w:r>
      <w:r w:rsidR="004C3F21">
        <w:rPr>
          <w:rStyle w:val="StylePlaceholderText10ptAuto"/>
          <w:color w:val="auto"/>
          <w:sz w:val="22"/>
          <w:szCs w:val="22"/>
        </w:rPr>
        <w:t xml:space="preserve"> </w:t>
      </w:r>
      <w:r w:rsidRPr="00374C1C">
        <w:rPr>
          <w:rStyle w:val="StylePlaceholderText10ptAuto"/>
          <w:color w:val="auto"/>
          <w:sz w:val="22"/>
          <w:szCs w:val="22"/>
        </w:rPr>
        <w:t xml:space="preserve">Repository disposal of fuel is complicated by the enormous amount of time required for operation, millions of years, where a myriad of issues could impact the </w:t>
      </w:r>
      <w:r w:rsidR="00607E9C">
        <w:rPr>
          <w:rStyle w:val="StylePlaceholderText10ptAuto"/>
          <w:color w:val="auto"/>
          <w:sz w:val="22"/>
          <w:szCs w:val="22"/>
        </w:rPr>
        <w:t>repository's</w:t>
      </w:r>
      <w:r w:rsidRPr="00374C1C">
        <w:rPr>
          <w:rStyle w:val="StylePlaceholderText10ptAuto"/>
          <w:color w:val="auto"/>
          <w:sz w:val="22"/>
          <w:szCs w:val="22"/>
        </w:rPr>
        <w:t xml:space="preserve"> safety.</w:t>
      </w:r>
      <w:r w:rsidR="004C3F21">
        <w:rPr>
          <w:rStyle w:val="StylePlaceholderText10ptAuto"/>
          <w:color w:val="auto"/>
          <w:sz w:val="22"/>
          <w:szCs w:val="22"/>
        </w:rPr>
        <w:t xml:space="preserve"> </w:t>
      </w:r>
      <w:r w:rsidRPr="00374C1C">
        <w:rPr>
          <w:rStyle w:val="StylePlaceholderText10ptAuto"/>
          <w:color w:val="auto"/>
          <w:sz w:val="22"/>
          <w:szCs w:val="22"/>
        </w:rPr>
        <w:t xml:space="preserve">This study aims to </w:t>
      </w:r>
      <w:r w:rsidR="00E64D17" w:rsidRPr="00374C1C">
        <w:rPr>
          <w:rStyle w:val="StylePlaceholderText10ptAuto"/>
          <w:color w:val="auto"/>
          <w:sz w:val="22"/>
          <w:szCs w:val="22"/>
        </w:rPr>
        <w:t xml:space="preserve">answer essential questions </w:t>
      </w:r>
      <w:r w:rsidR="00F00DAC" w:rsidRPr="00374C1C">
        <w:rPr>
          <w:rStyle w:val="StylePlaceholderText10ptAuto"/>
          <w:color w:val="auto"/>
          <w:sz w:val="22"/>
          <w:szCs w:val="22"/>
        </w:rPr>
        <w:t xml:space="preserve">about repository viability for disposal of spent </w:t>
      </w:r>
      <w:r w:rsidR="00F00DAC">
        <w:rPr>
          <w:rStyle w:val="StylePlaceholderText10ptAuto"/>
          <w:color w:val="auto"/>
          <w:sz w:val="22"/>
          <w:szCs w:val="22"/>
        </w:rPr>
        <w:t xml:space="preserve">nuclear fuel </w:t>
      </w:r>
      <w:r w:rsidR="00C07437">
        <w:rPr>
          <w:rStyle w:val="StylePlaceholderText10ptAuto"/>
          <w:color w:val="auto"/>
          <w:sz w:val="22"/>
          <w:szCs w:val="22"/>
        </w:rPr>
        <w:t>from gas-cooled pebble-bed reactors</w:t>
      </w:r>
      <w:r w:rsidR="00C07437" w:rsidRPr="00374C1C">
        <w:rPr>
          <w:rStyle w:val="StylePlaceholderText10ptAuto"/>
          <w:color w:val="auto"/>
          <w:sz w:val="22"/>
          <w:szCs w:val="22"/>
        </w:rPr>
        <w:t>, including the likelihood and potential impacts on surface effects from a sub-surface criticality event.</w:t>
      </w:r>
      <w:r w:rsidR="004C3F21">
        <w:rPr>
          <w:rStyle w:val="StylePlaceholderText10ptAuto"/>
          <w:color w:val="auto"/>
          <w:sz w:val="22"/>
          <w:szCs w:val="22"/>
        </w:rPr>
        <w:t xml:space="preserve"> </w:t>
      </w:r>
      <w:r w:rsidR="0083662F">
        <w:rPr>
          <w:rStyle w:val="StylePlaceholderText10ptAuto"/>
          <w:color w:val="auto"/>
          <w:sz w:val="22"/>
          <w:szCs w:val="22"/>
        </w:rPr>
        <w:t>To achieve this goal</w:t>
      </w:r>
      <w:r w:rsidR="008A56BC">
        <w:rPr>
          <w:rStyle w:val="StylePlaceholderText10ptAuto"/>
          <w:color w:val="auto"/>
          <w:sz w:val="22"/>
          <w:szCs w:val="22"/>
        </w:rPr>
        <w:t>,</w:t>
      </w:r>
      <w:r w:rsidR="0083662F">
        <w:rPr>
          <w:rStyle w:val="StylePlaceholderText10ptAuto"/>
          <w:color w:val="auto"/>
          <w:sz w:val="22"/>
          <w:szCs w:val="22"/>
        </w:rPr>
        <w:t xml:space="preserve"> </w:t>
      </w:r>
      <w:r w:rsidR="00580987">
        <w:rPr>
          <w:rStyle w:val="StylePlaceholderText10ptAuto"/>
          <w:color w:val="auto"/>
          <w:sz w:val="22"/>
          <w:szCs w:val="22"/>
        </w:rPr>
        <w:t xml:space="preserve">we will develop </w:t>
      </w:r>
      <w:r w:rsidRPr="00374C1C">
        <w:rPr>
          <w:rStyle w:val="StylePlaceholderText10ptAuto"/>
          <w:color w:val="auto"/>
          <w:sz w:val="22"/>
          <w:szCs w:val="22"/>
        </w:rPr>
        <w:t>a first-of-a-kind multiphysics</w:t>
      </w:r>
      <w:r w:rsidR="00A01D80">
        <w:rPr>
          <w:rStyle w:val="StylePlaceholderText10ptAuto"/>
          <w:color w:val="auto"/>
          <w:sz w:val="22"/>
          <w:szCs w:val="22"/>
        </w:rPr>
        <w:t>, multiscale</w:t>
      </w:r>
      <w:r w:rsidRPr="00374C1C">
        <w:rPr>
          <w:rStyle w:val="StylePlaceholderText10ptAuto"/>
          <w:color w:val="auto"/>
          <w:sz w:val="22"/>
          <w:szCs w:val="22"/>
        </w:rPr>
        <w:t xml:space="preserve"> modeling capability</w:t>
      </w:r>
      <w:r w:rsidR="00A01D80">
        <w:rPr>
          <w:rStyle w:val="StylePlaceholderText10ptAuto"/>
          <w:color w:val="auto"/>
          <w:sz w:val="22"/>
          <w:szCs w:val="22"/>
        </w:rPr>
        <w:t xml:space="preserve"> that includes the effect of embedded</w:t>
      </w:r>
      <w:r w:rsidR="00CB02ED">
        <w:rPr>
          <w:rStyle w:val="StylePlaceholderText10ptAuto"/>
          <w:color w:val="auto"/>
          <w:sz w:val="22"/>
          <w:szCs w:val="22"/>
        </w:rPr>
        <w:t>, coupled</w:t>
      </w:r>
      <w:r w:rsidR="00A01D80">
        <w:rPr>
          <w:rStyle w:val="StylePlaceholderText10ptAuto"/>
          <w:color w:val="auto"/>
          <w:sz w:val="22"/>
          <w:szCs w:val="22"/>
        </w:rPr>
        <w:t xml:space="preserve"> neutronics</w:t>
      </w:r>
      <w:r w:rsidR="00CB02ED">
        <w:rPr>
          <w:rStyle w:val="StylePlaceholderText10ptAuto"/>
          <w:color w:val="auto"/>
          <w:sz w:val="22"/>
          <w:szCs w:val="22"/>
        </w:rPr>
        <w:t xml:space="preserve">, </w:t>
      </w:r>
      <w:r w:rsidR="00B2361F">
        <w:rPr>
          <w:rStyle w:val="StylePlaceholderText10ptAuto"/>
          <w:color w:val="auto"/>
          <w:sz w:val="22"/>
          <w:szCs w:val="22"/>
        </w:rPr>
        <w:t>fluid dynamics</w:t>
      </w:r>
      <w:r w:rsidR="00580987">
        <w:rPr>
          <w:rStyle w:val="StylePlaceholderText10ptAuto"/>
          <w:color w:val="auto"/>
          <w:sz w:val="22"/>
          <w:szCs w:val="22"/>
        </w:rPr>
        <w:t xml:space="preserve">, heat </w:t>
      </w:r>
      <w:r w:rsidR="00AB0DE4">
        <w:rPr>
          <w:rStyle w:val="StylePlaceholderText10ptAuto"/>
          <w:color w:val="auto"/>
          <w:sz w:val="22"/>
          <w:szCs w:val="22"/>
        </w:rPr>
        <w:t>transfer</w:t>
      </w:r>
      <w:r w:rsidR="00580987">
        <w:rPr>
          <w:rStyle w:val="StylePlaceholderText10ptAuto"/>
          <w:color w:val="auto"/>
          <w:sz w:val="22"/>
          <w:szCs w:val="22"/>
        </w:rPr>
        <w:t>,</w:t>
      </w:r>
      <w:r w:rsidR="00626BC9">
        <w:rPr>
          <w:rStyle w:val="StylePlaceholderText10ptAuto"/>
          <w:color w:val="auto"/>
          <w:sz w:val="22"/>
          <w:szCs w:val="22"/>
        </w:rPr>
        <w:t xml:space="preserve"> groundwater flow, </w:t>
      </w:r>
      <w:r w:rsidR="00580987">
        <w:rPr>
          <w:rStyle w:val="StylePlaceholderText10ptAuto"/>
          <w:color w:val="auto"/>
          <w:sz w:val="22"/>
          <w:szCs w:val="22"/>
        </w:rPr>
        <w:t>and species transport</w:t>
      </w:r>
      <w:r w:rsidR="002B4FDE">
        <w:rPr>
          <w:rStyle w:val="StylePlaceholderText10ptAuto"/>
          <w:color w:val="auto"/>
          <w:sz w:val="22"/>
          <w:szCs w:val="22"/>
        </w:rPr>
        <w:t xml:space="preserve"> for </w:t>
      </w:r>
      <w:r w:rsidR="00D833CA">
        <w:rPr>
          <w:rStyle w:val="StylePlaceholderText10ptAuto"/>
          <w:color w:val="auto"/>
          <w:sz w:val="22"/>
          <w:szCs w:val="22"/>
        </w:rPr>
        <w:t xml:space="preserve">transient </w:t>
      </w:r>
      <w:r w:rsidR="002B4FDE">
        <w:rPr>
          <w:rStyle w:val="StylePlaceholderText10ptAuto"/>
          <w:color w:val="auto"/>
          <w:sz w:val="22"/>
          <w:szCs w:val="22"/>
        </w:rPr>
        <w:t>simulation of pebble-bed SNF</w:t>
      </w:r>
      <w:r w:rsidR="00A01D80">
        <w:rPr>
          <w:rStyle w:val="StylePlaceholderText10ptAuto"/>
          <w:color w:val="auto"/>
          <w:sz w:val="22"/>
          <w:szCs w:val="22"/>
        </w:rPr>
        <w:t>.</w:t>
      </w:r>
      <w:r w:rsidR="004C3F21">
        <w:rPr>
          <w:rStyle w:val="StylePlaceholderText10ptAuto"/>
          <w:color w:val="auto"/>
          <w:sz w:val="22"/>
          <w:szCs w:val="22"/>
        </w:rPr>
        <w:t xml:space="preserve"> </w:t>
      </w:r>
      <w:r w:rsidR="00360E30">
        <w:rPr>
          <w:rStyle w:val="StylePlaceholderText10ptAuto"/>
          <w:color w:val="auto"/>
          <w:sz w:val="22"/>
          <w:szCs w:val="22"/>
        </w:rPr>
        <w:t xml:space="preserve">The new capability will utilize MOOSE-based simulation tools already in use by the NRC and advanced reactor vendors, greatly accelerating the </w:t>
      </w:r>
      <w:r w:rsidR="007F6D26">
        <w:rPr>
          <w:rStyle w:val="StylePlaceholderText10ptAuto"/>
          <w:color w:val="auto"/>
          <w:sz w:val="22"/>
          <w:szCs w:val="22"/>
        </w:rPr>
        <w:t>licensing</w:t>
      </w:r>
      <w:r w:rsidR="00814228">
        <w:rPr>
          <w:rStyle w:val="StylePlaceholderText10ptAuto"/>
          <w:color w:val="auto"/>
          <w:sz w:val="22"/>
          <w:szCs w:val="22"/>
        </w:rPr>
        <w:t xml:space="preserve"> and design</w:t>
      </w:r>
      <w:r w:rsidR="007F6D26">
        <w:rPr>
          <w:rStyle w:val="StylePlaceholderText10ptAuto"/>
          <w:color w:val="auto"/>
          <w:sz w:val="22"/>
          <w:szCs w:val="22"/>
        </w:rPr>
        <w:t xml:space="preserve"> process by providing </w:t>
      </w:r>
      <w:r w:rsidR="00AA7E96">
        <w:rPr>
          <w:rStyle w:val="StylePlaceholderText10ptAuto"/>
          <w:color w:val="auto"/>
          <w:sz w:val="22"/>
          <w:szCs w:val="22"/>
        </w:rPr>
        <w:t>an</w:t>
      </w:r>
      <w:r w:rsidR="007F6D26">
        <w:rPr>
          <w:rStyle w:val="StylePlaceholderText10ptAuto"/>
          <w:color w:val="auto"/>
          <w:sz w:val="22"/>
          <w:szCs w:val="22"/>
        </w:rPr>
        <w:t xml:space="preserve"> end-to-end solution.</w:t>
      </w:r>
      <w:r w:rsidR="004C3F21">
        <w:rPr>
          <w:rStyle w:val="StylePlaceholderText10ptAuto"/>
          <w:color w:val="auto"/>
          <w:sz w:val="22"/>
          <w:szCs w:val="22"/>
        </w:rPr>
        <w:t xml:space="preserve"> </w:t>
      </w:r>
      <w:r w:rsidRPr="00374C1C">
        <w:rPr>
          <w:rStyle w:val="StylePlaceholderText10ptAuto"/>
          <w:color w:val="auto"/>
          <w:sz w:val="22"/>
          <w:szCs w:val="22"/>
        </w:rPr>
        <w:t xml:space="preserve">This work will </w:t>
      </w:r>
      <w:r w:rsidR="007F3633">
        <w:rPr>
          <w:rStyle w:val="StylePlaceholderText10ptAuto"/>
          <w:color w:val="auto"/>
          <w:sz w:val="22"/>
          <w:szCs w:val="22"/>
        </w:rPr>
        <w:t>provide</w:t>
      </w:r>
      <w:r w:rsidRPr="00374C1C">
        <w:rPr>
          <w:rStyle w:val="StylePlaceholderText10ptAuto"/>
          <w:color w:val="auto"/>
          <w:sz w:val="22"/>
          <w:szCs w:val="22"/>
        </w:rPr>
        <w:t xml:space="preserve"> the confidence needed for continued development of advanced reactor technology.</w:t>
      </w:r>
    </w:p>
    <w:p w14:paraId="28A3BD27" w14:textId="77777777" w:rsidR="00696159" w:rsidRPr="0012007F" w:rsidRDefault="00D12F8C" w:rsidP="009A0023">
      <w:pPr>
        <w:pStyle w:val="Heading1"/>
      </w:pPr>
      <w:r w:rsidRPr="00090394">
        <w:t>SIGNIFICANCE</w:t>
      </w:r>
    </w:p>
    <w:p w14:paraId="38C62584" w14:textId="64A9C0F0" w:rsidR="005A340D" w:rsidRDefault="007622A9" w:rsidP="004B2F3D">
      <w:pPr>
        <w:spacing w:after="240"/>
        <w:rPr>
          <w:rStyle w:val="StylePlaceholderText10ptAuto"/>
          <w:color w:val="auto"/>
          <w:sz w:val="22"/>
          <w:szCs w:val="22"/>
        </w:rPr>
      </w:pPr>
      <w:r w:rsidRPr="007622A9">
        <w:rPr>
          <w:rStyle w:val="StylePlaceholderText10ptAuto"/>
          <w:color w:val="auto"/>
          <w:sz w:val="22"/>
          <w:szCs w:val="22"/>
        </w:rPr>
        <w:t>Support for advanced nuclear reactor development projects is rising</w:t>
      </w:r>
      <w:r w:rsidR="00E80D69">
        <w:rPr>
          <w:rStyle w:val="StylePlaceholderText10ptAuto"/>
          <w:color w:val="auto"/>
          <w:sz w:val="22"/>
          <w:szCs w:val="22"/>
        </w:rPr>
        <w:t>,</w:t>
      </w:r>
      <w:r w:rsidRPr="007622A9">
        <w:rPr>
          <w:rStyle w:val="StylePlaceholderText10ptAuto"/>
          <w:color w:val="auto"/>
          <w:sz w:val="22"/>
          <w:szCs w:val="22"/>
        </w:rPr>
        <w:t xml:space="preserve"> as evidenced by the Department of Energy (DOE) fiscal year 2021 Congressional Budget Request [1] and the subsequent Consolidated Appropriations Act of 2021 [2], with a commensurate interest in </w:t>
      </w:r>
      <w:proofErr w:type="spellStart"/>
      <w:r w:rsidRPr="007622A9">
        <w:rPr>
          <w:rStyle w:val="StylePlaceholderText10ptAuto"/>
          <w:color w:val="auto"/>
          <w:sz w:val="22"/>
          <w:szCs w:val="22"/>
        </w:rPr>
        <w:t>TRi</w:t>
      </w:r>
      <w:proofErr w:type="spellEnd"/>
      <w:r w:rsidRPr="007622A9">
        <w:rPr>
          <w:rStyle w:val="StylePlaceholderText10ptAuto"/>
          <w:color w:val="auto"/>
          <w:sz w:val="22"/>
          <w:szCs w:val="22"/>
        </w:rPr>
        <w:t xml:space="preserve">-structural </w:t>
      </w:r>
      <w:proofErr w:type="spellStart"/>
      <w:r w:rsidRPr="007622A9">
        <w:rPr>
          <w:rStyle w:val="StylePlaceholderText10ptAuto"/>
          <w:color w:val="auto"/>
          <w:sz w:val="22"/>
          <w:szCs w:val="22"/>
        </w:rPr>
        <w:t>ISOtropic</w:t>
      </w:r>
      <w:proofErr w:type="spellEnd"/>
      <w:r w:rsidRPr="007622A9">
        <w:rPr>
          <w:rStyle w:val="StylePlaceholderText10ptAuto"/>
          <w:color w:val="auto"/>
          <w:sz w:val="22"/>
          <w:szCs w:val="22"/>
        </w:rPr>
        <w:t xml:space="preserve"> (TRISO) particle fuels </w:t>
      </w:r>
      <w:r w:rsidR="00C77750">
        <w:rPr>
          <w:rStyle w:val="StylePlaceholderText10ptAuto"/>
          <w:color w:val="auto"/>
          <w:sz w:val="22"/>
          <w:szCs w:val="22"/>
        </w:rPr>
        <w:t xml:space="preserve">used in pebble-bed reactors (PBRs) </w:t>
      </w:r>
      <w:r w:rsidRPr="007622A9">
        <w:rPr>
          <w:rStyle w:val="StylePlaceholderText10ptAuto"/>
          <w:color w:val="auto"/>
          <w:sz w:val="22"/>
          <w:szCs w:val="22"/>
        </w:rPr>
        <w:t>[3].</w:t>
      </w:r>
      <w:r w:rsidR="004C3F21">
        <w:rPr>
          <w:rStyle w:val="StylePlaceholderText10ptAuto"/>
          <w:color w:val="auto"/>
          <w:sz w:val="22"/>
          <w:szCs w:val="22"/>
        </w:rPr>
        <w:t xml:space="preserve"> </w:t>
      </w:r>
      <w:r w:rsidRPr="007622A9">
        <w:rPr>
          <w:rStyle w:val="StylePlaceholderText10ptAuto"/>
          <w:color w:val="auto"/>
          <w:sz w:val="22"/>
          <w:szCs w:val="22"/>
        </w:rPr>
        <w:t xml:space="preserve">In addition, Congress recently mandated the National Academy of Sciences [4] to </w:t>
      </w:r>
      <w:r w:rsidR="001568C2">
        <w:rPr>
          <w:rStyle w:val="StylePlaceholderText10ptAuto"/>
          <w:color w:val="auto"/>
          <w:sz w:val="22"/>
          <w:szCs w:val="22"/>
        </w:rPr>
        <w:t>understand</w:t>
      </w:r>
      <w:r w:rsidRPr="007622A9">
        <w:rPr>
          <w:rStyle w:val="StylePlaceholderText10ptAuto"/>
          <w:color w:val="auto"/>
          <w:sz w:val="22"/>
          <w:szCs w:val="22"/>
        </w:rPr>
        <w:t xml:space="preserve"> the merits and viability of different advanced nuclear fuel cycles and specifically consider the disposal requirements of their wastes.</w:t>
      </w:r>
      <w:r w:rsidR="004C3F21">
        <w:rPr>
          <w:rStyle w:val="StylePlaceholderText10ptAuto"/>
          <w:color w:val="auto"/>
          <w:sz w:val="22"/>
          <w:szCs w:val="22"/>
        </w:rPr>
        <w:t xml:space="preserve"> </w:t>
      </w:r>
      <w:r w:rsidRPr="007622A9">
        <w:rPr>
          <w:rStyle w:val="StylePlaceholderText10ptAuto"/>
          <w:color w:val="auto"/>
          <w:sz w:val="22"/>
          <w:szCs w:val="22"/>
        </w:rPr>
        <w:t xml:space="preserve">These include </w:t>
      </w:r>
      <w:r w:rsidR="001568C2">
        <w:rPr>
          <w:rStyle w:val="StylePlaceholderText10ptAuto"/>
          <w:color w:val="auto"/>
          <w:sz w:val="22"/>
          <w:szCs w:val="22"/>
        </w:rPr>
        <w:t>next-generation</w:t>
      </w:r>
      <w:r w:rsidRPr="007622A9">
        <w:rPr>
          <w:rStyle w:val="StylePlaceholderText10ptAuto"/>
          <w:color w:val="auto"/>
          <w:sz w:val="22"/>
          <w:szCs w:val="22"/>
        </w:rPr>
        <w:t xml:space="preserve"> gas-cooled pebble-bed reactors.</w:t>
      </w:r>
      <w:r w:rsidR="004C3F21">
        <w:rPr>
          <w:rStyle w:val="StylePlaceholderText10ptAuto"/>
          <w:color w:val="auto"/>
          <w:sz w:val="22"/>
          <w:szCs w:val="22"/>
        </w:rPr>
        <w:t xml:space="preserve"> </w:t>
      </w:r>
      <w:r w:rsidRPr="007622A9">
        <w:rPr>
          <w:rStyle w:val="StylePlaceholderText10ptAuto"/>
          <w:color w:val="auto"/>
          <w:sz w:val="22"/>
          <w:szCs w:val="22"/>
        </w:rPr>
        <w:t>Over the last two decades, most research has tended toward predicting TRISO fuel properties in reactors [5, 6], necessary to support the eventual licensing of next-generation gas-cooled reactors by the Nuclear Regulatory Commission (NRC).</w:t>
      </w:r>
      <w:r w:rsidR="004C3F21">
        <w:rPr>
          <w:rStyle w:val="StylePlaceholderText10ptAuto"/>
          <w:color w:val="auto"/>
          <w:sz w:val="22"/>
          <w:szCs w:val="22"/>
        </w:rPr>
        <w:t xml:space="preserve"> </w:t>
      </w:r>
      <w:r w:rsidR="00C5476A">
        <w:rPr>
          <w:rStyle w:val="StylePlaceholderText10ptAuto"/>
          <w:color w:val="auto"/>
          <w:sz w:val="22"/>
          <w:szCs w:val="22"/>
        </w:rPr>
        <w:t>Full</w:t>
      </w:r>
      <w:r w:rsidRPr="007622A9">
        <w:rPr>
          <w:rStyle w:val="StylePlaceholderText10ptAuto"/>
          <w:color w:val="auto"/>
          <w:sz w:val="22"/>
          <w:szCs w:val="22"/>
        </w:rPr>
        <w:t xml:space="preserve"> consideration of post-closure </w:t>
      </w:r>
      <w:r w:rsidR="00AF5607">
        <w:rPr>
          <w:rStyle w:val="StylePlaceholderText10ptAuto"/>
          <w:color w:val="auto"/>
          <w:sz w:val="22"/>
          <w:szCs w:val="22"/>
        </w:rPr>
        <w:t xml:space="preserve">repository </w:t>
      </w:r>
      <w:r w:rsidRPr="007622A9">
        <w:rPr>
          <w:rStyle w:val="StylePlaceholderText10ptAuto"/>
          <w:color w:val="auto"/>
          <w:sz w:val="22"/>
          <w:szCs w:val="22"/>
        </w:rPr>
        <w:t xml:space="preserve">disposal performance </w:t>
      </w:r>
      <w:r w:rsidR="00553D75">
        <w:rPr>
          <w:rStyle w:val="StylePlaceholderText10ptAuto"/>
          <w:color w:val="auto"/>
          <w:sz w:val="22"/>
          <w:szCs w:val="22"/>
        </w:rPr>
        <w:t xml:space="preserve">implications </w:t>
      </w:r>
      <w:r w:rsidRPr="007622A9">
        <w:rPr>
          <w:rStyle w:val="StylePlaceholderText10ptAuto"/>
          <w:color w:val="auto"/>
          <w:sz w:val="22"/>
          <w:szCs w:val="22"/>
        </w:rPr>
        <w:t>is lacking and limited to arguably dated assumptions [7, 8].</w:t>
      </w:r>
    </w:p>
    <w:p w14:paraId="2DF15271" w14:textId="359C876B" w:rsidR="004C5952" w:rsidRPr="004C5952" w:rsidRDefault="004C5952" w:rsidP="004C5952">
      <w:pPr>
        <w:rPr>
          <w:sz w:val="24"/>
        </w:rPr>
      </w:pPr>
      <w:r w:rsidRPr="004C5952">
        <w:rPr>
          <w:sz w:val="24"/>
        </w:rPr>
        <w:fldChar w:fldCharType="begin"/>
      </w:r>
      <w:r w:rsidRPr="004C5952">
        <w:rPr>
          <w:sz w:val="24"/>
        </w:rPr>
        <w:instrText xml:space="preserve"> INCLUDEPICTURE "/var/folders/kz/kn5cjbc944bc01zmlcdjrdpcby_mnk/T/com.microsoft.Word/WebArchiveCopyPasteTempFiles/page3image65874496" \* MERGEFORMATINET </w:instrText>
      </w:r>
      <w:r w:rsidRPr="004C5952">
        <w:rPr>
          <w:sz w:val="24"/>
        </w:rPr>
        <w:fldChar w:fldCharType="separate"/>
      </w:r>
      <w:r w:rsidRPr="004C5952">
        <w:rPr>
          <w:noProof/>
          <w:sz w:val="24"/>
        </w:rPr>
        <w:drawing>
          <wp:inline distT="0" distB="0" distL="0" distR="0" wp14:anchorId="69990212" wp14:editId="488F1EC7">
            <wp:extent cx="5943600" cy="3249295"/>
            <wp:effectExtent l="0" t="0" r="0" b="1905"/>
            <wp:docPr id="18" name="Picture 18" descr="page3image6587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6587449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249295"/>
                    </a:xfrm>
                    <a:prstGeom prst="rect">
                      <a:avLst/>
                    </a:prstGeom>
                    <a:noFill/>
                    <a:ln>
                      <a:noFill/>
                    </a:ln>
                  </pic:spPr>
                </pic:pic>
              </a:graphicData>
            </a:graphic>
          </wp:inline>
        </w:drawing>
      </w:r>
      <w:r w:rsidRPr="004C5952">
        <w:rPr>
          <w:sz w:val="24"/>
        </w:rPr>
        <w:fldChar w:fldCharType="end"/>
      </w:r>
    </w:p>
    <w:p w14:paraId="05C499A6" w14:textId="587489E3" w:rsidR="004C5952" w:rsidRPr="007622A9" w:rsidRDefault="00C97671" w:rsidP="0043052A">
      <w:pPr>
        <w:spacing w:after="240"/>
        <w:jc w:val="center"/>
        <w:rPr>
          <w:rStyle w:val="StylePlaceholderText10ptAuto"/>
          <w:color w:val="auto"/>
          <w:sz w:val="22"/>
          <w:szCs w:val="22"/>
        </w:rPr>
      </w:pPr>
      <w:r>
        <w:rPr>
          <w:rStyle w:val="StylePlaceholderText10ptAuto"/>
          <w:color w:val="auto"/>
          <w:sz w:val="22"/>
          <w:szCs w:val="22"/>
        </w:rPr>
        <w:t>Figure 1</w:t>
      </w:r>
      <w:r w:rsidR="00A2614F">
        <w:rPr>
          <w:rStyle w:val="StylePlaceholderText10ptAuto"/>
          <w:color w:val="auto"/>
          <w:sz w:val="22"/>
          <w:szCs w:val="22"/>
        </w:rPr>
        <w:t xml:space="preserve"> – Schematic of a possible spent nuclear fuel </w:t>
      </w:r>
      <w:r w:rsidR="00553D75">
        <w:rPr>
          <w:rStyle w:val="StylePlaceholderText10ptAuto"/>
          <w:color w:val="auto"/>
          <w:sz w:val="22"/>
          <w:szCs w:val="22"/>
        </w:rPr>
        <w:t>repository</w:t>
      </w:r>
      <w:r w:rsidR="004C3F21">
        <w:rPr>
          <w:rStyle w:val="StylePlaceholderText10ptAuto"/>
          <w:color w:val="auto"/>
          <w:sz w:val="22"/>
          <w:szCs w:val="22"/>
        </w:rPr>
        <w:t xml:space="preserve"> </w:t>
      </w:r>
      <w:r>
        <w:rPr>
          <w:rStyle w:val="StylePlaceholderText10ptAuto"/>
          <w:color w:val="auto"/>
          <w:sz w:val="22"/>
          <w:szCs w:val="22"/>
        </w:rPr>
        <w:t>[</w:t>
      </w:r>
      <w:r w:rsidR="00C37C05">
        <w:rPr>
          <w:rStyle w:val="StylePlaceholderText10ptAuto"/>
          <w:color w:val="auto"/>
          <w:sz w:val="22"/>
          <w:szCs w:val="22"/>
        </w:rPr>
        <w:t>9</w:t>
      </w:r>
      <w:r>
        <w:rPr>
          <w:rStyle w:val="StylePlaceholderText10ptAuto"/>
          <w:color w:val="auto"/>
          <w:sz w:val="22"/>
          <w:szCs w:val="22"/>
        </w:rPr>
        <w:t>]</w:t>
      </w:r>
    </w:p>
    <w:p w14:paraId="70C9A4BD" w14:textId="2989E611" w:rsidR="00043BAB" w:rsidRPr="00CB5EB9" w:rsidRDefault="1EA992E9" w:rsidP="52F99B80">
      <w:pPr>
        <w:spacing w:after="240"/>
        <w:rPr>
          <w:rStyle w:val="StylePlaceholderText10ptAuto"/>
          <w:rFonts w:eastAsia="Calibri"/>
          <w:color w:val="auto"/>
          <w:sz w:val="22"/>
          <w:szCs w:val="22"/>
        </w:rPr>
      </w:pPr>
      <w:r w:rsidRPr="52F99B80">
        <w:rPr>
          <w:rFonts w:eastAsia="Calibri"/>
        </w:rPr>
        <w:t>One of the main objectives of the design of radioactive waste repositories</w:t>
      </w:r>
      <w:r w:rsidR="77AD2D6E" w:rsidRPr="52F99B80">
        <w:rPr>
          <w:rFonts w:eastAsia="Calibri"/>
        </w:rPr>
        <w:t>, as shown in Figure 1</w:t>
      </w:r>
      <w:r w:rsidR="3DBBF4B8" w:rsidRPr="52F99B80">
        <w:rPr>
          <w:rFonts w:eastAsia="Calibri"/>
        </w:rPr>
        <w:t>,</w:t>
      </w:r>
      <w:r w:rsidRPr="52F99B80">
        <w:rPr>
          <w:rFonts w:eastAsia="Calibri"/>
        </w:rPr>
        <w:t xml:space="preserve"> is to provide adequate long-term isolation of the waste from the biosphere.</w:t>
      </w:r>
      <w:r w:rsidR="00F9F67E" w:rsidRPr="52F99B80">
        <w:rPr>
          <w:rFonts w:eastAsia="Calibri"/>
        </w:rPr>
        <w:t xml:space="preserve"> </w:t>
      </w:r>
      <w:r w:rsidR="65EB10EC" w:rsidRPr="52F99B80">
        <w:rPr>
          <w:rFonts w:eastAsia="Calibri"/>
        </w:rPr>
        <w:t xml:space="preserve">This is achieved </w:t>
      </w:r>
      <w:r w:rsidR="7B242B38" w:rsidRPr="52F99B80">
        <w:rPr>
          <w:rFonts w:eastAsia="Calibri"/>
        </w:rPr>
        <w:t>by using</w:t>
      </w:r>
      <w:r w:rsidR="65EB10EC" w:rsidRPr="52F99B80">
        <w:rPr>
          <w:rFonts w:eastAsia="Calibri"/>
        </w:rPr>
        <w:t xml:space="preserve"> multiple barriers</w:t>
      </w:r>
      <w:r w:rsidR="40EB1E44" w:rsidRPr="52F99B80">
        <w:rPr>
          <w:rFonts w:eastAsia="Calibri"/>
        </w:rPr>
        <w:t>,</w:t>
      </w:r>
      <w:r w:rsidR="65EB10EC" w:rsidRPr="52F99B80">
        <w:rPr>
          <w:rFonts w:eastAsia="Calibri"/>
        </w:rPr>
        <w:t xml:space="preserve"> including the geological system and </w:t>
      </w:r>
      <w:r w:rsidR="2F8DC112" w:rsidRPr="52F99B80">
        <w:rPr>
          <w:rFonts w:eastAsia="Calibri"/>
        </w:rPr>
        <w:t>waste canisters (Figure 2)</w:t>
      </w:r>
      <w:r w:rsidR="40EB1E44" w:rsidRPr="52F99B80">
        <w:rPr>
          <w:rFonts w:eastAsia="Calibri"/>
        </w:rPr>
        <w:t>,</w:t>
      </w:r>
      <w:r w:rsidR="2F8DC112" w:rsidRPr="52F99B80">
        <w:rPr>
          <w:rFonts w:eastAsia="Calibri"/>
        </w:rPr>
        <w:t xml:space="preserve"> which directly contain the SNF and fission products.</w:t>
      </w:r>
      <w:r w:rsidR="00F9F67E" w:rsidRPr="52F99B80">
        <w:rPr>
          <w:rFonts w:eastAsia="Calibri"/>
        </w:rPr>
        <w:t xml:space="preserve"> </w:t>
      </w:r>
      <w:r w:rsidR="2F8DC112" w:rsidRPr="52F99B80">
        <w:rPr>
          <w:rFonts w:eastAsia="Calibri"/>
        </w:rPr>
        <w:t>However,</w:t>
      </w:r>
      <w:r w:rsidRPr="52F99B80">
        <w:rPr>
          <w:rFonts w:eastAsia="Calibri"/>
        </w:rPr>
        <w:t xml:space="preserve"> </w:t>
      </w:r>
      <w:r w:rsidR="0DD6518A" w:rsidRPr="52F99B80">
        <w:rPr>
          <w:rFonts w:eastAsia="Calibri"/>
        </w:rPr>
        <w:t xml:space="preserve">adverse events such as criticality (fuel becoming critical again </w:t>
      </w:r>
      <w:r w:rsidR="26F9761A" w:rsidRPr="52F99B80">
        <w:rPr>
          <w:rFonts w:eastAsia="Calibri"/>
        </w:rPr>
        <w:t>due to the right combination of environment and geometry)</w:t>
      </w:r>
      <w:r w:rsidRPr="52F99B80">
        <w:rPr>
          <w:rFonts w:eastAsia="Calibri"/>
        </w:rPr>
        <w:t xml:space="preserve"> in a repository may jeopardize the </w:t>
      </w:r>
      <w:r w:rsidR="627FAF34" w:rsidRPr="52F99B80">
        <w:rPr>
          <w:rFonts w:eastAsia="Calibri"/>
        </w:rPr>
        <w:t>repository's</w:t>
      </w:r>
      <w:r w:rsidRPr="52F99B80">
        <w:rPr>
          <w:rFonts w:eastAsia="Calibri"/>
        </w:rPr>
        <w:t xml:space="preserve"> ability to prevent the release of radionuclides to the environment.</w:t>
      </w:r>
      <w:r w:rsidR="007250F3">
        <w:rPr>
          <w:rFonts w:eastAsia="Calibri"/>
        </w:rPr>
        <w:t xml:space="preserve"> It</w:t>
      </w:r>
      <w:r w:rsidRPr="52F99B80">
        <w:rPr>
          <w:rFonts w:eastAsia="Calibri"/>
        </w:rPr>
        <w:t xml:space="preserve"> is</w:t>
      </w:r>
      <w:r w:rsidR="00C21706">
        <w:rPr>
          <w:rFonts w:eastAsia="Calibri"/>
        </w:rPr>
        <w:t>,</w:t>
      </w:r>
      <w:r w:rsidRPr="52F99B80">
        <w:rPr>
          <w:rFonts w:eastAsia="Calibri"/>
        </w:rPr>
        <w:t xml:space="preserve"> in principle</w:t>
      </w:r>
      <w:r w:rsidR="00C21706">
        <w:rPr>
          <w:rFonts w:eastAsia="Calibri"/>
        </w:rPr>
        <w:t>,</w:t>
      </w:r>
      <w:r w:rsidRPr="52F99B80">
        <w:rPr>
          <w:rFonts w:eastAsia="Calibri"/>
        </w:rPr>
        <w:t xml:space="preserve"> possible to prevent criticality by certain design measures.</w:t>
      </w:r>
      <w:r w:rsidR="00F9F67E" w:rsidRPr="52F99B80">
        <w:rPr>
          <w:rFonts w:eastAsia="Calibri"/>
        </w:rPr>
        <w:t xml:space="preserve"> </w:t>
      </w:r>
      <w:r w:rsidRPr="52F99B80">
        <w:rPr>
          <w:rFonts w:eastAsia="Calibri"/>
        </w:rPr>
        <w:t xml:space="preserve">However, their implementation becomes increasingly impractical for more highly enriched waste forms and for longer time periods of concern, making it </w:t>
      </w:r>
      <w:r w:rsidR="16B1B5A6" w:rsidRPr="52F99B80">
        <w:rPr>
          <w:rFonts w:eastAsia="Calibri"/>
        </w:rPr>
        <w:t>essential</w:t>
      </w:r>
      <w:r w:rsidRPr="52F99B80">
        <w:rPr>
          <w:rFonts w:eastAsia="Calibri"/>
        </w:rPr>
        <w:t xml:space="preserve"> to model criticality </w:t>
      </w:r>
      <w:r w:rsidR="627FAF34" w:rsidRPr="52F99B80">
        <w:rPr>
          <w:rFonts w:eastAsia="Calibri"/>
        </w:rPr>
        <w:t>events'</w:t>
      </w:r>
      <w:r w:rsidR="70879FDD" w:rsidRPr="52F99B80">
        <w:rPr>
          <w:rFonts w:eastAsia="Calibri"/>
        </w:rPr>
        <w:t xml:space="preserve"> effect</w:t>
      </w:r>
      <w:r w:rsidRPr="52F99B80">
        <w:rPr>
          <w:rFonts w:eastAsia="Calibri"/>
        </w:rPr>
        <w:t xml:space="preserve"> on repository performance.</w:t>
      </w:r>
      <w:r w:rsidR="00F9F67E" w:rsidRPr="52F99B80">
        <w:rPr>
          <w:rFonts w:eastAsia="Calibri"/>
        </w:rPr>
        <w:t xml:space="preserve"> </w:t>
      </w:r>
      <w:r w:rsidRPr="52F99B80">
        <w:rPr>
          <w:rStyle w:val="StylePlaceholderText10ptAuto"/>
          <w:color w:val="auto"/>
          <w:sz w:val="22"/>
          <w:szCs w:val="22"/>
        </w:rPr>
        <w:t xml:space="preserve">The ability to strongly couple the local behavior of </w:t>
      </w:r>
      <w:r w:rsidR="58FFACA6" w:rsidRPr="52F99B80">
        <w:rPr>
          <w:rStyle w:val="StylePlaceholderText10ptAuto"/>
          <w:color w:val="auto"/>
          <w:sz w:val="22"/>
          <w:szCs w:val="22"/>
        </w:rPr>
        <w:t xml:space="preserve">pebble-bed </w:t>
      </w:r>
      <w:r w:rsidRPr="52F99B80">
        <w:rPr>
          <w:rStyle w:val="StylePlaceholderText10ptAuto"/>
          <w:color w:val="auto"/>
          <w:sz w:val="22"/>
          <w:szCs w:val="22"/>
        </w:rPr>
        <w:t xml:space="preserve">waste packages to the overall repository performance is </w:t>
      </w:r>
      <w:r w:rsidR="6D2B07A3" w:rsidRPr="52F99B80">
        <w:rPr>
          <w:rStyle w:val="StylePlaceholderText10ptAuto"/>
          <w:color w:val="auto"/>
          <w:sz w:val="22"/>
          <w:szCs w:val="22"/>
        </w:rPr>
        <w:t>vital</w:t>
      </w:r>
      <w:r w:rsidRPr="52F99B80">
        <w:rPr>
          <w:rStyle w:val="StylePlaceholderText10ptAuto"/>
          <w:color w:val="auto"/>
          <w:sz w:val="22"/>
          <w:szCs w:val="22"/>
        </w:rPr>
        <w:t xml:space="preserve"> for a credible analysis of repository performance under complex failure scenarios.</w:t>
      </w:r>
      <w:r w:rsidR="00F9F67E" w:rsidRPr="52F99B80">
        <w:rPr>
          <w:rStyle w:val="StylePlaceholderText10ptAuto"/>
          <w:color w:val="auto"/>
          <w:sz w:val="22"/>
          <w:szCs w:val="22"/>
        </w:rPr>
        <w:t xml:space="preserve"> </w:t>
      </w:r>
      <w:r w:rsidRPr="52F99B80">
        <w:rPr>
          <w:rStyle w:val="StylePlaceholderText10ptAuto"/>
          <w:color w:val="auto"/>
          <w:sz w:val="22"/>
          <w:szCs w:val="22"/>
        </w:rPr>
        <w:t xml:space="preserve">However, such a simulation capability does not yet exist for advanced reactor fuel forms. </w:t>
      </w:r>
    </w:p>
    <w:p w14:paraId="2A4FCF4A" w14:textId="77777777" w:rsidR="00ED7F7C" w:rsidRPr="007622A9" w:rsidRDefault="00ED7F7C" w:rsidP="00ED7F7C">
      <w:pPr>
        <w:jc w:val="center"/>
        <w:rPr>
          <w:szCs w:val="22"/>
        </w:rPr>
      </w:pPr>
      <w:r w:rsidRPr="007622A9">
        <w:rPr>
          <w:noProof/>
          <w:szCs w:val="22"/>
        </w:rPr>
        <w:drawing>
          <wp:inline distT="0" distB="0" distL="0" distR="0" wp14:anchorId="15DA832D" wp14:editId="169EF846">
            <wp:extent cx="1326776" cy="1623182"/>
            <wp:effectExtent l="0" t="0" r="0" b="254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78106" cy="1685979"/>
                    </a:xfrm>
                    <a:prstGeom prst="rect">
                      <a:avLst/>
                    </a:prstGeom>
                  </pic:spPr>
                </pic:pic>
              </a:graphicData>
            </a:graphic>
          </wp:inline>
        </w:drawing>
      </w:r>
      <w:r w:rsidRPr="007622A9">
        <w:rPr>
          <w:szCs w:val="22"/>
        </w:rPr>
        <w:fldChar w:fldCharType="begin"/>
      </w:r>
      <w:r w:rsidRPr="007622A9">
        <w:rPr>
          <w:szCs w:val="22"/>
        </w:rPr>
        <w:instrText xml:space="preserve"> INCLUDEPICTURE "/var/folders/kz/kn5cjbc944bc01zmlcdjrdpcby_mnk/T/com.microsoft.Word/WebArchiveCopyPasteTempFiles/cid1898288398*image002.png@01D81DCA.77E9F410" \* MERGEFORMATINET </w:instrText>
      </w:r>
      <w:r w:rsidRPr="007622A9">
        <w:rPr>
          <w:szCs w:val="22"/>
        </w:rPr>
        <w:fldChar w:fldCharType="separate"/>
      </w:r>
      <w:r w:rsidRPr="007622A9">
        <w:rPr>
          <w:noProof/>
          <w:szCs w:val="22"/>
        </w:rPr>
        <w:drawing>
          <wp:inline distT="0" distB="0" distL="0" distR="0" wp14:anchorId="0CA65430" wp14:editId="381887DD">
            <wp:extent cx="2352139" cy="1631173"/>
            <wp:effectExtent l="0" t="0" r="0" b="0"/>
            <wp:docPr id="17" name="Picture 17" descr="A close-up of a yellow pi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2479800" cy="1719704"/>
                    </a:xfrm>
                    <a:prstGeom prst="rect">
                      <a:avLst/>
                    </a:prstGeom>
                  </pic:spPr>
                </pic:pic>
              </a:graphicData>
            </a:graphic>
          </wp:inline>
        </w:drawing>
      </w:r>
      <w:r w:rsidRPr="007622A9">
        <w:rPr>
          <w:szCs w:val="22"/>
        </w:rPr>
        <w:fldChar w:fldCharType="end"/>
      </w:r>
    </w:p>
    <w:p w14:paraId="05445A7B" w14:textId="5F66C428" w:rsidR="00ED7F7C" w:rsidRDefault="00ED7F7C" w:rsidP="00CB5EB9">
      <w:pPr>
        <w:pStyle w:val="Caption"/>
        <w:jc w:val="center"/>
        <w:rPr>
          <w:rStyle w:val="StylePlaceholderText10ptAuto"/>
          <w:color w:val="auto"/>
          <w:sz w:val="22"/>
        </w:rPr>
      </w:pPr>
      <w:r w:rsidRPr="007622A9">
        <w:rPr>
          <w:sz w:val="22"/>
        </w:rPr>
        <w:t xml:space="preserve">Figure </w:t>
      </w:r>
      <w:r>
        <w:rPr>
          <w:sz w:val="22"/>
        </w:rPr>
        <w:t>2</w:t>
      </w:r>
      <w:r w:rsidRPr="007622A9">
        <w:rPr>
          <w:sz w:val="22"/>
        </w:rPr>
        <w:t xml:space="preserve"> – DOE Standard Canister and Co-disposal Waste Package Concept </w:t>
      </w:r>
      <w:r w:rsidR="008655AE">
        <w:rPr>
          <w:sz w:val="22"/>
        </w:rPr>
        <w:t>[</w:t>
      </w:r>
      <w:r w:rsidR="00B1581F">
        <w:rPr>
          <w:sz w:val="22"/>
        </w:rPr>
        <w:t>10</w:t>
      </w:r>
      <w:r w:rsidR="008655AE">
        <w:rPr>
          <w:sz w:val="22"/>
        </w:rPr>
        <w:t xml:space="preserve">] </w:t>
      </w:r>
    </w:p>
    <w:p w14:paraId="76145821" w14:textId="209D5A9B" w:rsidR="00043BAB" w:rsidRDefault="6D2B07A3" w:rsidP="52F99B80">
      <w:pPr>
        <w:spacing w:after="240"/>
        <w:rPr>
          <w:rStyle w:val="StylePlaceholderText10ptAuto"/>
          <w:color w:val="auto"/>
          <w:sz w:val="22"/>
          <w:szCs w:val="22"/>
        </w:rPr>
      </w:pPr>
      <w:r>
        <w:rPr>
          <w:rStyle w:val="StylePlaceholderText10ptAuto"/>
          <w:color w:val="auto"/>
          <w:sz w:val="22"/>
          <w:szCs w:val="22"/>
        </w:rPr>
        <w:t>To demonstrate</w:t>
      </w:r>
      <w:r w:rsidR="2426B3B8">
        <w:rPr>
          <w:rStyle w:val="StylePlaceholderText10ptAuto"/>
          <w:color w:val="auto"/>
          <w:sz w:val="22"/>
          <w:szCs w:val="22"/>
        </w:rPr>
        <w:t xml:space="preserve"> the need for detailed analysis of SNF canisters and repositories, we </w:t>
      </w:r>
      <w:r w:rsidR="42926436">
        <w:rPr>
          <w:rStyle w:val="StylePlaceholderText10ptAuto"/>
          <w:color w:val="auto"/>
          <w:sz w:val="22"/>
          <w:szCs w:val="22"/>
        </w:rPr>
        <w:t xml:space="preserve">have completed a preliminary study to show that </w:t>
      </w:r>
      <w:r w:rsidR="416040F0">
        <w:rPr>
          <w:rStyle w:val="StylePlaceholderText10ptAuto"/>
          <w:color w:val="auto"/>
          <w:sz w:val="22"/>
          <w:szCs w:val="22"/>
        </w:rPr>
        <w:t xml:space="preserve">Pebble Bed Reactor (PBR) SNF can become critical </w:t>
      </w:r>
      <w:r w:rsidR="6F3F5581">
        <w:rPr>
          <w:rStyle w:val="StylePlaceholderText10ptAuto"/>
          <w:color w:val="auto"/>
          <w:sz w:val="22"/>
          <w:szCs w:val="22"/>
        </w:rPr>
        <w:t>due to water ingress.</w:t>
      </w:r>
      <w:r w:rsidR="00F9F67E">
        <w:rPr>
          <w:rStyle w:val="StylePlaceholderText10ptAuto"/>
          <w:color w:val="auto"/>
          <w:sz w:val="22"/>
          <w:szCs w:val="22"/>
        </w:rPr>
        <w:t xml:space="preserve"> </w:t>
      </w:r>
      <w:r w:rsidR="4474CB4A">
        <w:rPr>
          <w:rStyle w:val="StylePlaceholderText10ptAuto"/>
          <w:color w:val="auto"/>
          <w:sz w:val="22"/>
          <w:szCs w:val="22"/>
        </w:rPr>
        <w:t xml:space="preserve">A Monte Carlo model </w:t>
      </w:r>
      <w:r w:rsidR="4474CB4A" w:rsidRPr="52F99B80">
        <w:rPr>
          <w:rStyle w:val="StylePlaceholderText10ptAuto"/>
          <w:color w:val="auto"/>
          <w:sz w:val="22"/>
          <w:szCs w:val="22"/>
        </w:rPr>
        <w:t xml:space="preserve">of </w:t>
      </w:r>
      <w:r w:rsidR="2E6533B6" w:rsidRPr="52F99B80">
        <w:rPr>
          <w:rStyle w:val="StylePlaceholderText10ptAuto"/>
          <w:color w:val="auto"/>
          <w:sz w:val="22"/>
          <w:szCs w:val="22"/>
        </w:rPr>
        <w:t>PBR SNF</w:t>
      </w:r>
      <w:r w:rsidR="4474CB4A">
        <w:rPr>
          <w:rStyle w:val="StylePlaceholderText10ptAuto"/>
          <w:color w:val="auto"/>
          <w:sz w:val="22"/>
          <w:szCs w:val="22"/>
        </w:rPr>
        <w:t xml:space="preserve"> </w:t>
      </w:r>
      <w:r w:rsidR="2E6533B6" w:rsidRPr="52F99B80">
        <w:rPr>
          <w:rStyle w:val="StylePlaceholderText10ptAuto"/>
          <w:color w:val="auto"/>
          <w:sz w:val="22"/>
          <w:szCs w:val="22"/>
        </w:rPr>
        <w:t xml:space="preserve">with an average Burn Up (BU) of 164 </w:t>
      </w:r>
      <w:proofErr w:type="spellStart"/>
      <w:r w:rsidR="2E6533B6" w:rsidRPr="52F99B80">
        <w:rPr>
          <w:rStyle w:val="StylePlaceholderText10ptAuto"/>
          <w:color w:val="auto"/>
          <w:sz w:val="22"/>
          <w:szCs w:val="22"/>
        </w:rPr>
        <w:t>MWd</w:t>
      </w:r>
      <w:proofErr w:type="spellEnd"/>
      <w:r w:rsidR="2E6533B6" w:rsidRPr="52F99B80">
        <w:rPr>
          <w:rStyle w:val="StylePlaceholderText10ptAuto"/>
          <w:color w:val="auto"/>
          <w:sz w:val="22"/>
          <w:szCs w:val="22"/>
        </w:rPr>
        <w:t>/</w:t>
      </w:r>
      <w:proofErr w:type="spellStart"/>
      <w:r w:rsidR="2E6533B6" w:rsidRPr="52F99B80">
        <w:rPr>
          <w:rStyle w:val="StylePlaceholderText10ptAuto"/>
          <w:color w:val="auto"/>
          <w:sz w:val="22"/>
          <w:szCs w:val="22"/>
        </w:rPr>
        <w:t>t</w:t>
      </w:r>
      <w:r w:rsidR="2E6533B6" w:rsidRPr="52F99B80">
        <w:rPr>
          <w:rStyle w:val="StylePlaceholderText10ptAuto"/>
          <w:color w:val="auto"/>
          <w:sz w:val="22"/>
          <w:szCs w:val="22"/>
          <w:vertAlign w:val="subscript"/>
        </w:rPr>
        <w:t>HM</w:t>
      </w:r>
      <w:proofErr w:type="spellEnd"/>
      <w:r w:rsidR="52F99B80" w:rsidRPr="52F99B80">
        <w:rPr>
          <w:rStyle w:val="StylePlaceholderText10ptAuto"/>
          <w:color w:val="auto"/>
          <w:sz w:val="22"/>
          <w:szCs w:val="22"/>
        </w:rPr>
        <w:t xml:space="preserve"> </w:t>
      </w:r>
      <w:r w:rsidR="000928C4">
        <w:rPr>
          <w:rStyle w:val="StylePlaceholderText10ptAuto"/>
          <w:color w:val="auto"/>
          <w:sz w:val="22"/>
          <w:szCs w:val="22"/>
        </w:rPr>
        <w:fldChar w:fldCharType="begin"/>
      </w:r>
      <w:r w:rsidR="000928C4">
        <w:rPr>
          <w:rStyle w:val="StylePlaceholderText10ptAuto"/>
          <w:color w:val="auto"/>
          <w:sz w:val="22"/>
          <w:szCs w:val="22"/>
        </w:rPr>
        <w:instrText xml:space="preserve"> REF _Ref100183355 \h </w:instrText>
      </w:r>
      <w:r w:rsidR="000928C4">
        <w:rPr>
          <w:rStyle w:val="StylePlaceholderText10ptAuto"/>
          <w:color w:val="auto"/>
          <w:sz w:val="22"/>
          <w:szCs w:val="22"/>
        </w:rPr>
      </w:r>
      <w:r w:rsidR="00E34558">
        <w:rPr>
          <w:rStyle w:val="StylePlaceholderText10ptAuto"/>
          <w:color w:val="auto"/>
          <w:sz w:val="22"/>
          <w:szCs w:val="22"/>
        </w:rPr>
        <w:fldChar w:fldCharType="separate"/>
      </w:r>
      <w:r w:rsidR="000928C4">
        <w:rPr>
          <w:rStyle w:val="StylePlaceholderText10ptAuto"/>
          <w:color w:val="auto"/>
          <w:sz w:val="22"/>
          <w:szCs w:val="22"/>
        </w:rPr>
        <w:fldChar w:fldCharType="end"/>
      </w:r>
      <w:r w:rsidR="2E6533B6">
        <w:rPr>
          <w:rStyle w:val="StylePlaceholderText10ptAuto"/>
          <w:color w:val="auto"/>
          <w:sz w:val="22"/>
          <w:szCs w:val="22"/>
        </w:rPr>
        <w:t xml:space="preserve">was developed; the geometry of the model is depicted in </w:t>
      </w:r>
      <w:r w:rsidR="4474CB4A" w:rsidRPr="52F99B80">
        <w:rPr>
          <w:rStyle w:val="StylePlaceholderText10ptAuto"/>
          <w:color w:val="auto"/>
          <w:sz w:val="22"/>
          <w:szCs w:val="22"/>
        </w:rPr>
        <w:t>in Figure 3</w:t>
      </w:r>
      <w:r w:rsidR="2E6533B6">
        <w:rPr>
          <w:rStyle w:val="StylePlaceholderText10ptAuto"/>
          <w:color w:val="auto"/>
          <w:sz w:val="22"/>
          <w:szCs w:val="22"/>
        </w:rPr>
        <w:t>.</w:t>
      </w:r>
      <w:r w:rsidR="00F9F67E">
        <w:rPr>
          <w:rStyle w:val="StylePlaceholderText10ptAuto"/>
          <w:color w:val="auto"/>
          <w:sz w:val="22"/>
          <w:szCs w:val="22"/>
        </w:rPr>
        <w:t xml:space="preserve"> </w:t>
      </w:r>
      <w:r w:rsidR="2F29F47B">
        <w:rPr>
          <w:rStyle w:val="StylePlaceholderText10ptAuto"/>
          <w:color w:val="auto"/>
          <w:sz w:val="22"/>
          <w:szCs w:val="22"/>
        </w:rPr>
        <w:t xml:space="preserve">A water density of 0.08 g/cm3 was found to </w:t>
      </w:r>
      <w:r w:rsidR="3B2B025C">
        <w:rPr>
          <w:rStyle w:val="StylePlaceholderText10ptAuto"/>
          <w:color w:val="auto"/>
          <w:sz w:val="22"/>
          <w:szCs w:val="22"/>
        </w:rPr>
        <w:t>produce</w:t>
      </w:r>
      <w:r w:rsidR="56392927">
        <w:rPr>
          <w:rStyle w:val="StylePlaceholderText10ptAuto"/>
          <w:color w:val="auto"/>
          <w:sz w:val="22"/>
          <w:szCs w:val="22"/>
        </w:rPr>
        <w:t xml:space="preserve"> the highest reactivity for the selected initial fuel composition and BU.</w:t>
      </w:r>
      <w:r w:rsidR="00F9F67E">
        <w:rPr>
          <w:rStyle w:val="StylePlaceholderText10ptAuto"/>
          <w:color w:val="auto"/>
          <w:sz w:val="22"/>
          <w:szCs w:val="22"/>
        </w:rPr>
        <w:t xml:space="preserve"> </w:t>
      </w:r>
      <w:r w:rsidR="7BE3EE74">
        <w:rPr>
          <w:rStyle w:val="StylePlaceholderText10ptAuto"/>
          <w:color w:val="auto"/>
          <w:sz w:val="22"/>
          <w:szCs w:val="22"/>
        </w:rPr>
        <w:t>The evolution of the</w:t>
      </w:r>
      <w:r w:rsidR="01EB4B3F">
        <w:rPr>
          <w:rStyle w:val="StylePlaceholderText10ptAuto"/>
          <w:color w:val="auto"/>
          <w:sz w:val="22"/>
          <w:szCs w:val="22"/>
        </w:rPr>
        <w:t xml:space="preserve"> multiplication factor was studied </w:t>
      </w:r>
      <w:r w:rsidR="3B2B025C">
        <w:rPr>
          <w:rStyle w:val="StylePlaceholderText10ptAuto"/>
          <w:color w:val="auto"/>
          <w:sz w:val="22"/>
          <w:szCs w:val="22"/>
        </w:rPr>
        <w:t>for</w:t>
      </w:r>
      <w:r w:rsidR="01EB4B3F">
        <w:rPr>
          <w:rStyle w:val="StylePlaceholderText10ptAuto"/>
          <w:color w:val="auto"/>
          <w:sz w:val="22"/>
          <w:szCs w:val="22"/>
        </w:rPr>
        <w:t xml:space="preserve"> 10</w:t>
      </w:r>
      <w:r w:rsidR="31484B1C">
        <w:rPr>
          <w:rStyle w:val="StylePlaceholderText10ptAuto"/>
          <w:color w:val="auto"/>
          <w:sz w:val="22"/>
          <w:szCs w:val="22"/>
        </w:rPr>
        <w:t>,</w:t>
      </w:r>
      <w:r w:rsidR="01EB4B3F">
        <w:rPr>
          <w:rStyle w:val="StylePlaceholderText10ptAuto"/>
          <w:color w:val="auto"/>
          <w:sz w:val="22"/>
          <w:szCs w:val="22"/>
        </w:rPr>
        <w:t>000 years</w:t>
      </w:r>
      <w:r w:rsidR="7BE3EE74">
        <w:rPr>
          <w:rStyle w:val="StylePlaceholderText10ptAuto"/>
          <w:color w:val="auto"/>
          <w:sz w:val="22"/>
          <w:szCs w:val="22"/>
        </w:rPr>
        <w:t xml:space="preserve"> using this water density and it is</w:t>
      </w:r>
      <w:r w:rsidR="00041186">
        <w:rPr>
          <w:rStyle w:val="StylePlaceholderText10ptAuto"/>
          <w:color w:val="auto"/>
          <w:sz w:val="22"/>
          <w:szCs w:val="22"/>
        </w:rPr>
        <w:t xml:space="preserve"> </w:t>
      </w:r>
      <w:r w:rsidR="01EB4B3F">
        <w:rPr>
          <w:rStyle w:val="StylePlaceholderText10ptAuto"/>
          <w:color w:val="auto"/>
          <w:sz w:val="22"/>
          <w:szCs w:val="22"/>
        </w:rPr>
        <w:t>depicted in</w:t>
      </w:r>
      <w:r w:rsidR="5FB4B8B2">
        <w:rPr>
          <w:rStyle w:val="StylePlaceholderText10ptAuto"/>
          <w:color w:val="auto"/>
          <w:sz w:val="22"/>
          <w:szCs w:val="22"/>
        </w:rPr>
        <w:t xml:space="preserve"> Figure 4</w:t>
      </w:r>
      <w:r w:rsidR="01EB4B3F">
        <w:rPr>
          <w:rStyle w:val="StylePlaceholderText10ptAuto"/>
          <w:color w:val="auto"/>
          <w:sz w:val="22"/>
          <w:szCs w:val="22"/>
        </w:rPr>
        <w:t>.</w:t>
      </w:r>
      <w:r w:rsidR="00F9F67E">
        <w:rPr>
          <w:rStyle w:val="StylePlaceholderText10ptAuto"/>
          <w:color w:val="auto"/>
          <w:sz w:val="22"/>
          <w:szCs w:val="22"/>
        </w:rPr>
        <w:t xml:space="preserve"> </w:t>
      </w:r>
      <w:r w:rsidR="01EB4B3F">
        <w:rPr>
          <w:rStyle w:val="StylePlaceholderText10ptAuto"/>
          <w:color w:val="auto"/>
          <w:sz w:val="22"/>
          <w:szCs w:val="22"/>
        </w:rPr>
        <w:t xml:space="preserve">The SNF in this scenario becomes supercritical after </w:t>
      </w:r>
      <w:r w:rsidR="0C771C27">
        <w:rPr>
          <w:rStyle w:val="StylePlaceholderText10ptAuto"/>
          <w:color w:val="auto"/>
          <w:sz w:val="22"/>
          <w:szCs w:val="22"/>
        </w:rPr>
        <w:t>around</w:t>
      </w:r>
      <w:r w:rsidR="01EB4B3F">
        <w:rPr>
          <w:rStyle w:val="StylePlaceholderText10ptAuto"/>
          <w:color w:val="auto"/>
          <w:sz w:val="22"/>
          <w:szCs w:val="22"/>
        </w:rPr>
        <w:t xml:space="preserve"> 300 years.</w:t>
      </w:r>
      <w:r w:rsidR="00F9F67E">
        <w:rPr>
          <w:rStyle w:val="StylePlaceholderText10ptAuto"/>
          <w:color w:val="auto"/>
          <w:sz w:val="22"/>
          <w:szCs w:val="22"/>
        </w:rPr>
        <w:t xml:space="preserve"> </w:t>
      </w:r>
      <w:r w:rsidR="24822432">
        <w:rPr>
          <w:rStyle w:val="StylePlaceholderText10ptAuto"/>
          <w:color w:val="auto"/>
          <w:sz w:val="22"/>
          <w:szCs w:val="22"/>
        </w:rPr>
        <w:t xml:space="preserve">This study shows that pebble bed SNF can become critical due to water ingress and possibly even </w:t>
      </w:r>
      <w:r w:rsidR="0645D9AF">
        <w:rPr>
          <w:rStyle w:val="StylePlaceholderText10ptAuto"/>
          <w:color w:val="auto"/>
          <w:sz w:val="22"/>
          <w:szCs w:val="22"/>
        </w:rPr>
        <w:t>pebble relocation</w:t>
      </w:r>
      <w:r w:rsidR="24822432">
        <w:rPr>
          <w:rStyle w:val="StylePlaceholderText10ptAuto"/>
          <w:color w:val="auto"/>
          <w:sz w:val="22"/>
          <w:szCs w:val="22"/>
        </w:rPr>
        <w:t>.</w:t>
      </w:r>
      <w:r w:rsidR="00F9F67E">
        <w:rPr>
          <w:rStyle w:val="StylePlaceholderText10ptAuto"/>
          <w:color w:val="auto"/>
          <w:sz w:val="22"/>
          <w:szCs w:val="22"/>
        </w:rPr>
        <w:t xml:space="preserve"> This finding underpins the need for the capability to systematically screen advanced reactor SNF repository performance. </w:t>
      </w:r>
    </w:p>
    <w:p w14:paraId="0585DAD6" w14:textId="77777777" w:rsidR="00043BAB" w:rsidRDefault="00043BAB" w:rsidP="00043BAB">
      <w:pPr>
        <w:spacing w:after="240"/>
        <w:jc w:val="center"/>
        <w:rPr>
          <w:rStyle w:val="StylePlaceholderText10ptAuto"/>
          <w:color w:val="auto"/>
          <w:sz w:val="22"/>
          <w:szCs w:val="22"/>
        </w:rPr>
      </w:pPr>
      <w:r>
        <w:rPr>
          <w:noProof/>
          <w:szCs w:val="22"/>
        </w:rPr>
        <w:drawing>
          <wp:inline distT="0" distB="0" distL="0" distR="0" wp14:anchorId="6A0E17B6" wp14:editId="4E35DE16">
            <wp:extent cx="2172681" cy="1676400"/>
            <wp:effectExtent l="0" t="0" r="0"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85331" cy="1686161"/>
                    </a:xfrm>
                    <a:prstGeom prst="rect">
                      <a:avLst/>
                    </a:prstGeom>
                  </pic:spPr>
                </pic:pic>
              </a:graphicData>
            </a:graphic>
          </wp:inline>
        </w:drawing>
      </w:r>
      <w:r>
        <w:rPr>
          <w:noProof/>
          <w:szCs w:val="22"/>
        </w:rPr>
        <w:drawing>
          <wp:inline distT="0" distB="0" distL="0" distR="0" wp14:anchorId="46C5287F" wp14:editId="56A08D8F">
            <wp:extent cx="1443318" cy="1662702"/>
            <wp:effectExtent l="0" t="0" r="5080" b="1270"/>
            <wp:docPr id="12" name="Picture 12"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hape, circ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64397" cy="1802185"/>
                    </a:xfrm>
                    <a:prstGeom prst="rect">
                      <a:avLst/>
                    </a:prstGeom>
                  </pic:spPr>
                </pic:pic>
              </a:graphicData>
            </a:graphic>
          </wp:inline>
        </w:drawing>
      </w:r>
    </w:p>
    <w:p w14:paraId="7B28E622" w14:textId="656087C0" w:rsidR="00043BAB" w:rsidRPr="007622A9" w:rsidRDefault="00043BAB" w:rsidP="00043BAB">
      <w:pPr>
        <w:pStyle w:val="Caption"/>
        <w:jc w:val="center"/>
        <w:rPr>
          <w:rStyle w:val="StylePlaceholderText10ptAuto"/>
          <w:color w:val="auto"/>
          <w:sz w:val="22"/>
        </w:rPr>
      </w:pPr>
      <w:r w:rsidRPr="0AD8FBDC">
        <w:rPr>
          <w:sz w:val="22"/>
        </w:rPr>
        <w:t xml:space="preserve">Figure </w:t>
      </w:r>
      <w:r w:rsidR="00125A6A">
        <w:rPr>
          <w:sz w:val="22"/>
        </w:rPr>
        <w:t>3</w:t>
      </w:r>
      <w:r w:rsidR="00125A6A" w:rsidRPr="0AD8FBDC">
        <w:rPr>
          <w:sz w:val="22"/>
        </w:rPr>
        <w:t xml:space="preserve"> </w:t>
      </w:r>
      <w:r w:rsidRPr="0AD8FBDC">
        <w:rPr>
          <w:sz w:val="22"/>
        </w:rPr>
        <w:t xml:space="preserve">– </w:t>
      </w:r>
      <w:r w:rsidR="00E42E35">
        <w:rPr>
          <w:sz w:val="22"/>
        </w:rPr>
        <w:t>Pebble-bed fuel u</w:t>
      </w:r>
      <w:r>
        <w:rPr>
          <w:sz w:val="22"/>
        </w:rPr>
        <w:t>nit cell Monte Carlo model</w:t>
      </w:r>
    </w:p>
    <w:p w14:paraId="31B1677A" w14:textId="77777777" w:rsidR="00043BAB" w:rsidRDefault="00043BAB" w:rsidP="00043BAB">
      <w:pPr>
        <w:pStyle w:val="Caption"/>
        <w:ind w:left="0"/>
        <w:jc w:val="center"/>
        <w:rPr>
          <w:sz w:val="22"/>
        </w:rPr>
      </w:pPr>
      <w:r>
        <w:rPr>
          <w:noProof/>
        </w:rPr>
        <w:drawing>
          <wp:inline distT="0" distB="0" distL="0" distR="0" wp14:anchorId="628D1D85" wp14:editId="66694516">
            <wp:extent cx="4061012" cy="2465294"/>
            <wp:effectExtent l="0" t="0" r="3175" b="0"/>
            <wp:docPr id="15" name="Chart 15">
              <a:extLst xmlns:a="http://schemas.openxmlformats.org/drawingml/2006/main">
                <a:ext uri="{FF2B5EF4-FFF2-40B4-BE49-F238E27FC236}">
                  <a16:creationId xmlns:a16="http://schemas.microsoft.com/office/drawing/2014/main" id="{AEC2477C-FE20-FE49-81F9-5F5A26615C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7DDB886F" w14:textId="3D93260B" w:rsidR="00043BAB" w:rsidRPr="007622A9" w:rsidRDefault="00043BAB" w:rsidP="0043052A">
      <w:pPr>
        <w:pStyle w:val="FigureCaption"/>
        <w:jc w:val="center"/>
        <w:rPr>
          <w:rStyle w:val="StylePlaceholderText10ptAuto"/>
          <w:color w:val="auto"/>
          <w:sz w:val="22"/>
        </w:rPr>
      </w:pPr>
      <w:r w:rsidRPr="0AD8FBDC">
        <w:t>Figure</w:t>
      </w:r>
      <w:r w:rsidR="00D87793">
        <w:t xml:space="preserve"> </w:t>
      </w:r>
      <w:r w:rsidR="00125A6A">
        <w:t>4</w:t>
      </w:r>
      <w:r>
        <w:fldChar w:fldCharType="begin"/>
      </w:r>
      <w:r>
        <w:instrText>SEQ Figure \* ARABIC</w:instrText>
      </w:r>
      <w:r w:rsidR="00E34558">
        <w:fldChar w:fldCharType="separate"/>
      </w:r>
      <w:r>
        <w:fldChar w:fldCharType="end"/>
      </w:r>
      <w:r w:rsidRPr="0AD8FBDC">
        <w:t xml:space="preserve"> – </w:t>
      </w:r>
      <w:r>
        <w:t>Spent fuel k-inf</w:t>
      </w:r>
      <w:r w:rsidR="00E42E35">
        <w:t xml:space="preserve"> (multiplication factor)</w:t>
      </w:r>
      <w:r>
        <w:t xml:space="preserve"> vs</w:t>
      </w:r>
      <w:r w:rsidR="00EE08CD">
        <w:t>.</w:t>
      </w:r>
      <w:r>
        <w:t xml:space="preserve"> time</w:t>
      </w:r>
    </w:p>
    <w:p w14:paraId="6F7C3664" w14:textId="01AA73AE" w:rsidR="0DD47675" w:rsidRDefault="0DD47675" w:rsidP="52F99B80">
      <w:pPr>
        <w:spacing w:after="240"/>
        <w:rPr>
          <w:rStyle w:val="StylePlaceholderText10ptAuto"/>
          <w:color w:val="auto"/>
          <w:sz w:val="22"/>
          <w:szCs w:val="22"/>
        </w:rPr>
      </w:pPr>
      <w:r w:rsidRPr="52F99B80">
        <w:rPr>
          <w:rStyle w:val="StylePlaceholderText10ptAuto"/>
          <w:color w:val="auto"/>
          <w:sz w:val="22"/>
          <w:szCs w:val="22"/>
        </w:rPr>
        <w:t xml:space="preserve">The </w:t>
      </w:r>
      <w:r w:rsidR="0D9B9E98" w:rsidRPr="52F99B80">
        <w:rPr>
          <w:rStyle w:val="StylePlaceholderText10ptAuto"/>
          <w:color w:val="auto"/>
          <w:sz w:val="22"/>
          <w:szCs w:val="22"/>
        </w:rPr>
        <w:t>DOE has developed a Geologic Disposal Safety Assessment (GDSA) framework that utilizes PFLOTRAN</w:t>
      </w:r>
      <w:r w:rsidR="00747283">
        <w:rPr>
          <w:rStyle w:val="StylePlaceholderText10ptAuto"/>
          <w:color w:val="auto"/>
          <w:sz w:val="22"/>
          <w:szCs w:val="22"/>
        </w:rPr>
        <w:t xml:space="preserve"> [1</w:t>
      </w:r>
      <w:r w:rsidR="001023DB">
        <w:rPr>
          <w:rStyle w:val="StylePlaceholderText10ptAuto"/>
          <w:color w:val="auto"/>
          <w:sz w:val="22"/>
          <w:szCs w:val="22"/>
        </w:rPr>
        <w:t>1</w:t>
      </w:r>
      <w:r w:rsidR="00747283">
        <w:rPr>
          <w:rStyle w:val="StylePlaceholderText10ptAuto"/>
          <w:color w:val="auto"/>
          <w:sz w:val="22"/>
          <w:szCs w:val="22"/>
        </w:rPr>
        <w:t>]</w:t>
      </w:r>
      <w:r w:rsidR="0D9B9E98" w:rsidRPr="52F99B80">
        <w:rPr>
          <w:rStyle w:val="StylePlaceholderText10ptAuto"/>
          <w:color w:val="auto"/>
          <w:sz w:val="22"/>
          <w:szCs w:val="22"/>
        </w:rPr>
        <w:t xml:space="preserve">, an </w:t>
      </w:r>
      <w:r w:rsidR="1C21409B" w:rsidRPr="52F99B80">
        <w:rPr>
          <w:rStyle w:val="StylePlaceholderText10ptAuto"/>
          <w:color w:val="auto"/>
          <w:sz w:val="22"/>
          <w:szCs w:val="22"/>
        </w:rPr>
        <w:t>open-source</w:t>
      </w:r>
      <w:r w:rsidR="0D9B9E98" w:rsidRPr="52F99B80">
        <w:rPr>
          <w:rStyle w:val="StylePlaceholderText10ptAuto"/>
          <w:color w:val="auto"/>
          <w:sz w:val="22"/>
          <w:szCs w:val="22"/>
        </w:rPr>
        <w:t xml:space="preserve">, reactive </w:t>
      </w:r>
      <w:r w:rsidR="0EE1F9B9" w:rsidRPr="52F99B80">
        <w:rPr>
          <w:rStyle w:val="StylePlaceholderText10ptAuto"/>
          <w:color w:val="auto"/>
          <w:sz w:val="22"/>
          <w:szCs w:val="22"/>
        </w:rPr>
        <w:t>multi-phase</w:t>
      </w:r>
      <w:r w:rsidR="0D9B9E98" w:rsidRPr="52F99B80">
        <w:rPr>
          <w:rStyle w:val="StylePlaceholderText10ptAuto"/>
          <w:color w:val="auto"/>
          <w:sz w:val="22"/>
          <w:szCs w:val="22"/>
        </w:rPr>
        <w:t xml:space="preserve"> flow and transport simulator.</w:t>
      </w:r>
      <w:r w:rsidR="00F9F67E" w:rsidRPr="52F99B80">
        <w:rPr>
          <w:rStyle w:val="StylePlaceholderText10ptAuto"/>
          <w:color w:val="auto"/>
          <w:sz w:val="22"/>
          <w:szCs w:val="22"/>
        </w:rPr>
        <w:t xml:space="preserve"> </w:t>
      </w:r>
      <w:r w:rsidR="0D9B9E98" w:rsidRPr="52F99B80">
        <w:rPr>
          <w:rStyle w:val="StylePlaceholderText10ptAuto"/>
          <w:color w:val="auto"/>
          <w:sz w:val="22"/>
          <w:szCs w:val="22"/>
        </w:rPr>
        <w:t xml:space="preserve">PFLOTRAN solves the nonlinear partial differential equations describing non-isothermal </w:t>
      </w:r>
      <w:r w:rsidR="0EE1F9B9" w:rsidRPr="52F99B80">
        <w:rPr>
          <w:rStyle w:val="StylePlaceholderText10ptAuto"/>
          <w:color w:val="auto"/>
          <w:sz w:val="22"/>
          <w:szCs w:val="22"/>
        </w:rPr>
        <w:t>multi-phase</w:t>
      </w:r>
      <w:r w:rsidR="0D9B9E98" w:rsidRPr="52F99B80">
        <w:rPr>
          <w:rStyle w:val="StylePlaceholderText10ptAuto"/>
          <w:color w:val="auto"/>
          <w:sz w:val="22"/>
          <w:szCs w:val="22"/>
        </w:rPr>
        <w:t xml:space="preserve"> flow, reactive transport, and geomechanics in porous media.</w:t>
      </w:r>
      <w:r w:rsidR="00747283">
        <w:rPr>
          <w:rStyle w:val="StylePlaceholderText10ptAuto"/>
          <w:color w:val="auto"/>
          <w:sz w:val="22"/>
          <w:szCs w:val="22"/>
        </w:rPr>
        <w:t xml:space="preserve"> </w:t>
      </w:r>
      <w:r w:rsidR="624F25AE" w:rsidRPr="52F99B80">
        <w:rPr>
          <w:rStyle w:val="StylePlaceholderText10ptAuto"/>
          <w:color w:val="auto"/>
          <w:sz w:val="22"/>
          <w:szCs w:val="22"/>
        </w:rPr>
        <w:t xml:space="preserve">While this capability has been used to look at </w:t>
      </w:r>
      <w:r w:rsidR="6CBDD8B1" w:rsidRPr="52F99B80">
        <w:rPr>
          <w:rStyle w:val="StylePlaceholderText10ptAuto"/>
          <w:color w:val="auto"/>
          <w:sz w:val="22"/>
          <w:szCs w:val="22"/>
        </w:rPr>
        <w:t xml:space="preserve">limited criticality incidents </w:t>
      </w:r>
      <w:r w:rsidR="6CBDD8B1" w:rsidRPr="0043052A">
        <w:rPr>
          <w:rStyle w:val="StylePlaceholderText10ptAuto"/>
          <w:color w:val="auto"/>
          <w:sz w:val="22"/>
          <w:szCs w:val="22"/>
          <w:highlight w:val="yellow"/>
        </w:rPr>
        <w:t>[</w:t>
      </w:r>
      <w:r w:rsidR="003C0374" w:rsidRPr="003C0374">
        <w:rPr>
          <w:rStyle w:val="StylePlaceholderText10ptAuto"/>
          <w:color w:val="auto"/>
          <w:sz w:val="22"/>
          <w:szCs w:val="22"/>
        </w:rPr>
        <w:t>1</w:t>
      </w:r>
      <w:r w:rsidR="001023DB">
        <w:rPr>
          <w:rStyle w:val="StylePlaceholderText10ptAuto"/>
          <w:color w:val="auto"/>
          <w:sz w:val="22"/>
          <w:szCs w:val="22"/>
        </w:rPr>
        <w:t>2</w:t>
      </w:r>
      <w:r w:rsidR="6CBDD8B1" w:rsidRPr="003C0374">
        <w:rPr>
          <w:rStyle w:val="StylePlaceholderText10ptAuto"/>
          <w:color w:val="auto"/>
          <w:sz w:val="22"/>
          <w:szCs w:val="22"/>
        </w:rPr>
        <w:t>]</w:t>
      </w:r>
      <w:r w:rsidR="6CBDD8B1" w:rsidRPr="52F99B80">
        <w:rPr>
          <w:rStyle w:val="StylePlaceholderText10ptAuto"/>
          <w:color w:val="auto"/>
          <w:sz w:val="22"/>
          <w:szCs w:val="22"/>
        </w:rPr>
        <w:t xml:space="preserve">, </w:t>
      </w:r>
      <w:r w:rsidR="3470FCA3" w:rsidRPr="52F99B80">
        <w:rPr>
          <w:rStyle w:val="StylePlaceholderText10ptAuto"/>
          <w:color w:val="auto"/>
          <w:sz w:val="22"/>
          <w:szCs w:val="22"/>
        </w:rPr>
        <w:t>it has only focused on LWR SNF</w:t>
      </w:r>
      <w:r w:rsidR="430B2EF9" w:rsidRPr="52F99B80">
        <w:rPr>
          <w:rStyle w:val="StylePlaceholderText10ptAuto"/>
          <w:color w:val="auto"/>
          <w:sz w:val="22"/>
          <w:szCs w:val="22"/>
        </w:rPr>
        <w:t>. Advanced reactor SNF will face significantly different problems than LWR SNF. For example, the conditions of the fuel at final disposition must be well known</w:t>
      </w:r>
      <w:r w:rsidR="00F9F67E" w:rsidRPr="52F99B80">
        <w:rPr>
          <w:rStyle w:val="StylePlaceholderText10ptAuto"/>
          <w:color w:val="auto"/>
          <w:sz w:val="22"/>
          <w:szCs w:val="22"/>
        </w:rPr>
        <w:t>. However, LWR fuel cycles are significantly different from advanced reactor fuel cycles</w:t>
      </w:r>
      <w:r w:rsidR="00513526">
        <w:rPr>
          <w:rStyle w:val="StylePlaceholderText10ptAuto"/>
          <w:color w:val="auto"/>
          <w:sz w:val="22"/>
          <w:szCs w:val="22"/>
        </w:rPr>
        <w:t>,</w:t>
      </w:r>
      <w:r w:rsidR="00F9F67E" w:rsidRPr="52F99B80">
        <w:rPr>
          <w:rStyle w:val="StylePlaceholderText10ptAuto"/>
          <w:color w:val="auto"/>
          <w:sz w:val="22"/>
          <w:szCs w:val="22"/>
        </w:rPr>
        <w:t xml:space="preserve"> especially for pebble bed reactors. PFLOTRAN is not built for analyzing advanced reactor SNF for either the pre- or post-packaging stages.</w:t>
      </w:r>
      <w:r w:rsidR="008E376E">
        <w:rPr>
          <w:rStyle w:val="StylePlaceholderText10ptAuto"/>
          <w:color w:val="auto"/>
          <w:sz w:val="22"/>
          <w:szCs w:val="22"/>
        </w:rPr>
        <w:t xml:space="preserve"> T</w:t>
      </w:r>
      <w:r w:rsidR="430B2EF9" w:rsidRPr="52F99B80">
        <w:rPr>
          <w:rStyle w:val="StylePlaceholderText10ptAuto"/>
          <w:color w:val="auto"/>
          <w:sz w:val="22"/>
          <w:szCs w:val="22"/>
        </w:rPr>
        <w:t>hus, a new capability is needed</w:t>
      </w:r>
      <w:r w:rsidR="51842EEE" w:rsidRPr="52F99B80">
        <w:rPr>
          <w:rStyle w:val="StylePlaceholderText10ptAuto"/>
          <w:color w:val="auto"/>
          <w:sz w:val="22"/>
          <w:szCs w:val="22"/>
        </w:rPr>
        <w:t>,</w:t>
      </w:r>
      <w:r w:rsidR="430B2EF9" w:rsidRPr="52F99B80">
        <w:rPr>
          <w:rStyle w:val="StylePlaceholderText10ptAuto"/>
          <w:color w:val="auto"/>
          <w:sz w:val="22"/>
          <w:szCs w:val="22"/>
        </w:rPr>
        <w:t xml:space="preserve"> which can provide </w:t>
      </w:r>
      <w:r w:rsidR="4BFBA174" w:rsidRPr="52F99B80">
        <w:rPr>
          <w:rStyle w:val="StylePlaceholderText10ptAuto"/>
          <w:color w:val="auto"/>
          <w:sz w:val="22"/>
          <w:szCs w:val="22"/>
        </w:rPr>
        <w:t>detailed analysis of SNF repositories for</w:t>
      </w:r>
      <w:r w:rsidR="39D60986" w:rsidRPr="52F99B80">
        <w:rPr>
          <w:rStyle w:val="StylePlaceholderText10ptAuto"/>
          <w:color w:val="auto"/>
          <w:sz w:val="22"/>
          <w:szCs w:val="22"/>
        </w:rPr>
        <w:t xml:space="preserve"> pebble-bed fuel</w:t>
      </w:r>
      <w:r w:rsidR="04F5A7D4" w:rsidRPr="52F99B80">
        <w:rPr>
          <w:rStyle w:val="StylePlaceholderText10ptAuto"/>
          <w:color w:val="auto"/>
          <w:sz w:val="22"/>
          <w:szCs w:val="22"/>
        </w:rPr>
        <w:t xml:space="preserve"> and be flexible and extensible to other types of advanced reactor fuel.</w:t>
      </w:r>
      <w:r w:rsidR="00F9F67E" w:rsidRPr="52F99B80">
        <w:rPr>
          <w:rStyle w:val="StylePlaceholderText10ptAuto"/>
          <w:color w:val="auto"/>
          <w:sz w:val="22"/>
          <w:szCs w:val="22"/>
        </w:rPr>
        <w:t xml:space="preserve"> </w:t>
      </w:r>
      <w:r w:rsidR="003E3620">
        <w:rPr>
          <w:rStyle w:val="StylePlaceholderText10ptAuto"/>
          <w:color w:val="auto"/>
          <w:sz w:val="22"/>
          <w:szCs w:val="22"/>
        </w:rPr>
        <w:t xml:space="preserve">The </w:t>
      </w:r>
      <w:r w:rsidR="007F3633">
        <w:rPr>
          <w:rStyle w:val="StylePlaceholderText10ptAuto"/>
          <w:color w:val="auto"/>
          <w:sz w:val="22"/>
          <w:szCs w:val="22"/>
        </w:rPr>
        <w:t>Idaho National Laboratory (</w:t>
      </w:r>
      <w:r w:rsidR="003E3620">
        <w:rPr>
          <w:rStyle w:val="StylePlaceholderText10ptAuto"/>
          <w:color w:val="auto"/>
          <w:sz w:val="22"/>
          <w:szCs w:val="22"/>
        </w:rPr>
        <w:t>INL</w:t>
      </w:r>
      <w:r w:rsidR="007F3633">
        <w:rPr>
          <w:rStyle w:val="StylePlaceholderText10ptAuto"/>
          <w:color w:val="auto"/>
          <w:sz w:val="22"/>
          <w:szCs w:val="22"/>
        </w:rPr>
        <w:t>)</w:t>
      </w:r>
      <w:r w:rsidR="003E3620">
        <w:rPr>
          <w:rStyle w:val="StylePlaceholderText10ptAuto"/>
          <w:color w:val="auto"/>
          <w:sz w:val="22"/>
          <w:szCs w:val="22"/>
        </w:rPr>
        <w:t xml:space="preserve"> </w:t>
      </w:r>
      <w:r w:rsidR="00E21F9B">
        <w:rPr>
          <w:rStyle w:val="StylePlaceholderText10ptAuto"/>
          <w:color w:val="auto"/>
          <w:sz w:val="22"/>
          <w:szCs w:val="22"/>
        </w:rPr>
        <w:t>Multiphysics Object Oriented Simulation Environment (</w:t>
      </w:r>
      <w:r w:rsidR="211A1F95" w:rsidRPr="52F99B80">
        <w:rPr>
          <w:rStyle w:val="StylePlaceholderText10ptAuto"/>
          <w:color w:val="auto"/>
          <w:sz w:val="22"/>
          <w:szCs w:val="22"/>
        </w:rPr>
        <w:t>MOOSE</w:t>
      </w:r>
      <w:r w:rsidR="00E21F9B">
        <w:rPr>
          <w:rStyle w:val="StylePlaceholderText10ptAuto"/>
          <w:color w:val="auto"/>
          <w:sz w:val="22"/>
          <w:szCs w:val="22"/>
        </w:rPr>
        <w:t>)</w:t>
      </w:r>
      <w:r w:rsidR="00946C08">
        <w:rPr>
          <w:rStyle w:val="StylePlaceholderText10ptAuto"/>
          <w:color w:val="auto"/>
          <w:sz w:val="22"/>
          <w:szCs w:val="22"/>
        </w:rPr>
        <w:t xml:space="preserve"> [</w:t>
      </w:r>
      <w:r w:rsidR="008E376E">
        <w:rPr>
          <w:rStyle w:val="StylePlaceholderText10ptAuto"/>
          <w:color w:val="auto"/>
          <w:sz w:val="22"/>
          <w:szCs w:val="22"/>
        </w:rPr>
        <w:t>1</w:t>
      </w:r>
      <w:r w:rsidR="001023DB">
        <w:rPr>
          <w:rStyle w:val="StylePlaceholderText10ptAuto"/>
          <w:color w:val="auto"/>
          <w:sz w:val="22"/>
          <w:szCs w:val="22"/>
        </w:rPr>
        <w:t>3</w:t>
      </w:r>
      <w:r w:rsidR="00946C08">
        <w:rPr>
          <w:rStyle w:val="StylePlaceholderText10ptAuto"/>
          <w:color w:val="auto"/>
          <w:sz w:val="22"/>
          <w:szCs w:val="22"/>
        </w:rPr>
        <w:t>]</w:t>
      </w:r>
      <w:r w:rsidR="003E3620">
        <w:rPr>
          <w:rStyle w:val="StylePlaceholderText10ptAuto"/>
          <w:color w:val="auto"/>
          <w:sz w:val="22"/>
          <w:szCs w:val="22"/>
        </w:rPr>
        <w:t xml:space="preserve"> framework</w:t>
      </w:r>
      <w:r w:rsidR="211A1F95" w:rsidRPr="52F99B80">
        <w:rPr>
          <w:rStyle w:val="StylePlaceholderText10ptAuto"/>
          <w:color w:val="auto"/>
          <w:sz w:val="22"/>
          <w:szCs w:val="22"/>
        </w:rPr>
        <w:t xml:space="preserve"> and MOOSE-based tools are being utilized by the NRC and advanced reactor vendors for licensing </w:t>
      </w:r>
      <w:r w:rsidR="55FE720B" w:rsidRPr="52F99B80">
        <w:rPr>
          <w:rStyle w:val="StylePlaceholderText10ptAuto"/>
          <w:color w:val="auto"/>
          <w:sz w:val="22"/>
          <w:szCs w:val="22"/>
        </w:rPr>
        <w:t>and desig</w:t>
      </w:r>
      <w:r w:rsidR="52654B27" w:rsidRPr="52F99B80">
        <w:rPr>
          <w:rStyle w:val="StylePlaceholderText10ptAuto"/>
          <w:color w:val="auto"/>
          <w:sz w:val="22"/>
          <w:szCs w:val="22"/>
        </w:rPr>
        <w:t xml:space="preserve">n </w:t>
      </w:r>
      <w:r w:rsidR="211A1F95" w:rsidRPr="52F99B80">
        <w:rPr>
          <w:rStyle w:val="StylePlaceholderText10ptAuto"/>
          <w:color w:val="auto"/>
          <w:sz w:val="22"/>
          <w:szCs w:val="22"/>
        </w:rPr>
        <w:t xml:space="preserve">and </w:t>
      </w:r>
      <w:r w:rsidR="02A78CED" w:rsidRPr="52F99B80">
        <w:rPr>
          <w:rStyle w:val="StylePlaceholderText10ptAuto"/>
          <w:color w:val="auto"/>
          <w:sz w:val="22"/>
          <w:szCs w:val="22"/>
        </w:rPr>
        <w:t>are</w:t>
      </w:r>
      <w:r w:rsidR="08BF0B84" w:rsidRPr="52F99B80">
        <w:rPr>
          <w:rStyle w:val="StylePlaceholderText10ptAuto"/>
          <w:color w:val="auto"/>
          <w:sz w:val="22"/>
          <w:szCs w:val="22"/>
        </w:rPr>
        <w:t xml:space="preserve"> therefore</w:t>
      </w:r>
      <w:r w:rsidR="02A78CED" w:rsidRPr="52F99B80">
        <w:rPr>
          <w:rStyle w:val="StylePlaceholderText10ptAuto"/>
          <w:color w:val="auto"/>
          <w:sz w:val="22"/>
          <w:szCs w:val="22"/>
        </w:rPr>
        <w:t xml:space="preserve"> a natural fit for simulation of SNF from these reactors.</w:t>
      </w:r>
      <w:r w:rsidR="00F9F67E" w:rsidRPr="52F99B80">
        <w:rPr>
          <w:rStyle w:val="StylePlaceholderText10ptAuto"/>
          <w:color w:val="auto"/>
          <w:sz w:val="22"/>
          <w:szCs w:val="22"/>
        </w:rPr>
        <w:t xml:space="preserve"> </w:t>
      </w:r>
    </w:p>
    <w:p w14:paraId="7A504604" w14:textId="2B276AFB" w:rsidR="00850433" w:rsidRDefault="00720E60" w:rsidP="007622A9">
      <w:pPr>
        <w:spacing w:after="240"/>
        <w:rPr>
          <w:rStyle w:val="StylePlaceholderText10ptAuto"/>
          <w:color w:val="auto"/>
          <w:sz w:val="22"/>
          <w:szCs w:val="22"/>
        </w:rPr>
      </w:pPr>
      <w:r>
        <w:rPr>
          <w:rStyle w:val="StylePlaceholderText10ptAuto"/>
          <w:color w:val="auto"/>
          <w:sz w:val="22"/>
          <w:szCs w:val="22"/>
        </w:rPr>
        <w:t>INL</w:t>
      </w:r>
      <w:r w:rsidR="52F99B80" w:rsidRPr="52F99B80">
        <w:rPr>
          <w:rStyle w:val="StylePlaceholderText10ptAuto"/>
          <w:color w:val="auto"/>
          <w:sz w:val="22"/>
          <w:szCs w:val="22"/>
        </w:rPr>
        <w:t xml:space="preserve"> is at the forefront of developing</w:t>
      </w:r>
      <w:r w:rsidR="00E2569F">
        <w:rPr>
          <w:rStyle w:val="StylePlaceholderText10ptAuto"/>
          <w:color w:val="auto"/>
          <w:sz w:val="22"/>
          <w:szCs w:val="22"/>
        </w:rPr>
        <w:t xml:space="preserve"> multiphysics</w:t>
      </w:r>
      <w:r w:rsidR="52F99B80" w:rsidRPr="52F99B80">
        <w:rPr>
          <w:rStyle w:val="StylePlaceholderText10ptAuto"/>
          <w:color w:val="auto"/>
          <w:sz w:val="22"/>
          <w:szCs w:val="22"/>
        </w:rPr>
        <w:t xml:space="preserve"> simulation capabilities for advanced reactor through the MOOSE flagship code.</w:t>
      </w:r>
      <w:r w:rsidR="0085583D">
        <w:rPr>
          <w:rStyle w:val="StylePlaceholderText10ptAuto"/>
          <w:color w:val="auto"/>
          <w:sz w:val="22"/>
          <w:szCs w:val="22"/>
        </w:rPr>
        <w:t xml:space="preserve">  The MOOSE framework </w:t>
      </w:r>
      <w:r w:rsidR="00F807BD">
        <w:rPr>
          <w:rStyle w:val="StylePlaceholderText10ptAuto"/>
          <w:color w:val="auto"/>
          <w:sz w:val="22"/>
          <w:szCs w:val="22"/>
        </w:rPr>
        <w:t>is a foundational capability</w:t>
      </w:r>
      <w:r w:rsidR="006A21B7">
        <w:rPr>
          <w:rStyle w:val="StylePlaceholderText10ptAuto"/>
          <w:color w:val="auto"/>
          <w:sz w:val="22"/>
          <w:szCs w:val="22"/>
        </w:rPr>
        <w:t xml:space="preserve"> which is used to build </w:t>
      </w:r>
      <w:r w:rsidR="00DF6779">
        <w:rPr>
          <w:rStyle w:val="StylePlaceholderText10ptAuto"/>
          <w:color w:val="auto"/>
          <w:sz w:val="22"/>
          <w:szCs w:val="22"/>
        </w:rPr>
        <w:t>finite-element</w:t>
      </w:r>
      <w:r w:rsidR="000D58B6">
        <w:rPr>
          <w:rStyle w:val="StylePlaceholderText10ptAuto"/>
          <w:color w:val="auto"/>
          <w:sz w:val="22"/>
          <w:szCs w:val="22"/>
        </w:rPr>
        <w:t xml:space="preserve"> and finite-volume based multiscale, multiphysics simulation tools.</w:t>
      </w:r>
      <w:r w:rsidR="009F3806">
        <w:rPr>
          <w:rStyle w:val="StylePlaceholderText10ptAuto"/>
          <w:color w:val="auto"/>
          <w:sz w:val="22"/>
          <w:szCs w:val="22"/>
        </w:rPr>
        <w:t xml:space="preserve">  </w:t>
      </w:r>
      <w:r w:rsidR="006F2623">
        <w:rPr>
          <w:rStyle w:val="StylePlaceholderText10ptAuto"/>
          <w:color w:val="auto"/>
          <w:sz w:val="22"/>
          <w:szCs w:val="22"/>
        </w:rPr>
        <w:t>This project aims to utilize three of these:</w:t>
      </w:r>
      <w:r w:rsidR="007A03D6">
        <w:rPr>
          <w:rStyle w:val="StylePlaceholderText10ptAuto"/>
          <w:color w:val="auto"/>
          <w:sz w:val="22"/>
          <w:szCs w:val="22"/>
        </w:rPr>
        <w:t xml:space="preserve"> (1) FALCON [</w:t>
      </w:r>
      <w:r w:rsidR="000C596B">
        <w:rPr>
          <w:rStyle w:val="StylePlaceholderText10ptAuto"/>
          <w:color w:val="auto"/>
          <w:sz w:val="22"/>
          <w:szCs w:val="22"/>
        </w:rPr>
        <w:t>1</w:t>
      </w:r>
      <w:r w:rsidR="001023DB">
        <w:rPr>
          <w:rStyle w:val="StylePlaceholderText10ptAuto"/>
          <w:color w:val="auto"/>
          <w:sz w:val="22"/>
          <w:szCs w:val="22"/>
        </w:rPr>
        <w:t>4</w:t>
      </w:r>
      <w:r w:rsidR="007A03D6">
        <w:rPr>
          <w:rStyle w:val="StylePlaceholderText10ptAuto"/>
          <w:color w:val="auto"/>
          <w:sz w:val="22"/>
          <w:szCs w:val="22"/>
        </w:rPr>
        <w:t>]</w:t>
      </w:r>
      <w:r w:rsidR="00385551">
        <w:rPr>
          <w:rStyle w:val="StylePlaceholderText10ptAuto"/>
          <w:color w:val="auto"/>
          <w:sz w:val="22"/>
          <w:szCs w:val="22"/>
        </w:rPr>
        <w:t xml:space="preserve"> </w:t>
      </w:r>
      <w:r w:rsidR="00177173">
        <w:rPr>
          <w:rStyle w:val="StylePlaceholderText10ptAuto"/>
          <w:color w:val="auto"/>
          <w:sz w:val="22"/>
          <w:szCs w:val="22"/>
        </w:rPr>
        <w:t>simulates geothermal underground flows through fractured rock</w:t>
      </w:r>
      <w:r w:rsidR="004366B3">
        <w:rPr>
          <w:rStyle w:val="StylePlaceholderText10ptAuto"/>
          <w:color w:val="auto"/>
          <w:sz w:val="22"/>
          <w:szCs w:val="22"/>
        </w:rPr>
        <w:t>, (2) Griffin</w:t>
      </w:r>
      <w:r w:rsidR="00791307">
        <w:rPr>
          <w:rStyle w:val="StylePlaceholderText10ptAuto"/>
          <w:color w:val="auto"/>
          <w:sz w:val="22"/>
          <w:szCs w:val="22"/>
        </w:rPr>
        <w:t xml:space="preserve"> [</w:t>
      </w:r>
      <w:r w:rsidR="00E90A3C">
        <w:rPr>
          <w:rStyle w:val="StylePlaceholderText10ptAuto"/>
          <w:color w:val="auto"/>
          <w:sz w:val="22"/>
          <w:szCs w:val="22"/>
        </w:rPr>
        <w:t>1</w:t>
      </w:r>
      <w:r w:rsidR="001023DB">
        <w:rPr>
          <w:rStyle w:val="StylePlaceholderText10ptAuto"/>
          <w:color w:val="auto"/>
          <w:sz w:val="22"/>
          <w:szCs w:val="22"/>
        </w:rPr>
        <w:t>5</w:t>
      </w:r>
      <w:r w:rsidR="00791307">
        <w:rPr>
          <w:rStyle w:val="StylePlaceholderText10ptAuto"/>
          <w:color w:val="auto"/>
          <w:sz w:val="22"/>
          <w:szCs w:val="22"/>
        </w:rPr>
        <w:t>]</w:t>
      </w:r>
      <w:r w:rsidR="001327B1">
        <w:rPr>
          <w:rStyle w:val="StylePlaceholderText10ptAuto"/>
          <w:color w:val="auto"/>
          <w:sz w:val="22"/>
          <w:szCs w:val="22"/>
        </w:rPr>
        <w:t xml:space="preserve"> simulates </w:t>
      </w:r>
      <w:r w:rsidR="00DE73D4">
        <w:rPr>
          <w:rStyle w:val="StylePlaceholderText10ptAuto"/>
          <w:color w:val="auto"/>
          <w:sz w:val="22"/>
          <w:szCs w:val="22"/>
        </w:rPr>
        <w:t>neutron transport and depletion for advanced reactors</w:t>
      </w:r>
      <w:r w:rsidR="00FA3E0D">
        <w:rPr>
          <w:rStyle w:val="StylePlaceholderText10ptAuto"/>
          <w:color w:val="auto"/>
          <w:sz w:val="22"/>
          <w:szCs w:val="22"/>
        </w:rPr>
        <w:t>, (3) Pronghorn</w:t>
      </w:r>
      <w:r w:rsidR="00791307">
        <w:rPr>
          <w:rStyle w:val="StylePlaceholderText10ptAuto"/>
          <w:color w:val="auto"/>
          <w:sz w:val="22"/>
          <w:szCs w:val="22"/>
        </w:rPr>
        <w:t xml:space="preserve"> [</w:t>
      </w:r>
      <w:r w:rsidR="0003660D">
        <w:rPr>
          <w:rStyle w:val="StylePlaceholderText10ptAuto"/>
          <w:color w:val="auto"/>
          <w:sz w:val="22"/>
          <w:szCs w:val="22"/>
        </w:rPr>
        <w:t>1</w:t>
      </w:r>
      <w:r w:rsidR="001023DB">
        <w:rPr>
          <w:rStyle w:val="StylePlaceholderText10ptAuto"/>
          <w:color w:val="auto"/>
          <w:sz w:val="22"/>
          <w:szCs w:val="22"/>
        </w:rPr>
        <w:t>6</w:t>
      </w:r>
      <w:r w:rsidR="00791307">
        <w:rPr>
          <w:rStyle w:val="StylePlaceholderText10ptAuto"/>
          <w:color w:val="auto"/>
          <w:sz w:val="22"/>
          <w:szCs w:val="22"/>
        </w:rPr>
        <w:t>]</w:t>
      </w:r>
      <w:r w:rsidR="00FA3E0D">
        <w:rPr>
          <w:rStyle w:val="StylePlaceholderText10ptAuto"/>
          <w:color w:val="auto"/>
          <w:sz w:val="22"/>
          <w:szCs w:val="22"/>
        </w:rPr>
        <w:t xml:space="preserve"> </w:t>
      </w:r>
      <w:r w:rsidR="000E669B">
        <w:rPr>
          <w:rStyle w:val="StylePlaceholderText10ptAuto"/>
          <w:color w:val="auto"/>
          <w:sz w:val="22"/>
          <w:szCs w:val="22"/>
        </w:rPr>
        <w:t xml:space="preserve">simulates </w:t>
      </w:r>
      <w:r w:rsidR="00B87EBC">
        <w:rPr>
          <w:rStyle w:val="StylePlaceholderText10ptAuto"/>
          <w:color w:val="auto"/>
          <w:sz w:val="22"/>
          <w:szCs w:val="22"/>
        </w:rPr>
        <w:t xml:space="preserve">liquid flow for coolant and molten fuel in </w:t>
      </w:r>
      <w:r w:rsidR="00791307">
        <w:rPr>
          <w:rStyle w:val="StylePlaceholderText10ptAuto"/>
          <w:color w:val="auto"/>
          <w:sz w:val="22"/>
          <w:szCs w:val="22"/>
        </w:rPr>
        <w:t xml:space="preserve">advanced reactors.  Both Griffin and Pronghorn are developed by the Department of Energy (DOE) Nuclear Energy Advanced Modeling and Simulation (NEAMS) program </w:t>
      </w:r>
      <w:r w:rsidR="0074676F">
        <w:rPr>
          <w:rStyle w:val="StylePlaceholderText10ptAuto"/>
          <w:color w:val="auto"/>
          <w:sz w:val="22"/>
          <w:szCs w:val="22"/>
        </w:rPr>
        <w:t xml:space="preserve">and the Co-PIs </w:t>
      </w:r>
      <w:r w:rsidR="0074687E">
        <w:rPr>
          <w:rStyle w:val="StylePlaceholderText10ptAuto"/>
          <w:color w:val="auto"/>
          <w:sz w:val="22"/>
          <w:szCs w:val="22"/>
        </w:rPr>
        <w:t xml:space="preserve">have </w:t>
      </w:r>
      <w:r w:rsidR="00394AFF">
        <w:rPr>
          <w:rStyle w:val="StylePlaceholderText10ptAuto"/>
          <w:color w:val="auto"/>
          <w:sz w:val="22"/>
          <w:szCs w:val="22"/>
        </w:rPr>
        <w:t>contributed to th</w:t>
      </w:r>
      <w:r w:rsidR="00335EB7">
        <w:rPr>
          <w:rStyle w:val="StylePlaceholderText10ptAuto"/>
          <w:color w:val="auto"/>
          <w:sz w:val="22"/>
          <w:szCs w:val="22"/>
        </w:rPr>
        <w:t>ose efforts.</w:t>
      </w:r>
    </w:p>
    <w:p w14:paraId="179EE1BF" w14:textId="26FF371F" w:rsidR="52F99B80" w:rsidRDefault="52F99B80" w:rsidP="007622A9">
      <w:pPr>
        <w:spacing w:after="240"/>
        <w:rPr>
          <w:rStyle w:val="StylePlaceholderText10ptAuto"/>
          <w:color w:val="auto"/>
          <w:sz w:val="22"/>
          <w:szCs w:val="22"/>
        </w:rPr>
      </w:pPr>
      <w:r w:rsidRPr="52F99B80">
        <w:rPr>
          <w:rStyle w:val="StylePlaceholderText10ptAuto"/>
          <w:color w:val="auto"/>
          <w:sz w:val="22"/>
          <w:szCs w:val="22"/>
        </w:rPr>
        <w:t xml:space="preserve">It is desirable from </w:t>
      </w:r>
      <w:r w:rsidR="004F6E4E">
        <w:rPr>
          <w:rStyle w:val="StylePlaceholderText10ptAuto"/>
          <w:color w:val="auto"/>
          <w:sz w:val="22"/>
          <w:szCs w:val="22"/>
        </w:rPr>
        <w:t xml:space="preserve">a </w:t>
      </w:r>
      <w:r w:rsidRPr="52F99B80">
        <w:rPr>
          <w:rStyle w:val="StylePlaceholderText10ptAuto"/>
          <w:color w:val="auto"/>
          <w:sz w:val="22"/>
          <w:szCs w:val="22"/>
        </w:rPr>
        <w:t xml:space="preserve">customer perspective to have a </w:t>
      </w:r>
      <w:r w:rsidR="00487ACD">
        <w:rPr>
          <w:rStyle w:val="StylePlaceholderText10ptAuto"/>
          <w:color w:val="auto"/>
          <w:sz w:val="22"/>
          <w:szCs w:val="22"/>
        </w:rPr>
        <w:t>single</w:t>
      </w:r>
      <w:r w:rsidR="009D3A84">
        <w:rPr>
          <w:rStyle w:val="StylePlaceholderText10ptAuto"/>
          <w:color w:val="auto"/>
          <w:sz w:val="22"/>
          <w:szCs w:val="22"/>
        </w:rPr>
        <w:t xml:space="preserve"> environment</w:t>
      </w:r>
      <w:r w:rsidRPr="52F99B80">
        <w:rPr>
          <w:rStyle w:val="StylePlaceholderText10ptAuto"/>
          <w:color w:val="auto"/>
          <w:sz w:val="22"/>
          <w:szCs w:val="22"/>
        </w:rPr>
        <w:t xml:space="preserve"> for simulating advanced reactor fuel cycle</w:t>
      </w:r>
      <w:r w:rsidR="004F6E4E">
        <w:rPr>
          <w:rStyle w:val="StylePlaceholderText10ptAuto"/>
          <w:color w:val="auto"/>
          <w:sz w:val="22"/>
          <w:szCs w:val="22"/>
        </w:rPr>
        <w:t>s</w:t>
      </w:r>
      <w:r w:rsidRPr="52F99B80">
        <w:rPr>
          <w:rStyle w:val="StylePlaceholderText10ptAuto"/>
          <w:color w:val="auto"/>
          <w:sz w:val="22"/>
          <w:szCs w:val="22"/>
        </w:rPr>
        <w:t xml:space="preserve"> from cradle to grave. </w:t>
      </w:r>
      <w:r w:rsidR="0034517F">
        <w:rPr>
          <w:rStyle w:val="StylePlaceholderText10ptAuto"/>
          <w:color w:val="auto"/>
          <w:sz w:val="22"/>
          <w:szCs w:val="22"/>
        </w:rPr>
        <w:t xml:space="preserve">By utilizing the MOOSE </w:t>
      </w:r>
      <w:proofErr w:type="gramStart"/>
      <w:r w:rsidR="0034517F">
        <w:rPr>
          <w:rStyle w:val="StylePlaceholderText10ptAuto"/>
          <w:color w:val="auto"/>
          <w:sz w:val="22"/>
          <w:szCs w:val="22"/>
        </w:rPr>
        <w:t>ecosystem</w:t>
      </w:r>
      <w:proofErr w:type="gramEnd"/>
      <w:r w:rsidR="007A1B60">
        <w:rPr>
          <w:rStyle w:val="StylePlaceholderText10ptAuto"/>
          <w:color w:val="auto"/>
          <w:sz w:val="22"/>
          <w:szCs w:val="22"/>
        </w:rPr>
        <w:t xml:space="preserve"> t</w:t>
      </w:r>
      <w:r w:rsidRPr="52F99B80">
        <w:rPr>
          <w:rStyle w:val="StylePlaceholderText10ptAuto"/>
          <w:color w:val="auto"/>
          <w:sz w:val="22"/>
          <w:szCs w:val="22"/>
        </w:rPr>
        <w:t xml:space="preserve">he customer </w:t>
      </w:r>
      <w:r w:rsidR="007A1B60">
        <w:rPr>
          <w:rStyle w:val="StylePlaceholderText10ptAuto"/>
          <w:color w:val="auto"/>
          <w:sz w:val="22"/>
          <w:szCs w:val="22"/>
        </w:rPr>
        <w:t>would</w:t>
      </w:r>
      <w:r w:rsidRPr="52F99B80">
        <w:rPr>
          <w:rStyle w:val="StylePlaceholderText10ptAuto"/>
          <w:color w:val="auto"/>
          <w:sz w:val="22"/>
          <w:szCs w:val="22"/>
        </w:rPr>
        <w:t xml:space="preserve"> only </w:t>
      </w:r>
      <w:r w:rsidR="007A1B60">
        <w:rPr>
          <w:rStyle w:val="StylePlaceholderText10ptAuto"/>
          <w:color w:val="auto"/>
          <w:sz w:val="22"/>
          <w:szCs w:val="22"/>
        </w:rPr>
        <w:t xml:space="preserve">need to </w:t>
      </w:r>
      <w:r w:rsidRPr="52F99B80">
        <w:rPr>
          <w:rStyle w:val="StylePlaceholderText10ptAuto"/>
          <w:color w:val="auto"/>
          <w:sz w:val="22"/>
          <w:szCs w:val="22"/>
        </w:rPr>
        <w:t>use a single code</w:t>
      </w:r>
      <w:r w:rsidR="004F6E4E">
        <w:rPr>
          <w:rStyle w:val="StylePlaceholderText10ptAuto"/>
          <w:color w:val="auto"/>
          <w:sz w:val="22"/>
          <w:szCs w:val="22"/>
        </w:rPr>
        <w:t>-base</w:t>
      </w:r>
      <w:r w:rsidRPr="52F99B80">
        <w:rPr>
          <w:rStyle w:val="StylePlaceholderText10ptAuto"/>
          <w:color w:val="auto"/>
          <w:sz w:val="22"/>
          <w:szCs w:val="22"/>
        </w:rPr>
        <w:t xml:space="preserve"> that is largely integrated (i.e. does require data transfers to other codes) reducing training requirements and minimizing errors. The NRC uses the MOOSE tools for advanced reactor licensing making </w:t>
      </w:r>
      <w:r w:rsidR="00A21160">
        <w:rPr>
          <w:rStyle w:val="StylePlaceholderText10ptAuto"/>
          <w:color w:val="auto"/>
          <w:sz w:val="22"/>
          <w:szCs w:val="22"/>
        </w:rPr>
        <w:t>it</w:t>
      </w:r>
      <w:r w:rsidRPr="52F99B80">
        <w:rPr>
          <w:rStyle w:val="StylePlaceholderText10ptAuto"/>
          <w:color w:val="auto"/>
          <w:sz w:val="22"/>
          <w:szCs w:val="22"/>
        </w:rPr>
        <w:t xml:space="preserve"> the ideal platform for developing advanced reactor SNF simulation capabilities.  The pebble bed SNF case serves as </w:t>
      </w:r>
      <w:r w:rsidR="0080239F">
        <w:rPr>
          <w:rStyle w:val="StylePlaceholderText10ptAuto"/>
          <w:color w:val="auto"/>
          <w:sz w:val="22"/>
          <w:szCs w:val="22"/>
        </w:rPr>
        <w:t>a</w:t>
      </w:r>
      <w:r w:rsidRPr="52F99B80">
        <w:rPr>
          <w:rStyle w:val="StylePlaceholderText10ptAuto"/>
          <w:color w:val="auto"/>
          <w:sz w:val="22"/>
          <w:szCs w:val="22"/>
        </w:rPr>
        <w:t xml:space="preserve"> perfect example: </w:t>
      </w:r>
      <w:r w:rsidR="00A51C81">
        <w:rPr>
          <w:rStyle w:val="StylePlaceholderText10ptAuto"/>
          <w:color w:val="auto"/>
          <w:sz w:val="22"/>
          <w:szCs w:val="22"/>
        </w:rPr>
        <w:t xml:space="preserve">Griffin </w:t>
      </w:r>
      <w:r w:rsidRPr="52F99B80">
        <w:rPr>
          <w:rStyle w:val="StylePlaceholderText10ptAuto"/>
          <w:color w:val="auto"/>
          <w:sz w:val="22"/>
          <w:szCs w:val="22"/>
        </w:rPr>
        <w:t>provides the unique capability to deplete pebble</w:t>
      </w:r>
      <w:r w:rsidR="00F75009">
        <w:rPr>
          <w:rStyle w:val="StylePlaceholderText10ptAuto"/>
          <w:color w:val="auto"/>
          <w:sz w:val="22"/>
          <w:szCs w:val="22"/>
        </w:rPr>
        <w:t>-</w:t>
      </w:r>
      <w:r w:rsidRPr="52F99B80">
        <w:rPr>
          <w:rStyle w:val="StylePlaceholderText10ptAuto"/>
          <w:color w:val="auto"/>
          <w:sz w:val="22"/>
          <w:szCs w:val="22"/>
        </w:rPr>
        <w:t xml:space="preserve">bed fuel making it easy to use the results of the fuel cycle analysis as initial condition of the repository analysis. </w:t>
      </w:r>
      <w:r w:rsidR="02A78CED" w:rsidRPr="52F99B80">
        <w:rPr>
          <w:rStyle w:val="StylePlaceholderText10ptAuto"/>
          <w:color w:val="auto"/>
          <w:sz w:val="22"/>
          <w:szCs w:val="22"/>
        </w:rPr>
        <w:t xml:space="preserve">The capability we propose would provide an end-to-end simulation </w:t>
      </w:r>
      <w:r w:rsidR="06B20961" w:rsidRPr="52F99B80">
        <w:rPr>
          <w:rStyle w:val="StylePlaceholderText10ptAuto"/>
          <w:color w:val="auto"/>
          <w:sz w:val="22"/>
          <w:szCs w:val="22"/>
        </w:rPr>
        <w:t>platform</w:t>
      </w:r>
      <w:r w:rsidR="02A78CED" w:rsidRPr="52F99B80">
        <w:rPr>
          <w:rStyle w:val="StylePlaceholderText10ptAuto"/>
          <w:color w:val="auto"/>
          <w:sz w:val="22"/>
          <w:szCs w:val="22"/>
        </w:rPr>
        <w:t xml:space="preserve"> for </w:t>
      </w:r>
      <w:r w:rsidR="210CB8DE" w:rsidRPr="52F99B80">
        <w:rPr>
          <w:rStyle w:val="StylePlaceholderText10ptAuto"/>
          <w:color w:val="auto"/>
          <w:sz w:val="22"/>
          <w:szCs w:val="22"/>
        </w:rPr>
        <w:t>advanced reactor licensing</w:t>
      </w:r>
      <w:r w:rsidR="06B20961" w:rsidRPr="52F99B80">
        <w:rPr>
          <w:rStyle w:val="StylePlaceholderText10ptAuto"/>
          <w:color w:val="auto"/>
          <w:sz w:val="22"/>
          <w:szCs w:val="22"/>
        </w:rPr>
        <w:t xml:space="preserve"> and design</w:t>
      </w:r>
      <w:r w:rsidR="210CB8DE" w:rsidRPr="52F99B80">
        <w:rPr>
          <w:rStyle w:val="StylePlaceholderText10ptAuto"/>
          <w:color w:val="auto"/>
          <w:sz w:val="22"/>
          <w:szCs w:val="22"/>
        </w:rPr>
        <w:t xml:space="preserve">, greatly </w:t>
      </w:r>
      <w:r w:rsidR="78AF11CE" w:rsidRPr="52F99B80">
        <w:rPr>
          <w:rStyle w:val="StylePlaceholderText10ptAuto"/>
          <w:color w:val="auto"/>
          <w:sz w:val="22"/>
          <w:szCs w:val="22"/>
        </w:rPr>
        <w:t>accelerating the deployment of advanced reactors</w:t>
      </w:r>
    </w:p>
    <w:p w14:paraId="59A5BF74" w14:textId="3B2CF3C0" w:rsidR="007622A9" w:rsidRDefault="1EA992E9" w:rsidP="007622A9">
      <w:pPr>
        <w:spacing w:after="240"/>
        <w:rPr>
          <w:rStyle w:val="StylePlaceholderText10ptAuto"/>
          <w:color w:val="auto"/>
          <w:sz w:val="22"/>
          <w:szCs w:val="22"/>
        </w:rPr>
      </w:pPr>
      <w:r w:rsidRPr="52F99B80">
        <w:rPr>
          <w:rStyle w:val="StylePlaceholderText10ptAuto"/>
          <w:color w:val="auto"/>
          <w:sz w:val="22"/>
          <w:szCs w:val="22"/>
        </w:rPr>
        <w:t>Repository licensing requires the quantification of the likelihood and impact of failure scenarios.</w:t>
      </w:r>
      <w:r w:rsidR="00F9F67E" w:rsidRPr="52F99B80">
        <w:rPr>
          <w:rStyle w:val="StylePlaceholderText10ptAuto"/>
          <w:color w:val="auto"/>
          <w:sz w:val="22"/>
          <w:szCs w:val="22"/>
        </w:rPr>
        <w:t xml:space="preserve"> </w:t>
      </w:r>
      <w:r w:rsidRPr="52F99B80">
        <w:rPr>
          <w:rStyle w:val="StylePlaceholderText10ptAuto"/>
          <w:color w:val="auto"/>
          <w:sz w:val="22"/>
          <w:szCs w:val="22"/>
        </w:rPr>
        <w:t xml:space="preserve">Complex scenarios coupling criticality events to thermal hydraulics, heat transfer, and isotopic transport involving the interaction of multiple </w:t>
      </w:r>
      <w:r w:rsidR="10759833" w:rsidRPr="52F99B80">
        <w:rPr>
          <w:rStyle w:val="StylePlaceholderText10ptAuto"/>
          <w:color w:val="auto"/>
          <w:sz w:val="22"/>
          <w:szCs w:val="22"/>
        </w:rPr>
        <w:t xml:space="preserve">pebble-bed </w:t>
      </w:r>
      <w:r w:rsidRPr="52F99B80">
        <w:rPr>
          <w:rStyle w:val="StylePlaceholderText10ptAuto"/>
          <w:color w:val="auto"/>
          <w:sz w:val="22"/>
          <w:szCs w:val="22"/>
        </w:rPr>
        <w:t>waste packages cannot be modeled with existing DOE software.</w:t>
      </w:r>
      <w:r w:rsidR="00F9F67E" w:rsidRPr="52F99B80">
        <w:rPr>
          <w:rStyle w:val="StylePlaceholderText10ptAuto"/>
          <w:color w:val="auto"/>
          <w:sz w:val="22"/>
          <w:szCs w:val="22"/>
        </w:rPr>
        <w:t xml:space="preserve"> </w:t>
      </w:r>
      <w:r w:rsidR="007622A9" w:rsidRPr="007622A9">
        <w:rPr>
          <w:rStyle w:val="StylePlaceholderText10ptAuto"/>
          <w:color w:val="auto"/>
          <w:sz w:val="22"/>
          <w:szCs w:val="22"/>
        </w:rPr>
        <w:t>The unique</w:t>
      </w:r>
      <w:r w:rsidR="00741F2A">
        <w:rPr>
          <w:rStyle w:val="StylePlaceholderText10ptAuto"/>
          <w:color w:val="auto"/>
          <w:sz w:val="22"/>
          <w:szCs w:val="22"/>
        </w:rPr>
        <w:t>,</w:t>
      </w:r>
      <w:r w:rsidR="007622A9" w:rsidRPr="007622A9">
        <w:rPr>
          <w:rStyle w:val="StylePlaceholderText10ptAuto"/>
          <w:color w:val="auto"/>
          <w:sz w:val="22"/>
          <w:szCs w:val="22"/>
        </w:rPr>
        <w:t xml:space="preserve"> </w:t>
      </w:r>
      <w:r w:rsidR="00604F5D">
        <w:rPr>
          <w:rStyle w:val="StylePlaceholderText10ptAuto"/>
          <w:color w:val="auto"/>
          <w:sz w:val="22"/>
          <w:szCs w:val="22"/>
        </w:rPr>
        <w:t>massively parallel</w:t>
      </w:r>
      <w:r w:rsidRPr="52F99B80">
        <w:rPr>
          <w:rStyle w:val="StylePlaceholderText10ptAuto"/>
          <w:color w:val="auto"/>
          <w:sz w:val="22"/>
          <w:szCs w:val="22"/>
        </w:rPr>
        <w:t xml:space="preserve"> simulation capabilities within MOOSE make it ideally suited to this task.</w:t>
      </w:r>
      <w:r w:rsidR="00F9F67E" w:rsidRPr="52F99B80">
        <w:rPr>
          <w:rStyle w:val="StylePlaceholderText10ptAuto"/>
          <w:color w:val="auto"/>
          <w:sz w:val="22"/>
          <w:szCs w:val="22"/>
        </w:rPr>
        <w:t xml:space="preserve"> </w:t>
      </w:r>
      <w:r w:rsidRPr="52F99B80">
        <w:rPr>
          <w:rStyle w:val="StylePlaceholderText10ptAuto"/>
          <w:color w:val="auto"/>
          <w:sz w:val="22"/>
          <w:szCs w:val="22"/>
        </w:rPr>
        <w:t xml:space="preserve">In particular, the MOOSE </w:t>
      </w:r>
      <w:proofErr w:type="spellStart"/>
      <w:r w:rsidRPr="52F99B80">
        <w:rPr>
          <w:rStyle w:val="StylePlaceholderText10ptAuto"/>
          <w:color w:val="auto"/>
          <w:sz w:val="22"/>
          <w:szCs w:val="22"/>
        </w:rPr>
        <w:t>MultiApp</w:t>
      </w:r>
      <w:proofErr w:type="spellEnd"/>
      <w:r w:rsidRPr="52F99B80">
        <w:rPr>
          <w:rStyle w:val="StylePlaceholderText10ptAuto"/>
          <w:color w:val="auto"/>
          <w:sz w:val="22"/>
          <w:szCs w:val="22"/>
        </w:rPr>
        <w:t xml:space="preserve"> system [</w:t>
      </w:r>
      <w:r w:rsidR="0003660D">
        <w:rPr>
          <w:rStyle w:val="StylePlaceholderText10ptAuto"/>
          <w:color w:val="auto"/>
          <w:sz w:val="22"/>
          <w:szCs w:val="22"/>
        </w:rPr>
        <w:t>1</w:t>
      </w:r>
      <w:r w:rsidR="00A61096">
        <w:rPr>
          <w:rStyle w:val="StylePlaceholderText10ptAuto"/>
          <w:color w:val="auto"/>
          <w:sz w:val="22"/>
          <w:szCs w:val="22"/>
        </w:rPr>
        <w:t>7</w:t>
      </w:r>
      <w:r w:rsidRPr="52F99B80">
        <w:rPr>
          <w:rStyle w:val="StylePlaceholderText10ptAuto"/>
          <w:color w:val="auto"/>
          <w:sz w:val="22"/>
          <w:szCs w:val="22"/>
        </w:rPr>
        <w:t>] allows simulations to be coupled across multiple length and time scales.</w:t>
      </w:r>
      <w:r w:rsidR="00F9F67E" w:rsidRPr="52F99B80">
        <w:rPr>
          <w:rStyle w:val="StylePlaceholderText10ptAuto"/>
          <w:color w:val="auto"/>
          <w:sz w:val="22"/>
          <w:szCs w:val="22"/>
        </w:rPr>
        <w:t xml:space="preserve"> </w:t>
      </w:r>
      <w:r w:rsidRPr="52F99B80">
        <w:rPr>
          <w:rStyle w:val="StylePlaceholderText10ptAuto"/>
          <w:color w:val="auto"/>
          <w:sz w:val="22"/>
          <w:szCs w:val="22"/>
        </w:rPr>
        <w:t xml:space="preserve">This capability will allow for simulations of entire repository systems with </w:t>
      </w:r>
      <w:r w:rsidR="3A1F3C6A" w:rsidRPr="52F99B80">
        <w:rPr>
          <w:rStyle w:val="StylePlaceholderText10ptAuto"/>
          <w:color w:val="auto"/>
          <w:sz w:val="22"/>
          <w:szCs w:val="22"/>
        </w:rPr>
        <w:t>numerous</w:t>
      </w:r>
      <w:r w:rsidRPr="52F99B80">
        <w:rPr>
          <w:rStyle w:val="StylePlaceholderText10ptAuto"/>
          <w:color w:val="auto"/>
          <w:sz w:val="22"/>
          <w:szCs w:val="22"/>
        </w:rPr>
        <w:t>, detailed canister simulations employing Griffin for neutronics</w:t>
      </w:r>
      <w:r w:rsidR="45180D5B" w:rsidRPr="52F99B80">
        <w:rPr>
          <w:rStyle w:val="StylePlaceholderText10ptAuto"/>
          <w:color w:val="auto"/>
          <w:sz w:val="22"/>
          <w:szCs w:val="22"/>
        </w:rPr>
        <w:t xml:space="preserve"> and Pronghorn</w:t>
      </w:r>
      <w:r w:rsidR="7FA27E7D" w:rsidRPr="52F99B80">
        <w:rPr>
          <w:rStyle w:val="StylePlaceholderText10ptAuto"/>
          <w:color w:val="auto"/>
          <w:sz w:val="22"/>
          <w:szCs w:val="22"/>
        </w:rPr>
        <w:t xml:space="preserve"> for fluid flow</w:t>
      </w:r>
      <w:r w:rsidRPr="52F99B80">
        <w:rPr>
          <w:rStyle w:val="StylePlaceholderText10ptAuto"/>
          <w:color w:val="auto"/>
          <w:sz w:val="22"/>
          <w:szCs w:val="22"/>
        </w:rPr>
        <w:t xml:space="preserve"> </w:t>
      </w:r>
      <w:r w:rsidR="7FA27E7D" w:rsidRPr="52F99B80">
        <w:rPr>
          <w:rStyle w:val="StylePlaceholderText10ptAuto"/>
          <w:color w:val="auto"/>
          <w:sz w:val="22"/>
          <w:szCs w:val="22"/>
        </w:rPr>
        <w:t xml:space="preserve">(Figure 2) </w:t>
      </w:r>
      <w:r w:rsidRPr="52F99B80">
        <w:rPr>
          <w:rStyle w:val="StylePlaceholderText10ptAuto"/>
          <w:color w:val="auto"/>
          <w:sz w:val="22"/>
          <w:szCs w:val="22"/>
        </w:rPr>
        <w:t xml:space="preserve">embedded within the larger geo-thermo-hydraulic calculations of </w:t>
      </w:r>
      <w:r w:rsidR="7FA27E7D" w:rsidRPr="52F99B80">
        <w:rPr>
          <w:rStyle w:val="StylePlaceholderText10ptAuto"/>
          <w:color w:val="auto"/>
          <w:sz w:val="22"/>
          <w:szCs w:val="22"/>
        </w:rPr>
        <w:t>FALCON</w:t>
      </w:r>
      <w:r w:rsidRPr="52F99B80">
        <w:rPr>
          <w:rStyle w:val="StylePlaceholderText10ptAuto"/>
          <w:color w:val="auto"/>
          <w:sz w:val="22"/>
          <w:szCs w:val="22"/>
        </w:rPr>
        <w:t>.</w:t>
      </w:r>
      <w:r w:rsidR="00F9F67E" w:rsidRPr="52F99B80">
        <w:rPr>
          <w:rStyle w:val="StylePlaceholderText10ptAuto"/>
          <w:color w:val="auto"/>
          <w:sz w:val="22"/>
          <w:szCs w:val="22"/>
        </w:rPr>
        <w:t xml:space="preserve"> </w:t>
      </w:r>
      <w:r w:rsidR="766BC799" w:rsidRPr="52F99B80">
        <w:rPr>
          <w:rStyle w:val="StylePlaceholderText10ptAuto"/>
          <w:color w:val="auto"/>
          <w:sz w:val="22"/>
          <w:szCs w:val="22"/>
        </w:rPr>
        <w:t xml:space="preserve">Further, the reduced-order modeling capability present within the MOOSE Stochastic Tools </w:t>
      </w:r>
      <w:r w:rsidR="2A5F5A7B" w:rsidRPr="52F99B80">
        <w:rPr>
          <w:rStyle w:val="StylePlaceholderText10ptAuto"/>
          <w:color w:val="auto"/>
          <w:sz w:val="22"/>
          <w:szCs w:val="22"/>
        </w:rPr>
        <w:t>M</w:t>
      </w:r>
      <w:r w:rsidR="766BC799" w:rsidRPr="52F99B80">
        <w:rPr>
          <w:rStyle w:val="StylePlaceholderText10ptAuto"/>
          <w:color w:val="auto"/>
          <w:sz w:val="22"/>
          <w:szCs w:val="22"/>
        </w:rPr>
        <w:t>odule</w:t>
      </w:r>
      <w:r w:rsidR="00804410">
        <w:rPr>
          <w:rStyle w:val="StylePlaceholderText10ptAuto"/>
          <w:color w:val="auto"/>
          <w:sz w:val="22"/>
          <w:szCs w:val="22"/>
        </w:rPr>
        <w:t xml:space="preserve"> (MOOSE-STM) </w:t>
      </w:r>
      <w:r w:rsidR="00804410" w:rsidRPr="47C419E5">
        <w:rPr>
          <w:rStyle w:val="StylePlaceholderText10ptAuto"/>
          <w:color w:val="auto"/>
          <w:sz w:val="22"/>
          <w:szCs w:val="22"/>
        </w:rPr>
        <w:t>[</w:t>
      </w:r>
      <w:r w:rsidR="00821711">
        <w:rPr>
          <w:rStyle w:val="StylePlaceholderText10ptAuto"/>
          <w:color w:val="auto"/>
          <w:sz w:val="22"/>
          <w:szCs w:val="22"/>
        </w:rPr>
        <w:t>1</w:t>
      </w:r>
      <w:r w:rsidR="00A61096">
        <w:rPr>
          <w:rStyle w:val="StylePlaceholderText10ptAuto"/>
          <w:color w:val="auto"/>
          <w:sz w:val="22"/>
          <w:szCs w:val="22"/>
        </w:rPr>
        <w:t>8</w:t>
      </w:r>
      <w:r w:rsidR="00804410" w:rsidRPr="648C7753">
        <w:rPr>
          <w:rStyle w:val="StylePlaceholderText10ptAuto"/>
          <w:color w:val="auto"/>
          <w:sz w:val="22"/>
          <w:szCs w:val="22"/>
        </w:rPr>
        <w:t>]</w:t>
      </w:r>
      <w:r w:rsidR="2A5F5A7B" w:rsidRPr="52F99B80">
        <w:rPr>
          <w:rStyle w:val="StylePlaceholderText10ptAuto"/>
          <w:color w:val="auto"/>
          <w:sz w:val="22"/>
          <w:szCs w:val="22"/>
        </w:rPr>
        <w:t xml:space="preserve"> will provide a mechanism for greatly accelerating these analyses.</w:t>
      </w:r>
      <w:r w:rsidR="00F9F67E" w:rsidRPr="52F99B80">
        <w:rPr>
          <w:rStyle w:val="StylePlaceholderText10ptAuto"/>
          <w:color w:val="auto"/>
          <w:sz w:val="22"/>
          <w:szCs w:val="22"/>
        </w:rPr>
        <w:t xml:space="preserve"> </w:t>
      </w:r>
      <w:r w:rsidRPr="52F99B80">
        <w:rPr>
          <w:rStyle w:val="StylePlaceholderText10ptAuto"/>
          <w:color w:val="auto"/>
          <w:sz w:val="22"/>
          <w:szCs w:val="22"/>
        </w:rPr>
        <w:t>This unique capability makes INL ideally suited to solving this challenging problem</w:t>
      </w:r>
      <w:r w:rsidR="1D1867CB" w:rsidRPr="52F99B80">
        <w:rPr>
          <w:rStyle w:val="StylePlaceholderText10ptAuto"/>
          <w:color w:val="auto"/>
          <w:sz w:val="22"/>
          <w:szCs w:val="22"/>
        </w:rPr>
        <w:t xml:space="preserve"> with some preliminary studies using MOOSE to simulate SNF canisters </w:t>
      </w:r>
      <w:r w:rsidR="5578C463" w:rsidRPr="52F99B80">
        <w:rPr>
          <w:rStyle w:val="StylePlaceholderText10ptAuto"/>
          <w:color w:val="auto"/>
          <w:sz w:val="22"/>
          <w:szCs w:val="22"/>
        </w:rPr>
        <w:t>already</w:t>
      </w:r>
      <w:r w:rsidR="0791C193" w:rsidRPr="52F99B80">
        <w:rPr>
          <w:rStyle w:val="StylePlaceholderText10ptAuto"/>
          <w:color w:val="auto"/>
          <w:sz w:val="22"/>
          <w:szCs w:val="22"/>
        </w:rPr>
        <w:t xml:space="preserve"> being completed </w:t>
      </w:r>
      <w:r w:rsidR="00E812C5" w:rsidRPr="00E812C5">
        <w:rPr>
          <w:rStyle w:val="StylePlaceholderText10ptAuto"/>
          <w:color w:val="auto"/>
          <w:sz w:val="22"/>
          <w:szCs w:val="22"/>
        </w:rPr>
        <w:t>[</w:t>
      </w:r>
      <w:r w:rsidR="00F66865">
        <w:rPr>
          <w:rStyle w:val="StylePlaceholderText10ptAuto"/>
          <w:color w:val="auto"/>
          <w:sz w:val="22"/>
          <w:szCs w:val="22"/>
        </w:rPr>
        <w:t>1</w:t>
      </w:r>
      <w:r w:rsidR="00A61096">
        <w:rPr>
          <w:rStyle w:val="StylePlaceholderText10ptAuto"/>
          <w:color w:val="auto"/>
          <w:sz w:val="22"/>
          <w:szCs w:val="22"/>
        </w:rPr>
        <w:t>9</w:t>
      </w:r>
      <w:r w:rsidR="00E812C5" w:rsidRPr="00E812C5">
        <w:rPr>
          <w:rStyle w:val="StylePlaceholderText10ptAuto"/>
          <w:color w:val="auto"/>
          <w:sz w:val="22"/>
          <w:szCs w:val="22"/>
        </w:rPr>
        <w:t>]</w:t>
      </w:r>
      <w:r w:rsidR="24FB8977" w:rsidRPr="00E812C5">
        <w:rPr>
          <w:rStyle w:val="StylePlaceholderText10ptAuto"/>
          <w:color w:val="auto"/>
          <w:sz w:val="22"/>
          <w:szCs w:val="22"/>
        </w:rPr>
        <w:t>,</w:t>
      </w:r>
      <w:r w:rsidR="37C45C72" w:rsidRPr="52F99B80">
        <w:rPr>
          <w:rStyle w:val="StylePlaceholderText10ptAuto"/>
          <w:color w:val="auto"/>
          <w:sz w:val="22"/>
          <w:szCs w:val="22"/>
        </w:rPr>
        <w:t xml:space="preserve"> as shown in Figure </w:t>
      </w:r>
      <w:r w:rsidR="00F66865">
        <w:rPr>
          <w:rStyle w:val="StylePlaceholderText10ptAuto"/>
          <w:color w:val="auto"/>
          <w:sz w:val="22"/>
          <w:szCs w:val="22"/>
        </w:rPr>
        <w:t>5</w:t>
      </w:r>
      <w:r w:rsidR="0791C193" w:rsidRPr="52F99B80">
        <w:rPr>
          <w:rStyle w:val="StylePlaceholderText10ptAuto"/>
          <w:color w:val="auto"/>
          <w:sz w:val="22"/>
          <w:szCs w:val="22"/>
        </w:rPr>
        <w:t>.</w:t>
      </w:r>
    </w:p>
    <w:p w14:paraId="00A4EFD5" w14:textId="3C4C1435" w:rsidR="00BF0B8D" w:rsidRPr="0035586B" w:rsidRDefault="00BF0B8D" w:rsidP="0035586B">
      <w:pPr>
        <w:spacing w:after="240"/>
        <w:jc w:val="center"/>
        <w:rPr>
          <w:rStyle w:val="StylePlaceholderText10ptAuto"/>
          <w:sz w:val="22"/>
          <w:szCs w:val="22"/>
        </w:rPr>
      </w:pPr>
    </w:p>
    <w:p w14:paraId="364C1B61" w14:textId="77777777" w:rsidR="007622A9" w:rsidRPr="007622A9" w:rsidRDefault="007622A9" w:rsidP="007622A9">
      <w:pPr>
        <w:spacing w:after="240"/>
        <w:jc w:val="center"/>
        <w:rPr>
          <w:noProof/>
          <w:szCs w:val="22"/>
        </w:rPr>
      </w:pPr>
      <w:r w:rsidRPr="007622A9">
        <w:rPr>
          <w:noProof/>
          <w:szCs w:val="22"/>
        </w:rPr>
        <w:drawing>
          <wp:inline distT="0" distB="0" distL="0" distR="0" wp14:anchorId="6BF456E3" wp14:editId="60612355">
            <wp:extent cx="2021205" cy="1523925"/>
            <wp:effectExtent l="0" t="0" r="0" b="635"/>
            <wp:docPr id="2" name="Picture 4" descr="Shape&#10;&#10;Description automatically generated">
              <a:extLst xmlns:a="http://schemas.openxmlformats.org/drawingml/2006/main">
                <a:ext uri="{FF2B5EF4-FFF2-40B4-BE49-F238E27FC236}">
                  <a16:creationId xmlns:a16="http://schemas.microsoft.com/office/drawing/2014/main" id="{DC9458E1-353F-5E4D-BE6F-09ED3B7586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Shape&#10;&#10;Description automatically generated">
                      <a:extLst>
                        <a:ext uri="{FF2B5EF4-FFF2-40B4-BE49-F238E27FC236}">
                          <a16:creationId xmlns:a16="http://schemas.microsoft.com/office/drawing/2014/main" id="{DC9458E1-353F-5E4D-BE6F-09ED3B75861E}"/>
                        </a:ext>
                      </a:extLst>
                    </pic:cNvPr>
                    <pic:cNvPicPr>
                      <a:picLocks noChangeAspect="1"/>
                    </pic:cNvPicPr>
                  </pic:nvPicPr>
                  <pic:blipFill>
                    <a:blip r:embed="rId17"/>
                    <a:stretch>
                      <a:fillRect/>
                    </a:stretch>
                  </pic:blipFill>
                  <pic:spPr>
                    <a:xfrm>
                      <a:off x="0" y="0"/>
                      <a:ext cx="2079635" cy="1567979"/>
                    </a:xfrm>
                    <a:prstGeom prst="rect">
                      <a:avLst/>
                    </a:prstGeom>
                  </pic:spPr>
                </pic:pic>
              </a:graphicData>
            </a:graphic>
          </wp:inline>
        </w:drawing>
      </w:r>
      <w:r w:rsidRPr="007622A9">
        <w:rPr>
          <w:noProof/>
          <w:szCs w:val="22"/>
        </w:rPr>
        <w:drawing>
          <wp:inline distT="0" distB="0" distL="0" distR="0" wp14:anchorId="459B9248" wp14:editId="3D0F1205">
            <wp:extent cx="1967189" cy="1550895"/>
            <wp:effectExtent l="0" t="0" r="1905" b="0"/>
            <wp:docPr id="6" name="Picture 5" descr="A picture containing icon&#10;&#10;Description automatically generated">
              <a:extLst xmlns:a="http://schemas.openxmlformats.org/drawingml/2006/main">
                <a:ext uri="{FF2B5EF4-FFF2-40B4-BE49-F238E27FC236}">
                  <a16:creationId xmlns:a16="http://schemas.microsoft.com/office/drawing/2014/main" id="{D1D2A612-83FC-1A41-87C9-F6C9739C36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icon&#10;&#10;Description automatically generated">
                      <a:extLst>
                        <a:ext uri="{FF2B5EF4-FFF2-40B4-BE49-F238E27FC236}">
                          <a16:creationId xmlns:a16="http://schemas.microsoft.com/office/drawing/2014/main" id="{D1D2A612-83FC-1A41-87C9-F6C9739C3630}"/>
                        </a:ext>
                      </a:extLst>
                    </pic:cNvPr>
                    <pic:cNvPicPr>
                      <a:picLocks noChangeAspect="1"/>
                    </pic:cNvPicPr>
                  </pic:nvPicPr>
                  <pic:blipFill>
                    <a:blip r:embed="rId18"/>
                    <a:stretch>
                      <a:fillRect/>
                    </a:stretch>
                  </pic:blipFill>
                  <pic:spPr>
                    <a:xfrm>
                      <a:off x="0" y="0"/>
                      <a:ext cx="2022324" cy="1594362"/>
                    </a:xfrm>
                    <a:prstGeom prst="rect">
                      <a:avLst/>
                    </a:prstGeom>
                  </pic:spPr>
                </pic:pic>
              </a:graphicData>
            </a:graphic>
          </wp:inline>
        </w:drawing>
      </w:r>
    </w:p>
    <w:p w14:paraId="20C32B69" w14:textId="781EAFB6" w:rsidR="007622A9" w:rsidRPr="007622A9" w:rsidRDefault="007622A9" w:rsidP="0043052A">
      <w:pPr>
        <w:pStyle w:val="FigureCaption"/>
        <w:jc w:val="center"/>
        <w:rPr>
          <w:rStyle w:val="StylePlaceholderText10ptAuto"/>
          <w:noProof/>
          <w:color w:val="auto"/>
          <w:sz w:val="22"/>
          <w:szCs w:val="22"/>
        </w:rPr>
      </w:pPr>
      <w:r w:rsidRPr="007622A9">
        <w:rPr>
          <w:noProof/>
        </w:rPr>
        <w:t xml:space="preserve">Figure </w:t>
      </w:r>
      <w:r w:rsidR="00125A6A">
        <w:rPr>
          <w:noProof/>
        </w:rPr>
        <w:t>5</w:t>
      </w:r>
      <w:r w:rsidRPr="007622A9">
        <w:rPr>
          <w:noProof/>
        </w:rPr>
        <w:t xml:space="preserve"> </w:t>
      </w:r>
      <w:r w:rsidR="00A2614F">
        <w:rPr>
          <w:noProof/>
        </w:rPr>
        <w:t xml:space="preserve">- </w:t>
      </w:r>
      <w:r w:rsidRPr="007622A9">
        <w:rPr>
          <w:noProof/>
        </w:rPr>
        <w:t>Thermal Modeling of the</w:t>
      </w:r>
      <w:r w:rsidR="005E7C95">
        <w:rPr>
          <w:noProof/>
        </w:rPr>
        <w:t xml:space="preserve"> </w:t>
      </w:r>
      <w:r w:rsidRPr="007622A9">
        <w:rPr>
          <w:noProof/>
        </w:rPr>
        <w:t>TN-32B Canister</w:t>
      </w:r>
      <w:r w:rsidR="00125A6A">
        <w:rPr>
          <w:noProof/>
        </w:rPr>
        <w:t xml:space="preserve"> using MOOSE</w:t>
      </w:r>
      <w:r w:rsidR="00DE6D05">
        <w:rPr>
          <w:noProof/>
        </w:rPr>
        <w:t xml:space="preserve"> [1</w:t>
      </w:r>
      <w:r w:rsidR="00E14915">
        <w:rPr>
          <w:noProof/>
        </w:rPr>
        <w:t>9</w:t>
      </w:r>
      <w:r w:rsidR="00DE6D05">
        <w:rPr>
          <w:noProof/>
        </w:rPr>
        <w:t>]</w:t>
      </w:r>
    </w:p>
    <w:p w14:paraId="3436E6C4" w14:textId="66038DC7" w:rsidR="7CF3945C" w:rsidRDefault="00613D19" w:rsidP="7CF3945C">
      <w:pPr>
        <w:spacing w:after="240"/>
        <w:rPr>
          <w:rStyle w:val="StylePlaceholderText10ptAuto"/>
          <w:color w:val="auto"/>
          <w:sz w:val="22"/>
          <w:szCs w:val="22"/>
        </w:rPr>
      </w:pPr>
      <w:r>
        <w:rPr>
          <w:rStyle w:val="StylePlaceholderText10ptAuto"/>
          <w:color w:val="auto"/>
          <w:sz w:val="22"/>
          <w:szCs w:val="22"/>
        </w:rPr>
        <w:t>However, s</w:t>
      </w:r>
      <w:r w:rsidR="67D411EE" w:rsidRPr="67D411EE">
        <w:rPr>
          <w:rStyle w:val="StylePlaceholderText10ptAuto"/>
          <w:color w:val="auto"/>
          <w:sz w:val="22"/>
          <w:szCs w:val="22"/>
        </w:rPr>
        <w:t>imulating an entire repository with high-</w:t>
      </w:r>
      <w:r w:rsidR="4EE1C2C6" w:rsidRPr="4EE1C2C6">
        <w:rPr>
          <w:rStyle w:val="StylePlaceholderText10ptAuto"/>
          <w:color w:val="auto"/>
          <w:sz w:val="22"/>
          <w:szCs w:val="22"/>
        </w:rPr>
        <w:t xml:space="preserve">fidelity multiphysics tools </w:t>
      </w:r>
      <w:r w:rsidR="14B340CA" w:rsidRPr="14B340CA">
        <w:rPr>
          <w:rStyle w:val="StylePlaceholderText10ptAuto"/>
          <w:color w:val="auto"/>
          <w:sz w:val="22"/>
          <w:szCs w:val="22"/>
        </w:rPr>
        <w:t>would</w:t>
      </w:r>
      <w:r w:rsidR="05596535" w:rsidRPr="05596535">
        <w:rPr>
          <w:rStyle w:val="StylePlaceholderText10ptAuto"/>
          <w:color w:val="auto"/>
          <w:sz w:val="22"/>
          <w:szCs w:val="22"/>
        </w:rPr>
        <w:t xml:space="preserve"> require an </w:t>
      </w:r>
      <w:r w:rsidR="6B95A08E" w:rsidRPr="6B95A08E">
        <w:rPr>
          <w:rStyle w:val="StylePlaceholderText10ptAuto"/>
          <w:color w:val="auto"/>
          <w:sz w:val="22"/>
          <w:szCs w:val="22"/>
        </w:rPr>
        <w:t>intractable</w:t>
      </w:r>
      <w:r w:rsidR="05596535" w:rsidRPr="05596535">
        <w:rPr>
          <w:rStyle w:val="StylePlaceholderText10ptAuto"/>
          <w:color w:val="auto"/>
          <w:sz w:val="22"/>
          <w:szCs w:val="22"/>
        </w:rPr>
        <w:t xml:space="preserve"> amount of computing </w:t>
      </w:r>
      <w:r w:rsidR="6B95A08E" w:rsidRPr="6B95A08E">
        <w:rPr>
          <w:rStyle w:val="StylePlaceholderText10ptAuto"/>
          <w:color w:val="auto"/>
          <w:sz w:val="22"/>
          <w:szCs w:val="22"/>
        </w:rPr>
        <w:t>resources</w:t>
      </w:r>
      <w:r w:rsidR="049AF1F1" w:rsidRPr="049AF1F1">
        <w:rPr>
          <w:rStyle w:val="StylePlaceholderText10ptAuto"/>
          <w:color w:val="auto"/>
          <w:sz w:val="22"/>
          <w:szCs w:val="22"/>
        </w:rPr>
        <w:t>.</w:t>
      </w:r>
      <w:r w:rsidR="004C3F21">
        <w:rPr>
          <w:rStyle w:val="StylePlaceholderText10ptAuto"/>
          <w:color w:val="auto"/>
          <w:sz w:val="22"/>
          <w:szCs w:val="22"/>
        </w:rPr>
        <w:t xml:space="preserve"> </w:t>
      </w:r>
      <w:r w:rsidR="049AF1F1" w:rsidRPr="049AF1F1">
        <w:rPr>
          <w:rStyle w:val="StylePlaceholderText10ptAuto"/>
          <w:color w:val="auto"/>
          <w:sz w:val="22"/>
          <w:szCs w:val="22"/>
        </w:rPr>
        <w:t>Furthermore,</w:t>
      </w:r>
      <w:r w:rsidR="6B95A08E" w:rsidRPr="6B95A08E">
        <w:rPr>
          <w:rStyle w:val="StylePlaceholderText10ptAuto"/>
          <w:color w:val="auto"/>
          <w:sz w:val="22"/>
          <w:szCs w:val="22"/>
        </w:rPr>
        <w:t xml:space="preserve"> such </w:t>
      </w:r>
      <w:r w:rsidR="049AF1F1" w:rsidRPr="049AF1F1">
        <w:rPr>
          <w:rStyle w:val="StylePlaceholderText10ptAuto"/>
          <w:color w:val="auto"/>
          <w:sz w:val="22"/>
          <w:szCs w:val="22"/>
        </w:rPr>
        <w:t>an</w:t>
      </w:r>
      <w:r w:rsidR="6B95A08E" w:rsidRPr="6B95A08E">
        <w:rPr>
          <w:rStyle w:val="StylePlaceholderText10ptAuto"/>
          <w:color w:val="auto"/>
          <w:sz w:val="22"/>
          <w:szCs w:val="22"/>
        </w:rPr>
        <w:t xml:space="preserve"> accurate</w:t>
      </w:r>
      <w:r w:rsidR="049AF1F1" w:rsidRPr="049AF1F1">
        <w:rPr>
          <w:rStyle w:val="StylePlaceholderText10ptAuto"/>
          <w:color w:val="auto"/>
          <w:sz w:val="22"/>
          <w:szCs w:val="22"/>
        </w:rPr>
        <w:t xml:space="preserve"> </w:t>
      </w:r>
      <w:r w:rsidR="268D44E1" w:rsidRPr="268D44E1">
        <w:rPr>
          <w:rStyle w:val="StylePlaceholderText10ptAuto"/>
          <w:color w:val="auto"/>
          <w:sz w:val="22"/>
          <w:szCs w:val="22"/>
        </w:rPr>
        <w:t xml:space="preserve">model of individual casks </w:t>
      </w:r>
      <w:r w:rsidR="61F11C28" w:rsidRPr="61F11C28">
        <w:rPr>
          <w:rStyle w:val="StylePlaceholderText10ptAuto"/>
          <w:color w:val="auto"/>
          <w:sz w:val="22"/>
          <w:szCs w:val="22"/>
        </w:rPr>
        <w:t xml:space="preserve">may not </w:t>
      </w:r>
      <w:r w:rsidR="07948C30" w:rsidRPr="07948C30">
        <w:rPr>
          <w:rStyle w:val="StylePlaceholderText10ptAuto"/>
          <w:color w:val="auto"/>
          <w:sz w:val="22"/>
          <w:szCs w:val="22"/>
        </w:rPr>
        <w:t xml:space="preserve">be </w:t>
      </w:r>
      <w:r w:rsidR="61F11C28" w:rsidRPr="61F11C28">
        <w:rPr>
          <w:rStyle w:val="StylePlaceholderText10ptAuto"/>
          <w:color w:val="auto"/>
          <w:sz w:val="22"/>
          <w:szCs w:val="22"/>
        </w:rPr>
        <w:t xml:space="preserve">necessary for </w:t>
      </w:r>
      <w:r w:rsidR="00C31EAE">
        <w:rPr>
          <w:rStyle w:val="StylePlaceholderText10ptAuto"/>
          <w:color w:val="auto"/>
          <w:sz w:val="22"/>
          <w:szCs w:val="22"/>
        </w:rPr>
        <w:t>repository</w:t>
      </w:r>
      <w:r w:rsidR="07948C30" w:rsidRPr="07948C30">
        <w:rPr>
          <w:rStyle w:val="StylePlaceholderText10ptAuto"/>
          <w:color w:val="auto"/>
          <w:sz w:val="22"/>
          <w:szCs w:val="22"/>
        </w:rPr>
        <w:t xml:space="preserve"> </w:t>
      </w:r>
      <w:r w:rsidR="61F11C28" w:rsidRPr="61F11C28">
        <w:rPr>
          <w:rStyle w:val="StylePlaceholderText10ptAuto"/>
          <w:color w:val="auto"/>
          <w:sz w:val="22"/>
          <w:szCs w:val="22"/>
        </w:rPr>
        <w:t>performance analysis.</w:t>
      </w:r>
      <w:r w:rsidR="004C3F21">
        <w:rPr>
          <w:rStyle w:val="StylePlaceholderText10ptAuto"/>
          <w:color w:val="auto"/>
          <w:sz w:val="22"/>
          <w:szCs w:val="22"/>
        </w:rPr>
        <w:t xml:space="preserve"> </w:t>
      </w:r>
      <w:r w:rsidR="002C0CBD">
        <w:rPr>
          <w:rStyle w:val="StylePlaceholderText10ptAuto"/>
          <w:color w:val="auto"/>
          <w:sz w:val="22"/>
          <w:szCs w:val="22"/>
        </w:rPr>
        <w:t>A</w:t>
      </w:r>
      <w:r w:rsidR="07948C30" w:rsidRPr="07948C30">
        <w:rPr>
          <w:rStyle w:val="StylePlaceholderText10ptAuto"/>
          <w:color w:val="auto"/>
          <w:sz w:val="22"/>
          <w:szCs w:val="22"/>
        </w:rPr>
        <w:t xml:space="preserve"> more practical approach </w:t>
      </w:r>
      <w:r w:rsidR="00E8160F">
        <w:rPr>
          <w:rStyle w:val="StylePlaceholderText10ptAuto"/>
          <w:color w:val="auto"/>
          <w:sz w:val="22"/>
          <w:szCs w:val="22"/>
        </w:rPr>
        <w:t>is</w:t>
      </w:r>
      <w:r w:rsidR="1FD1E931" w:rsidRPr="1FD1E931">
        <w:rPr>
          <w:rStyle w:val="StylePlaceholderText10ptAuto"/>
          <w:color w:val="auto"/>
          <w:sz w:val="22"/>
          <w:szCs w:val="22"/>
        </w:rPr>
        <w:t xml:space="preserve"> to leverage </w:t>
      </w:r>
      <w:r w:rsidR="002C0CBD">
        <w:rPr>
          <w:rStyle w:val="StylePlaceholderText10ptAuto"/>
          <w:color w:val="auto"/>
          <w:sz w:val="22"/>
          <w:szCs w:val="22"/>
        </w:rPr>
        <w:t>reduced-order</w:t>
      </w:r>
      <w:r w:rsidR="1FD1E931" w:rsidRPr="1FD1E931">
        <w:rPr>
          <w:rStyle w:val="StylePlaceholderText10ptAuto"/>
          <w:color w:val="auto"/>
          <w:sz w:val="22"/>
          <w:szCs w:val="22"/>
        </w:rPr>
        <w:t xml:space="preserve"> modeling </w:t>
      </w:r>
      <w:r w:rsidR="523F3DCD" w:rsidRPr="523F3DCD">
        <w:rPr>
          <w:rStyle w:val="StylePlaceholderText10ptAuto"/>
          <w:color w:val="auto"/>
          <w:sz w:val="22"/>
          <w:szCs w:val="22"/>
        </w:rPr>
        <w:t xml:space="preserve">techniques to </w:t>
      </w:r>
      <w:r w:rsidR="589685E4" w:rsidRPr="589685E4">
        <w:rPr>
          <w:rStyle w:val="StylePlaceholderText10ptAuto"/>
          <w:color w:val="auto"/>
          <w:sz w:val="22"/>
          <w:szCs w:val="22"/>
        </w:rPr>
        <w:t>produce a less</w:t>
      </w:r>
      <w:r w:rsidR="67DD603A" w:rsidRPr="67DD603A">
        <w:rPr>
          <w:rStyle w:val="StylePlaceholderText10ptAuto"/>
          <w:color w:val="auto"/>
          <w:sz w:val="22"/>
          <w:szCs w:val="22"/>
        </w:rPr>
        <w:t xml:space="preserve"> </w:t>
      </w:r>
      <w:r w:rsidR="589685E4" w:rsidRPr="589685E4">
        <w:rPr>
          <w:rStyle w:val="StylePlaceholderText10ptAuto"/>
          <w:color w:val="auto"/>
          <w:sz w:val="22"/>
          <w:szCs w:val="22"/>
        </w:rPr>
        <w:t xml:space="preserve">accurate but extremely fast running surrogate of the </w:t>
      </w:r>
      <w:r w:rsidR="67DD603A" w:rsidRPr="67DD603A">
        <w:rPr>
          <w:rStyle w:val="StylePlaceholderText10ptAuto"/>
          <w:color w:val="auto"/>
          <w:sz w:val="22"/>
          <w:szCs w:val="22"/>
        </w:rPr>
        <w:t>canisters.</w:t>
      </w:r>
      <w:r w:rsidR="004C3F21">
        <w:rPr>
          <w:rStyle w:val="StylePlaceholderText10ptAuto"/>
          <w:color w:val="auto"/>
          <w:sz w:val="22"/>
          <w:szCs w:val="22"/>
        </w:rPr>
        <w:t xml:space="preserve"> </w:t>
      </w:r>
      <w:r w:rsidR="6AB93F90" w:rsidRPr="6AB93F90">
        <w:rPr>
          <w:rStyle w:val="StylePlaceholderText10ptAuto"/>
          <w:color w:val="auto"/>
          <w:sz w:val="22"/>
          <w:szCs w:val="22"/>
        </w:rPr>
        <w:t>MOOSE</w:t>
      </w:r>
      <w:r w:rsidR="0073078F">
        <w:rPr>
          <w:rStyle w:val="StylePlaceholderText10ptAuto"/>
          <w:color w:val="auto"/>
          <w:sz w:val="22"/>
          <w:szCs w:val="22"/>
        </w:rPr>
        <w:t>-STM</w:t>
      </w:r>
      <w:r w:rsidR="6AB93F90" w:rsidRPr="6AB93F90">
        <w:rPr>
          <w:rStyle w:val="StylePlaceholderText10ptAuto"/>
          <w:color w:val="auto"/>
          <w:sz w:val="22"/>
          <w:szCs w:val="22"/>
        </w:rPr>
        <w:t xml:space="preserve"> </w:t>
      </w:r>
      <w:r w:rsidR="7F66628C" w:rsidRPr="7F66628C">
        <w:rPr>
          <w:rStyle w:val="StylePlaceholderText10ptAuto"/>
          <w:color w:val="auto"/>
          <w:sz w:val="22"/>
          <w:szCs w:val="22"/>
        </w:rPr>
        <w:t xml:space="preserve">implements </w:t>
      </w:r>
      <w:r w:rsidR="7C5AF503" w:rsidRPr="7C5AF503">
        <w:rPr>
          <w:rStyle w:val="StylePlaceholderText10ptAuto"/>
          <w:color w:val="auto"/>
          <w:sz w:val="22"/>
          <w:szCs w:val="22"/>
        </w:rPr>
        <w:t>an efficient and scalable scheme for stochastic analysis</w:t>
      </w:r>
      <w:r w:rsidR="648C7753" w:rsidRPr="648C7753">
        <w:rPr>
          <w:rStyle w:val="StylePlaceholderText10ptAuto"/>
          <w:color w:val="auto"/>
          <w:sz w:val="22"/>
          <w:szCs w:val="22"/>
        </w:rPr>
        <w:t>.</w:t>
      </w:r>
      <w:r w:rsidR="004C3F21">
        <w:rPr>
          <w:rStyle w:val="StylePlaceholderText10ptAuto"/>
          <w:color w:val="auto"/>
          <w:sz w:val="22"/>
          <w:szCs w:val="22"/>
        </w:rPr>
        <w:t xml:space="preserve"> </w:t>
      </w:r>
      <w:r w:rsidR="25AB2267" w:rsidRPr="25AB2267">
        <w:rPr>
          <w:rStyle w:val="StylePlaceholderText10ptAuto"/>
          <w:color w:val="auto"/>
          <w:sz w:val="22"/>
          <w:szCs w:val="22"/>
        </w:rPr>
        <w:t xml:space="preserve">Part of the MOOSE-STM is its Surrogate system which </w:t>
      </w:r>
      <w:r w:rsidR="46D1213B" w:rsidRPr="46D1213B">
        <w:rPr>
          <w:rStyle w:val="StylePlaceholderText10ptAuto"/>
          <w:color w:val="auto"/>
          <w:sz w:val="22"/>
          <w:szCs w:val="22"/>
        </w:rPr>
        <w:t>provides an interface for training and evaluating reduced-</w:t>
      </w:r>
      <w:r w:rsidR="4AE4F02A" w:rsidRPr="4AE4F02A">
        <w:rPr>
          <w:rStyle w:val="StylePlaceholderText10ptAuto"/>
          <w:color w:val="auto"/>
          <w:sz w:val="22"/>
          <w:szCs w:val="22"/>
        </w:rPr>
        <w:t>order models (ROMs</w:t>
      </w:r>
      <w:r w:rsidR="614185DB" w:rsidRPr="614185DB">
        <w:rPr>
          <w:rStyle w:val="StylePlaceholderText10ptAuto"/>
          <w:color w:val="auto"/>
          <w:sz w:val="22"/>
          <w:szCs w:val="22"/>
        </w:rPr>
        <w:t>).</w:t>
      </w:r>
      <w:r w:rsidR="004C3F21">
        <w:rPr>
          <w:rStyle w:val="StylePlaceholderText10ptAuto"/>
          <w:color w:val="auto"/>
          <w:sz w:val="22"/>
          <w:szCs w:val="22"/>
        </w:rPr>
        <w:t xml:space="preserve"> </w:t>
      </w:r>
      <w:r w:rsidR="798799B0" w:rsidRPr="798799B0">
        <w:rPr>
          <w:rStyle w:val="StylePlaceholderText10ptAuto"/>
          <w:color w:val="auto"/>
          <w:sz w:val="22"/>
          <w:szCs w:val="22"/>
        </w:rPr>
        <w:t xml:space="preserve">This project intends on utilizing </w:t>
      </w:r>
      <w:r w:rsidR="472D474E" w:rsidRPr="472D474E">
        <w:rPr>
          <w:rStyle w:val="StylePlaceholderText10ptAuto"/>
          <w:color w:val="auto"/>
          <w:sz w:val="22"/>
          <w:szCs w:val="22"/>
        </w:rPr>
        <w:t>existing capabilities in the MOOSE-STM to train</w:t>
      </w:r>
      <w:r w:rsidR="3DDB0337" w:rsidRPr="3DDB0337">
        <w:rPr>
          <w:rStyle w:val="StylePlaceholderText10ptAuto"/>
          <w:color w:val="auto"/>
          <w:sz w:val="22"/>
          <w:szCs w:val="22"/>
        </w:rPr>
        <w:t xml:space="preserve"> ROMs representing the </w:t>
      </w:r>
      <w:r w:rsidR="14B340CA" w:rsidRPr="14B340CA">
        <w:rPr>
          <w:rStyle w:val="StylePlaceholderText10ptAuto"/>
          <w:color w:val="auto"/>
          <w:sz w:val="22"/>
          <w:szCs w:val="22"/>
        </w:rPr>
        <w:t>neutronics</w:t>
      </w:r>
      <w:r w:rsidR="6AD9BD00" w:rsidRPr="6AD9BD00">
        <w:rPr>
          <w:rStyle w:val="StylePlaceholderText10ptAuto"/>
          <w:color w:val="auto"/>
          <w:sz w:val="22"/>
          <w:szCs w:val="22"/>
        </w:rPr>
        <w:t xml:space="preserve">, </w:t>
      </w:r>
      <w:r w:rsidR="2F8FD85F" w:rsidRPr="2F8FD85F">
        <w:rPr>
          <w:rStyle w:val="StylePlaceholderText10ptAuto"/>
          <w:color w:val="auto"/>
          <w:sz w:val="22"/>
          <w:szCs w:val="22"/>
        </w:rPr>
        <w:t xml:space="preserve">depletion, and </w:t>
      </w:r>
      <w:r w:rsidR="00A27B01" w:rsidRPr="00A27B01">
        <w:rPr>
          <w:rStyle w:val="StylePlaceholderText10ptAuto"/>
          <w:color w:val="auto"/>
          <w:sz w:val="22"/>
          <w:szCs w:val="22"/>
        </w:rPr>
        <w:t>natural circulation</w:t>
      </w:r>
      <w:r w:rsidR="00A27B01" w:rsidRPr="00A27B01" w:rsidDel="00A27B01">
        <w:rPr>
          <w:rStyle w:val="StylePlaceholderText10ptAuto"/>
          <w:color w:val="auto"/>
          <w:sz w:val="22"/>
          <w:szCs w:val="22"/>
        </w:rPr>
        <w:t xml:space="preserve"> </w:t>
      </w:r>
      <w:r w:rsidR="2F8FD85F" w:rsidRPr="2F8FD85F">
        <w:rPr>
          <w:rStyle w:val="StylePlaceholderText10ptAuto"/>
          <w:color w:val="auto"/>
          <w:sz w:val="22"/>
          <w:szCs w:val="22"/>
        </w:rPr>
        <w:t xml:space="preserve">in the cask </w:t>
      </w:r>
      <w:r w:rsidR="086600B3" w:rsidRPr="086600B3">
        <w:rPr>
          <w:rStyle w:val="StylePlaceholderText10ptAuto"/>
          <w:color w:val="auto"/>
          <w:sz w:val="22"/>
          <w:szCs w:val="22"/>
        </w:rPr>
        <w:t>based on the feedback from the environment of the repository</w:t>
      </w:r>
      <w:r w:rsidR="648C7753" w:rsidRPr="648C7753">
        <w:rPr>
          <w:rStyle w:val="StylePlaceholderText10ptAuto"/>
          <w:color w:val="auto"/>
          <w:sz w:val="22"/>
          <w:szCs w:val="22"/>
        </w:rPr>
        <w:t>.</w:t>
      </w:r>
      <w:r w:rsidR="004C3F21">
        <w:rPr>
          <w:rStyle w:val="StylePlaceholderText10ptAuto"/>
          <w:color w:val="auto"/>
          <w:sz w:val="22"/>
          <w:szCs w:val="22"/>
        </w:rPr>
        <w:t xml:space="preserve"> </w:t>
      </w:r>
      <w:r w:rsidR="648C7753" w:rsidRPr="648C7753">
        <w:rPr>
          <w:rStyle w:val="StylePlaceholderText10ptAuto"/>
          <w:color w:val="auto"/>
          <w:sz w:val="22"/>
          <w:szCs w:val="22"/>
        </w:rPr>
        <w:t xml:space="preserve">The idea is to train a ROM using the results of a relatively small set of high-fidelity simulations with </w:t>
      </w:r>
      <w:r w:rsidR="009C360C">
        <w:rPr>
          <w:rStyle w:val="StylePlaceholderText10ptAuto"/>
          <w:color w:val="auto"/>
          <w:sz w:val="22"/>
          <w:szCs w:val="22"/>
        </w:rPr>
        <w:t>various</w:t>
      </w:r>
      <w:r w:rsidR="648C7753" w:rsidRPr="648C7753">
        <w:rPr>
          <w:rStyle w:val="StylePlaceholderText10ptAuto"/>
          <w:color w:val="auto"/>
          <w:sz w:val="22"/>
          <w:szCs w:val="22"/>
        </w:rPr>
        <w:t xml:space="preserve"> </w:t>
      </w:r>
      <w:r w:rsidR="00FF2276">
        <w:rPr>
          <w:rStyle w:val="StylePlaceholderText10ptAuto"/>
          <w:color w:val="auto"/>
          <w:sz w:val="22"/>
          <w:szCs w:val="22"/>
        </w:rPr>
        <w:t>environmental</w:t>
      </w:r>
      <w:r w:rsidR="648C7753" w:rsidRPr="648C7753">
        <w:rPr>
          <w:rStyle w:val="StylePlaceholderText10ptAuto"/>
          <w:color w:val="auto"/>
          <w:sz w:val="22"/>
          <w:szCs w:val="22"/>
        </w:rPr>
        <w:t xml:space="preserve"> conditions</w:t>
      </w:r>
      <w:r w:rsidR="008F1F04">
        <w:rPr>
          <w:rStyle w:val="StylePlaceholderText10ptAuto"/>
          <w:color w:val="auto"/>
          <w:sz w:val="22"/>
          <w:szCs w:val="22"/>
        </w:rPr>
        <w:t>; the</w:t>
      </w:r>
      <w:r w:rsidR="648C7753" w:rsidRPr="648C7753">
        <w:rPr>
          <w:rStyle w:val="StylePlaceholderText10ptAuto"/>
          <w:color w:val="auto"/>
          <w:sz w:val="22"/>
          <w:szCs w:val="22"/>
        </w:rPr>
        <w:t xml:space="preserve"> resulting model will then be pluggable into the repository model for the performance analysis.</w:t>
      </w:r>
      <w:r w:rsidR="004C3F21">
        <w:rPr>
          <w:rStyle w:val="StylePlaceholderText10ptAuto"/>
          <w:color w:val="auto"/>
          <w:sz w:val="22"/>
          <w:szCs w:val="22"/>
        </w:rPr>
        <w:t xml:space="preserve"> </w:t>
      </w:r>
      <w:r w:rsidR="648C7753" w:rsidRPr="648C7753">
        <w:rPr>
          <w:rStyle w:val="StylePlaceholderText10ptAuto"/>
          <w:color w:val="auto"/>
          <w:sz w:val="22"/>
          <w:szCs w:val="22"/>
        </w:rPr>
        <w:t xml:space="preserve">This project will focus on using data-driven ROMs </w:t>
      </w:r>
      <w:r w:rsidR="009D1258">
        <w:rPr>
          <w:rStyle w:val="StylePlaceholderText10ptAuto"/>
          <w:color w:val="auto"/>
          <w:sz w:val="22"/>
          <w:szCs w:val="22"/>
        </w:rPr>
        <w:t xml:space="preserve">using </w:t>
      </w:r>
      <w:r w:rsidR="648C7753" w:rsidRPr="648C7753">
        <w:rPr>
          <w:rStyle w:val="StylePlaceholderText10ptAuto"/>
          <w:color w:val="auto"/>
          <w:sz w:val="22"/>
          <w:szCs w:val="22"/>
        </w:rPr>
        <w:t>Gaussian Processing and artificial neural networks due to their robustness and flexibility.</w:t>
      </w:r>
    </w:p>
    <w:p w14:paraId="23A801B7" w14:textId="65CC99DD" w:rsidR="007622A9" w:rsidRPr="007622A9" w:rsidRDefault="45F68105" w:rsidP="00045B56">
      <w:pPr>
        <w:spacing w:after="240"/>
        <w:rPr>
          <w:rStyle w:val="StylePlaceholderText10ptAuto"/>
          <w:color w:val="auto"/>
          <w:sz w:val="22"/>
          <w:szCs w:val="22"/>
        </w:rPr>
      </w:pPr>
      <w:r w:rsidRPr="52F99B80">
        <w:rPr>
          <w:rStyle w:val="StylePlaceholderText10ptAuto"/>
          <w:color w:val="auto"/>
          <w:sz w:val="22"/>
          <w:szCs w:val="22"/>
        </w:rPr>
        <w:t>The fuel form under consideration will be TRISO particles dispersed in graphite-matrix spheres (i.e.</w:t>
      </w:r>
      <w:r w:rsidR="2C0ECA3A" w:rsidRPr="52F99B80">
        <w:rPr>
          <w:rStyle w:val="StylePlaceholderText10ptAuto"/>
          <w:color w:val="auto"/>
          <w:sz w:val="22"/>
          <w:szCs w:val="22"/>
        </w:rPr>
        <w:t>,</w:t>
      </w:r>
      <w:r w:rsidRPr="52F99B80">
        <w:rPr>
          <w:rStyle w:val="StylePlaceholderText10ptAuto"/>
          <w:color w:val="auto"/>
          <w:sz w:val="22"/>
          <w:szCs w:val="22"/>
        </w:rPr>
        <w:t xml:space="preserve"> TRISO pebble-bed fuel) packaged for permanent disposal within the spent fuel canisters (Figure 1) in various deep geologic repository environments and configurations (e.g., chemically </w:t>
      </w:r>
      <w:proofErr w:type="gramStart"/>
      <w:r w:rsidRPr="52F99B80">
        <w:rPr>
          <w:rStyle w:val="StylePlaceholderText10ptAuto"/>
          <w:color w:val="auto"/>
          <w:sz w:val="22"/>
          <w:szCs w:val="22"/>
        </w:rPr>
        <w:t>reducing</w:t>
      </w:r>
      <w:proofErr w:type="gramEnd"/>
      <w:r w:rsidRPr="52F99B80">
        <w:rPr>
          <w:rStyle w:val="StylePlaceholderText10ptAuto"/>
          <w:color w:val="auto"/>
          <w:sz w:val="22"/>
          <w:szCs w:val="22"/>
        </w:rPr>
        <w:t xml:space="preserve"> or oxidizing geochemistry, package spacing, etc.).</w:t>
      </w:r>
      <w:r w:rsidR="00F9F67E" w:rsidRPr="52F99B80">
        <w:rPr>
          <w:rStyle w:val="StylePlaceholderText10ptAuto"/>
          <w:color w:val="auto"/>
          <w:sz w:val="22"/>
          <w:szCs w:val="22"/>
        </w:rPr>
        <w:t xml:space="preserve"> </w:t>
      </w:r>
      <w:r w:rsidRPr="52F99B80">
        <w:rPr>
          <w:rStyle w:val="StylePlaceholderText10ptAuto"/>
          <w:color w:val="auto"/>
          <w:sz w:val="22"/>
          <w:szCs w:val="22"/>
        </w:rPr>
        <w:t xml:space="preserve">Numerous studies analyzed the failure mechanisms and degradation rates for TRISO-coated particles </w:t>
      </w:r>
      <w:r w:rsidRPr="0043052A">
        <w:rPr>
          <w:rStyle w:val="StylePlaceholderText10ptAuto"/>
          <w:color w:val="auto"/>
          <w:sz w:val="22"/>
          <w:szCs w:val="22"/>
          <w:highlight w:val="yellow"/>
        </w:rPr>
        <w:t>[</w:t>
      </w:r>
      <w:r w:rsidR="00E14915">
        <w:rPr>
          <w:rStyle w:val="StylePlaceholderText10ptAuto"/>
          <w:color w:val="auto"/>
          <w:sz w:val="22"/>
          <w:szCs w:val="22"/>
        </w:rPr>
        <w:t>20</w:t>
      </w:r>
      <w:r w:rsidR="00955316" w:rsidRPr="00955316">
        <w:rPr>
          <w:rStyle w:val="StylePlaceholderText10ptAuto"/>
          <w:color w:val="auto"/>
          <w:sz w:val="22"/>
          <w:szCs w:val="22"/>
        </w:rPr>
        <w:t xml:space="preserve">, </w:t>
      </w:r>
      <w:r w:rsidR="00F01B07">
        <w:rPr>
          <w:rStyle w:val="StylePlaceholderText10ptAuto"/>
          <w:color w:val="auto"/>
          <w:sz w:val="22"/>
          <w:szCs w:val="22"/>
        </w:rPr>
        <w:t>2</w:t>
      </w:r>
      <w:r w:rsidR="00E14915">
        <w:rPr>
          <w:rStyle w:val="StylePlaceholderText10ptAuto"/>
          <w:color w:val="auto"/>
          <w:sz w:val="22"/>
          <w:szCs w:val="22"/>
        </w:rPr>
        <w:t>1</w:t>
      </w:r>
      <w:r w:rsidR="00955316" w:rsidRPr="00955316">
        <w:rPr>
          <w:rStyle w:val="StylePlaceholderText10ptAuto"/>
          <w:color w:val="auto"/>
          <w:sz w:val="22"/>
          <w:szCs w:val="22"/>
        </w:rPr>
        <w:t>, 2</w:t>
      </w:r>
      <w:r w:rsidR="00E14915">
        <w:rPr>
          <w:rStyle w:val="StylePlaceholderText10ptAuto"/>
          <w:color w:val="auto"/>
          <w:sz w:val="22"/>
          <w:szCs w:val="22"/>
        </w:rPr>
        <w:t>2</w:t>
      </w:r>
      <w:r w:rsidR="00955316" w:rsidRPr="00955316">
        <w:rPr>
          <w:rStyle w:val="StylePlaceholderText10ptAuto"/>
          <w:color w:val="auto"/>
          <w:sz w:val="22"/>
          <w:szCs w:val="22"/>
        </w:rPr>
        <w:t>, 2</w:t>
      </w:r>
      <w:r w:rsidR="00E14915">
        <w:rPr>
          <w:rStyle w:val="StylePlaceholderText10ptAuto"/>
          <w:color w:val="auto"/>
          <w:sz w:val="22"/>
          <w:szCs w:val="22"/>
        </w:rPr>
        <w:t>3</w:t>
      </w:r>
      <w:r w:rsidRPr="0043052A">
        <w:rPr>
          <w:rStyle w:val="StylePlaceholderText10ptAuto"/>
          <w:color w:val="auto"/>
          <w:sz w:val="22"/>
          <w:szCs w:val="22"/>
          <w:highlight w:val="yellow"/>
        </w:rPr>
        <w:t>]</w:t>
      </w:r>
      <w:r w:rsidRPr="52F99B80">
        <w:rPr>
          <w:rStyle w:val="StylePlaceholderText10ptAuto"/>
          <w:color w:val="auto"/>
          <w:sz w:val="22"/>
          <w:szCs w:val="22"/>
        </w:rPr>
        <w:t>.</w:t>
      </w:r>
      <w:r w:rsidR="00F9F67E" w:rsidRPr="52F99B80">
        <w:rPr>
          <w:rStyle w:val="StylePlaceholderText10ptAuto"/>
          <w:color w:val="auto"/>
          <w:sz w:val="22"/>
          <w:szCs w:val="22"/>
        </w:rPr>
        <w:t xml:space="preserve"> </w:t>
      </w:r>
      <w:r w:rsidRPr="52F99B80">
        <w:rPr>
          <w:rStyle w:val="StylePlaceholderText10ptAuto"/>
          <w:color w:val="auto"/>
          <w:sz w:val="22"/>
          <w:szCs w:val="22"/>
        </w:rPr>
        <w:t>These studies provide</w:t>
      </w:r>
      <w:r w:rsidR="000372BA">
        <w:rPr>
          <w:rStyle w:val="StylePlaceholderText10ptAuto"/>
          <w:color w:val="auto"/>
          <w:sz w:val="22"/>
          <w:szCs w:val="22"/>
        </w:rPr>
        <w:t xml:space="preserve"> results</w:t>
      </w:r>
      <w:r w:rsidRPr="52F99B80">
        <w:rPr>
          <w:rStyle w:val="StylePlaceholderText10ptAuto"/>
          <w:color w:val="auto"/>
          <w:sz w:val="22"/>
          <w:szCs w:val="22"/>
        </w:rPr>
        <w:t xml:space="preserve"> that will be used</w:t>
      </w:r>
      <w:r w:rsidR="000372BA">
        <w:rPr>
          <w:rStyle w:val="StylePlaceholderText10ptAuto"/>
          <w:color w:val="auto"/>
          <w:sz w:val="22"/>
          <w:szCs w:val="22"/>
        </w:rPr>
        <w:t xml:space="preserve"> as </w:t>
      </w:r>
      <w:r w:rsidR="00E569CF">
        <w:rPr>
          <w:rStyle w:val="StylePlaceholderText10ptAuto"/>
          <w:color w:val="auto"/>
          <w:sz w:val="22"/>
          <w:szCs w:val="22"/>
        </w:rPr>
        <w:t>mea</w:t>
      </w:r>
      <w:r w:rsidR="00B4564B">
        <w:rPr>
          <w:rStyle w:val="StylePlaceholderText10ptAuto"/>
          <w:color w:val="auto"/>
          <w:sz w:val="22"/>
          <w:szCs w:val="22"/>
        </w:rPr>
        <w:t>surements of success</w:t>
      </w:r>
      <w:r w:rsidRPr="52F99B80">
        <w:rPr>
          <w:rStyle w:val="StylePlaceholderText10ptAuto"/>
          <w:color w:val="auto"/>
          <w:sz w:val="22"/>
          <w:szCs w:val="22"/>
        </w:rPr>
        <w:t xml:space="preserve"> to </w:t>
      </w:r>
      <w:r w:rsidR="79947D5D" w:rsidRPr="52F99B80">
        <w:rPr>
          <w:rStyle w:val="StylePlaceholderText10ptAuto"/>
          <w:color w:val="auto"/>
          <w:sz w:val="22"/>
          <w:szCs w:val="22"/>
        </w:rPr>
        <w:t>assess</w:t>
      </w:r>
      <w:r w:rsidRPr="52F99B80">
        <w:rPr>
          <w:rStyle w:val="StylePlaceholderText10ptAuto"/>
          <w:color w:val="auto"/>
          <w:sz w:val="22"/>
          <w:szCs w:val="22"/>
        </w:rPr>
        <w:t xml:space="preserve"> the multiphysics simulation capabilities developed by </w:t>
      </w:r>
      <w:r w:rsidR="00FE06C0">
        <w:rPr>
          <w:rStyle w:val="StylePlaceholderText10ptAuto"/>
          <w:color w:val="auto"/>
          <w:sz w:val="22"/>
          <w:szCs w:val="22"/>
        </w:rPr>
        <w:t>this project.</w:t>
      </w:r>
      <w:r w:rsidR="00B60541">
        <w:rPr>
          <w:rStyle w:val="StylePlaceholderText10ptAuto"/>
          <w:color w:val="auto"/>
          <w:sz w:val="22"/>
          <w:szCs w:val="22"/>
        </w:rPr>
        <w:t xml:space="preserve"> </w:t>
      </w:r>
      <w:r w:rsidR="00B60541" w:rsidRPr="00B60541">
        <w:rPr>
          <w:rStyle w:val="StylePlaceholderText10ptAuto"/>
          <w:color w:val="auto"/>
          <w:sz w:val="22"/>
          <w:szCs w:val="22"/>
        </w:rPr>
        <w:t>While th</w:t>
      </w:r>
      <w:r w:rsidR="008F66B5">
        <w:rPr>
          <w:rStyle w:val="StylePlaceholderText10ptAuto"/>
          <w:color w:val="auto"/>
          <w:sz w:val="22"/>
          <w:szCs w:val="22"/>
        </w:rPr>
        <w:t>is</w:t>
      </w:r>
      <w:r w:rsidR="00B60541" w:rsidRPr="00B60541">
        <w:rPr>
          <w:rStyle w:val="StylePlaceholderText10ptAuto"/>
          <w:color w:val="auto"/>
          <w:sz w:val="22"/>
          <w:szCs w:val="22"/>
        </w:rPr>
        <w:t xml:space="preserve"> study will focus on pebble bed fuels, we expect the developed techniques and approaches to be general and applicable to other advanced nuclear reactors.</w:t>
      </w:r>
    </w:p>
    <w:p w14:paraId="2164A1A2" w14:textId="77777777" w:rsidR="00696159" w:rsidRPr="0012007F" w:rsidRDefault="00D12F8C" w:rsidP="009A0023">
      <w:pPr>
        <w:pStyle w:val="Heading1"/>
      </w:pPr>
      <w:bookmarkStart w:id="8" w:name="_Ref93586984"/>
      <w:r w:rsidRPr="0012007F">
        <w:t>RESEARCH PLAN</w:t>
      </w:r>
      <w:bookmarkEnd w:id="8"/>
    </w:p>
    <w:p w14:paraId="2144E936" w14:textId="3E100645" w:rsidR="00CC70FF" w:rsidRDefault="007622A9" w:rsidP="007622A9">
      <w:pPr>
        <w:pStyle w:val="ListBullet"/>
        <w:numPr>
          <w:ilvl w:val="0"/>
          <w:numId w:val="0"/>
        </w:numPr>
        <w:spacing w:after="240"/>
        <w:rPr>
          <w:szCs w:val="22"/>
        </w:rPr>
      </w:pPr>
      <w:r w:rsidRPr="007622A9">
        <w:rPr>
          <w:szCs w:val="22"/>
        </w:rPr>
        <w:t>We believe it is possible to characterize and bound adverse repository scenarios for pebble-bed SNF through the research and development of transient, multiphysics simulation tools.</w:t>
      </w:r>
      <w:r w:rsidR="004C3F21">
        <w:rPr>
          <w:szCs w:val="22"/>
        </w:rPr>
        <w:t xml:space="preserve"> </w:t>
      </w:r>
      <w:r w:rsidRPr="007622A9">
        <w:rPr>
          <w:szCs w:val="22"/>
        </w:rPr>
        <w:t>By leveraging th</w:t>
      </w:r>
      <w:r w:rsidR="0053702E">
        <w:rPr>
          <w:szCs w:val="22"/>
        </w:rPr>
        <w:t>e</w:t>
      </w:r>
      <w:r w:rsidRPr="007622A9">
        <w:rPr>
          <w:szCs w:val="22"/>
        </w:rPr>
        <w:t xml:space="preserve"> existing INL capabilities within the</w:t>
      </w:r>
      <w:r w:rsidR="00A26F08">
        <w:rPr>
          <w:szCs w:val="22"/>
        </w:rPr>
        <w:t xml:space="preserve"> FALCON,</w:t>
      </w:r>
      <w:r w:rsidRPr="007622A9">
        <w:rPr>
          <w:szCs w:val="22"/>
        </w:rPr>
        <w:t xml:space="preserve"> Griffin</w:t>
      </w:r>
      <w:r w:rsidR="00A26F08">
        <w:rPr>
          <w:szCs w:val="22"/>
        </w:rPr>
        <w:t>,</w:t>
      </w:r>
      <w:r w:rsidRPr="007622A9">
        <w:rPr>
          <w:szCs w:val="22"/>
        </w:rPr>
        <w:t xml:space="preserve"> and Pronghorn codes, the complex interactions of neutronics, </w:t>
      </w:r>
      <w:r w:rsidR="00922B9E">
        <w:rPr>
          <w:szCs w:val="22"/>
        </w:rPr>
        <w:t>ground</w:t>
      </w:r>
      <w:r w:rsidRPr="007622A9">
        <w:rPr>
          <w:szCs w:val="22"/>
        </w:rPr>
        <w:t xml:space="preserve">water flow, corrosion, radiation damage, etc. can be simulated to a degree that will provide confidence in long-term repository disposition of </w:t>
      </w:r>
      <w:r w:rsidR="000B7BD5">
        <w:rPr>
          <w:szCs w:val="22"/>
        </w:rPr>
        <w:t xml:space="preserve">pebble-bed </w:t>
      </w:r>
      <w:r w:rsidRPr="007622A9">
        <w:rPr>
          <w:szCs w:val="22"/>
        </w:rPr>
        <w:t>SNF</w:t>
      </w:r>
      <w:r w:rsidR="00613C76">
        <w:rPr>
          <w:szCs w:val="22"/>
        </w:rPr>
        <w:t xml:space="preserve"> and provide an end-to-end platform for licensing and design</w:t>
      </w:r>
      <w:r w:rsidR="00A81170">
        <w:rPr>
          <w:szCs w:val="22"/>
        </w:rPr>
        <w:t>, ultimately accelerating the deployment of advanced reactors.</w:t>
      </w:r>
    </w:p>
    <w:p w14:paraId="3FF8FF1B" w14:textId="65B7F321" w:rsidR="007622A9" w:rsidRPr="007622A9" w:rsidRDefault="007622A9" w:rsidP="007622A9">
      <w:pPr>
        <w:pStyle w:val="ListBullet"/>
        <w:numPr>
          <w:ilvl w:val="0"/>
          <w:numId w:val="0"/>
        </w:numPr>
        <w:spacing w:after="240"/>
        <w:rPr>
          <w:szCs w:val="22"/>
        </w:rPr>
      </w:pPr>
      <w:r w:rsidRPr="007622A9">
        <w:rPr>
          <w:szCs w:val="22"/>
        </w:rPr>
        <w:t xml:space="preserve">To achieve </w:t>
      </w:r>
      <w:r w:rsidR="006A4361">
        <w:rPr>
          <w:szCs w:val="22"/>
        </w:rPr>
        <w:t>these</w:t>
      </w:r>
      <w:r w:rsidR="006A4361" w:rsidRPr="007622A9">
        <w:rPr>
          <w:szCs w:val="22"/>
        </w:rPr>
        <w:t xml:space="preserve"> </w:t>
      </w:r>
      <w:r w:rsidRPr="007622A9">
        <w:rPr>
          <w:szCs w:val="22"/>
        </w:rPr>
        <w:t>goal</w:t>
      </w:r>
      <w:r w:rsidR="006A4361">
        <w:rPr>
          <w:szCs w:val="22"/>
        </w:rPr>
        <w:t>s</w:t>
      </w:r>
      <w:r w:rsidR="003B1C1B">
        <w:rPr>
          <w:szCs w:val="22"/>
        </w:rPr>
        <w:t>,</w:t>
      </w:r>
      <w:r w:rsidRPr="007622A9">
        <w:rPr>
          <w:szCs w:val="22"/>
        </w:rPr>
        <w:t xml:space="preserve"> we will undertake the following tasks:</w:t>
      </w:r>
    </w:p>
    <w:p w14:paraId="6BED48F5" w14:textId="6246E1F8" w:rsidR="009076BB" w:rsidRDefault="007622A9" w:rsidP="007622A9">
      <w:pPr>
        <w:pStyle w:val="HangingIndent"/>
        <w:tabs>
          <w:tab w:val="clear" w:pos="440"/>
          <w:tab w:val="left" w:pos="360"/>
        </w:tabs>
        <w:spacing w:line="240" w:lineRule="auto"/>
        <w:ind w:left="0" w:firstLine="0"/>
        <w:jc w:val="left"/>
        <w:rPr>
          <w:rFonts w:ascii="Times New Roman" w:eastAsiaTheme="minorEastAsia" w:hAnsi="Times New Roman"/>
          <w:szCs w:val="22"/>
        </w:rPr>
      </w:pPr>
      <w:r w:rsidRPr="007622A9">
        <w:rPr>
          <w:rFonts w:ascii="Times New Roman" w:eastAsiaTheme="minorEastAsia" w:hAnsi="Times New Roman"/>
          <w:szCs w:val="22"/>
          <w:u w:val="single"/>
        </w:rPr>
        <w:t xml:space="preserve">Year 1 </w:t>
      </w:r>
      <w:r w:rsidR="009076BB">
        <w:rPr>
          <w:rFonts w:ascii="Times New Roman" w:eastAsiaTheme="minorEastAsia" w:hAnsi="Times New Roman"/>
          <w:szCs w:val="22"/>
          <w:u w:val="single"/>
        </w:rPr>
        <w:t>–</w:t>
      </w:r>
      <w:r w:rsidRPr="007622A9">
        <w:rPr>
          <w:rFonts w:ascii="Times New Roman" w:eastAsiaTheme="minorEastAsia" w:hAnsi="Times New Roman"/>
          <w:szCs w:val="22"/>
          <w:u w:val="single"/>
        </w:rPr>
        <w:t xml:space="preserve"> </w:t>
      </w:r>
      <w:r w:rsidR="009076BB">
        <w:rPr>
          <w:rFonts w:ascii="Times New Roman" w:eastAsiaTheme="minorEastAsia" w:hAnsi="Times New Roman"/>
          <w:i/>
          <w:iCs/>
          <w:szCs w:val="22"/>
          <w:u w:val="single"/>
        </w:rPr>
        <w:t>Equilibrium Model Development</w:t>
      </w:r>
      <w:r w:rsidRPr="007622A9">
        <w:rPr>
          <w:rFonts w:ascii="Times New Roman" w:eastAsiaTheme="minorEastAsia" w:hAnsi="Times New Roman"/>
          <w:szCs w:val="22"/>
          <w:u w:val="single"/>
        </w:rPr>
        <w:t>:</w:t>
      </w:r>
    </w:p>
    <w:p w14:paraId="7C17FBCC" w14:textId="6931BC82" w:rsidR="009076BB" w:rsidRDefault="00516178" w:rsidP="52F99B80">
      <w:pPr>
        <w:pStyle w:val="HangingIndent"/>
        <w:tabs>
          <w:tab w:val="clear" w:pos="440"/>
          <w:tab w:val="left" w:pos="360"/>
        </w:tabs>
        <w:spacing w:line="240" w:lineRule="auto"/>
        <w:ind w:left="0" w:firstLine="0"/>
        <w:jc w:val="left"/>
        <w:rPr>
          <w:rFonts w:ascii="Times New Roman" w:eastAsiaTheme="minorEastAsia" w:hAnsi="Times New Roman"/>
        </w:rPr>
      </w:pPr>
      <w:r>
        <w:rPr>
          <w:rFonts w:eastAsiaTheme="minorEastAsia"/>
        </w:rPr>
        <w:br/>
      </w:r>
      <w:r w:rsidR="4587B85B" w:rsidRPr="52F99B80">
        <w:rPr>
          <w:rFonts w:ascii="Times New Roman" w:eastAsiaTheme="minorEastAsia" w:hAnsi="Times New Roman"/>
        </w:rPr>
        <w:t>The first year wi</w:t>
      </w:r>
      <w:r w:rsidR="5F83E2BE" w:rsidRPr="52F99B80">
        <w:rPr>
          <w:rFonts w:ascii="Times New Roman" w:eastAsiaTheme="minorEastAsia" w:hAnsi="Times New Roman"/>
        </w:rPr>
        <w:t xml:space="preserve">ll </w:t>
      </w:r>
      <w:r w:rsidR="3E8B0FD4" w:rsidRPr="52F99B80">
        <w:rPr>
          <w:rFonts w:ascii="Times New Roman" w:eastAsiaTheme="minorEastAsia" w:hAnsi="Times New Roman"/>
        </w:rPr>
        <w:t xml:space="preserve">be </w:t>
      </w:r>
      <w:r w:rsidR="122A045C" w:rsidRPr="52F99B80">
        <w:rPr>
          <w:rFonts w:ascii="Times New Roman" w:eastAsiaTheme="minorEastAsia" w:hAnsi="Times New Roman"/>
        </w:rPr>
        <w:t xml:space="preserve">utilized </w:t>
      </w:r>
      <w:r w:rsidR="01410BE8" w:rsidRPr="52F99B80">
        <w:rPr>
          <w:rFonts w:ascii="Times New Roman" w:eastAsiaTheme="minorEastAsia" w:hAnsi="Times New Roman"/>
        </w:rPr>
        <w:t>to develop</w:t>
      </w:r>
      <w:r w:rsidR="122A045C" w:rsidRPr="52F99B80">
        <w:rPr>
          <w:rFonts w:ascii="Times New Roman" w:eastAsiaTheme="minorEastAsia" w:hAnsi="Times New Roman"/>
        </w:rPr>
        <w:t xml:space="preserve"> </w:t>
      </w:r>
      <w:r w:rsidR="73E67307" w:rsidRPr="52F99B80">
        <w:rPr>
          <w:rFonts w:ascii="Times New Roman" w:eastAsiaTheme="minorEastAsia" w:hAnsi="Times New Roman"/>
        </w:rPr>
        <w:t xml:space="preserve">the baseline inputs and initial conditions for the </w:t>
      </w:r>
      <w:r w:rsidR="762075DF" w:rsidRPr="52F99B80">
        <w:rPr>
          <w:rFonts w:ascii="Times New Roman" w:eastAsiaTheme="minorEastAsia" w:hAnsi="Times New Roman"/>
        </w:rPr>
        <w:t>transient repository model.</w:t>
      </w:r>
      <w:r w:rsidR="00F9F67E" w:rsidRPr="52F99B80">
        <w:rPr>
          <w:rFonts w:ascii="Times New Roman" w:eastAsiaTheme="minorEastAsia" w:hAnsi="Times New Roman"/>
        </w:rPr>
        <w:t xml:space="preserve"> </w:t>
      </w:r>
      <w:r w:rsidR="3F8D383D" w:rsidRPr="52F99B80">
        <w:rPr>
          <w:rFonts w:ascii="Times New Roman" w:eastAsiaTheme="minorEastAsia" w:hAnsi="Times New Roman"/>
        </w:rPr>
        <w:t xml:space="preserve">A 200MW </w:t>
      </w:r>
      <w:r w:rsidR="452009B5" w:rsidRPr="52F99B80">
        <w:rPr>
          <w:rFonts w:ascii="Times New Roman" w:eastAsiaTheme="minorEastAsia" w:hAnsi="Times New Roman"/>
        </w:rPr>
        <w:t xml:space="preserve">pebble-bed </w:t>
      </w:r>
      <w:r w:rsidR="3F8D383D" w:rsidRPr="52F99B80">
        <w:rPr>
          <w:rFonts w:ascii="Times New Roman" w:eastAsiaTheme="minorEastAsia" w:hAnsi="Times New Roman"/>
        </w:rPr>
        <w:t>reactor, fueled with H</w:t>
      </w:r>
      <w:r w:rsidR="01079B1F" w:rsidRPr="52F99B80">
        <w:rPr>
          <w:rFonts w:ascii="Times New Roman" w:eastAsiaTheme="minorEastAsia" w:hAnsi="Times New Roman"/>
        </w:rPr>
        <w:t>A</w:t>
      </w:r>
      <w:r w:rsidR="3F8D383D" w:rsidRPr="52F99B80">
        <w:rPr>
          <w:rFonts w:ascii="Times New Roman" w:eastAsiaTheme="minorEastAsia" w:hAnsi="Times New Roman"/>
        </w:rPr>
        <w:t>L</w:t>
      </w:r>
      <w:r w:rsidR="01079B1F" w:rsidRPr="52F99B80">
        <w:rPr>
          <w:rFonts w:ascii="Times New Roman" w:eastAsiaTheme="minorEastAsia" w:hAnsi="Times New Roman"/>
        </w:rPr>
        <w:t>E</w:t>
      </w:r>
      <w:r w:rsidR="3F8D383D" w:rsidRPr="52F99B80">
        <w:rPr>
          <w:rFonts w:ascii="Times New Roman" w:eastAsiaTheme="minorEastAsia" w:hAnsi="Times New Roman"/>
        </w:rPr>
        <w:t xml:space="preserve">U, will </w:t>
      </w:r>
      <w:r w:rsidR="09F935D1" w:rsidRPr="52F99B80">
        <w:rPr>
          <w:rFonts w:ascii="Times New Roman" w:eastAsiaTheme="minorEastAsia" w:hAnsi="Times New Roman"/>
        </w:rPr>
        <w:t xml:space="preserve">have its operational lifetime modeled using </w:t>
      </w:r>
      <w:r w:rsidR="593BC5A6" w:rsidRPr="52F99B80">
        <w:rPr>
          <w:rFonts w:ascii="Times New Roman" w:eastAsiaTheme="minorEastAsia" w:hAnsi="Times New Roman"/>
        </w:rPr>
        <w:t xml:space="preserve">a multiphysics and multiscale </w:t>
      </w:r>
      <w:r w:rsidR="1ABA7E2A" w:rsidRPr="52F99B80">
        <w:rPr>
          <w:rFonts w:ascii="Times New Roman" w:eastAsiaTheme="minorEastAsia" w:hAnsi="Times New Roman"/>
        </w:rPr>
        <w:t>equilibrium</w:t>
      </w:r>
      <w:r w:rsidR="7AFB941F" w:rsidRPr="52F99B80">
        <w:rPr>
          <w:rFonts w:ascii="Times New Roman" w:eastAsiaTheme="minorEastAsia" w:hAnsi="Times New Roman"/>
        </w:rPr>
        <w:t xml:space="preserve"> </w:t>
      </w:r>
      <w:r w:rsidR="593BC5A6" w:rsidRPr="52F99B80">
        <w:rPr>
          <w:rFonts w:ascii="Times New Roman" w:eastAsiaTheme="minorEastAsia" w:hAnsi="Times New Roman"/>
        </w:rPr>
        <w:t xml:space="preserve">core </w:t>
      </w:r>
      <w:r w:rsidR="1C86085F" w:rsidRPr="52F99B80">
        <w:rPr>
          <w:rFonts w:ascii="Times New Roman" w:eastAsiaTheme="minorEastAsia" w:hAnsi="Times New Roman"/>
        </w:rPr>
        <w:t xml:space="preserve">model </w:t>
      </w:r>
      <w:r w:rsidR="61CB7382" w:rsidRPr="52F99B80">
        <w:rPr>
          <w:rFonts w:ascii="Times New Roman" w:eastAsiaTheme="minorEastAsia" w:hAnsi="Times New Roman"/>
        </w:rPr>
        <w:t xml:space="preserve">developed </w:t>
      </w:r>
      <w:r w:rsidR="4DDAEB67" w:rsidRPr="52F99B80">
        <w:rPr>
          <w:rFonts w:ascii="Times New Roman" w:eastAsiaTheme="minorEastAsia" w:hAnsi="Times New Roman"/>
        </w:rPr>
        <w:t xml:space="preserve">using </w:t>
      </w:r>
      <w:r w:rsidR="7AFB941F" w:rsidRPr="52F99B80">
        <w:rPr>
          <w:rFonts w:ascii="Times New Roman" w:eastAsiaTheme="minorEastAsia" w:hAnsi="Times New Roman"/>
        </w:rPr>
        <w:t>Griffin</w:t>
      </w:r>
      <w:r w:rsidR="4DDAEB67" w:rsidRPr="52F99B80">
        <w:rPr>
          <w:rFonts w:ascii="Times New Roman" w:eastAsiaTheme="minorEastAsia" w:hAnsi="Times New Roman"/>
        </w:rPr>
        <w:t>/Pronghorn</w:t>
      </w:r>
      <w:r w:rsidR="01410BE8" w:rsidRPr="52F99B80">
        <w:rPr>
          <w:rFonts w:ascii="Times New Roman" w:eastAsiaTheme="minorEastAsia" w:hAnsi="Times New Roman"/>
        </w:rPr>
        <w:t>,</w:t>
      </w:r>
      <w:r w:rsidR="05E00015" w:rsidRPr="52F99B80">
        <w:rPr>
          <w:rFonts w:ascii="Times New Roman" w:eastAsiaTheme="minorEastAsia" w:hAnsi="Times New Roman"/>
        </w:rPr>
        <w:t xml:space="preserve"> as shown in Figure 6</w:t>
      </w:r>
      <w:r w:rsidR="09B4F46E" w:rsidRPr="52F99B80">
        <w:rPr>
          <w:rFonts w:ascii="Times New Roman" w:eastAsiaTheme="minorEastAsia" w:hAnsi="Times New Roman"/>
        </w:rPr>
        <w:t>.</w:t>
      </w:r>
      <w:r w:rsidR="00F9F67E" w:rsidRPr="52F99B80">
        <w:rPr>
          <w:rFonts w:ascii="Times New Roman" w:eastAsiaTheme="minorEastAsia" w:hAnsi="Times New Roman"/>
        </w:rPr>
        <w:t xml:space="preserve"> </w:t>
      </w:r>
      <w:r w:rsidR="09B4F46E" w:rsidRPr="52F99B80">
        <w:rPr>
          <w:rFonts w:ascii="Times New Roman" w:eastAsiaTheme="minorEastAsia" w:hAnsi="Times New Roman"/>
        </w:rPr>
        <w:t>This will define the fuel composition</w:t>
      </w:r>
      <w:r w:rsidR="0F044C28" w:rsidRPr="52F99B80">
        <w:rPr>
          <w:rFonts w:ascii="Times New Roman" w:eastAsiaTheme="minorEastAsia" w:hAnsi="Times New Roman"/>
        </w:rPr>
        <w:t xml:space="preserve"> and </w:t>
      </w:r>
      <w:proofErr w:type="spellStart"/>
      <w:r w:rsidR="0F044C28" w:rsidRPr="52F99B80">
        <w:rPr>
          <w:rFonts w:ascii="Times New Roman" w:eastAsiaTheme="minorEastAsia" w:hAnsi="Times New Roman"/>
        </w:rPr>
        <w:t>isotopics</w:t>
      </w:r>
      <w:proofErr w:type="spellEnd"/>
      <w:r w:rsidR="09B4F46E" w:rsidRPr="52F99B80">
        <w:rPr>
          <w:rFonts w:ascii="Times New Roman" w:eastAsiaTheme="minorEastAsia" w:hAnsi="Times New Roman"/>
        </w:rPr>
        <w:t xml:space="preserve"> </w:t>
      </w:r>
      <w:r w:rsidR="50663BBF" w:rsidRPr="52F99B80">
        <w:rPr>
          <w:rFonts w:ascii="Times New Roman" w:eastAsiaTheme="minorEastAsia" w:hAnsi="Times New Roman"/>
        </w:rPr>
        <w:t xml:space="preserve">present in the SNF </w:t>
      </w:r>
      <w:r w:rsidR="052CF487" w:rsidRPr="52F99B80">
        <w:rPr>
          <w:rFonts w:ascii="Times New Roman" w:eastAsiaTheme="minorEastAsia" w:hAnsi="Times New Roman"/>
        </w:rPr>
        <w:t>going into the repository</w:t>
      </w:r>
      <w:r w:rsidR="04D447C5" w:rsidRPr="52F99B80">
        <w:rPr>
          <w:rFonts w:ascii="Times New Roman" w:eastAsiaTheme="minorEastAsia" w:hAnsi="Times New Roman"/>
        </w:rPr>
        <w:t>.</w:t>
      </w:r>
      <w:r w:rsidR="00F9F67E" w:rsidRPr="52F99B80">
        <w:rPr>
          <w:rFonts w:ascii="Times New Roman" w:eastAsiaTheme="minorEastAsia" w:hAnsi="Times New Roman"/>
        </w:rPr>
        <w:t xml:space="preserve"> </w:t>
      </w:r>
      <w:r w:rsidR="599A37AA" w:rsidRPr="52F99B80">
        <w:rPr>
          <w:rFonts w:ascii="Times New Roman" w:eastAsiaTheme="minorEastAsia" w:hAnsi="Times New Roman"/>
        </w:rPr>
        <w:t>The</w:t>
      </w:r>
      <w:r w:rsidR="699C90B6" w:rsidRPr="52F99B80">
        <w:rPr>
          <w:rFonts w:ascii="Times New Roman" w:eastAsiaTheme="minorEastAsia" w:hAnsi="Times New Roman"/>
        </w:rPr>
        <w:t>se</w:t>
      </w:r>
      <w:r w:rsidR="599A37AA" w:rsidRPr="52F99B80">
        <w:rPr>
          <w:rFonts w:ascii="Times New Roman" w:eastAsiaTheme="minorEastAsia" w:hAnsi="Times New Roman"/>
        </w:rPr>
        <w:t xml:space="preserve"> detailed isotopic inputs </w:t>
      </w:r>
      <w:r w:rsidR="699C90B6" w:rsidRPr="52F99B80">
        <w:rPr>
          <w:rFonts w:ascii="Times New Roman" w:eastAsiaTheme="minorEastAsia" w:hAnsi="Times New Roman"/>
        </w:rPr>
        <w:t>will</w:t>
      </w:r>
      <w:r w:rsidR="424BEC69" w:rsidRPr="52F99B80">
        <w:rPr>
          <w:rFonts w:ascii="Times New Roman" w:eastAsiaTheme="minorEastAsia" w:hAnsi="Times New Roman"/>
        </w:rPr>
        <w:t xml:space="preserve"> provide </w:t>
      </w:r>
      <w:r w:rsidR="17CEED2E" w:rsidRPr="52F99B80">
        <w:rPr>
          <w:rFonts w:ascii="Times New Roman" w:eastAsiaTheme="minorEastAsia" w:hAnsi="Times New Roman"/>
        </w:rPr>
        <w:t xml:space="preserve">a </w:t>
      </w:r>
      <w:r w:rsidR="377B7B27" w:rsidRPr="52F99B80">
        <w:rPr>
          <w:rFonts w:ascii="Times New Roman" w:eastAsiaTheme="minorEastAsia" w:hAnsi="Times New Roman"/>
        </w:rPr>
        <w:t>step-change in predictive capability well</w:t>
      </w:r>
      <w:r w:rsidR="0097DD6B" w:rsidRPr="52F99B80">
        <w:rPr>
          <w:rFonts w:ascii="Times New Roman" w:eastAsiaTheme="minorEastAsia" w:hAnsi="Times New Roman"/>
        </w:rPr>
        <w:t xml:space="preserve"> beyond the current state-of-the-art</w:t>
      </w:r>
      <w:r w:rsidR="0BB2A0DA" w:rsidRPr="52F99B80">
        <w:rPr>
          <w:rFonts w:ascii="Times New Roman" w:eastAsiaTheme="minorEastAsia" w:hAnsi="Times New Roman"/>
        </w:rPr>
        <w:t xml:space="preserve"> for typical </w:t>
      </w:r>
      <w:r w:rsidR="4958ED0E" w:rsidRPr="52F99B80">
        <w:rPr>
          <w:rFonts w:ascii="Times New Roman" w:eastAsiaTheme="minorEastAsia" w:hAnsi="Times New Roman"/>
        </w:rPr>
        <w:t>PBR</w:t>
      </w:r>
      <w:r w:rsidR="4E2E272B" w:rsidRPr="52F99B80">
        <w:rPr>
          <w:rFonts w:ascii="Times New Roman" w:eastAsiaTheme="minorEastAsia" w:hAnsi="Times New Roman"/>
        </w:rPr>
        <w:t xml:space="preserve"> designs currently</w:t>
      </w:r>
      <w:r w:rsidR="33DC9F1D" w:rsidRPr="52F99B80">
        <w:rPr>
          <w:rFonts w:ascii="Times New Roman" w:eastAsiaTheme="minorEastAsia" w:hAnsi="Times New Roman"/>
        </w:rPr>
        <w:t xml:space="preserve"> </w:t>
      </w:r>
      <w:r w:rsidR="6051E8DB" w:rsidRPr="52F99B80">
        <w:rPr>
          <w:rFonts w:ascii="Times New Roman" w:eastAsiaTheme="minorEastAsia" w:hAnsi="Times New Roman"/>
        </w:rPr>
        <w:t xml:space="preserve">under consideration in the </w:t>
      </w:r>
      <w:r w:rsidR="4958ED0E" w:rsidRPr="52F99B80">
        <w:rPr>
          <w:rFonts w:ascii="Times New Roman" w:eastAsiaTheme="minorEastAsia" w:hAnsi="Times New Roman"/>
        </w:rPr>
        <w:t>US</w:t>
      </w:r>
      <w:r w:rsidR="0097DD6B" w:rsidRPr="52F99B80">
        <w:rPr>
          <w:rFonts w:ascii="Times New Roman" w:eastAsiaTheme="minorEastAsia" w:hAnsi="Times New Roman"/>
        </w:rPr>
        <w:t>.</w:t>
      </w:r>
    </w:p>
    <w:p w14:paraId="51C4E7DA" w14:textId="77777777" w:rsidR="00CD585E" w:rsidRDefault="00CD585E" w:rsidP="007622A9">
      <w:pPr>
        <w:pStyle w:val="HangingIndent"/>
        <w:tabs>
          <w:tab w:val="clear" w:pos="440"/>
          <w:tab w:val="left" w:pos="360"/>
        </w:tabs>
        <w:spacing w:line="240" w:lineRule="auto"/>
        <w:ind w:left="0" w:firstLine="0"/>
        <w:jc w:val="left"/>
        <w:rPr>
          <w:rFonts w:ascii="Times New Roman" w:eastAsiaTheme="minorEastAsia" w:hAnsi="Times New Roman"/>
          <w:szCs w:val="22"/>
        </w:rPr>
      </w:pPr>
    </w:p>
    <w:p w14:paraId="26D60251" w14:textId="7B23952B" w:rsidR="00CD585E" w:rsidRDefault="00CD585E" w:rsidP="00CB5EB9">
      <w:pPr>
        <w:pStyle w:val="HangingIndent"/>
        <w:tabs>
          <w:tab w:val="clear" w:pos="440"/>
          <w:tab w:val="left" w:pos="360"/>
        </w:tabs>
        <w:spacing w:line="240" w:lineRule="auto"/>
        <w:ind w:left="0" w:firstLine="0"/>
        <w:jc w:val="center"/>
        <w:rPr>
          <w:rFonts w:ascii="Times New Roman" w:eastAsiaTheme="minorEastAsia" w:hAnsi="Times New Roman"/>
          <w:szCs w:val="22"/>
        </w:rPr>
      </w:pPr>
      <w:r>
        <w:rPr>
          <w:noProof/>
        </w:rPr>
        <w:drawing>
          <wp:inline distT="0" distB="0" distL="0" distR="0" wp14:anchorId="1F1E9838" wp14:editId="73C27116">
            <wp:extent cx="4321175" cy="273431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9">
                      <a:extLst>
                        <a:ext uri="{28A0092B-C50C-407E-A947-70E740481C1C}">
                          <a14:useLocalDpi xmlns:a14="http://schemas.microsoft.com/office/drawing/2010/main" val="0"/>
                        </a:ext>
                      </a:extLst>
                    </a:blip>
                    <a:stretch>
                      <a:fillRect/>
                    </a:stretch>
                  </pic:blipFill>
                  <pic:spPr>
                    <a:xfrm>
                      <a:off x="0" y="0"/>
                      <a:ext cx="4321175" cy="2734310"/>
                    </a:xfrm>
                    <a:prstGeom prst="rect">
                      <a:avLst/>
                    </a:prstGeom>
                  </pic:spPr>
                </pic:pic>
              </a:graphicData>
            </a:graphic>
          </wp:inline>
        </w:drawing>
      </w:r>
    </w:p>
    <w:p w14:paraId="3ED0E12A" w14:textId="1E52AC60" w:rsidR="00CB5ADF" w:rsidRDefault="52F99B80" w:rsidP="0038331F">
      <w:pPr>
        <w:pStyle w:val="HangingIndent"/>
        <w:tabs>
          <w:tab w:val="clear" w:pos="440"/>
          <w:tab w:val="left" w:pos="360"/>
        </w:tabs>
        <w:spacing w:line="240" w:lineRule="auto"/>
        <w:ind w:left="0" w:firstLine="0"/>
        <w:jc w:val="center"/>
        <w:rPr>
          <w:rFonts w:ascii="Times New Roman" w:eastAsiaTheme="minorEastAsia" w:hAnsi="Times New Roman"/>
        </w:rPr>
      </w:pPr>
      <w:r w:rsidRPr="52F99B80">
        <w:rPr>
          <w:rFonts w:ascii="Times New Roman" w:eastAsiaTheme="minorEastAsia" w:hAnsi="Times New Roman"/>
        </w:rPr>
        <w:t xml:space="preserve">Figure 6: Flow chart of the multiphysics equilibrium core analysis method in </w:t>
      </w:r>
      <w:r w:rsidR="00C51D2D">
        <w:rPr>
          <w:rFonts w:ascii="Times New Roman" w:eastAsiaTheme="minorEastAsia" w:hAnsi="Times New Roman"/>
        </w:rPr>
        <w:t>Griffin</w:t>
      </w:r>
      <w:r w:rsidR="00A24495">
        <w:rPr>
          <w:rFonts w:ascii="Times New Roman" w:eastAsiaTheme="minorEastAsia" w:hAnsi="Times New Roman"/>
        </w:rPr>
        <w:t xml:space="preserve"> [24]</w:t>
      </w:r>
    </w:p>
    <w:p w14:paraId="3317C787" w14:textId="5F78E177" w:rsidR="52F99B80" w:rsidRDefault="52F99B80" w:rsidP="52F99B80">
      <w:pPr>
        <w:pStyle w:val="HangingIndent"/>
        <w:tabs>
          <w:tab w:val="clear" w:pos="440"/>
          <w:tab w:val="left" w:pos="360"/>
        </w:tabs>
        <w:spacing w:line="240" w:lineRule="auto"/>
        <w:ind w:left="0" w:firstLine="0"/>
        <w:jc w:val="left"/>
        <w:rPr>
          <w:szCs w:val="22"/>
        </w:rPr>
      </w:pPr>
    </w:p>
    <w:p w14:paraId="4285196A" w14:textId="7F9AD278" w:rsidR="00567120" w:rsidRDefault="00CB5ADF" w:rsidP="007622A9">
      <w:pPr>
        <w:pStyle w:val="HangingIndent"/>
        <w:tabs>
          <w:tab w:val="clear" w:pos="440"/>
          <w:tab w:val="left" w:pos="360"/>
        </w:tabs>
        <w:spacing w:line="240" w:lineRule="auto"/>
        <w:ind w:left="0" w:firstLine="0"/>
        <w:jc w:val="left"/>
        <w:rPr>
          <w:rFonts w:ascii="Times New Roman" w:eastAsiaTheme="minorEastAsia" w:hAnsi="Times New Roman"/>
          <w:szCs w:val="22"/>
        </w:rPr>
      </w:pPr>
      <w:r>
        <w:rPr>
          <w:rFonts w:ascii="Times New Roman" w:eastAsiaTheme="minorEastAsia" w:hAnsi="Times New Roman"/>
          <w:szCs w:val="22"/>
        </w:rPr>
        <w:t xml:space="preserve">Additionally, the first year will be used to </w:t>
      </w:r>
      <w:r w:rsidR="00AC1B2C">
        <w:rPr>
          <w:rFonts w:ascii="Times New Roman" w:eastAsiaTheme="minorEastAsia" w:hAnsi="Times New Roman"/>
          <w:szCs w:val="22"/>
        </w:rPr>
        <w:t>define</w:t>
      </w:r>
      <w:r w:rsidR="007B7C8A">
        <w:rPr>
          <w:rFonts w:ascii="Times New Roman" w:eastAsiaTheme="minorEastAsia" w:hAnsi="Times New Roman"/>
          <w:szCs w:val="22"/>
        </w:rPr>
        <w:t xml:space="preserve"> t</w:t>
      </w:r>
      <w:r w:rsidR="00AC1B2C">
        <w:rPr>
          <w:rFonts w:ascii="Times New Roman" w:eastAsiaTheme="minorEastAsia" w:hAnsi="Times New Roman"/>
          <w:szCs w:val="22"/>
        </w:rPr>
        <w:t>he geometr</w:t>
      </w:r>
      <w:r w:rsidR="008C3F22">
        <w:rPr>
          <w:rFonts w:ascii="Times New Roman" w:eastAsiaTheme="minorEastAsia" w:hAnsi="Times New Roman"/>
          <w:szCs w:val="22"/>
        </w:rPr>
        <w:t xml:space="preserve">ies and </w:t>
      </w:r>
      <w:r w:rsidR="00B62939">
        <w:rPr>
          <w:rFonts w:ascii="Times New Roman" w:eastAsiaTheme="minorEastAsia" w:hAnsi="Times New Roman"/>
          <w:szCs w:val="22"/>
        </w:rPr>
        <w:t>scenarios</w:t>
      </w:r>
      <w:r w:rsidR="0056225E">
        <w:rPr>
          <w:rFonts w:ascii="Times New Roman" w:eastAsiaTheme="minorEastAsia" w:hAnsi="Times New Roman"/>
          <w:szCs w:val="22"/>
        </w:rPr>
        <w:t xml:space="preserve"> to be modeled</w:t>
      </w:r>
      <w:r w:rsidR="00715570">
        <w:rPr>
          <w:rFonts w:ascii="Times New Roman" w:eastAsiaTheme="minorEastAsia" w:hAnsi="Times New Roman"/>
          <w:szCs w:val="22"/>
        </w:rPr>
        <w:t>.</w:t>
      </w:r>
      <w:r w:rsidR="004C3F21">
        <w:rPr>
          <w:rFonts w:ascii="Times New Roman" w:eastAsiaTheme="minorEastAsia" w:hAnsi="Times New Roman"/>
          <w:szCs w:val="22"/>
        </w:rPr>
        <w:t xml:space="preserve"> </w:t>
      </w:r>
      <w:r w:rsidR="00D06834">
        <w:rPr>
          <w:rFonts w:ascii="Times New Roman" w:eastAsiaTheme="minorEastAsia" w:hAnsi="Times New Roman"/>
          <w:szCs w:val="22"/>
        </w:rPr>
        <w:t>The canister geometries will be based on published</w:t>
      </w:r>
      <w:r w:rsidR="0085632D" w:rsidRPr="0085632D">
        <w:rPr>
          <w:rFonts w:ascii="Times New Roman" w:eastAsiaTheme="minorEastAsia" w:hAnsi="Times New Roman"/>
          <w:color w:val="FF0000"/>
          <w:szCs w:val="22"/>
        </w:rPr>
        <w:t xml:space="preserve"> </w:t>
      </w:r>
      <w:r w:rsidR="0085632D">
        <w:rPr>
          <w:rFonts w:ascii="Times New Roman" w:eastAsiaTheme="minorEastAsia" w:hAnsi="Times New Roman"/>
          <w:szCs w:val="22"/>
        </w:rPr>
        <w:t>specifications</w:t>
      </w:r>
      <w:r w:rsidR="002B2802">
        <w:rPr>
          <w:rFonts w:ascii="Times New Roman" w:eastAsiaTheme="minorEastAsia" w:hAnsi="Times New Roman"/>
          <w:szCs w:val="22"/>
        </w:rPr>
        <w:t>,</w:t>
      </w:r>
      <w:r w:rsidR="00051FE2">
        <w:rPr>
          <w:rFonts w:ascii="Times New Roman" w:eastAsiaTheme="minorEastAsia" w:hAnsi="Times New Roman"/>
          <w:szCs w:val="22"/>
        </w:rPr>
        <w:t xml:space="preserve"> as will </w:t>
      </w:r>
      <w:r w:rsidR="008449F1">
        <w:rPr>
          <w:rFonts w:ascii="Times New Roman" w:eastAsiaTheme="minorEastAsia" w:hAnsi="Times New Roman"/>
          <w:szCs w:val="22"/>
        </w:rPr>
        <w:t>loading patterns.</w:t>
      </w:r>
      <w:r w:rsidR="004C3F21">
        <w:rPr>
          <w:rFonts w:ascii="Times New Roman" w:eastAsiaTheme="minorEastAsia" w:hAnsi="Times New Roman"/>
          <w:szCs w:val="22"/>
        </w:rPr>
        <w:t xml:space="preserve"> </w:t>
      </w:r>
      <w:r w:rsidR="00BA62DD">
        <w:rPr>
          <w:rFonts w:ascii="Times New Roman" w:eastAsiaTheme="minorEastAsia" w:hAnsi="Times New Roman"/>
          <w:szCs w:val="22"/>
        </w:rPr>
        <w:t xml:space="preserve">The repository conditions </w:t>
      </w:r>
      <w:r w:rsidR="00AF272D">
        <w:rPr>
          <w:rFonts w:ascii="Times New Roman" w:eastAsiaTheme="minorEastAsia" w:hAnsi="Times New Roman"/>
          <w:szCs w:val="22"/>
        </w:rPr>
        <w:t xml:space="preserve">and geometry </w:t>
      </w:r>
      <w:r w:rsidR="00BA62DD">
        <w:rPr>
          <w:rFonts w:ascii="Times New Roman" w:eastAsiaTheme="minorEastAsia" w:hAnsi="Times New Roman"/>
          <w:szCs w:val="22"/>
        </w:rPr>
        <w:t xml:space="preserve">will be recreated from </w:t>
      </w:r>
      <w:r w:rsidR="003E380B">
        <w:rPr>
          <w:rFonts w:ascii="Times New Roman" w:eastAsiaTheme="minorEastAsia" w:hAnsi="Times New Roman"/>
          <w:szCs w:val="22"/>
        </w:rPr>
        <w:t xml:space="preserve">published information about </w:t>
      </w:r>
      <w:r w:rsidR="005358C2">
        <w:rPr>
          <w:rFonts w:ascii="Times New Roman" w:eastAsiaTheme="minorEastAsia" w:hAnsi="Times New Roman"/>
          <w:szCs w:val="22"/>
        </w:rPr>
        <w:t>sites under consideration</w:t>
      </w:r>
      <w:r w:rsidR="00AF272D">
        <w:rPr>
          <w:rFonts w:ascii="Times New Roman" w:eastAsiaTheme="minorEastAsia" w:hAnsi="Times New Roman"/>
          <w:szCs w:val="22"/>
        </w:rPr>
        <w:t>.</w:t>
      </w:r>
      <w:r w:rsidR="004C3F21">
        <w:rPr>
          <w:rFonts w:ascii="Times New Roman" w:eastAsiaTheme="minorEastAsia" w:hAnsi="Times New Roman"/>
          <w:szCs w:val="22"/>
        </w:rPr>
        <w:t xml:space="preserve"> </w:t>
      </w:r>
      <w:r w:rsidR="00777C82">
        <w:rPr>
          <w:rFonts w:ascii="Times New Roman" w:eastAsiaTheme="minorEastAsia" w:hAnsi="Times New Roman"/>
          <w:szCs w:val="22"/>
        </w:rPr>
        <w:t>Candidate scenarios, such as water ingress</w:t>
      </w:r>
      <w:r w:rsidR="00236051">
        <w:rPr>
          <w:rFonts w:ascii="Times New Roman" w:eastAsiaTheme="minorEastAsia" w:hAnsi="Times New Roman"/>
          <w:szCs w:val="22"/>
        </w:rPr>
        <w:t xml:space="preserve">, premature failure, </w:t>
      </w:r>
      <w:r w:rsidR="001A486B">
        <w:rPr>
          <w:rFonts w:ascii="Times New Roman" w:eastAsiaTheme="minorEastAsia" w:hAnsi="Times New Roman"/>
          <w:szCs w:val="22"/>
        </w:rPr>
        <w:t>and length of time</w:t>
      </w:r>
      <w:r w:rsidR="00FE108A">
        <w:rPr>
          <w:rFonts w:ascii="Times New Roman" w:eastAsiaTheme="minorEastAsia" w:hAnsi="Times New Roman"/>
          <w:szCs w:val="22"/>
        </w:rPr>
        <w:t>,</w:t>
      </w:r>
      <w:r w:rsidR="00777C82">
        <w:rPr>
          <w:rFonts w:ascii="Times New Roman" w:eastAsiaTheme="minorEastAsia" w:hAnsi="Times New Roman"/>
          <w:szCs w:val="22"/>
        </w:rPr>
        <w:t xml:space="preserve"> </w:t>
      </w:r>
      <w:r w:rsidR="00E81A87">
        <w:rPr>
          <w:rFonts w:ascii="Times New Roman" w:eastAsiaTheme="minorEastAsia" w:hAnsi="Times New Roman"/>
          <w:szCs w:val="22"/>
        </w:rPr>
        <w:t>will be</w:t>
      </w:r>
      <w:r w:rsidR="0058573F">
        <w:rPr>
          <w:rFonts w:ascii="Times New Roman" w:eastAsiaTheme="minorEastAsia" w:hAnsi="Times New Roman"/>
          <w:szCs w:val="22"/>
        </w:rPr>
        <w:t xml:space="preserve"> </w:t>
      </w:r>
      <w:r w:rsidR="00FE108A">
        <w:rPr>
          <w:rFonts w:ascii="Times New Roman" w:eastAsiaTheme="minorEastAsia" w:hAnsi="Times New Roman"/>
          <w:szCs w:val="22"/>
        </w:rPr>
        <w:t>wholly</w:t>
      </w:r>
      <w:r w:rsidR="0058573F">
        <w:rPr>
          <w:rFonts w:ascii="Times New Roman" w:eastAsiaTheme="minorEastAsia" w:hAnsi="Times New Roman"/>
          <w:szCs w:val="22"/>
        </w:rPr>
        <w:t xml:space="preserve"> defined and developed for </w:t>
      </w:r>
      <w:r w:rsidR="007B2239">
        <w:rPr>
          <w:rFonts w:ascii="Times New Roman" w:eastAsiaTheme="minorEastAsia" w:hAnsi="Times New Roman"/>
          <w:szCs w:val="22"/>
        </w:rPr>
        <w:t>later simulation.</w:t>
      </w:r>
    </w:p>
    <w:p w14:paraId="70B34614" w14:textId="2F19AAF9" w:rsidR="00567120" w:rsidRPr="007622A9" w:rsidRDefault="00567120" w:rsidP="007622A9">
      <w:pPr>
        <w:pStyle w:val="HangingIndent"/>
        <w:tabs>
          <w:tab w:val="clear" w:pos="440"/>
          <w:tab w:val="left" w:pos="360"/>
        </w:tabs>
        <w:spacing w:line="240" w:lineRule="auto"/>
        <w:ind w:left="0" w:firstLine="0"/>
        <w:jc w:val="left"/>
        <w:rPr>
          <w:rFonts w:ascii="Times New Roman" w:eastAsiaTheme="minorEastAsia" w:hAnsi="Times New Roman"/>
        </w:rPr>
      </w:pPr>
    </w:p>
    <w:p w14:paraId="41FD42B5" w14:textId="5CAC3B2A" w:rsidR="00CE0E7D" w:rsidRDefault="007622A9" w:rsidP="007622A9">
      <w:pPr>
        <w:pStyle w:val="HangingIndent"/>
        <w:tabs>
          <w:tab w:val="clear" w:pos="440"/>
          <w:tab w:val="left" w:pos="360"/>
        </w:tabs>
        <w:spacing w:line="240" w:lineRule="auto"/>
        <w:ind w:left="0" w:firstLine="0"/>
        <w:jc w:val="left"/>
        <w:rPr>
          <w:rFonts w:ascii="Times New Roman" w:eastAsiaTheme="minorEastAsia" w:hAnsi="Times New Roman"/>
        </w:rPr>
      </w:pPr>
      <w:r w:rsidRPr="4E466CC2">
        <w:rPr>
          <w:rFonts w:ascii="Times New Roman" w:eastAsiaTheme="minorEastAsia" w:hAnsi="Times New Roman"/>
          <w:u w:val="single"/>
        </w:rPr>
        <w:t>Year</w:t>
      </w:r>
      <w:r w:rsidR="00CE0E7D" w:rsidRPr="4E466CC2">
        <w:rPr>
          <w:rFonts w:ascii="Times New Roman" w:eastAsiaTheme="minorEastAsia" w:hAnsi="Times New Roman"/>
          <w:u w:val="single"/>
        </w:rPr>
        <w:t xml:space="preserve"> 2</w:t>
      </w:r>
      <w:r w:rsidRPr="4E466CC2">
        <w:rPr>
          <w:rFonts w:ascii="Times New Roman" w:eastAsiaTheme="minorEastAsia" w:hAnsi="Times New Roman"/>
          <w:u w:val="single"/>
        </w:rPr>
        <w:t xml:space="preserve"> </w:t>
      </w:r>
      <w:r w:rsidRPr="00506699">
        <w:rPr>
          <w:rFonts w:ascii="Times New Roman" w:eastAsiaTheme="minorEastAsia" w:hAnsi="Times New Roman"/>
          <w:i/>
          <w:iCs/>
          <w:u w:val="single"/>
        </w:rPr>
        <w:t xml:space="preserve">– </w:t>
      </w:r>
      <w:r w:rsidR="00506699" w:rsidRPr="00506699">
        <w:rPr>
          <w:rFonts w:ascii="Times New Roman" w:eastAsiaTheme="minorEastAsia" w:hAnsi="Times New Roman"/>
          <w:i/>
          <w:iCs/>
          <w:u w:val="single"/>
        </w:rPr>
        <w:t xml:space="preserve">Package and </w:t>
      </w:r>
      <w:r w:rsidR="006B29D2" w:rsidRPr="4E466CC2">
        <w:rPr>
          <w:rFonts w:ascii="Times New Roman" w:eastAsiaTheme="minorEastAsia" w:hAnsi="Times New Roman"/>
          <w:i/>
          <w:u w:val="single"/>
        </w:rPr>
        <w:t xml:space="preserve">Repository </w:t>
      </w:r>
      <w:r w:rsidRPr="4E466CC2">
        <w:rPr>
          <w:rFonts w:ascii="Times New Roman" w:eastAsiaTheme="minorEastAsia" w:hAnsi="Times New Roman"/>
          <w:i/>
          <w:u w:val="single"/>
        </w:rPr>
        <w:t>Model Development</w:t>
      </w:r>
      <w:r w:rsidRPr="4E466CC2">
        <w:rPr>
          <w:rFonts w:ascii="Times New Roman" w:eastAsiaTheme="minorEastAsia" w:hAnsi="Times New Roman"/>
          <w:u w:val="single"/>
        </w:rPr>
        <w:t>:</w:t>
      </w:r>
    </w:p>
    <w:p w14:paraId="326658A8" w14:textId="2F19AAF9" w:rsidR="00CE0E7D" w:rsidRDefault="00CE0E7D" w:rsidP="007622A9">
      <w:pPr>
        <w:pStyle w:val="HangingIndent"/>
        <w:tabs>
          <w:tab w:val="clear" w:pos="440"/>
          <w:tab w:val="left" w:pos="360"/>
        </w:tabs>
        <w:spacing w:line="240" w:lineRule="auto"/>
        <w:ind w:left="0" w:firstLine="0"/>
        <w:jc w:val="left"/>
        <w:rPr>
          <w:rFonts w:ascii="Times New Roman" w:eastAsiaTheme="minorEastAsia" w:hAnsi="Times New Roman"/>
        </w:rPr>
      </w:pPr>
    </w:p>
    <w:p w14:paraId="3585E082" w14:textId="2870D1E9" w:rsidR="00800415" w:rsidRPr="00B1776A" w:rsidRDefault="00471663" w:rsidP="007622A9">
      <w:pPr>
        <w:pStyle w:val="HangingIndent"/>
        <w:tabs>
          <w:tab w:val="clear" w:pos="440"/>
          <w:tab w:val="left" w:pos="360"/>
        </w:tabs>
        <w:spacing w:line="240" w:lineRule="auto"/>
        <w:ind w:left="0" w:firstLine="0"/>
        <w:jc w:val="left"/>
        <w:rPr>
          <w:rFonts w:ascii="Times New Roman" w:eastAsiaTheme="minorEastAsia" w:hAnsi="Times New Roman"/>
        </w:rPr>
      </w:pPr>
      <w:r>
        <w:rPr>
          <w:rFonts w:ascii="Times New Roman" w:eastAsiaTheme="minorEastAsia" w:hAnsi="Times New Roman"/>
        </w:rPr>
        <w:t>The second year will be primarily used to develop the transient, multiscale, multiphysics repository simulation</w:t>
      </w:r>
      <w:r w:rsidR="00EC7C02">
        <w:rPr>
          <w:rFonts w:ascii="Times New Roman" w:eastAsiaTheme="minorEastAsia" w:hAnsi="Times New Roman"/>
        </w:rPr>
        <w:t xml:space="preserve"> capability</w:t>
      </w:r>
      <w:r>
        <w:rPr>
          <w:rFonts w:ascii="Times New Roman" w:eastAsiaTheme="minorEastAsia" w:hAnsi="Times New Roman"/>
        </w:rPr>
        <w:t>.</w:t>
      </w:r>
      <w:r w:rsidR="004C3F21">
        <w:rPr>
          <w:rFonts w:ascii="Times New Roman" w:eastAsiaTheme="minorEastAsia" w:hAnsi="Times New Roman"/>
        </w:rPr>
        <w:t xml:space="preserve"> </w:t>
      </w:r>
      <w:r w:rsidR="00710F92">
        <w:rPr>
          <w:rFonts w:ascii="Times New Roman" w:eastAsiaTheme="minorEastAsia" w:hAnsi="Times New Roman"/>
        </w:rPr>
        <w:t xml:space="preserve">The </w:t>
      </w:r>
      <w:r w:rsidR="4ECC5837" w:rsidRPr="0B6A58BB">
        <w:rPr>
          <w:rFonts w:ascii="Times New Roman" w:eastAsiaTheme="minorEastAsia" w:hAnsi="Times New Roman"/>
        </w:rPr>
        <w:t>models</w:t>
      </w:r>
      <w:r w:rsidR="00710F92">
        <w:rPr>
          <w:rFonts w:ascii="Times New Roman" w:eastAsiaTheme="minorEastAsia" w:hAnsi="Times New Roman"/>
        </w:rPr>
        <w:t xml:space="preserve"> </w:t>
      </w:r>
      <w:r w:rsidR="00EC7C02">
        <w:rPr>
          <w:rFonts w:ascii="Times New Roman" w:eastAsiaTheme="minorEastAsia" w:hAnsi="Times New Roman"/>
        </w:rPr>
        <w:t>created</w:t>
      </w:r>
      <w:r w:rsidR="00710F92">
        <w:rPr>
          <w:rFonts w:ascii="Times New Roman" w:eastAsiaTheme="minorEastAsia" w:hAnsi="Times New Roman"/>
        </w:rPr>
        <w:t xml:space="preserve"> in the first year will be used to </w:t>
      </w:r>
      <w:r w:rsidR="00E4713D">
        <w:rPr>
          <w:rFonts w:ascii="Times New Roman" w:eastAsiaTheme="minorEastAsia" w:hAnsi="Times New Roman"/>
        </w:rPr>
        <w:t>define the initial conditions and geometry of the calculation.</w:t>
      </w:r>
      <w:r w:rsidR="004C3F21">
        <w:rPr>
          <w:rFonts w:ascii="Times New Roman" w:eastAsiaTheme="minorEastAsia" w:hAnsi="Times New Roman"/>
        </w:rPr>
        <w:t xml:space="preserve"> </w:t>
      </w:r>
      <w:r w:rsidR="00E4713D">
        <w:rPr>
          <w:rFonts w:ascii="Times New Roman" w:eastAsiaTheme="minorEastAsia" w:hAnsi="Times New Roman"/>
        </w:rPr>
        <w:t xml:space="preserve">Extensions to </w:t>
      </w:r>
      <w:r w:rsidR="000377F9">
        <w:rPr>
          <w:rFonts w:ascii="Times New Roman" w:eastAsiaTheme="minorEastAsia" w:hAnsi="Times New Roman"/>
        </w:rPr>
        <w:t xml:space="preserve">MOOSE, Griffin, and Pronghorn are expected </w:t>
      </w:r>
      <w:r w:rsidR="00242E85">
        <w:rPr>
          <w:rFonts w:ascii="Times New Roman" w:eastAsiaTheme="minorEastAsia" w:hAnsi="Times New Roman"/>
        </w:rPr>
        <w:t>to</w:t>
      </w:r>
      <w:r w:rsidR="000377F9">
        <w:rPr>
          <w:rFonts w:ascii="Times New Roman" w:eastAsiaTheme="minorEastAsia" w:hAnsi="Times New Roman"/>
        </w:rPr>
        <w:t xml:space="preserve"> capture </w:t>
      </w:r>
      <w:proofErr w:type="gramStart"/>
      <w:r w:rsidR="000377F9">
        <w:rPr>
          <w:rFonts w:ascii="Times New Roman" w:eastAsiaTheme="minorEastAsia" w:hAnsi="Times New Roman"/>
        </w:rPr>
        <w:t>all of</w:t>
      </w:r>
      <w:proofErr w:type="gramEnd"/>
      <w:r w:rsidR="000377F9">
        <w:rPr>
          <w:rFonts w:ascii="Times New Roman" w:eastAsiaTheme="minorEastAsia" w:hAnsi="Times New Roman"/>
        </w:rPr>
        <w:t xml:space="preserve"> the relevant </w:t>
      </w:r>
      <w:r w:rsidR="00E21B4A">
        <w:rPr>
          <w:rFonts w:ascii="Times New Roman" w:eastAsiaTheme="minorEastAsia" w:hAnsi="Times New Roman"/>
        </w:rPr>
        <w:t>phenomena,</w:t>
      </w:r>
      <w:r w:rsidR="002070CA">
        <w:rPr>
          <w:rFonts w:ascii="Times New Roman" w:eastAsiaTheme="minorEastAsia" w:hAnsi="Times New Roman"/>
        </w:rPr>
        <w:t xml:space="preserve"> including </w:t>
      </w:r>
      <w:r w:rsidR="002070CA" w:rsidRPr="0B6A58BB">
        <w:rPr>
          <w:rFonts w:ascii="Times New Roman" w:eastAsiaTheme="minorEastAsia" w:hAnsi="Times New Roman"/>
        </w:rPr>
        <w:t xml:space="preserve">neutronics, thermal-hydraulics, </w:t>
      </w:r>
      <w:r w:rsidR="009E2479" w:rsidRPr="009E2479">
        <w:rPr>
          <w:rFonts w:ascii="Times New Roman" w:eastAsiaTheme="minorEastAsia" w:hAnsi="Times New Roman"/>
        </w:rPr>
        <w:t>natural circulation</w:t>
      </w:r>
      <w:r w:rsidR="009E2479">
        <w:rPr>
          <w:rFonts w:ascii="Times New Roman" w:eastAsiaTheme="minorEastAsia" w:hAnsi="Times New Roman"/>
        </w:rPr>
        <w:t xml:space="preserve">, </w:t>
      </w:r>
      <w:r w:rsidR="002070CA" w:rsidRPr="0B6A58BB">
        <w:rPr>
          <w:rFonts w:ascii="Times New Roman" w:eastAsiaTheme="minorEastAsia" w:hAnsi="Times New Roman"/>
        </w:rPr>
        <w:t>seismic effects, Wigner energy release, heat transfer, natural convection, material erosion, canister interactions, and chemical reactivity.</w:t>
      </w:r>
      <w:r w:rsidR="004C3F21">
        <w:rPr>
          <w:rFonts w:ascii="Times New Roman" w:eastAsiaTheme="minorEastAsia" w:hAnsi="Times New Roman"/>
        </w:rPr>
        <w:t xml:space="preserve"> </w:t>
      </w:r>
      <w:r w:rsidR="0069095C" w:rsidRPr="0B6A58BB">
        <w:rPr>
          <w:rFonts w:ascii="Times New Roman" w:eastAsiaTheme="minorEastAsia" w:hAnsi="Times New Roman"/>
        </w:rPr>
        <w:t xml:space="preserve">Special attention will be paid to </w:t>
      </w:r>
      <w:r w:rsidR="00021703" w:rsidRPr="0B6A58BB">
        <w:rPr>
          <w:rFonts w:ascii="Times New Roman" w:eastAsiaTheme="minorEastAsia" w:hAnsi="Times New Roman"/>
        </w:rPr>
        <w:t xml:space="preserve">scale-bridging and upscaling using the </w:t>
      </w:r>
      <w:proofErr w:type="spellStart"/>
      <w:r w:rsidR="00021703" w:rsidRPr="0B6A58BB">
        <w:rPr>
          <w:rFonts w:ascii="Times New Roman" w:eastAsiaTheme="minorEastAsia" w:hAnsi="Times New Roman"/>
        </w:rPr>
        <w:t>MultiApp</w:t>
      </w:r>
      <w:proofErr w:type="spellEnd"/>
      <w:r w:rsidR="00021703" w:rsidRPr="0B6A58BB">
        <w:rPr>
          <w:rFonts w:ascii="Times New Roman" w:eastAsiaTheme="minorEastAsia" w:hAnsi="Times New Roman"/>
        </w:rPr>
        <w:t xml:space="preserve"> capability of the MOOSE framework.</w:t>
      </w:r>
      <w:r w:rsidR="004C3F21">
        <w:rPr>
          <w:rFonts w:ascii="Times New Roman" w:eastAsiaTheme="minorEastAsia" w:hAnsi="Times New Roman"/>
        </w:rPr>
        <w:t xml:space="preserve"> </w:t>
      </w:r>
      <w:r w:rsidR="00BE390A" w:rsidRPr="0B6A58BB">
        <w:rPr>
          <w:rFonts w:ascii="Times New Roman" w:eastAsiaTheme="minorEastAsia" w:hAnsi="Times New Roman"/>
        </w:rPr>
        <w:t>By the end of the second year</w:t>
      </w:r>
      <w:r w:rsidR="00DE0D20">
        <w:rPr>
          <w:rFonts w:ascii="Times New Roman" w:eastAsiaTheme="minorEastAsia" w:hAnsi="Times New Roman"/>
        </w:rPr>
        <w:t>,</w:t>
      </w:r>
      <w:r w:rsidR="004F7E5C" w:rsidRPr="0B6A58BB">
        <w:rPr>
          <w:rFonts w:ascii="Times New Roman" w:eastAsiaTheme="minorEastAsia" w:hAnsi="Times New Roman"/>
        </w:rPr>
        <w:t xml:space="preserve"> the </w:t>
      </w:r>
      <w:r w:rsidR="00E23B1E" w:rsidRPr="0B6A58BB">
        <w:rPr>
          <w:rFonts w:ascii="Times New Roman" w:eastAsiaTheme="minorEastAsia" w:hAnsi="Times New Roman"/>
        </w:rPr>
        <w:t>transien</w:t>
      </w:r>
      <w:r w:rsidR="005D7753" w:rsidRPr="0B6A58BB">
        <w:rPr>
          <w:rFonts w:ascii="Times New Roman" w:eastAsiaTheme="minorEastAsia" w:hAnsi="Times New Roman"/>
        </w:rPr>
        <w:t>t simulation capability will be operational</w:t>
      </w:r>
      <w:r w:rsidR="00DE0D20">
        <w:rPr>
          <w:rFonts w:ascii="Times New Roman" w:eastAsiaTheme="minorEastAsia" w:hAnsi="Times New Roman"/>
        </w:rPr>
        <w:t>,</w:t>
      </w:r>
      <w:r w:rsidR="005D7753" w:rsidRPr="0B6A58BB">
        <w:rPr>
          <w:rFonts w:ascii="Times New Roman" w:eastAsiaTheme="minorEastAsia" w:hAnsi="Times New Roman"/>
        </w:rPr>
        <w:t xml:space="preserve"> and </w:t>
      </w:r>
      <w:r w:rsidR="00421A30" w:rsidRPr="0B6A58BB">
        <w:rPr>
          <w:rFonts w:ascii="Times New Roman" w:eastAsiaTheme="minorEastAsia" w:hAnsi="Times New Roman"/>
        </w:rPr>
        <w:t xml:space="preserve">preliminary studies </w:t>
      </w:r>
      <w:r w:rsidR="00821F3A">
        <w:rPr>
          <w:rFonts w:ascii="Times New Roman" w:eastAsiaTheme="minorEastAsia" w:hAnsi="Times New Roman"/>
        </w:rPr>
        <w:t xml:space="preserve">comparing results to previous efforts </w:t>
      </w:r>
      <w:r w:rsidR="00421A30" w:rsidRPr="0B6A58BB">
        <w:rPr>
          <w:rFonts w:ascii="Times New Roman" w:eastAsiaTheme="minorEastAsia" w:hAnsi="Times New Roman"/>
        </w:rPr>
        <w:t xml:space="preserve">will be published in </w:t>
      </w:r>
      <w:r w:rsidR="008E08F2" w:rsidRPr="0B6A58BB">
        <w:rPr>
          <w:rFonts w:ascii="Times New Roman" w:eastAsiaTheme="minorEastAsia" w:hAnsi="Times New Roman"/>
        </w:rPr>
        <w:t xml:space="preserve">Nuclear Technology as </w:t>
      </w:r>
      <w:r w:rsidR="00607E9C">
        <w:rPr>
          <w:rFonts w:ascii="Times New Roman" w:eastAsiaTheme="minorEastAsia" w:hAnsi="Times New Roman"/>
        </w:rPr>
        <w:t>"</w:t>
      </w:r>
      <w:r w:rsidR="008E08F2" w:rsidRPr="0B6A58BB">
        <w:rPr>
          <w:rFonts w:ascii="Times New Roman" w:eastAsiaTheme="minorEastAsia" w:hAnsi="Times New Roman"/>
        </w:rPr>
        <w:t xml:space="preserve">Initial </w:t>
      </w:r>
      <w:r w:rsidR="002A6B56">
        <w:rPr>
          <w:rFonts w:ascii="Times New Roman" w:eastAsiaTheme="minorEastAsia" w:hAnsi="Times New Roman"/>
        </w:rPr>
        <w:t>Verification</w:t>
      </w:r>
      <w:r w:rsidR="002A6B56" w:rsidRPr="0B6A58BB">
        <w:rPr>
          <w:rFonts w:ascii="Times New Roman" w:eastAsiaTheme="minorEastAsia" w:hAnsi="Times New Roman"/>
        </w:rPr>
        <w:t xml:space="preserve"> </w:t>
      </w:r>
      <w:r w:rsidR="008E08F2" w:rsidRPr="0B6A58BB">
        <w:rPr>
          <w:rFonts w:ascii="Times New Roman" w:eastAsiaTheme="minorEastAsia" w:hAnsi="Times New Roman"/>
        </w:rPr>
        <w:t>of</w:t>
      </w:r>
      <w:r w:rsidR="006C5C6E">
        <w:rPr>
          <w:rFonts w:ascii="Times New Roman" w:eastAsiaTheme="minorEastAsia" w:hAnsi="Times New Roman"/>
        </w:rPr>
        <w:t xml:space="preserve"> a</w:t>
      </w:r>
      <w:r w:rsidR="008E08F2" w:rsidRPr="0B6A58BB">
        <w:rPr>
          <w:rFonts w:ascii="Times New Roman" w:eastAsiaTheme="minorEastAsia" w:hAnsi="Times New Roman"/>
        </w:rPr>
        <w:t xml:space="preserve"> Multiphysics Repository Model </w:t>
      </w:r>
      <w:r w:rsidR="009F3ACE" w:rsidRPr="0B6A58BB">
        <w:rPr>
          <w:rFonts w:ascii="Times New Roman" w:eastAsiaTheme="minorEastAsia" w:hAnsi="Times New Roman"/>
        </w:rPr>
        <w:t>for</w:t>
      </w:r>
      <w:r w:rsidR="008E08F2" w:rsidRPr="0B6A58BB">
        <w:rPr>
          <w:rFonts w:ascii="Times New Roman" w:eastAsiaTheme="minorEastAsia" w:hAnsi="Times New Roman"/>
        </w:rPr>
        <w:t xml:space="preserve"> Pebble-Bed Used Fuel Disposition.</w:t>
      </w:r>
      <w:r w:rsidR="00607E9C">
        <w:rPr>
          <w:rFonts w:ascii="Times New Roman" w:eastAsiaTheme="minorEastAsia" w:hAnsi="Times New Roman"/>
        </w:rPr>
        <w:t>"</w:t>
      </w:r>
    </w:p>
    <w:p w14:paraId="4047CF12" w14:textId="77777777" w:rsidR="00800415" w:rsidRDefault="00800415" w:rsidP="007622A9">
      <w:pPr>
        <w:pStyle w:val="HangingIndent"/>
        <w:tabs>
          <w:tab w:val="clear" w:pos="440"/>
          <w:tab w:val="left" w:pos="360"/>
        </w:tabs>
        <w:spacing w:line="240" w:lineRule="auto"/>
        <w:ind w:left="0" w:firstLine="0"/>
        <w:jc w:val="left"/>
        <w:rPr>
          <w:rFonts w:ascii="Times New Roman" w:eastAsiaTheme="minorEastAsia" w:hAnsi="Times New Roman"/>
          <w:szCs w:val="22"/>
          <w:u w:val="single"/>
        </w:rPr>
      </w:pPr>
    </w:p>
    <w:p w14:paraId="3F648668" w14:textId="576C939D" w:rsidR="00821F3A" w:rsidRDefault="007622A9" w:rsidP="007622A9">
      <w:pPr>
        <w:pStyle w:val="HangingIndent"/>
        <w:tabs>
          <w:tab w:val="clear" w:pos="440"/>
          <w:tab w:val="left" w:pos="360"/>
        </w:tabs>
        <w:spacing w:line="240" w:lineRule="auto"/>
        <w:ind w:left="0" w:firstLine="0"/>
        <w:jc w:val="left"/>
        <w:rPr>
          <w:rFonts w:ascii="Times New Roman" w:eastAsiaTheme="minorEastAsia" w:hAnsi="Times New Roman"/>
          <w:i/>
          <w:iCs/>
          <w:szCs w:val="22"/>
          <w:u w:val="single"/>
        </w:rPr>
      </w:pPr>
      <w:r w:rsidRPr="007622A9">
        <w:rPr>
          <w:rFonts w:ascii="Times New Roman" w:eastAsiaTheme="minorEastAsia" w:hAnsi="Times New Roman"/>
          <w:szCs w:val="22"/>
          <w:u w:val="single"/>
        </w:rPr>
        <w:t xml:space="preserve">Year </w:t>
      </w:r>
      <w:r w:rsidR="00B9348B">
        <w:rPr>
          <w:rFonts w:ascii="Times New Roman" w:eastAsiaTheme="minorEastAsia" w:hAnsi="Times New Roman"/>
          <w:szCs w:val="22"/>
          <w:u w:val="single"/>
        </w:rPr>
        <w:t>3</w:t>
      </w:r>
      <w:r w:rsidRPr="007622A9">
        <w:rPr>
          <w:rFonts w:ascii="Times New Roman" w:eastAsiaTheme="minorEastAsia" w:hAnsi="Times New Roman"/>
          <w:szCs w:val="22"/>
          <w:u w:val="single"/>
        </w:rPr>
        <w:t xml:space="preserve"> – </w:t>
      </w:r>
      <w:r w:rsidR="00B9348B">
        <w:rPr>
          <w:rFonts w:ascii="Times New Roman" w:eastAsiaTheme="minorEastAsia" w:hAnsi="Times New Roman"/>
          <w:i/>
          <w:iCs/>
          <w:szCs w:val="22"/>
          <w:u w:val="single"/>
        </w:rPr>
        <w:t xml:space="preserve">Package </w:t>
      </w:r>
      <w:r w:rsidR="00426A95">
        <w:rPr>
          <w:rFonts w:ascii="Times New Roman" w:eastAsiaTheme="minorEastAsia" w:hAnsi="Times New Roman"/>
          <w:i/>
          <w:iCs/>
          <w:szCs w:val="22"/>
          <w:u w:val="single"/>
        </w:rPr>
        <w:t>and</w:t>
      </w:r>
      <w:r w:rsidR="00B9348B">
        <w:rPr>
          <w:rFonts w:ascii="Times New Roman" w:eastAsiaTheme="minorEastAsia" w:hAnsi="Times New Roman"/>
          <w:i/>
          <w:iCs/>
          <w:szCs w:val="22"/>
          <w:u w:val="single"/>
        </w:rPr>
        <w:t xml:space="preserve"> Repository Analysis</w:t>
      </w:r>
      <w:r w:rsidRPr="007622A9">
        <w:rPr>
          <w:rFonts w:ascii="Times New Roman" w:eastAsiaTheme="minorEastAsia" w:hAnsi="Times New Roman"/>
          <w:i/>
          <w:iCs/>
          <w:szCs w:val="22"/>
          <w:u w:val="single"/>
        </w:rPr>
        <w:t>:</w:t>
      </w:r>
    </w:p>
    <w:p w14:paraId="25C537CE" w14:textId="77777777" w:rsidR="00821F3A" w:rsidRDefault="00821F3A" w:rsidP="007622A9">
      <w:pPr>
        <w:pStyle w:val="HangingIndent"/>
        <w:tabs>
          <w:tab w:val="clear" w:pos="440"/>
          <w:tab w:val="left" w:pos="360"/>
        </w:tabs>
        <w:spacing w:line="240" w:lineRule="auto"/>
        <w:ind w:left="0" w:firstLine="0"/>
        <w:jc w:val="left"/>
        <w:rPr>
          <w:rFonts w:ascii="Times New Roman" w:eastAsiaTheme="minorEastAsia" w:hAnsi="Times New Roman"/>
          <w:i/>
          <w:iCs/>
          <w:szCs w:val="22"/>
          <w:u w:val="single"/>
        </w:rPr>
      </w:pPr>
    </w:p>
    <w:p w14:paraId="0FAA2E2A" w14:textId="79DABBA2" w:rsidR="00CC33F1" w:rsidRPr="00B1776A" w:rsidRDefault="3933323B" w:rsidP="52F99B80">
      <w:pPr>
        <w:pStyle w:val="HangingIndent"/>
        <w:tabs>
          <w:tab w:val="clear" w:pos="440"/>
          <w:tab w:val="left" w:pos="360"/>
        </w:tabs>
        <w:spacing w:line="240" w:lineRule="auto"/>
        <w:ind w:left="0" w:firstLine="0"/>
        <w:jc w:val="left"/>
        <w:rPr>
          <w:rFonts w:ascii="Times New Roman" w:eastAsiaTheme="minorEastAsia" w:hAnsi="Times New Roman"/>
        </w:rPr>
      </w:pPr>
      <w:r w:rsidRPr="52F99B80">
        <w:rPr>
          <w:rFonts w:ascii="Times New Roman" w:eastAsiaTheme="minorEastAsia" w:hAnsi="Times New Roman"/>
        </w:rPr>
        <w:t xml:space="preserve">The </w:t>
      </w:r>
      <w:r w:rsidR="627FAF34" w:rsidRPr="52F99B80">
        <w:rPr>
          <w:rFonts w:ascii="Times New Roman" w:eastAsiaTheme="minorEastAsia" w:hAnsi="Times New Roman"/>
        </w:rPr>
        <w:t>project's</w:t>
      </w:r>
      <w:r w:rsidR="2720ABAE" w:rsidRPr="52F99B80">
        <w:rPr>
          <w:rFonts w:ascii="Times New Roman" w:eastAsiaTheme="minorEastAsia" w:hAnsi="Times New Roman"/>
        </w:rPr>
        <w:t xml:space="preserve"> final year</w:t>
      </w:r>
      <w:r w:rsidRPr="52F99B80">
        <w:rPr>
          <w:rFonts w:ascii="Times New Roman" w:eastAsiaTheme="minorEastAsia" w:hAnsi="Times New Roman"/>
        </w:rPr>
        <w:t xml:space="preserve"> will see the development of a</w:t>
      </w:r>
      <w:r w:rsidR="00942A5D">
        <w:rPr>
          <w:rFonts w:ascii="Times New Roman" w:eastAsiaTheme="minorEastAsia" w:hAnsi="Times New Roman"/>
        </w:rPr>
        <w:t xml:space="preserve"> coupled,</w:t>
      </w:r>
      <w:r w:rsidRPr="52F99B80">
        <w:rPr>
          <w:rFonts w:ascii="Times New Roman" w:eastAsiaTheme="minorEastAsia" w:hAnsi="Times New Roman"/>
        </w:rPr>
        <w:t xml:space="preserve"> high-fidelity, transient, multiscale, multiphysics simulation </w:t>
      </w:r>
      <w:r w:rsidR="261E0051" w:rsidRPr="52F99B80">
        <w:rPr>
          <w:rFonts w:ascii="Times New Roman" w:eastAsiaTheme="minorEastAsia" w:hAnsi="Times New Roman"/>
        </w:rPr>
        <w:t>tool for predictive simulation of advanced reactor SNF in underground repositories.</w:t>
      </w:r>
      <w:r w:rsidR="00F9F67E" w:rsidRPr="52F99B80">
        <w:rPr>
          <w:rFonts w:ascii="Times New Roman" w:eastAsiaTheme="minorEastAsia" w:hAnsi="Times New Roman"/>
        </w:rPr>
        <w:t xml:space="preserve"> </w:t>
      </w:r>
      <w:r w:rsidR="2720ABAE" w:rsidRPr="52F99B80">
        <w:rPr>
          <w:rFonts w:ascii="Times New Roman" w:eastAsiaTheme="minorEastAsia" w:hAnsi="Times New Roman"/>
        </w:rPr>
        <w:t>Important</w:t>
      </w:r>
      <w:r w:rsidR="157C841A" w:rsidRPr="52F99B80">
        <w:rPr>
          <w:rFonts w:ascii="Times New Roman" w:eastAsiaTheme="minorEastAsia" w:hAnsi="Times New Roman"/>
        </w:rPr>
        <w:t xml:space="preserve"> scenarios </w:t>
      </w:r>
      <w:r w:rsidR="2115950A" w:rsidRPr="52F99B80">
        <w:rPr>
          <w:rFonts w:ascii="Times New Roman" w:eastAsiaTheme="minorEastAsia" w:hAnsi="Times New Roman"/>
        </w:rPr>
        <w:t xml:space="preserve">such as </w:t>
      </w:r>
      <w:r w:rsidR="2B936A9A" w:rsidRPr="52F99B80">
        <w:rPr>
          <w:rFonts w:ascii="Times New Roman" w:eastAsiaTheme="minorEastAsia" w:hAnsi="Times New Roman"/>
        </w:rPr>
        <w:t>induced criticality</w:t>
      </w:r>
      <w:r w:rsidR="495CE900" w:rsidRPr="52F99B80">
        <w:rPr>
          <w:rFonts w:ascii="Times New Roman" w:eastAsiaTheme="minorEastAsia" w:hAnsi="Times New Roman"/>
        </w:rPr>
        <w:t>,</w:t>
      </w:r>
      <w:r w:rsidR="50EB8D48" w:rsidRPr="52F99B80">
        <w:rPr>
          <w:rFonts w:ascii="Times New Roman" w:eastAsiaTheme="minorEastAsia" w:hAnsi="Times New Roman"/>
        </w:rPr>
        <w:t xml:space="preserve"> canister breach, and</w:t>
      </w:r>
      <w:r w:rsidR="495CE900" w:rsidRPr="52F99B80">
        <w:rPr>
          <w:rFonts w:ascii="Times New Roman" w:eastAsiaTheme="minorEastAsia" w:hAnsi="Times New Roman"/>
        </w:rPr>
        <w:t xml:space="preserve"> </w:t>
      </w:r>
      <w:r w:rsidR="25486BC6" w:rsidRPr="52F99B80">
        <w:rPr>
          <w:rFonts w:ascii="Times New Roman" w:eastAsiaTheme="minorEastAsia" w:hAnsi="Times New Roman"/>
        </w:rPr>
        <w:t xml:space="preserve">rapid Wigner energy release will </w:t>
      </w:r>
      <w:r w:rsidR="495CE900" w:rsidRPr="52F99B80">
        <w:rPr>
          <w:rFonts w:ascii="Times New Roman" w:eastAsiaTheme="minorEastAsia" w:hAnsi="Times New Roman"/>
        </w:rPr>
        <w:t xml:space="preserve">be </w:t>
      </w:r>
      <w:r w:rsidR="2D80B7B7" w:rsidRPr="52F99B80">
        <w:rPr>
          <w:rFonts w:ascii="Times New Roman" w:eastAsiaTheme="minorEastAsia" w:hAnsi="Times New Roman"/>
        </w:rPr>
        <w:t>systematically studied.</w:t>
      </w:r>
      <w:r w:rsidR="00F9F67E" w:rsidRPr="52F99B80">
        <w:rPr>
          <w:rFonts w:ascii="Times New Roman" w:eastAsiaTheme="minorEastAsia" w:hAnsi="Times New Roman"/>
        </w:rPr>
        <w:t xml:space="preserve"> </w:t>
      </w:r>
      <w:r w:rsidR="2D80B7B7" w:rsidRPr="52F99B80">
        <w:rPr>
          <w:rFonts w:ascii="Times New Roman" w:eastAsiaTheme="minorEastAsia" w:hAnsi="Times New Roman"/>
        </w:rPr>
        <w:t xml:space="preserve">This new tool will enable </w:t>
      </w:r>
      <w:r w:rsidR="108BEC05" w:rsidRPr="52F99B80">
        <w:rPr>
          <w:rFonts w:ascii="Times New Roman" w:eastAsiaTheme="minorEastAsia" w:hAnsi="Times New Roman"/>
        </w:rPr>
        <w:t xml:space="preserve">novel research into the </w:t>
      </w:r>
      <w:r w:rsidR="6A151510" w:rsidRPr="52F99B80">
        <w:rPr>
          <w:rFonts w:ascii="Times New Roman" w:eastAsiaTheme="minorEastAsia" w:hAnsi="Times New Roman"/>
        </w:rPr>
        <w:t>far-field effects of a multi-canister system, something critical for repository licensing.</w:t>
      </w:r>
      <w:r w:rsidR="00F9F67E" w:rsidRPr="52F99B80">
        <w:rPr>
          <w:rFonts w:ascii="Times New Roman" w:eastAsiaTheme="minorEastAsia" w:hAnsi="Times New Roman"/>
        </w:rPr>
        <w:t xml:space="preserve"> </w:t>
      </w:r>
      <w:r w:rsidR="003974CB">
        <w:rPr>
          <w:rFonts w:ascii="Times New Roman" w:eastAsiaTheme="minorEastAsia" w:hAnsi="Times New Roman"/>
        </w:rPr>
        <w:t xml:space="preserve">Project success will be </w:t>
      </w:r>
      <w:r w:rsidR="009834FB">
        <w:rPr>
          <w:rFonts w:ascii="Times New Roman" w:eastAsiaTheme="minorEastAsia" w:hAnsi="Times New Roman"/>
        </w:rPr>
        <w:t>based on having these</w:t>
      </w:r>
      <w:r w:rsidR="6A151510" w:rsidRPr="52F99B80">
        <w:rPr>
          <w:rFonts w:ascii="Times New Roman" w:eastAsiaTheme="minorEastAsia" w:hAnsi="Times New Roman"/>
        </w:rPr>
        <w:t xml:space="preserve"> studies published </w:t>
      </w:r>
      <w:r w:rsidR="2E3B163F" w:rsidRPr="52F99B80">
        <w:rPr>
          <w:rFonts w:ascii="Times New Roman" w:eastAsiaTheme="minorEastAsia" w:hAnsi="Times New Roman"/>
        </w:rPr>
        <w:t xml:space="preserve">in Nuclear Technology in an article titled </w:t>
      </w:r>
      <w:r w:rsidR="627FAF34" w:rsidRPr="52F99B80">
        <w:rPr>
          <w:rFonts w:ascii="Times New Roman" w:eastAsiaTheme="minorEastAsia" w:hAnsi="Times New Roman"/>
        </w:rPr>
        <w:t>"</w:t>
      </w:r>
      <w:r w:rsidR="2E3B163F" w:rsidRPr="52F99B80">
        <w:rPr>
          <w:rFonts w:ascii="Times New Roman" w:eastAsiaTheme="minorEastAsia" w:hAnsi="Times New Roman"/>
        </w:rPr>
        <w:t>Multiscale in Time and Space, Multiphysics Simulation of Pebble-bed Used Fuel Repositories.</w:t>
      </w:r>
      <w:r w:rsidR="627FAF34" w:rsidRPr="52F99B80">
        <w:rPr>
          <w:rFonts w:ascii="Times New Roman" w:eastAsiaTheme="minorEastAsia" w:hAnsi="Times New Roman"/>
        </w:rPr>
        <w:t>"</w:t>
      </w:r>
      <w:r w:rsidR="65171589" w:rsidRPr="52F99B80">
        <w:rPr>
          <w:rFonts w:ascii="Times New Roman" w:eastAsiaTheme="minorEastAsia" w:hAnsi="Times New Roman"/>
        </w:rPr>
        <w:t xml:space="preserve"> </w:t>
      </w:r>
      <w:r w:rsidR="08D4FF7C" w:rsidRPr="52F99B80">
        <w:rPr>
          <w:rFonts w:ascii="Times New Roman" w:eastAsiaTheme="minorEastAsia" w:hAnsi="Times New Roman"/>
        </w:rPr>
        <w:t>Th</w:t>
      </w:r>
      <w:r w:rsidR="04CCA63C" w:rsidRPr="52F99B80">
        <w:rPr>
          <w:rFonts w:ascii="Times New Roman" w:eastAsiaTheme="minorEastAsia" w:hAnsi="Times New Roman"/>
        </w:rPr>
        <w:t xml:space="preserve">e </w:t>
      </w:r>
      <w:r w:rsidR="6991B1A0" w:rsidRPr="52F99B80">
        <w:rPr>
          <w:rFonts w:ascii="Times New Roman" w:eastAsiaTheme="minorEastAsia" w:hAnsi="Times New Roman"/>
        </w:rPr>
        <w:t xml:space="preserve">final deliverable for the project will be the </w:t>
      </w:r>
      <w:r w:rsidR="04CCA63C" w:rsidRPr="52F99B80">
        <w:rPr>
          <w:rFonts w:ascii="Times New Roman" w:eastAsiaTheme="minorEastAsia" w:hAnsi="Times New Roman"/>
        </w:rPr>
        <w:t>models underpinning this publication</w:t>
      </w:r>
      <w:r w:rsidR="6991B1A0" w:rsidRPr="52F99B80">
        <w:rPr>
          <w:rFonts w:ascii="Times New Roman" w:eastAsiaTheme="minorEastAsia" w:hAnsi="Times New Roman"/>
        </w:rPr>
        <w:t>, which</w:t>
      </w:r>
      <w:r w:rsidR="04CCA63C" w:rsidRPr="52F99B80">
        <w:rPr>
          <w:rFonts w:ascii="Times New Roman" w:eastAsiaTheme="minorEastAsia" w:hAnsi="Times New Roman"/>
        </w:rPr>
        <w:t xml:space="preserve"> will be published in the </w:t>
      </w:r>
      <w:r w:rsidR="04CCA63C" w:rsidRPr="00C028AE">
        <w:rPr>
          <w:rFonts w:ascii="Times New Roman" w:eastAsiaTheme="minorEastAsia" w:hAnsi="Times New Roman"/>
        </w:rPr>
        <w:t>INL Virtual Test Bed (VTB) [</w:t>
      </w:r>
      <w:r w:rsidR="00C028AE" w:rsidRPr="00C028AE">
        <w:rPr>
          <w:rFonts w:ascii="Times New Roman" w:eastAsiaTheme="minorEastAsia" w:hAnsi="Times New Roman"/>
        </w:rPr>
        <w:t>2</w:t>
      </w:r>
      <w:r w:rsidR="00C51D2D">
        <w:rPr>
          <w:rFonts w:ascii="Times New Roman" w:eastAsiaTheme="minorEastAsia" w:hAnsi="Times New Roman"/>
        </w:rPr>
        <w:t>5</w:t>
      </w:r>
      <w:r w:rsidR="04CCA63C" w:rsidRPr="00C028AE">
        <w:rPr>
          <w:rFonts w:ascii="Times New Roman" w:eastAsiaTheme="minorEastAsia" w:hAnsi="Times New Roman"/>
        </w:rPr>
        <w:t>]</w:t>
      </w:r>
      <w:r w:rsidR="2060882C" w:rsidRPr="00C028AE">
        <w:rPr>
          <w:rFonts w:ascii="Times New Roman" w:eastAsiaTheme="minorEastAsia" w:hAnsi="Times New Roman"/>
        </w:rPr>
        <w:t xml:space="preserve">, </w:t>
      </w:r>
      <w:r w:rsidR="309855D2" w:rsidRPr="52F99B80">
        <w:rPr>
          <w:rFonts w:ascii="Times New Roman" w:eastAsiaTheme="minorEastAsia" w:hAnsi="Times New Roman"/>
        </w:rPr>
        <w:t>significantly</w:t>
      </w:r>
      <w:r w:rsidR="2060882C" w:rsidRPr="52F99B80">
        <w:rPr>
          <w:rFonts w:ascii="Times New Roman" w:eastAsiaTheme="minorEastAsia" w:hAnsi="Times New Roman"/>
        </w:rPr>
        <w:t xml:space="preserve"> raising the visibility of </w:t>
      </w:r>
      <w:r w:rsidR="627FAF34" w:rsidRPr="52F99B80">
        <w:rPr>
          <w:rFonts w:ascii="Times New Roman" w:eastAsiaTheme="minorEastAsia" w:hAnsi="Times New Roman"/>
        </w:rPr>
        <w:t>INL's</w:t>
      </w:r>
      <w:r w:rsidR="2060882C" w:rsidRPr="52F99B80">
        <w:rPr>
          <w:rFonts w:ascii="Times New Roman" w:eastAsiaTheme="minorEastAsia" w:hAnsi="Times New Roman"/>
        </w:rPr>
        <w:t xml:space="preserve"> capability in this area.</w:t>
      </w:r>
    </w:p>
    <w:p w14:paraId="0F52E1D6" w14:textId="77777777" w:rsidR="00821F3A" w:rsidRDefault="00821F3A" w:rsidP="007622A9">
      <w:pPr>
        <w:pStyle w:val="HangingIndent"/>
        <w:tabs>
          <w:tab w:val="clear" w:pos="440"/>
          <w:tab w:val="left" w:pos="360"/>
        </w:tabs>
        <w:spacing w:line="240" w:lineRule="auto"/>
        <w:ind w:left="0" w:firstLine="0"/>
        <w:jc w:val="left"/>
        <w:rPr>
          <w:rFonts w:ascii="Times New Roman" w:eastAsiaTheme="minorEastAsia" w:hAnsi="Times New Roman"/>
          <w:i/>
          <w:iCs/>
          <w:szCs w:val="22"/>
          <w:u w:val="single"/>
        </w:rPr>
      </w:pPr>
    </w:p>
    <w:p w14:paraId="366F950F" w14:textId="082F82B2" w:rsidR="0089079B" w:rsidRDefault="00A3266E" w:rsidP="009A0023">
      <w:pPr>
        <w:pStyle w:val="Heading1"/>
      </w:pPr>
      <w:r>
        <w:t>PRODUCTS AND DELIVERABLES</w:t>
      </w:r>
    </w:p>
    <w:p w14:paraId="22243486" w14:textId="3E7E5D7F" w:rsidR="00F756F3" w:rsidRDefault="00555A0D" w:rsidP="00D163C6">
      <w:pPr>
        <w:pStyle w:val="BodyText"/>
        <w:numPr>
          <w:ilvl w:val="0"/>
          <w:numId w:val="48"/>
        </w:numPr>
      </w:pPr>
      <w:r>
        <w:t>In October of 202</w:t>
      </w:r>
      <w:r w:rsidR="004F2891">
        <w:t>4</w:t>
      </w:r>
      <w:r w:rsidR="00886308">
        <w:t>,</w:t>
      </w:r>
      <w:r>
        <w:t xml:space="preserve"> we will publish a journal article titled</w:t>
      </w:r>
      <w:r w:rsidR="00C70C83">
        <w:t xml:space="preserve"> </w:t>
      </w:r>
      <w:r w:rsidR="00607E9C">
        <w:t>"</w:t>
      </w:r>
      <w:r w:rsidR="001731F9">
        <w:t xml:space="preserve">Initial </w:t>
      </w:r>
      <w:r w:rsidR="002A6B56">
        <w:t xml:space="preserve">Verification </w:t>
      </w:r>
      <w:r w:rsidR="00015C83">
        <w:t xml:space="preserve">of </w:t>
      </w:r>
      <w:r w:rsidR="006C5C6E">
        <w:t xml:space="preserve">a </w:t>
      </w:r>
      <w:r w:rsidR="000C44B8">
        <w:t>Multiphysics Repository Model</w:t>
      </w:r>
      <w:r w:rsidR="00D15134">
        <w:t xml:space="preserve"> </w:t>
      </w:r>
      <w:proofErr w:type="gramStart"/>
      <w:r w:rsidR="00D15134">
        <w:t>For</w:t>
      </w:r>
      <w:proofErr w:type="gramEnd"/>
      <w:r w:rsidR="00D15134">
        <w:t xml:space="preserve"> Pebble-Bed Used Fuel Disposition</w:t>
      </w:r>
      <w:r w:rsidR="00607E9C">
        <w:t>"</w:t>
      </w:r>
      <w:r w:rsidR="00E5073F">
        <w:t xml:space="preserve"> </w:t>
      </w:r>
      <w:r w:rsidR="00C70C83">
        <w:t xml:space="preserve">in </w:t>
      </w:r>
      <w:r w:rsidR="00EA4311">
        <w:t>Nuclear Technology</w:t>
      </w:r>
      <w:r w:rsidR="00C70C83">
        <w:t>.</w:t>
      </w:r>
      <w:r w:rsidR="004C3F21">
        <w:t xml:space="preserve"> </w:t>
      </w:r>
      <w:r w:rsidR="00C70C83">
        <w:t xml:space="preserve">This article will </w:t>
      </w:r>
      <w:r w:rsidR="006170F3">
        <w:t xml:space="preserve">share preliminary results of the fully coupled system </w:t>
      </w:r>
      <w:r w:rsidR="00453E52">
        <w:t>for pebble-bed fuel</w:t>
      </w:r>
      <w:r w:rsidR="00886308">
        <w:t>,</w:t>
      </w:r>
      <w:r w:rsidR="00453E52">
        <w:t xml:space="preserve"> along with comparisons to results for LWR fuel</w:t>
      </w:r>
      <w:r w:rsidR="00CF4903">
        <w:t xml:space="preserve"> as a verification exercise.</w:t>
      </w:r>
    </w:p>
    <w:p w14:paraId="7812514F" w14:textId="36027A23" w:rsidR="00B20537" w:rsidRDefault="00E6732D" w:rsidP="00D163C6">
      <w:pPr>
        <w:pStyle w:val="BodyText"/>
        <w:numPr>
          <w:ilvl w:val="0"/>
          <w:numId w:val="48"/>
        </w:numPr>
      </w:pPr>
      <w:r>
        <w:t xml:space="preserve">At the end of the project, </w:t>
      </w:r>
      <w:r w:rsidR="00F756F3">
        <w:t>in September 2025</w:t>
      </w:r>
      <w:r w:rsidR="00886308">
        <w:t>,</w:t>
      </w:r>
      <w:r w:rsidR="00F756F3">
        <w:t xml:space="preserve"> we will publish a follow-up journal article titled </w:t>
      </w:r>
      <w:r w:rsidR="00607E9C">
        <w:t>"</w:t>
      </w:r>
      <w:r w:rsidR="00CE42ED">
        <w:t>Multiscale in Time and Space</w:t>
      </w:r>
      <w:r w:rsidR="008F6AE9">
        <w:t>,</w:t>
      </w:r>
      <w:r w:rsidR="00B20537">
        <w:t xml:space="preserve"> Multiphysics Simulation of Pebble-bed Used Fuel Repositories</w:t>
      </w:r>
      <w:r w:rsidR="00607E9C">
        <w:t>"</w:t>
      </w:r>
      <w:r w:rsidR="00D416C5">
        <w:t xml:space="preserve"> </w:t>
      </w:r>
      <w:r w:rsidR="00F756F3">
        <w:t xml:space="preserve">in </w:t>
      </w:r>
      <w:r w:rsidR="00D416C5">
        <w:t>Nuclear Technology</w:t>
      </w:r>
      <w:r w:rsidR="00F756F3">
        <w:t>.</w:t>
      </w:r>
      <w:r w:rsidR="004C3F21">
        <w:t xml:space="preserve"> </w:t>
      </w:r>
      <w:r w:rsidR="00F756F3">
        <w:t xml:space="preserve">This </w:t>
      </w:r>
      <w:r w:rsidR="001E192A">
        <w:t>paper will describe the detailed multiphysics calculations and reduced-order modeling</w:t>
      </w:r>
      <w:r w:rsidR="002C3EAE">
        <w:t xml:space="preserve"> to simulate </w:t>
      </w:r>
      <w:r w:rsidR="00886308">
        <w:t>an entire</w:t>
      </w:r>
      <w:r w:rsidR="002C3EAE">
        <w:t xml:space="preserve"> SNF repository.</w:t>
      </w:r>
    </w:p>
    <w:p w14:paraId="066AA6A1" w14:textId="6B8BCB42" w:rsidR="007622A9" w:rsidRPr="00A3266E" w:rsidRDefault="002C3EAE" w:rsidP="00AD7150">
      <w:pPr>
        <w:pStyle w:val="BodyText"/>
        <w:numPr>
          <w:ilvl w:val="0"/>
          <w:numId w:val="48"/>
        </w:numPr>
      </w:pPr>
      <w:r>
        <w:t xml:space="preserve">In addition, the final deliverable for the project will be </w:t>
      </w:r>
      <w:r w:rsidR="003410A1">
        <w:t>an o</w:t>
      </w:r>
      <w:r w:rsidR="00C90773">
        <w:t>pen-</w:t>
      </w:r>
      <w:r w:rsidR="003410A1">
        <w:t>s</w:t>
      </w:r>
      <w:r w:rsidR="00C90773">
        <w:t>ource</w:t>
      </w:r>
      <w:r w:rsidR="003410A1">
        <w:t>,</w:t>
      </w:r>
      <w:r w:rsidR="00C90773">
        <w:t xml:space="preserve"> </w:t>
      </w:r>
      <w:r w:rsidR="003410A1">
        <w:t>t</w:t>
      </w:r>
      <w:r w:rsidR="00DB146E">
        <w:t xml:space="preserve">ransient, </w:t>
      </w:r>
      <w:r w:rsidR="003410A1">
        <w:t>m</w:t>
      </w:r>
      <w:r w:rsidR="00DB146E">
        <w:t xml:space="preserve">ultiscale, </w:t>
      </w:r>
      <w:r w:rsidR="003410A1">
        <w:t>m</w:t>
      </w:r>
      <w:r w:rsidR="008B03B9">
        <w:t>ultiphysics</w:t>
      </w:r>
      <w:r w:rsidR="00E419B5">
        <w:t xml:space="preserve"> model</w:t>
      </w:r>
      <w:r w:rsidR="003410A1">
        <w:t xml:space="preserve"> published</w:t>
      </w:r>
      <w:r w:rsidR="008B03B9">
        <w:t xml:space="preserve"> on the </w:t>
      </w:r>
      <w:r w:rsidR="00DB146E">
        <w:t>VTB</w:t>
      </w:r>
      <w:r w:rsidR="003410A1">
        <w:t>.</w:t>
      </w:r>
      <w:r w:rsidR="004C3F21">
        <w:t xml:space="preserve"> </w:t>
      </w:r>
      <w:r w:rsidR="00D163C6">
        <w:t>The openly available model will allow for continued interaction and interest from DOE projects</w:t>
      </w:r>
      <w:r w:rsidR="009D20D0">
        <w:t>, advanced reactor vendors,</w:t>
      </w:r>
      <w:r w:rsidR="00D163C6">
        <w:t xml:space="preserve"> and universities.</w:t>
      </w:r>
    </w:p>
    <w:p w14:paraId="3752431B" w14:textId="283939EA" w:rsidR="009042DF" w:rsidRPr="00F1158E" w:rsidRDefault="009042DF" w:rsidP="009A0023">
      <w:pPr>
        <w:pStyle w:val="Heading1"/>
      </w:pPr>
      <w:r w:rsidRPr="00F1158E">
        <w:t>POTENTIAL HARVEST STRATEGY</w:t>
      </w:r>
    </w:p>
    <w:p w14:paraId="2ACD15B5" w14:textId="6BE0CBDC" w:rsidR="007622A9" w:rsidRPr="007622A9" w:rsidRDefault="007622A9" w:rsidP="007622A9">
      <w:pPr>
        <w:textAlignment w:val="baseline"/>
        <w:rPr>
          <w:color w:val="000000"/>
          <w:szCs w:val="22"/>
        </w:rPr>
      </w:pPr>
      <w:r w:rsidRPr="007622A9">
        <w:rPr>
          <w:color w:val="000000" w:themeColor="text1"/>
          <w:szCs w:val="22"/>
        </w:rPr>
        <w:t>These developments will extend the capabilities of the MOOSE framework for pebble-bed reactor fuel and highlight new applications of INL expertise in areas not currently associated with INL.</w:t>
      </w:r>
      <w:r w:rsidR="004C3F21">
        <w:rPr>
          <w:color w:val="000000" w:themeColor="text1"/>
          <w:szCs w:val="22"/>
        </w:rPr>
        <w:t xml:space="preserve"> </w:t>
      </w:r>
      <w:r w:rsidRPr="007622A9">
        <w:rPr>
          <w:color w:val="000000" w:themeColor="text1"/>
          <w:szCs w:val="22"/>
        </w:rPr>
        <w:t xml:space="preserve">Such contributions will </w:t>
      </w:r>
      <w:r w:rsidR="00D56FD3">
        <w:rPr>
          <w:color w:val="000000" w:themeColor="text1"/>
          <w:szCs w:val="22"/>
        </w:rPr>
        <w:t>demonstrate</w:t>
      </w:r>
      <w:r w:rsidRPr="007622A9">
        <w:rPr>
          <w:color w:val="000000" w:themeColor="text1"/>
          <w:szCs w:val="22"/>
        </w:rPr>
        <w:t xml:space="preserve"> </w:t>
      </w:r>
      <w:r w:rsidR="00607E9C">
        <w:rPr>
          <w:color w:val="000000" w:themeColor="text1"/>
          <w:szCs w:val="22"/>
        </w:rPr>
        <w:t>INL's</w:t>
      </w:r>
      <w:r w:rsidRPr="007622A9">
        <w:rPr>
          <w:color w:val="000000" w:themeColor="text1"/>
          <w:szCs w:val="22"/>
        </w:rPr>
        <w:t xml:space="preserve"> technical leadership </w:t>
      </w:r>
      <w:r w:rsidR="003E3A1B">
        <w:rPr>
          <w:color w:val="000000" w:themeColor="text1"/>
          <w:szCs w:val="22"/>
        </w:rPr>
        <w:t xml:space="preserve">in </w:t>
      </w:r>
      <w:r w:rsidRPr="007622A9">
        <w:rPr>
          <w:color w:val="000000" w:themeColor="text1"/>
          <w:szCs w:val="22"/>
        </w:rPr>
        <w:t xml:space="preserve">full-spectrum modeling of advanced </w:t>
      </w:r>
      <w:r w:rsidR="00607E9C">
        <w:rPr>
          <w:color w:val="000000" w:themeColor="text1"/>
          <w:szCs w:val="22"/>
        </w:rPr>
        <w:t>reactors'</w:t>
      </w:r>
      <w:r w:rsidRPr="007622A9">
        <w:rPr>
          <w:color w:val="000000" w:themeColor="text1"/>
          <w:szCs w:val="22"/>
        </w:rPr>
        <w:t xml:space="preserve"> fuel cycles.</w:t>
      </w:r>
      <w:r w:rsidR="004C3F21">
        <w:rPr>
          <w:color w:val="000000" w:themeColor="text1"/>
          <w:szCs w:val="22"/>
        </w:rPr>
        <w:t xml:space="preserve"> </w:t>
      </w:r>
      <w:r w:rsidRPr="007622A9">
        <w:rPr>
          <w:color w:val="000000" w:themeColor="text1"/>
          <w:szCs w:val="22"/>
        </w:rPr>
        <w:t>This will lead to additional funding in programs supporting advanced reactor deployment</w:t>
      </w:r>
      <w:r w:rsidR="003E3A1B">
        <w:rPr>
          <w:color w:val="000000" w:themeColor="text1"/>
          <w:szCs w:val="22"/>
        </w:rPr>
        <w:t>,</w:t>
      </w:r>
      <w:r w:rsidRPr="007622A9">
        <w:rPr>
          <w:color w:val="000000" w:themeColor="text1"/>
          <w:szCs w:val="22"/>
        </w:rPr>
        <w:t xml:space="preserve"> including the </w:t>
      </w:r>
      <w:r w:rsidR="00B953FB">
        <w:rPr>
          <w:color w:val="000000" w:themeColor="text1"/>
          <w:szCs w:val="22"/>
        </w:rPr>
        <w:t xml:space="preserve">NEAMS </w:t>
      </w:r>
      <w:r w:rsidRPr="007622A9">
        <w:rPr>
          <w:color w:val="000000" w:themeColor="text1"/>
          <w:szCs w:val="22"/>
        </w:rPr>
        <w:t>program and Advance</w:t>
      </w:r>
      <w:r w:rsidR="000410E5">
        <w:rPr>
          <w:color w:val="000000" w:themeColor="text1"/>
          <w:szCs w:val="22"/>
        </w:rPr>
        <w:t>d</w:t>
      </w:r>
      <w:r w:rsidRPr="007622A9">
        <w:rPr>
          <w:color w:val="000000" w:themeColor="text1"/>
          <w:szCs w:val="22"/>
        </w:rPr>
        <w:t xml:space="preserve"> Reactor Technology campaign.</w:t>
      </w:r>
    </w:p>
    <w:p w14:paraId="18C68970" w14:textId="77777777" w:rsidR="007622A9" w:rsidRPr="007622A9" w:rsidRDefault="007622A9" w:rsidP="007622A9">
      <w:pPr>
        <w:textAlignment w:val="baseline"/>
        <w:rPr>
          <w:color w:val="000000"/>
          <w:szCs w:val="22"/>
        </w:rPr>
      </w:pPr>
    </w:p>
    <w:p w14:paraId="13934882" w14:textId="06520724" w:rsidR="007622A9" w:rsidRPr="007622A9" w:rsidRDefault="007622A9" w:rsidP="007622A9">
      <w:pPr>
        <w:textAlignment w:val="baseline"/>
        <w:rPr>
          <w:color w:val="000000"/>
          <w:szCs w:val="22"/>
        </w:rPr>
      </w:pPr>
      <w:r w:rsidRPr="007622A9">
        <w:rPr>
          <w:color w:val="000000"/>
          <w:szCs w:val="22"/>
        </w:rPr>
        <w:t xml:space="preserve">The need to identify and resolve emerging regulatory and technical concerns facing advanced reactor development and adoption is of vital interest </w:t>
      </w:r>
      <w:r w:rsidR="003E3A1B">
        <w:rPr>
          <w:color w:val="000000"/>
          <w:szCs w:val="22"/>
        </w:rPr>
        <w:t xml:space="preserve">to </w:t>
      </w:r>
      <w:r w:rsidRPr="007622A9">
        <w:rPr>
          <w:color w:val="000000"/>
          <w:szCs w:val="22"/>
        </w:rPr>
        <w:t>the NRC, DOE, and the commercial nuclear industry.</w:t>
      </w:r>
      <w:r w:rsidR="004C3F21">
        <w:rPr>
          <w:color w:val="000000"/>
          <w:szCs w:val="22"/>
        </w:rPr>
        <w:t xml:space="preserve"> </w:t>
      </w:r>
      <w:r w:rsidR="000410E5">
        <w:rPr>
          <w:color w:val="000000"/>
          <w:szCs w:val="22"/>
        </w:rPr>
        <w:t xml:space="preserve">The NRC </w:t>
      </w:r>
      <w:r w:rsidRPr="007622A9">
        <w:rPr>
          <w:color w:val="000000"/>
          <w:szCs w:val="22"/>
        </w:rPr>
        <w:t>is already utilizing the Griffin and Pronghorn tools for analysis of reactor license applications.</w:t>
      </w:r>
      <w:r w:rsidR="004C3F21">
        <w:rPr>
          <w:color w:val="000000"/>
          <w:szCs w:val="22"/>
        </w:rPr>
        <w:t xml:space="preserve"> </w:t>
      </w:r>
      <w:r w:rsidRPr="007622A9">
        <w:rPr>
          <w:color w:val="000000"/>
          <w:szCs w:val="22"/>
        </w:rPr>
        <w:t>The proposed work would highlight our capability to model advanced reactor SNF in scenarios pertinent to storage and disposal, with commensurate potential for sustained program funding by the</w:t>
      </w:r>
      <w:r w:rsidRPr="007622A9">
        <w:rPr>
          <w:color w:val="000000" w:themeColor="text1"/>
          <w:szCs w:val="22"/>
        </w:rPr>
        <w:t xml:space="preserve"> DOE Office of Nuclear Energy Spent Fuel and Waste Disposition (SFWD) initiative,</w:t>
      </w:r>
      <w:r w:rsidRPr="007622A9">
        <w:rPr>
          <w:color w:val="000000"/>
          <w:szCs w:val="22"/>
        </w:rPr>
        <w:t xml:space="preserve"> the NRC Office of Nuclear Regulatory Research, </w:t>
      </w:r>
      <w:r w:rsidRPr="007622A9">
        <w:rPr>
          <w:color w:val="000000" w:themeColor="text1"/>
          <w:szCs w:val="22"/>
        </w:rPr>
        <w:t xml:space="preserve">and/or a new </w:t>
      </w:r>
      <w:r w:rsidRPr="007622A9">
        <w:rPr>
          <w:color w:val="000000"/>
          <w:szCs w:val="22"/>
          <w:bdr w:val="none" w:sz="0" w:space="0" w:color="auto" w:frame="1"/>
          <w:shd w:val="clear" w:color="auto" w:fill="FFFFFF"/>
        </w:rPr>
        <w:t>regulatory agency for SNF disposition</w:t>
      </w:r>
      <w:r w:rsidRPr="007622A9">
        <w:rPr>
          <w:color w:val="000000" w:themeColor="text1"/>
          <w:szCs w:val="22"/>
        </w:rPr>
        <w:t xml:space="preserve">. </w:t>
      </w:r>
    </w:p>
    <w:bookmarkEnd w:id="4"/>
    <w:bookmarkEnd w:id="5"/>
    <w:p w14:paraId="231D0171" w14:textId="77777777" w:rsidR="007622A9" w:rsidRPr="00794834" w:rsidRDefault="007622A9" w:rsidP="00794834">
      <w:pPr>
        <w:spacing w:after="240"/>
        <w:rPr>
          <w:color w:val="FF0000"/>
          <w:sz w:val="20"/>
        </w:rPr>
      </w:pPr>
    </w:p>
    <w:p w14:paraId="740F10B7" w14:textId="77777777" w:rsidR="00A133B2" w:rsidRPr="00F1158E" w:rsidRDefault="00D12F8C" w:rsidP="009A0023">
      <w:pPr>
        <w:pStyle w:val="Heading1"/>
      </w:pPr>
      <w:r w:rsidRPr="00F1158E">
        <w:t>RESEARCH TEAM CURRICULUM VITAE</w:t>
      </w:r>
    </w:p>
    <w:p w14:paraId="5A0AD907" w14:textId="62995DE7" w:rsidR="00BE0F8B" w:rsidRDefault="00BE0F8B" w:rsidP="00BE0F8B">
      <w:pPr>
        <w:spacing w:after="240" w:line="259" w:lineRule="auto"/>
      </w:pPr>
      <w:r w:rsidRPr="00784DFF">
        <w:rPr>
          <w:b/>
          <w:bCs/>
          <w:u w:val="single"/>
        </w:rPr>
        <w:t>Derek Gaston</w:t>
      </w:r>
      <w:r>
        <w:t xml:space="preserve">, who has </w:t>
      </w:r>
      <w:r w:rsidR="4D95B122">
        <w:t>led</w:t>
      </w:r>
      <w:r>
        <w:t xml:space="preserve"> multiple successful Laboratory Directed Research and Development (LDRD) activities (including for MOOSE itself), will lead the overall effort.</w:t>
      </w:r>
      <w:r w:rsidR="004C3F21">
        <w:t xml:space="preserve"> </w:t>
      </w:r>
      <w:r w:rsidRPr="00784DFF">
        <w:rPr>
          <w:b/>
          <w:bCs/>
          <w:u w:val="single"/>
        </w:rPr>
        <w:t>Gordon Petersen</w:t>
      </w:r>
      <w:r>
        <w:t>, who has expertise in performing criticality and material interaction evaluations for storage, transportation, and disposal of SNF, will help identify credible packaging and degradation scenarios within a canister/waste package.</w:t>
      </w:r>
      <w:r w:rsidR="004C3F21">
        <w:t xml:space="preserve"> </w:t>
      </w:r>
      <w:r w:rsidRPr="00784DFF">
        <w:rPr>
          <w:b/>
          <w:bCs/>
          <w:u w:val="single"/>
        </w:rPr>
        <w:t xml:space="preserve">Sebastian </w:t>
      </w:r>
      <w:proofErr w:type="spellStart"/>
      <w:r w:rsidRPr="00784DFF">
        <w:rPr>
          <w:b/>
          <w:bCs/>
          <w:u w:val="single"/>
        </w:rPr>
        <w:t>Schunert</w:t>
      </w:r>
      <w:proofErr w:type="spellEnd"/>
      <w:r>
        <w:t xml:space="preserve"> has extensive experience modeling coupled multiphysics systems</w:t>
      </w:r>
      <w:r w:rsidR="00782E97">
        <w:t>,</w:t>
      </w:r>
      <w:r>
        <w:t xml:space="preserve"> including neutronics, fluid mechanics, thermal-hydraulics, and mechanics components.</w:t>
      </w:r>
      <w:r w:rsidR="004C3F21">
        <w:t xml:space="preserve"> </w:t>
      </w:r>
      <w:r>
        <w:t xml:space="preserve">Dr. </w:t>
      </w:r>
      <w:proofErr w:type="spellStart"/>
      <w:r>
        <w:t>Schunert</w:t>
      </w:r>
      <w:proofErr w:type="spellEnd"/>
      <w:r>
        <w:t xml:space="preserve"> will support the neutronics modeling effort of this LDRD and support the multiphysics model development.</w:t>
      </w:r>
      <w:r w:rsidR="004C3F21">
        <w:t xml:space="preserve"> </w:t>
      </w:r>
      <w:r w:rsidR="4D95B122">
        <w:t xml:space="preserve">Dr. </w:t>
      </w:r>
      <w:proofErr w:type="spellStart"/>
      <w:r w:rsidR="4D95B122">
        <w:t>Schunert</w:t>
      </w:r>
      <w:proofErr w:type="spellEnd"/>
      <w:r w:rsidR="4D95B122">
        <w:t xml:space="preserve"> is the developer of </w:t>
      </w:r>
      <w:r w:rsidR="00607E9C">
        <w:t>Griffin's</w:t>
      </w:r>
      <w:r w:rsidR="4D95B122">
        <w:t xml:space="preserve"> pebble bed depletion capability.</w:t>
      </w:r>
      <w:r w:rsidR="004C3F21">
        <w:t xml:space="preserve"> </w:t>
      </w:r>
      <w:proofErr w:type="spellStart"/>
      <w:r w:rsidRPr="00784DFF">
        <w:rPr>
          <w:b/>
          <w:bCs/>
          <w:u w:val="single"/>
        </w:rPr>
        <w:t>Fande</w:t>
      </w:r>
      <w:proofErr w:type="spellEnd"/>
      <w:r w:rsidRPr="00784DFF">
        <w:rPr>
          <w:b/>
          <w:bCs/>
          <w:u w:val="single"/>
        </w:rPr>
        <w:t xml:space="preserve"> Kong</w:t>
      </w:r>
      <w:r>
        <w:t>, who has expertise in multiphysics simulation solvers, thermal-hydraulics analysis, canister modeling,</w:t>
      </w:r>
      <w:r w:rsidR="00DF7813">
        <w:t xml:space="preserve"> </w:t>
      </w:r>
      <w:r>
        <w:t>parallel simulation,</w:t>
      </w:r>
      <w:r w:rsidR="00DF7813">
        <w:t xml:space="preserve"> and </w:t>
      </w:r>
      <w:r w:rsidR="001B6F67">
        <w:t>reduced-order</w:t>
      </w:r>
      <w:r w:rsidR="00DF7813">
        <w:t xml:space="preserve"> modeling</w:t>
      </w:r>
      <w:r w:rsidR="001B6F67">
        <w:t>,</w:t>
      </w:r>
      <w:r>
        <w:t xml:space="preserve"> will develop </w:t>
      </w:r>
      <w:r w:rsidR="00B4469F">
        <w:t xml:space="preserve">detailed and </w:t>
      </w:r>
      <w:r w:rsidR="001B6F67">
        <w:t>reduced-order</w:t>
      </w:r>
      <w:r w:rsidR="00B4469F">
        <w:t xml:space="preserve"> models of SNF casks</w:t>
      </w:r>
      <w:r>
        <w:t>.</w:t>
      </w:r>
      <w:r w:rsidR="004C3F21">
        <w:t xml:space="preserve"> </w:t>
      </w:r>
      <w:r w:rsidRPr="00784DFF">
        <w:rPr>
          <w:b/>
          <w:bCs/>
          <w:u w:val="single"/>
        </w:rPr>
        <w:t>Alexander Lindsa</w:t>
      </w:r>
      <w:r>
        <w:t>y is a core developer of the MOOSE framework and its Navier-Stokes fluid flow module and will lead any efforts to model groundwater flow and natural convection of dissolved radioactive isotopes.</w:t>
      </w:r>
      <w:r w:rsidR="004C3F21">
        <w:rPr>
          <w:rFonts w:asciiTheme="minorHAnsi" w:eastAsiaTheme="minorEastAsia" w:hAnsiTheme="minorHAnsi" w:cstheme="minorBidi"/>
        </w:rPr>
        <w:t xml:space="preserve"> </w:t>
      </w:r>
      <w:r>
        <w:t xml:space="preserve">As lead of the methods for the ART </w:t>
      </w:r>
      <w:r w:rsidR="00822889">
        <w:t>high-temperature</w:t>
      </w:r>
      <w:r>
        <w:t xml:space="preserve"> </w:t>
      </w:r>
      <w:r w:rsidR="00822889">
        <w:t>gas-cooled</w:t>
      </w:r>
      <w:r>
        <w:t xml:space="preserve"> reactor program (ART-GCR), </w:t>
      </w:r>
      <w:r w:rsidRPr="00784DFF">
        <w:rPr>
          <w:b/>
          <w:bCs/>
          <w:u w:val="single"/>
        </w:rPr>
        <w:t>Paolo Balestra</w:t>
      </w:r>
      <w:r>
        <w:t xml:space="preserve"> will support the modeling activities on both neutronic and </w:t>
      </w:r>
      <w:r w:rsidR="00822889">
        <w:t>thermal-hydraulic</w:t>
      </w:r>
      <w:r>
        <w:t xml:space="preserve"> analysis of the repository, providing information on the fuel design (including target burnups and discharge </w:t>
      </w:r>
      <w:proofErr w:type="spellStart"/>
      <w:r>
        <w:t>isotopics</w:t>
      </w:r>
      <w:proofErr w:type="spellEnd"/>
      <w:r>
        <w:t xml:space="preserve">) and his multiple years of experience on </w:t>
      </w:r>
      <w:r w:rsidR="00822889">
        <w:t>modeling</w:t>
      </w:r>
      <w:r>
        <w:t xml:space="preserve"> </w:t>
      </w:r>
      <w:r w:rsidR="00822889">
        <w:t>high-temperature</w:t>
      </w:r>
      <w:r>
        <w:t xml:space="preserve"> reactors.</w:t>
      </w:r>
      <w:r w:rsidR="004C3F21">
        <w:t xml:space="preserve"> </w:t>
      </w:r>
      <w:r>
        <w:t xml:space="preserve">This project also allows collaboration with students from academic institutions such as Texas A&amp;M and </w:t>
      </w:r>
      <w:r w:rsidR="0069571A">
        <w:t xml:space="preserve">the </w:t>
      </w:r>
      <w:r>
        <w:t xml:space="preserve">University of Texas Austin, who are </w:t>
      </w:r>
      <w:r w:rsidR="00D26B75">
        <w:t>researching</w:t>
      </w:r>
      <w:r>
        <w:t xml:space="preserve"> nuclear transport and groundwater simulation methods.</w:t>
      </w:r>
    </w:p>
    <w:p w14:paraId="4347A6A1" w14:textId="442183D9" w:rsidR="00BE0F8B" w:rsidRPr="00CB5EB9" w:rsidRDefault="00BE0F8B" w:rsidP="00BE0F8B">
      <w:pPr>
        <w:spacing w:after="240"/>
        <w:rPr>
          <w:szCs w:val="22"/>
        </w:rPr>
      </w:pPr>
      <w:r w:rsidRPr="00CB5EB9">
        <w:rPr>
          <w:rStyle w:val="StylePlaceholderText10ptAuto"/>
          <w:color w:val="auto"/>
          <w:sz w:val="22"/>
          <w:szCs w:val="22"/>
        </w:rPr>
        <w:t>The Curriculum Vitae (CV) for members of the research team will be available as attached documents on the Laboratory Overhead Investment Electronic Submission System (LOI-ESS).</w:t>
      </w:r>
      <w:r w:rsidR="004C3F21">
        <w:rPr>
          <w:rStyle w:val="StylePlaceholderText10ptAuto"/>
          <w:color w:val="auto"/>
          <w:sz w:val="22"/>
          <w:szCs w:val="22"/>
        </w:rPr>
        <w:t xml:space="preserve"> </w:t>
      </w:r>
      <w:r w:rsidRPr="00CB5EB9">
        <w:rPr>
          <w:rStyle w:val="StylePlaceholderText10ptAuto"/>
          <w:color w:val="auto"/>
          <w:sz w:val="22"/>
          <w:szCs w:val="22"/>
        </w:rPr>
        <w:t>Each of the documents is named with the last name of the Co-PI.</w:t>
      </w:r>
    </w:p>
    <w:p w14:paraId="727D344B" w14:textId="28AEAD35" w:rsidR="006725CC" w:rsidRDefault="002C66A9" w:rsidP="009A0023">
      <w:pPr>
        <w:pStyle w:val="Heading1"/>
      </w:pPr>
      <w:r>
        <w:t>OTHER FUNDING COMMITMENTS</w:t>
      </w:r>
    </w:p>
    <w:tbl>
      <w:tblPr>
        <w:tblStyle w:val="TableGrid"/>
        <w:tblW w:w="0" w:type="auto"/>
        <w:tbl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insideH w:val="single" w:sz="2" w:space="0" w:color="A6A6A6" w:themeColor="background1" w:themeShade="A6"/>
          <w:insideV w:val="single" w:sz="2" w:space="0" w:color="A6A6A6" w:themeColor="background1" w:themeShade="A6"/>
        </w:tblBorders>
        <w:tblLayout w:type="fixed"/>
        <w:tblCellMar>
          <w:left w:w="43" w:type="dxa"/>
          <w:right w:w="43" w:type="dxa"/>
        </w:tblCellMar>
        <w:tblLook w:val="04A0" w:firstRow="1" w:lastRow="0" w:firstColumn="1" w:lastColumn="0" w:noHBand="0" w:noVBand="1"/>
      </w:tblPr>
      <w:tblGrid>
        <w:gridCol w:w="985"/>
        <w:gridCol w:w="5850"/>
        <w:gridCol w:w="810"/>
        <w:gridCol w:w="1080"/>
        <w:gridCol w:w="625"/>
      </w:tblGrid>
      <w:tr w:rsidR="001B7507" w:rsidRPr="00EA18D8" w14:paraId="090A3094" w14:textId="77777777" w:rsidTr="00841F49">
        <w:tc>
          <w:tcPr>
            <w:tcW w:w="9350" w:type="dxa"/>
            <w:gridSpan w:val="5"/>
            <w:shd w:val="clear" w:color="auto" w:fill="F2F2F2" w:themeFill="background1" w:themeFillShade="F2"/>
          </w:tcPr>
          <w:p w14:paraId="2C13A769" w14:textId="5777DD43" w:rsidR="001B7507" w:rsidRPr="00EA18D8" w:rsidRDefault="00A50AA6" w:rsidP="00267DAB">
            <w:pPr>
              <w:pStyle w:val="BodyText"/>
              <w:spacing w:after="0"/>
              <w:rPr>
                <w:sz w:val="20"/>
                <w:szCs w:val="20"/>
              </w:rPr>
            </w:pPr>
            <w:r w:rsidRPr="0095112E">
              <w:rPr>
                <w:b/>
                <w:bCs/>
                <w:sz w:val="20"/>
                <w:szCs w:val="20"/>
              </w:rPr>
              <w:t>P</w:t>
            </w:r>
            <w:r w:rsidR="001C6301">
              <w:rPr>
                <w:b/>
                <w:bCs/>
                <w:sz w:val="20"/>
                <w:szCs w:val="20"/>
              </w:rPr>
              <w:t>rincipal investigator</w:t>
            </w:r>
            <w:r w:rsidRPr="0095112E">
              <w:rPr>
                <w:b/>
                <w:bCs/>
                <w:sz w:val="20"/>
                <w:szCs w:val="20"/>
              </w:rPr>
              <w:t>:</w:t>
            </w:r>
            <w:r>
              <w:rPr>
                <w:sz w:val="20"/>
                <w:szCs w:val="20"/>
              </w:rPr>
              <w:t xml:space="preserve"> </w:t>
            </w:r>
            <w:sdt>
              <w:sdtPr>
                <w:rPr>
                  <w:rStyle w:val="StyleBody10pt"/>
                </w:rPr>
                <w:id w:val="-173352916"/>
                <w:placeholder>
                  <w:docPart w:val="0215A328FEF64C9885D5C4E33BD260B4"/>
                </w:placeholder>
                <w15:appearance w15:val="hidden"/>
              </w:sdtPr>
              <w:sdtEndPr>
                <w:rPr>
                  <w:rStyle w:val="DefaultParagraphFont"/>
                  <w:sz w:val="22"/>
                  <w:szCs w:val="20"/>
                </w:rPr>
              </w:sdtEndPr>
              <w:sdtContent>
                <w:r w:rsidR="00E02767">
                  <w:rPr>
                    <w:rStyle w:val="StyleBody10pt"/>
                  </w:rPr>
                  <w:t>Derek Gaston</w:t>
                </w:r>
              </w:sdtContent>
            </w:sdt>
            <w:r w:rsidR="009A58A8">
              <w:rPr>
                <w:sz w:val="20"/>
                <w:szCs w:val="20"/>
              </w:rPr>
              <w:t xml:space="preserve"> </w:t>
            </w:r>
          </w:p>
        </w:tc>
      </w:tr>
      <w:tr w:rsidR="00FC1D2E" w:rsidRPr="00CA2869" w14:paraId="7A91F6B4" w14:textId="77777777" w:rsidTr="004E74A4">
        <w:tc>
          <w:tcPr>
            <w:tcW w:w="985" w:type="dxa"/>
            <w:shd w:val="clear" w:color="auto" w:fill="F2F2F2" w:themeFill="background1" w:themeFillShade="F2"/>
          </w:tcPr>
          <w:p w14:paraId="20267F5E" w14:textId="0B4A9E58" w:rsidR="00FC1D2E" w:rsidRPr="00CA2869" w:rsidRDefault="00FC1D2E" w:rsidP="00267DAB">
            <w:pPr>
              <w:pStyle w:val="BodyText"/>
              <w:spacing w:after="0"/>
              <w:rPr>
                <w:b/>
                <w:bCs/>
                <w:sz w:val="20"/>
                <w:szCs w:val="20"/>
              </w:rPr>
            </w:pPr>
            <w:r w:rsidRPr="00CA2869">
              <w:rPr>
                <w:b/>
                <w:bCs/>
                <w:sz w:val="20"/>
                <w:szCs w:val="20"/>
              </w:rPr>
              <w:t>Project #</w:t>
            </w:r>
          </w:p>
        </w:tc>
        <w:tc>
          <w:tcPr>
            <w:tcW w:w="5850" w:type="dxa"/>
            <w:shd w:val="clear" w:color="auto" w:fill="F2F2F2" w:themeFill="background1" w:themeFillShade="F2"/>
          </w:tcPr>
          <w:p w14:paraId="2BF5B67B" w14:textId="2B3B76BA" w:rsidR="00FC1D2E" w:rsidRPr="00CA2869" w:rsidRDefault="00FC1D2E" w:rsidP="00267DAB">
            <w:pPr>
              <w:pStyle w:val="BodyText"/>
              <w:spacing w:after="0"/>
              <w:rPr>
                <w:b/>
                <w:bCs/>
                <w:sz w:val="20"/>
                <w:szCs w:val="20"/>
              </w:rPr>
            </w:pPr>
            <w:r w:rsidRPr="00CA2869">
              <w:rPr>
                <w:b/>
                <w:bCs/>
                <w:sz w:val="20"/>
                <w:szCs w:val="20"/>
              </w:rPr>
              <w:t>Description</w:t>
            </w:r>
          </w:p>
        </w:tc>
        <w:tc>
          <w:tcPr>
            <w:tcW w:w="810" w:type="dxa"/>
            <w:shd w:val="clear" w:color="auto" w:fill="F2F2F2" w:themeFill="background1" w:themeFillShade="F2"/>
          </w:tcPr>
          <w:p w14:paraId="0C6658AA" w14:textId="2F9C68C3" w:rsidR="00FC1D2E" w:rsidRPr="00CA2869" w:rsidRDefault="00FC1D2E" w:rsidP="00267DAB">
            <w:pPr>
              <w:pStyle w:val="BodyText"/>
              <w:spacing w:after="0"/>
              <w:rPr>
                <w:b/>
                <w:bCs/>
                <w:sz w:val="20"/>
                <w:szCs w:val="20"/>
              </w:rPr>
            </w:pPr>
            <w:r w:rsidRPr="00CA2869">
              <w:rPr>
                <w:b/>
                <w:bCs/>
                <w:sz w:val="20"/>
                <w:szCs w:val="20"/>
              </w:rPr>
              <w:t>Status</w:t>
            </w:r>
          </w:p>
        </w:tc>
        <w:tc>
          <w:tcPr>
            <w:tcW w:w="1080" w:type="dxa"/>
            <w:shd w:val="clear" w:color="auto" w:fill="F2F2F2" w:themeFill="background1" w:themeFillShade="F2"/>
          </w:tcPr>
          <w:p w14:paraId="4D642C47" w14:textId="495A3A02" w:rsidR="00FC1D2E" w:rsidRPr="00CA2869" w:rsidRDefault="00FC1D2E" w:rsidP="00267DAB">
            <w:pPr>
              <w:pStyle w:val="BodyText"/>
              <w:spacing w:after="0"/>
              <w:rPr>
                <w:b/>
                <w:bCs/>
                <w:sz w:val="20"/>
                <w:szCs w:val="20"/>
              </w:rPr>
            </w:pPr>
            <w:r w:rsidRPr="00CA2869">
              <w:rPr>
                <w:b/>
                <w:bCs/>
                <w:sz w:val="20"/>
                <w:szCs w:val="20"/>
              </w:rPr>
              <w:t>Period</w:t>
            </w:r>
          </w:p>
        </w:tc>
        <w:tc>
          <w:tcPr>
            <w:tcW w:w="625" w:type="dxa"/>
            <w:shd w:val="clear" w:color="auto" w:fill="F2F2F2" w:themeFill="background1" w:themeFillShade="F2"/>
          </w:tcPr>
          <w:p w14:paraId="17037451" w14:textId="42C9B055" w:rsidR="00FC1D2E" w:rsidRPr="00CA2869" w:rsidRDefault="00FC1D2E" w:rsidP="00267DAB">
            <w:pPr>
              <w:pStyle w:val="BodyText"/>
              <w:spacing w:after="0"/>
              <w:rPr>
                <w:b/>
                <w:bCs/>
                <w:sz w:val="20"/>
                <w:szCs w:val="20"/>
              </w:rPr>
            </w:pPr>
            <w:r w:rsidRPr="00CA2869">
              <w:rPr>
                <w:b/>
                <w:bCs/>
                <w:sz w:val="20"/>
                <w:szCs w:val="20"/>
              </w:rPr>
              <w:t>FTE</w:t>
            </w:r>
          </w:p>
        </w:tc>
      </w:tr>
      <w:tr w:rsidR="00FC1D2E" w:rsidRPr="00EA18D8" w14:paraId="11F741F2" w14:textId="77777777" w:rsidTr="007562D1">
        <w:tc>
          <w:tcPr>
            <w:tcW w:w="985" w:type="dxa"/>
          </w:tcPr>
          <w:p w14:paraId="4CB248D5" w14:textId="2B31DEB7" w:rsidR="00FC1D2E" w:rsidRPr="00EA18D8" w:rsidRDefault="00E02767" w:rsidP="00267DAB">
            <w:pPr>
              <w:pStyle w:val="BodyText"/>
              <w:spacing w:after="0"/>
              <w:rPr>
                <w:sz w:val="20"/>
                <w:szCs w:val="20"/>
              </w:rPr>
            </w:pPr>
            <w:r>
              <w:rPr>
                <w:sz w:val="20"/>
                <w:szCs w:val="20"/>
              </w:rPr>
              <w:t>NEAMS</w:t>
            </w:r>
          </w:p>
        </w:tc>
        <w:tc>
          <w:tcPr>
            <w:tcW w:w="5850" w:type="dxa"/>
          </w:tcPr>
          <w:p w14:paraId="4F32CD8E" w14:textId="01D57EF5" w:rsidR="00FC1D2E" w:rsidRPr="00EA18D8" w:rsidRDefault="00D11EBE" w:rsidP="00267DAB">
            <w:pPr>
              <w:pStyle w:val="BodyText"/>
              <w:spacing w:after="0"/>
              <w:rPr>
                <w:sz w:val="20"/>
                <w:szCs w:val="20"/>
              </w:rPr>
            </w:pPr>
            <w:r>
              <w:rPr>
                <w:sz w:val="20"/>
                <w:szCs w:val="20"/>
              </w:rPr>
              <w:t>Deputy National Technical Director</w:t>
            </w:r>
            <w:r w:rsidR="009E3E93">
              <w:rPr>
                <w:sz w:val="20"/>
                <w:szCs w:val="20"/>
              </w:rPr>
              <w:t xml:space="preserve"> (Fully funded, </w:t>
            </w:r>
            <w:r w:rsidR="00A471A2">
              <w:rPr>
                <w:sz w:val="20"/>
                <w:szCs w:val="20"/>
              </w:rPr>
              <w:t>with time for other projects</w:t>
            </w:r>
            <w:r w:rsidR="009E3E93">
              <w:rPr>
                <w:sz w:val="20"/>
                <w:szCs w:val="20"/>
              </w:rPr>
              <w:t>)</w:t>
            </w:r>
          </w:p>
        </w:tc>
        <w:tc>
          <w:tcPr>
            <w:tcW w:w="810" w:type="dxa"/>
          </w:tcPr>
          <w:p w14:paraId="6B049E3E" w14:textId="0C8105A4" w:rsidR="00FC1D2E" w:rsidRPr="00EA18D8" w:rsidRDefault="00D11EBE" w:rsidP="00267DAB">
            <w:pPr>
              <w:pStyle w:val="BodyText"/>
              <w:spacing w:after="0"/>
              <w:rPr>
                <w:sz w:val="20"/>
                <w:szCs w:val="20"/>
              </w:rPr>
            </w:pPr>
            <w:r>
              <w:rPr>
                <w:sz w:val="20"/>
                <w:szCs w:val="20"/>
              </w:rPr>
              <w:t>Funded</w:t>
            </w:r>
          </w:p>
        </w:tc>
        <w:tc>
          <w:tcPr>
            <w:tcW w:w="1080" w:type="dxa"/>
          </w:tcPr>
          <w:p w14:paraId="2B37B2AD" w14:textId="1A11558A" w:rsidR="00FC1D2E" w:rsidRPr="00EA18D8" w:rsidRDefault="00D11EBE" w:rsidP="00267DAB">
            <w:pPr>
              <w:pStyle w:val="BodyText"/>
              <w:spacing w:after="0"/>
              <w:rPr>
                <w:sz w:val="20"/>
                <w:szCs w:val="20"/>
              </w:rPr>
            </w:pPr>
            <w:r>
              <w:rPr>
                <w:sz w:val="20"/>
                <w:szCs w:val="20"/>
              </w:rPr>
              <w:t>FY20-</w:t>
            </w:r>
          </w:p>
        </w:tc>
        <w:tc>
          <w:tcPr>
            <w:tcW w:w="625" w:type="dxa"/>
          </w:tcPr>
          <w:p w14:paraId="12CE5DF5" w14:textId="46D8758B" w:rsidR="00FC1D2E" w:rsidRPr="00EA18D8" w:rsidRDefault="00AA3F6F" w:rsidP="00267DAB">
            <w:pPr>
              <w:pStyle w:val="BodyText"/>
              <w:spacing w:after="0"/>
              <w:rPr>
                <w:sz w:val="20"/>
                <w:szCs w:val="20"/>
              </w:rPr>
            </w:pPr>
            <w:r>
              <w:rPr>
                <w:sz w:val="20"/>
                <w:szCs w:val="20"/>
              </w:rPr>
              <w:t>0.85</w:t>
            </w:r>
            <w:r w:rsidR="002B5E4C">
              <w:rPr>
                <w:sz w:val="20"/>
                <w:szCs w:val="20"/>
              </w:rPr>
              <w:t xml:space="preserve"> (Variable)</w:t>
            </w:r>
          </w:p>
        </w:tc>
      </w:tr>
      <w:tr w:rsidR="00CB6D6D" w:rsidRPr="00EA18D8" w14:paraId="650495A6" w14:textId="77777777" w:rsidTr="007562D1">
        <w:tc>
          <w:tcPr>
            <w:tcW w:w="985" w:type="dxa"/>
          </w:tcPr>
          <w:p w14:paraId="55A98E65" w14:textId="4C4ED582" w:rsidR="00CB6D6D" w:rsidRPr="00EA18D8" w:rsidRDefault="00CB6D6D" w:rsidP="00CB6D6D">
            <w:pPr>
              <w:pStyle w:val="BodyText"/>
              <w:spacing w:after="0"/>
              <w:rPr>
                <w:sz w:val="20"/>
                <w:szCs w:val="20"/>
              </w:rPr>
            </w:pPr>
            <w:r w:rsidRPr="0B6A58BB">
              <w:rPr>
                <w:sz w:val="20"/>
                <w:szCs w:val="20"/>
              </w:rPr>
              <w:t>23A1070-117</w:t>
            </w:r>
          </w:p>
        </w:tc>
        <w:tc>
          <w:tcPr>
            <w:tcW w:w="5850" w:type="dxa"/>
          </w:tcPr>
          <w:p w14:paraId="74FE3154" w14:textId="2A00D272" w:rsidR="00CB6D6D" w:rsidRPr="00EA18D8" w:rsidRDefault="00CB6D6D" w:rsidP="00CB6D6D">
            <w:pPr>
              <w:pStyle w:val="BodyText"/>
              <w:spacing w:after="0"/>
              <w:rPr>
                <w:sz w:val="20"/>
                <w:szCs w:val="20"/>
              </w:rPr>
            </w:pPr>
            <w:r w:rsidRPr="00CB6D6D">
              <w:rPr>
                <w:sz w:val="20"/>
                <w:szCs w:val="20"/>
              </w:rPr>
              <w:t xml:space="preserve">PI, </w:t>
            </w:r>
            <w:r w:rsidRPr="00A3295A">
              <w:rPr>
                <w:sz w:val="20"/>
                <w:szCs w:val="20"/>
              </w:rPr>
              <w:t>Transient Multiphysics Simulation of Spent Fuel Repositories for Pebble-bed Reactors</w:t>
            </w:r>
          </w:p>
        </w:tc>
        <w:tc>
          <w:tcPr>
            <w:tcW w:w="810" w:type="dxa"/>
          </w:tcPr>
          <w:p w14:paraId="56B762D1" w14:textId="04D1C71D" w:rsidR="00CB6D6D" w:rsidRPr="00EA18D8" w:rsidRDefault="00CB6D6D" w:rsidP="00CB6D6D">
            <w:pPr>
              <w:pStyle w:val="BodyText"/>
              <w:spacing w:after="0"/>
              <w:rPr>
                <w:sz w:val="20"/>
                <w:szCs w:val="20"/>
              </w:rPr>
            </w:pPr>
            <w:r>
              <w:rPr>
                <w:sz w:val="20"/>
                <w:szCs w:val="20"/>
              </w:rPr>
              <w:t>Pending</w:t>
            </w:r>
          </w:p>
        </w:tc>
        <w:tc>
          <w:tcPr>
            <w:tcW w:w="1080" w:type="dxa"/>
          </w:tcPr>
          <w:p w14:paraId="5456DD24" w14:textId="19C8F23C" w:rsidR="00CB6D6D" w:rsidRPr="00EA18D8" w:rsidRDefault="00CB6D6D" w:rsidP="00CB6D6D">
            <w:pPr>
              <w:pStyle w:val="BodyText"/>
              <w:spacing w:after="0"/>
              <w:rPr>
                <w:sz w:val="20"/>
                <w:szCs w:val="20"/>
              </w:rPr>
            </w:pPr>
            <w:r>
              <w:rPr>
                <w:sz w:val="20"/>
                <w:szCs w:val="20"/>
              </w:rPr>
              <w:t>FY23-</w:t>
            </w:r>
            <w:r w:rsidR="002B5E4C">
              <w:rPr>
                <w:sz w:val="20"/>
                <w:szCs w:val="20"/>
              </w:rPr>
              <w:t>25</w:t>
            </w:r>
          </w:p>
        </w:tc>
        <w:tc>
          <w:tcPr>
            <w:tcW w:w="625" w:type="dxa"/>
          </w:tcPr>
          <w:p w14:paraId="236E9987" w14:textId="679BC435" w:rsidR="00CB6D6D" w:rsidRPr="00EA18D8" w:rsidRDefault="002B5E4C" w:rsidP="00CB6D6D">
            <w:pPr>
              <w:pStyle w:val="BodyText"/>
              <w:spacing w:after="0"/>
              <w:rPr>
                <w:sz w:val="20"/>
                <w:szCs w:val="20"/>
              </w:rPr>
            </w:pPr>
            <w:r>
              <w:rPr>
                <w:sz w:val="20"/>
                <w:szCs w:val="20"/>
              </w:rPr>
              <w:t>0.15</w:t>
            </w:r>
          </w:p>
        </w:tc>
      </w:tr>
      <w:tr w:rsidR="00CB6D6D" w:rsidRPr="00EA18D8" w14:paraId="6FEF086B" w14:textId="77777777" w:rsidTr="007562D1">
        <w:trPr>
          <w:trHeight w:val="41"/>
        </w:trPr>
        <w:tc>
          <w:tcPr>
            <w:tcW w:w="985" w:type="dxa"/>
          </w:tcPr>
          <w:p w14:paraId="7BEDF7B0" w14:textId="77777777" w:rsidR="00CB6D6D" w:rsidRPr="00EA18D8" w:rsidRDefault="00CB6D6D" w:rsidP="00CB6D6D">
            <w:pPr>
              <w:pStyle w:val="BodyText"/>
              <w:spacing w:after="0"/>
              <w:rPr>
                <w:sz w:val="20"/>
                <w:szCs w:val="20"/>
              </w:rPr>
            </w:pPr>
          </w:p>
        </w:tc>
        <w:tc>
          <w:tcPr>
            <w:tcW w:w="5850" w:type="dxa"/>
          </w:tcPr>
          <w:p w14:paraId="591CA885" w14:textId="77777777" w:rsidR="00CB6D6D" w:rsidRPr="00EA18D8" w:rsidRDefault="00CB6D6D" w:rsidP="00CB6D6D">
            <w:pPr>
              <w:pStyle w:val="BodyText"/>
              <w:spacing w:after="0"/>
              <w:rPr>
                <w:sz w:val="20"/>
                <w:szCs w:val="20"/>
              </w:rPr>
            </w:pPr>
          </w:p>
        </w:tc>
        <w:tc>
          <w:tcPr>
            <w:tcW w:w="810" w:type="dxa"/>
          </w:tcPr>
          <w:p w14:paraId="3B79EC41" w14:textId="77777777" w:rsidR="00CB6D6D" w:rsidRPr="00EA18D8" w:rsidRDefault="00CB6D6D" w:rsidP="00CB6D6D">
            <w:pPr>
              <w:pStyle w:val="BodyText"/>
              <w:spacing w:after="0"/>
              <w:rPr>
                <w:sz w:val="20"/>
                <w:szCs w:val="20"/>
              </w:rPr>
            </w:pPr>
          </w:p>
        </w:tc>
        <w:tc>
          <w:tcPr>
            <w:tcW w:w="1080" w:type="dxa"/>
          </w:tcPr>
          <w:p w14:paraId="4F694FB5" w14:textId="77777777" w:rsidR="00CB6D6D" w:rsidRPr="00EA18D8" w:rsidRDefault="00CB6D6D" w:rsidP="00CB6D6D">
            <w:pPr>
              <w:pStyle w:val="BodyText"/>
              <w:spacing w:after="0"/>
              <w:rPr>
                <w:sz w:val="20"/>
                <w:szCs w:val="20"/>
              </w:rPr>
            </w:pPr>
          </w:p>
        </w:tc>
        <w:tc>
          <w:tcPr>
            <w:tcW w:w="625" w:type="dxa"/>
          </w:tcPr>
          <w:p w14:paraId="1623A148" w14:textId="77777777" w:rsidR="00CB6D6D" w:rsidRPr="00EA18D8" w:rsidRDefault="00CB6D6D" w:rsidP="00CB6D6D">
            <w:pPr>
              <w:pStyle w:val="BodyText"/>
              <w:spacing w:after="0"/>
              <w:rPr>
                <w:sz w:val="20"/>
                <w:szCs w:val="20"/>
              </w:rPr>
            </w:pPr>
          </w:p>
        </w:tc>
      </w:tr>
      <w:tr w:rsidR="00CB6D6D" w:rsidRPr="00EA18D8" w14:paraId="0FAA3C60" w14:textId="77777777" w:rsidTr="007562D1">
        <w:trPr>
          <w:trHeight w:val="41"/>
        </w:trPr>
        <w:tc>
          <w:tcPr>
            <w:tcW w:w="8725" w:type="dxa"/>
            <w:gridSpan w:val="4"/>
          </w:tcPr>
          <w:p w14:paraId="24F54DD0" w14:textId="64974509" w:rsidR="00CB6D6D" w:rsidRPr="00641DC6" w:rsidRDefault="00CB6D6D" w:rsidP="00CB6D6D">
            <w:pPr>
              <w:pStyle w:val="BodyText"/>
              <w:spacing w:after="0"/>
              <w:jc w:val="right"/>
              <w:rPr>
                <w:sz w:val="20"/>
                <w:szCs w:val="20"/>
              </w:rPr>
            </w:pPr>
            <w:r w:rsidRPr="00641DC6">
              <w:rPr>
                <w:sz w:val="20"/>
                <w:szCs w:val="20"/>
              </w:rPr>
              <w:t xml:space="preserve">Total FTE commitment overlapping with this project proposal: </w:t>
            </w:r>
          </w:p>
        </w:tc>
        <w:sdt>
          <w:sdtPr>
            <w:rPr>
              <w:rStyle w:val="StyleBody10ptBold"/>
            </w:rPr>
            <w:id w:val="-1181966691"/>
            <w:placeholder>
              <w:docPart w:val="F0B7EC16F7650244B40C256B317B067E"/>
            </w:placeholder>
            <w15:appearance w15:val="hidden"/>
          </w:sdtPr>
          <w:sdtContent>
            <w:tc>
              <w:tcPr>
                <w:tcW w:w="625" w:type="dxa"/>
              </w:tcPr>
              <w:p w14:paraId="71B6DF87" w14:textId="45B2EC33" w:rsidR="00CB6D6D" w:rsidRPr="000106CD" w:rsidRDefault="002B5E4C" w:rsidP="00CB6D6D">
                <w:pPr>
                  <w:pStyle w:val="BodyText"/>
                  <w:spacing w:after="0"/>
                  <w:rPr>
                    <w:b/>
                    <w:bCs/>
                    <w:sz w:val="20"/>
                    <w:szCs w:val="20"/>
                  </w:rPr>
                </w:pPr>
                <w:r>
                  <w:rPr>
                    <w:rStyle w:val="StyleBody10ptBold"/>
                  </w:rPr>
                  <w:t>1.</w:t>
                </w:r>
                <w:r w:rsidR="00AA3F6F">
                  <w:rPr>
                    <w:rStyle w:val="StyleBody10ptBold"/>
                  </w:rPr>
                  <w:t>0</w:t>
                </w:r>
              </w:p>
            </w:tc>
          </w:sdtContent>
        </w:sdt>
      </w:tr>
    </w:tbl>
    <w:p w14:paraId="64FC218E" w14:textId="0C9BF037" w:rsidR="004C5549" w:rsidRDefault="004C5549" w:rsidP="004F1BC2">
      <w:pPr>
        <w:rPr>
          <w:rStyle w:val="StylePlaceholderText10ptAuto"/>
        </w:rPr>
      </w:pPr>
    </w:p>
    <w:tbl>
      <w:tblPr>
        <w:tblStyle w:val="TableGrid"/>
        <w:tblW w:w="0" w:type="auto"/>
        <w:tbl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insideH w:val="single" w:sz="2" w:space="0" w:color="A6A6A6" w:themeColor="background1" w:themeShade="A6"/>
          <w:insideV w:val="single" w:sz="2" w:space="0" w:color="A6A6A6" w:themeColor="background1" w:themeShade="A6"/>
        </w:tblBorders>
        <w:tblLook w:val="04A0" w:firstRow="1" w:lastRow="0" w:firstColumn="1" w:lastColumn="0" w:noHBand="0" w:noVBand="1"/>
      </w:tblPr>
      <w:tblGrid>
        <w:gridCol w:w="984"/>
        <w:gridCol w:w="5797"/>
        <w:gridCol w:w="872"/>
        <w:gridCol w:w="1076"/>
        <w:gridCol w:w="625"/>
      </w:tblGrid>
      <w:tr w:rsidR="557B2404" w14:paraId="127CD498" w14:textId="77777777" w:rsidTr="557B2404">
        <w:tc>
          <w:tcPr>
            <w:tcW w:w="9350" w:type="dxa"/>
            <w:gridSpan w:val="5"/>
            <w:shd w:val="clear" w:color="auto" w:fill="F2F2F2" w:themeFill="background1" w:themeFillShade="F2"/>
          </w:tcPr>
          <w:p w14:paraId="23DBCCB7" w14:textId="471BF2DA" w:rsidR="71545AA7" w:rsidRDefault="71545AA7" w:rsidP="557B2404">
            <w:pPr>
              <w:pStyle w:val="BodyText"/>
              <w:spacing w:after="0"/>
              <w:rPr>
                <w:sz w:val="20"/>
                <w:szCs w:val="20"/>
              </w:rPr>
            </w:pPr>
            <w:r w:rsidRPr="557B2404">
              <w:rPr>
                <w:b/>
                <w:bCs/>
                <w:sz w:val="20"/>
                <w:szCs w:val="20"/>
              </w:rPr>
              <w:t>Co-investigator</w:t>
            </w:r>
            <w:r w:rsidR="47838377" w:rsidRPr="00506FDE">
              <w:rPr>
                <w:b/>
                <w:bCs/>
                <w:sz w:val="20"/>
                <w:szCs w:val="20"/>
              </w:rPr>
              <w:t>:</w:t>
            </w:r>
            <w:r w:rsidR="47838377" w:rsidRPr="00506FDE">
              <w:rPr>
                <w:sz w:val="20"/>
                <w:szCs w:val="20"/>
              </w:rPr>
              <w:t xml:space="preserve"> Gordon Petersen</w:t>
            </w:r>
          </w:p>
        </w:tc>
      </w:tr>
      <w:tr w:rsidR="557B2404" w14:paraId="3BE3FBE7" w14:textId="77777777" w:rsidTr="557B2404">
        <w:tc>
          <w:tcPr>
            <w:tcW w:w="985" w:type="dxa"/>
            <w:shd w:val="clear" w:color="auto" w:fill="F2F2F2" w:themeFill="background1" w:themeFillShade="F2"/>
          </w:tcPr>
          <w:p w14:paraId="42EFEC3A" w14:textId="77777777" w:rsidR="2D82D01E" w:rsidRDefault="2D82D01E" w:rsidP="557B2404">
            <w:pPr>
              <w:pStyle w:val="BodyText"/>
              <w:spacing w:after="0"/>
              <w:rPr>
                <w:b/>
                <w:bCs/>
                <w:sz w:val="20"/>
                <w:szCs w:val="20"/>
              </w:rPr>
            </w:pPr>
            <w:r w:rsidRPr="557B2404">
              <w:rPr>
                <w:b/>
                <w:bCs/>
                <w:sz w:val="20"/>
                <w:szCs w:val="20"/>
              </w:rPr>
              <w:t>Project #</w:t>
            </w:r>
          </w:p>
        </w:tc>
        <w:tc>
          <w:tcPr>
            <w:tcW w:w="5850" w:type="dxa"/>
            <w:shd w:val="clear" w:color="auto" w:fill="F2F2F2" w:themeFill="background1" w:themeFillShade="F2"/>
          </w:tcPr>
          <w:p w14:paraId="4A08E358" w14:textId="53C426FC" w:rsidR="2D82D01E" w:rsidRDefault="2D82D01E" w:rsidP="557B2404">
            <w:pPr>
              <w:pStyle w:val="BodyText"/>
              <w:spacing w:after="0"/>
              <w:rPr>
                <w:b/>
                <w:bCs/>
                <w:sz w:val="20"/>
                <w:szCs w:val="20"/>
              </w:rPr>
            </w:pPr>
            <w:r w:rsidRPr="557B2404">
              <w:rPr>
                <w:b/>
                <w:bCs/>
                <w:sz w:val="20"/>
                <w:szCs w:val="20"/>
              </w:rPr>
              <w:t>Description</w:t>
            </w:r>
          </w:p>
        </w:tc>
        <w:tc>
          <w:tcPr>
            <w:tcW w:w="810" w:type="dxa"/>
            <w:shd w:val="clear" w:color="auto" w:fill="F2F2F2" w:themeFill="background1" w:themeFillShade="F2"/>
          </w:tcPr>
          <w:p w14:paraId="0315B7DC" w14:textId="77777777" w:rsidR="2D82D01E" w:rsidRDefault="2D82D01E" w:rsidP="557B2404">
            <w:pPr>
              <w:pStyle w:val="BodyText"/>
              <w:spacing w:after="0"/>
              <w:rPr>
                <w:b/>
                <w:bCs/>
                <w:sz w:val="20"/>
                <w:szCs w:val="20"/>
              </w:rPr>
            </w:pPr>
            <w:r w:rsidRPr="557B2404">
              <w:rPr>
                <w:b/>
                <w:bCs/>
                <w:sz w:val="20"/>
                <w:szCs w:val="20"/>
              </w:rPr>
              <w:t>Status</w:t>
            </w:r>
          </w:p>
        </w:tc>
        <w:tc>
          <w:tcPr>
            <w:tcW w:w="1080" w:type="dxa"/>
            <w:shd w:val="clear" w:color="auto" w:fill="F2F2F2" w:themeFill="background1" w:themeFillShade="F2"/>
          </w:tcPr>
          <w:p w14:paraId="3498828B" w14:textId="77777777" w:rsidR="2D82D01E" w:rsidRDefault="2D82D01E" w:rsidP="557B2404">
            <w:pPr>
              <w:pStyle w:val="BodyText"/>
              <w:spacing w:after="0"/>
              <w:rPr>
                <w:b/>
                <w:bCs/>
                <w:sz w:val="20"/>
                <w:szCs w:val="20"/>
              </w:rPr>
            </w:pPr>
            <w:r w:rsidRPr="557B2404">
              <w:rPr>
                <w:b/>
                <w:bCs/>
                <w:sz w:val="20"/>
                <w:szCs w:val="20"/>
              </w:rPr>
              <w:t>Period</w:t>
            </w:r>
          </w:p>
        </w:tc>
        <w:tc>
          <w:tcPr>
            <w:tcW w:w="625" w:type="dxa"/>
            <w:shd w:val="clear" w:color="auto" w:fill="F2F2F2" w:themeFill="background1" w:themeFillShade="F2"/>
          </w:tcPr>
          <w:p w14:paraId="565FBF7B" w14:textId="77777777" w:rsidR="2D82D01E" w:rsidRDefault="2D82D01E" w:rsidP="557B2404">
            <w:pPr>
              <w:pStyle w:val="BodyText"/>
              <w:spacing w:after="0"/>
              <w:rPr>
                <w:b/>
                <w:bCs/>
                <w:sz w:val="20"/>
                <w:szCs w:val="20"/>
              </w:rPr>
            </w:pPr>
            <w:r w:rsidRPr="557B2404">
              <w:rPr>
                <w:b/>
                <w:bCs/>
                <w:sz w:val="20"/>
                <w:szCs w:val="20"/>
              </w:rPr>
              <w:t>FTE</w:t>
            </w:r>
          </w:p>
        </w:tc>
      </w:tr>
      <w:tr w:rsidR="557B2404" w14:paraId="1775A9D9" w14:textId="77777777" w:rsidTr="557B2404">
        <w:tc>
          <w:tcPr>
            <w:tcW w:w="985" w:type="dxa"/>
          </w:tcPr>
          <w:p w14:paraId="1D70A646" w14:textId="6D949039" w:rsidR="557B2404" w:rsidRDefault="00516787" w:rsidP="557B2404">
            <w:pPr>
              <w:pStyle w:val="BodyText"/>
              <w:spacing w:after="0"/>
              <w:rPr>
                <w:sz w:val="20"/>
                <w:szCs w:val="20"/>
              </w:rPr>
            </w:pPr>
            <w:r>
              <w:rPr>
                <w:sz w:val="20"/>
                <w:szCs w:val="20"/>
              </w:rPr>
              <w:t>N/A</w:t>
            </w:r>
          </w:p>
        </w:tc>
        <w:tc>
          <w:tcPr>
            <w:tcW w:w="5850" w:type="dxa"/>
          </w:tcPr>
          <w:p w14:paraId="242C4D57" w14:textId="4D219A7B" w:rsidR="557B2404" w:rsidRDefault="00516787" w:rsidP="557B2404">
            <w:pPr>
              <w:pStyle w:val="BodyText"/>
              <w:spacing w:after="0"/>
              <w:rPr>
                <w:sz w:val="20"/>
                <w:szCs w:val="20"/>
              </w:rPr>
            </w:pPr>
            <w:r>
              <w:rPr>
                <w:sz w:val="20"/>
                <w:szCs w:val="20"/>
              </w:rPr>
              <w:t xml:space="preserve">Work package manager </w:t>
            </w:r>
            <w:r w:rsidR="00634A79">
              <w:rPr>
                <w:sz w:val="20"/>
                <w:szCs w:val="20"/>
              </w:rPr>
              <w:t>of SNF systems analysis</w:t>
            </w:r>
          </w:p>
        </w:tc>
        <w:tc>
          <w:tcPr>
            <w:tcW w:w="810" w:type="dxa"/>
          </w:tcPr>
          <w:p w14:paraId="7F599911" w14:textId="42A415A0" w:rsidR="557B2404" w:rsidRDefault="00541D2C" w:rsidP="557B2404">
            <w:pPr>
              <w:pStyle w:val="BodyText"/>
              <w:spacing w:after="0"/>
              <w:rPr>
                <w:sz w:val="20"/>
                <w:szCs w:val="20"/>
              </w:rPr>
            </w:pPr>
            <w:r>
              <w:rPr>
                <w:sz w:val="20"/>
                <w:szCs w:val="20"/>
              </w:rPr>
              <w:t>Pending</w:t>
            </w:r>
          </w:p>
        </w:tc>
        <w:tc>
          <w:tcPr>
            <w:tcW w:w="1080" w:type="dxa"/>
          </w:tcPr>
          <w:p w14:paraId="3DFA5D8F" w14:textId="7C930D51" w:rsidR="557B2404" w:rsidRDefault="00634A79" w:rsidP="557B2404">
            <w:pPr>
              <w:pStyle w:val="BodyText"/>
              <w:spacing w:after="0"/>
              <w:rPr>
                <w:sz w:val="20"/>
                <w:szCs w:val="20"/>
              </w:rPr>
            </w:pPr>
            <w:r>
              <w:rPr>
                <w:sz w:val="20"/>
                <w:szCs w:val="20"/>
              </w:rPr>
              <w:t>FY22</w:t>
            </w:r>
          </w:p>
        </w:tc>
        <w:tc>
          <w:tcPr>
            <w:tcW w:w="625" w:type="dxa"/>
          </w:tcPr>
          <w:p w14:paraId="49601170" w14:textId="3EAF8B20" w:rsidR="557B2404" w:rsidRDefault="00634A79" w:rsidP="557B2404">
            <w:pPr>
              <w:pStyle w:val="BodyText"/>
              <w:spacing w:after="0"/>
              <w:rPr>
                <w:sz w:val="20"/>
                <w:szCs w:val="20"/>
              </w:rPr>
            </w:pPr>
            <w:r>
              <w:rPr>
                <w:sz w:val="20"/>
                <w:szCs w:val="20"/>
              </w:rPr>
              <w:t>0.4</w:t>
            </w:r>
          </w:p>
        </w:tc>
      </w:tr>
      <w:tr w:rsidR="557B2404" w14:paraId="345A7AEC" w14:textId="77777777" w:rsidTr="557B2404">
        <w:tc>
          <w:tcPr>
            <w:tcW w:w="985" w:type="dxa"/>
          </w:tcPr>
          <w:p w14:paraId="1E236347" w14:textId="71274F45" w:rsidR="557B2404" w:rsidRDefault="00634A79" w:rsidP="557B2404">
            <w:pPr>
              <w:pStyle w:val="BodyText"/>
              <w:spacing w:after="0"/>
              <w:rPr>
                <w:sz w:val="20"/>
                <w:szCs w:val="20"/>
              </w:rPr>
            </w:pPr>
            <w:r>
              <w:rPr>
                <w:sz w:val="20"/>
                <w:szCs w:val="20"/>
              </w:rPr>
              <w:t>N/A</w:t>
            </w:r>
          </w:p>
        </w:tc>
        <w:tc>
          <w:tcPr>
            <w:tcW w:w="5850" w:type="dxa"/>
          </w:tcPr>
          <w:p w14:paraId="7B12C8B5" w14:textId="64291664" w:rsidR="557B2404" w:rsidRDefault="00634A79" w:rsidP="557B2404">
            <w:pPr>
              <w:pStyle w:val="BodyText"/>
              <w:spacing w:after="0"/>
              <w:rPr>
                <w:sz w:val="20"/>
                <w:szCs w:val="20"/>
              </w:rPr>
            </w:pPr>
            <w:r>
              <w:rPr>
                <w:sz w:val="20"/>
                <w:szCs w:val="20"/>
              </w:rPr>
              <w:t>Work package manager of Advanced Reactor Fuel Forms</w:t>
            </w:r>
          </w:p>
        </w:tc>
        <w:tc>
          <w:tcPr>
            <w:tcW w:w="810" w:type="dxa"/>
          </w:tcPr>
          <w:p w14:paraId="55EDF6B1" w14:textId="7F890993" w:rsidR="557B2404" w:rsidRDefault="00541D2C" w:rsidP="557B2404">
            <w:pPr>
              <w:pStyle w:val="BodyText"/>
              <w:spacing w:after="0"/>
              <w:rPr>
                <w:sz w:val="20"/>
                <w:szCs w:val="20"/>
              </w:rPr>
            </w:pPr>
            <w:r>
              <w:rPr>
                <w:sz w:val="20"/>
                <w:szCs w:val="20"/>
              </w:rPr>
              <w:t>Pending</w:t>
            </w:r>
          </w:p>
        </w:tc>
        <w:tc>
          <w:tcPr>
            <w:tcW w:w="1080" w:type="dxa"/>
          </w:tcPr>
          <w:p w14:paraId="12C94C69" w14:textId="40338E12" w:rsidR="557B2404" w:rsidRDefault="00634A79" w:rsidP="557B2404">
            <w:pPr>
              <w:pStyle w:val="BodyText"/>
              <w:spacing w:after="0"/>
              <w:rPr>
                <w:sz w:val="20"/>
                <w:szCs w:val="20"/>
              </w:rPr>
            </w:pPr>
            <w:r>
              <w:rPr>
                <w:sz w:val="20"/>
                <w:szCs w:val="20"/>
              </w:rPr>
              <w:t>FY22</w:t>
            </w:r>
          </w:p>
        </w:tc>
        <w:tc>
          <w:tcPr>
            <w:tcW w:w="625" w:type="dxa"/>
          </w:tcPr>
          <w:p w14:paraId="1B95A115" w14:textId="2764C649" w:rsidR="557B2404" w:rsidRDefault="00634A79" w:rsidP="557B2404">
            <w:pPr>
              <w:pStyle w:val="BodyText"/>
              <w:spacing w:after="0"/>
              <w:rPr>
                <w:sz w:val="20"/>
                <w:szCs w:val="20"/>
              </w:rPr>
            </w:pPr>
            <w:r>
              <w:rPr>
                <w:sz w:val="20"/>
                <w:szCs w:val="20"/>
              </w:rPr>
              <w:t>0.2</w:t>
            </w:r>
          </w:p>
        </w:tc>
      </w:tr>
      <w:tr w:rsidR="557B2404" w14:paraId="11F7CFF3" w14:textId="77777777" w:rsidTr="557B2404">
        <w:trPr>
          <w:trHeight w:val="41"/>
        </w:trPr>
        <w:tc>
          <w:tcPr>
            <w:tcW w:w="985" w:type="dxa"/>
          </w:tcPr>
          <w:p w14:paraId="67ABBF1A" w14:textId="5593334F" w:rsidR="557B2404" w:rsidRDefault="00634A79" w:rsidP="557B2404">
            <w:pPr>
              <w:pStyle w:val="BodyText"/>
              <w:spacing w:after="0"/>
              <w:rPr>
                <w:sz w:val="20"/>
                <w:szCs w:val="20"/>
              </w:rPr>
            </w:pPr>
            <w:r>
              <w:rPr>
                <w:sz w:val="20"/>
                <w:szCs w:val="20"/>
              </w:rPr>
              <w:t>N/A</w:t>
            </w:r>
          </w:p>
        </w:tc>
        <w:tc>
          <w:tcPr>
            <w:tcW w:w="5850" w:type="dxa"/>
          </w:tcPr>
          <w:p w14:paraId="1B5232E8" w14:textId="5C302E03" w:rsidR="557B2404" w:rsidRDefault="00634A79" w:rsidP="557B2404">
            <w:pPr>
              <w:pStyle w:val="BodyText"/>
              <w:spacing w:after="0"/>
              <w:rPr>
                <w:sz w:val="20"/>
                <w:szCs w:val="20"/>
              </w:rPr>
            </w:pPr>
            <w:r>
              <w:rPr>
                <w:sz w:val="20"/>
                <w:szCs w:val="20"/>
              </w:rPr>
              <w:t xml:space="preserve">Work package manager </w:t>
            </w:r>
            <w:r w:rsidR="00BC04FA">
              <w:rPr>
                <w:sz w:val="20"/>
                <w:szCs w:val="20"/>
              </w:rPr>
              <w:t>of Transportation Operation</w:t>
            </w:r>
          </w:p>
        </w:tc>
        <w:tc>
          <w:tcPr>
            <w:tcW w:w="810" w:type="dxa"/>
          </w:tcPr>
          <w:p w14:paraId="59BD3C4A" w14:textId="102EF8F8" w:rsidR="557B2404" w:rsidRDefault="00541D2C" w:rsidP="557B2404">
            <w:pPr>
              <w:pStyle w:val="BodyText"/>
              <w:spacing w:after="0"/>
              <w:rPr>
                <w:sz w:val="20"/>
                <w:szCs w:val="20"/>
              </w:rPr>
            </w:pPr>
            <w:r>
              <w:rPr>
                <w:sz w:val="20"/>
                <w:szCs w:val="20"/>
              </w:rPr>
              <w:t>Pending</w:t>
            </w:r>
          </w:p>
        </w:tc>
        <w:tc>
          <w:tcPr>
            <w:tcW w:w="1080" w:type="dxa"/>
          </w:tcPr>
          <w:p w14:paraId="1F22C4A5" w14:textId="7224120F" w:rsidR="557B2404" w:rsidRDefault="00BC04FA" w:rsidP="557B2404">
            <w:pPr>
              <w:pStyle w:val="BodyText"/>
              <w:spacing w:after="0"/>
              <w:rPr>
                <w:sz w:val="20"/>
                <w:szCs w:val="20"/>
              </w:rPr>
            </w:pPr>
            <w:r>
              <w:rPr>
                <w:sz w:val="20"/>
                <w:szCs w:val="20"/>
              </w:rPr>
              <w:t>FY22</w:t>
            </w:r>
          </w:p>
        </w:tc>
        <w:tc>
          <w:tcPr>
            <w:tcW w:w="625" w:type="dxa"/>
          </w:tcPr>
          <w:p w14:paraId="6F0627AF" w14:textId="4F274894" w:rsidR="557B2404" w:rsidRDefault="00BC04FA" w:rsidP="557B2404">
            <w:pPr>
              <w:pStyle w:val="BodyText"/>
              <w:spacing w:after="0"/>
              <w:rPr>
                <w:sz w:val="20"/>
                <w:szCs w:val="20"/>
              </w:rPr>
            </w:pPr>
            <w:r>
              <w:rPr>
                <w:sz w:val="20"/>
                <w:szCs w:val="20"/>
              </w:rPr>
              <w:t>0.05</w:t>
            </w:r>
          </w:p>
        </w:tc>
      </w:tr>
      <w:tr w:rsidR="557B2404" w14:paraId="0E2EC1FC" w14:textId="77777777" w:rsidTr="557B2404">
        <w:trPr>
          <w:trHeight w:val="41"/>
        </w:trPr>
        <w:tc>
          <w:tcPr>
            <w:tcW w:w="8725" w:type="dxa"/>
            <w:gridSpan w:val="4"/>
          </w:tcPr>
          <w:p w14:paraId="633476E4" w14:textId="77777777" w:rsidR="47838377" w:rsidRDefault="47838377" w:rsidP="557B2404">
            <w:pPr>
              <w:pStyle w:val="BodyText"/>
              <w:spacing w:after="0"/>
              <w:jc w:val="right"/>
              <w:rPr>
                <w:sz w:val="20"/>
                <w:szCs w:val="20"/>
              </w:rPr>
            </w:pPr>
            <w:r w:rsidRPr="557B2404">
              <w:rPr>
                <w:sz w:val="20"/>
                <w:szCs w:val="20"/>
              </w:rPr>
              <w:t xml:space="preserve">Total FTE commitment overlapping with this project proposal: </w:t>
            </w:r>
          </w:p>
        </w:tc>
        <w:tc>
          <w:tcPr>
            <w:tcW w:w="625" w:type="dxa"/>
          </w:tcPr>
          <w:p w14:paraId="181A0D85" w14:textId="6C10F3AC" w:rsidR="47838377" w:rsidRDefault="00541D2C" w:rsidP="557B2404">
            <w:pPr>
              <w:pStyle w:val="BodyText"/>
              <w:spacing w:after="0"/>
              <w:rPr>
                <w:b/>
                <w:bCs/>
                <w:sz w:val="20"/>
                <w:szCs w:val="20"/>
              </w:rPr>
            </w:pPr>
            <w:r>
              <w:rPr>
                <w:rStyle w:val="StyleBody10ptBold"/>
              </w:rPr>
              <w:t>0.65</w:t>
            </w:r>
          </w:p>
        </w:tc>
      </w:tr>
    </w:tbl>
    <w:p w14:paraId="2F4B1A33" w14:textId="2F666687" w:rsidR="7DB6DE33" w:rsidRDefault="7DB6DE33" w:rsidP="7DB6DE33">
      <w:pPr>
        <w:rPr>
          <w:rStyle w:val="StylePlaceholderText10ptAuto"/>
          <w:sz w:val="22"/>
          <w:szCs w:val="22"/>
        </w:rPr>
      </w:pPr>
    </w:p>
    <w:tbl>
      <w:tblPr>
        <w:tblStyle w:val="TableGrid"/>
        <w:tblW w:w="0" w:type="auto"/>
        <w:tbl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insideH w:val="single" w:sz="2" w:space="0" w:color="A6A6A6" w:themeColor="background1" w:themeShade="A6"/>
          <w:insideV w:val="single" w:sz="2" w:space="0" w:color="A6A6A6" w:themeColor="background1" w:themeShade="A6"/>
        </w:tblBorders>
        <w:tblLook w:val="04A0" w:firstRow="1" w:lastRow="0" w:firstColumn="1" w:lastColumn="0" w:noHBand="0" w:noVBand="1"/>
      </w:tblPr>
      <w:tblGrid>
        <w:gridCol w:w="1254"/>
        <w:gridCol w:w="5340"/>
        <w:gridCol w:w="1059"/>
        <w:gridCol w:w="1076"/>
        <w:gridCol w:w="625"/>
      </w:tblGrid>
      <w:tr w:rsidR="0AFAAB6E" w14:paraId="3F623D53" w14:textId="77777777" w:rsidTr="0AFAAB6E">
        <w:tc>
          <w:tcPr>
            <w:tcW w:w="9354" w:type="dxa"/>
            <w:gridSpan w:val="5"/>
            <w:shd w:val="clear" w:color="auto" w:fill="F2F2F2" w:themeFill="background1" w:themeFillShade="F2"/>
            <w:vAlign w:val="center"/>
          </w:tcPr>
          <w:p w14:paraId="3A4461B7" w14:textId="77E9C1DB" w:rsidR="49D6BFEB" w:rsidRDefault="49D6BFEB" w:rsidP="0AFAAB6E">
            <w:pPr>
              <w:pStyle w:val="BodyText"/>
              <w:spacing w:after="0"/>
              <w:rPr>
                <w:rStyle w:val="StyleBody10pt"/>
                <w:sz w:val="22"/>
              </w:rPr>
            </w:pPr>
            <w:r w:rsidRPr="0AFAAB6E">
              <w:rPr>
                <w:b/>
                <w:bCs/>
                <w:sz w:val="20"/>
                <w:szCs w:val="20"/>
              </w:rPr>
              <w:t>Co-investigator:</w:t>
            </w:r>
            <w:r w:rsidRPr="0AFAAB6E">
              <w:rPr>
                <w:sz w:val="20"/>
                <w:szCs w:val="20"/>
              </w:rPr>
              <w:t xml:space="preserve"> </w:t>
            </w:r>
            <w:r w:rsidR="47182C0B" w:rsidRPr="0AFAAB6E">
              <w:rPr>
                <w:rStyle w:val="StyleBody10pt"/>
              </w:rPr>
              <w:t>Paolo Balestra</w:t>
            </w:r>
          </w:p>
        </w:tc>
      </w:tr>
      <w:tr w:rsidR="0AFAAB6E" w14:paraId="0F331850" w14:textId="77777777" w:rsidTr="0AFAAB6E">
        <w:tc>
          <w:tcPr>
            <w:tcW w:w="1254" w:type="dxa"/>
            <w:shd w:val="clear" w:color="auto" w:fill="F2F2F2" w:themeFill="background1" w:themeFillShade="F2"/>
          </w:tcPr>
          <w:p w14:paraId="586BBFAD" w14:textId="77777777" w:rsidR="49D6BFEB" w:rsidRDefault="49D6BFEB" w:rsidP="0AFAAB6E">
            <w:pPr>
              <w:pStyle w:val="BodyText"/>
              <w:spacing w:after="0"/>
              <w:rPr>
                <w:b/>
                <w:bCs/>
                <w:sz w:val="20"/>
                <w:szCs w:val="20"/>
              </w:rPr>
            </w:pPr>
            <w:r w:rsidRPr="0AFAAB6E">
              <w:rPr>
                <w:b/>
                <w:bCs/>
                <w:sz w:val="20"/>
                <w:szCs w:val="20"/>
              </w:rPr>
              <w:t>Project #</w:t>
            </w:r>
          </w:p>
        </w:tc>
        <w:tc>
          <w:tcPr>
            <w:tcW w:w="5340" w:type="dxa"/>
            <w:shd w:val="clear" w:color="auto" w:fill="F2F2F2" w:themeFill="background1" w:themeFillShade="F2"/>
          </w:tcPr>
          <w:p w14:paraId="0F4D5E8A" w14:textId="77777777" w:rsidR="49D6BFEB" w:rsidRDefault="49D6BFEB" w:rsidP="0AFAAB6E">
            <w:pPr>
              <w:pStyle w:val="BodyText"/>
              <w:spacing w:after="0"/>
              <w:rPr>
                <w:b/>
                <w:bCs/>
                <w:sz w:val="20"/>
                <w:szCs w:val="20"/>
              </w:rPr>
            </w:pPr>
            <w:r w:rsidRPr="0AFAAB6E">
              <w:rPr>
                <w:b/>
                <w:bCs/>
                <w:sz w:val="20"/>
                <w:szCs w:val="20"/>
              </w:rPr>
              <w:t>Description</w:t>
            </w:r>
          </w:p>
        </w:tc>
        <w:tc>
          <w:tcPr>
            <w:tcW w:w="1059" w:type="dxa"/>
            <w:shd w:val="clear" w:color="auto" w:fill="F2F2F2" w:themeFill="background1" w:themeFillShade="F2"/>
          </w:tcPr>
          <w:p w14:paraId="2293B462" w14:textId="77777777" w:rsidR="49D6BFEB" w:rsidRDefault="49D6BFEB" w:rsidP="0AFAAB6E">
            <w:pPr>
              <w:pStyle w:val="BodyText"/>
              <w:spacing w:after="0"/>
              <w:rPr>
                <w:b/>
                <w:bCs/>
                <w:sz w:val="20"/>
                <w:szCs w:val="20"/>
              </w:rPr>
            </w:pPr>
            <w:r w:rsidRPr="0AFAAB6E">
              <w:rPr>
                <w:b/>
                <w:bCs/>
                <w:sz w:val="20"/>
                <w:szCs w:val="20"/>
              </w:rPr>
              <w:t>Status</w:t>
            </w:r>
          </w:p>
        </w:tc>
        <w:tc>
          <w:tcPr>
            <w:tcW w:w="1076" w:type="dxa"/>
            <w:shd w:val="clear" w:color="auto" w:fill="F2F2F2" w:themeFill="background1" w:themeFillShade="F2"/>
          </w:tcPr>
          <w:p w14:paraId="6BCA2204" w14:textId="77777777" w:rsidR="49D6BFEB" w:rsidRDefault="49D6BFEB" w:rsidP="0AFAAB6E">
            <w:pPr>
              <w:pStyle w:val="BodyText"/>
              <w:spacing w:after="0"/>
              <w:rPr>
                <w:b/>
                <w:bCs/>
                <w:sz w:val="20"/>
                <w:szCs w:val="20"/>
              </w:rPr>
            </w:pPr>
            <w:r w:rsidRPr="0AFAAB6E">
              <w:rPr>
                <w:b/>
                <w:bCs/>
                <w:sz w:val="20"/>
                <w:szCs w:val="20"/>
              </w:rPr>
              <w:t>Period</w:t>
            </w:r>
          </w:p>
        </w:tc>
        <w:tc>
          <w:tcPr>
            <w:tcW w:w="625" w:type="dxa"/>
            <w:shd w:val="clear" w:color="auto" w:fill="F2F2F2" w:themeFill="background1" w:themeFillShade="F2"/>
          </w:tcPr>
          <w:p w14:paraId="41D535F8" w14:textId="77777777" w:rsidR="49D6BFEB" w:rsidRDefault="49D6BFEB" w:rsidP="0AFAAB6E">
            <w:pPr>
              <w:pStyle w:val="BodyText"/>
              <w:spacing w:after="0"/>
              <w:rPr>
                <w:b/>
                <w:bCs/>
                <w:sz w:val="20"/>
                <w:szCs w:val="20"/>
              </w:rPr>
            </w:pPr>
            <w:r w:rsidRPr="0AFAAB6E">
              <w:rPr>
                <w:b/>
                <w:bCs/>
                <w:sz w:val="20"/>
                <w:szCs w:val="20"/>
              </w:rPr>
              <w:t>FTE</w:t>
            </w:r>
          </w:p>
        </w:tc>
      </w:tr>
      <w:tr w:rsidR="0AFAAB6E" w14:paraId="283E29C9" w14:textId="77777777" w:rsidTr="0AFAAB6E">
        <w:tc>
          <w:tcPr>
            <w:tcW w:w="1254" w:type="dxa"/>
          </w:tcPr>
          <w:p w14:paraId="7A3DB72B" w14:textId="77777777" w:rsidR="49D6BFEB" w:rsidRDefault="49D6BFEB" w:rsidP="0AFAAB6E">
            <w:pPr>
              <w:pStyle w:val="BodyText"/>
              <w:spacing w:after="0"/>
              <w:rPr>
                <w:sz w:val="20"/>
                <w:szCs w:val="20"/>
              </w:rPr>
            </w:pPr>
            <w:r w:rsidRPr="0AFAAB6E">
              <w:rPr>
                <w:sz w:val="20"/>
                <w:szCs w:val="20"/>
              </w:rPr>
              <w:t>NEAMS</w:t>
            </w:r>
          </w:p>
        </w:tc>
        <w:tc>
          <w:tcPr>
            <w:tcW w:w="5340" w:type="dxa"/>
          </w:tcPr>
          <w:p w14:paraId="436DEBCC" w14:textId="39024385" w:rsidR="0AFAAB6E" w:rsidRDefault="0AFAAB6E" w:rsidP="0AFAAB6E">
            <w:pPr>
              <w:pStyle w:val="BodyText"/>
              <w:spacing w:after="0" w:line="259" w:lineRule="auto"/>
            </w:pPr>
            <w:r w:rsidRPr="0AFAAB6E">
              <w:rPr>
                <w:sz w:val="20"/>
                <w:szCs w:val="20"/>
              </w:rPr>
              <w:t>Multiphysics – HTGRs applications</w:t>
            </w:r>
          </w:p>
        </w:tc>
        <w:tc>
          <w:tcPr>
            <w:tcW w:w="1059" w:type="dxa"/>
          </w:tcPr>
          <w:p w14:paraId="42DCF984" w14:textId="58E7D754" w:rsidR="49D6BFEB" w:rsidRDefault="49D6BFEB" w:rsidP="0AFAAB6E">
            <w:pPr>
              <w:pStyle w:val="BodyText"/>
              <w:spacing w:after="0"/>
            </w:pPr>
            <w:r w:rsidRPr="0AFAAB6E">
              <w:rPr>
                <w:sz w:val="20"/>
                <w:szCs w:val="20"/>
              </w:rPr>
              <w:t>Pending</w:t>
            </w:r>
          </w:p>
        </w:tc>
        <w:tc>
          <w:tcPr>
            <w:tcW w:w="1076" w:type="dxa"/>
          </w:tcPr>
          <w:p w14:paraId="28086CE7" w14:textId="77777777" w:rsidR="49D6BFEB" w:rsidRDefault="49D6BFEB" w:rsidP="0AFAAB6E">
            <w:pPr>
              <w:pStyle w:val="BodyText"/>
              <w:spacing w:after="0"/>
              <w:rPr>
                <w:sz w:val="20"/>
                <w:szCs w:val="20"/>
              </w:rPr>
            </w:pPr>
            <w:r w:rsidRPr="0AFAAB6E">
              <w:rPr>
                <w:sz w:val="20"/>
                <w:szCs w:val="20"/>
              </w:rPr>
              <w:t>FY23</w:t>
            </w:r>
          </w:p>
        </w:tc>
        <w:tc>
          <w:tcPr>
            <w:tcW w:w="625" w:type="dxa"/>
          </w:tcPr>
          <w:p w14:paraId="1CC62F07" w14:textId="4A3EF7CD" w:rsidR="49D6BFEB" w:rsidRDefault="49D6BFEB" w:rsidP="0AFAAB6E">
            <w:pPr>
              <w:pStyle w:val="BodyText"/>
              <w:spacing w:after="0"/>
              <w:rPr>
                <w:sz w:val="20"/>
                <w:szCs w:val="20"/>
              </w:rPr>
            </w:pPr>
            <w:r w:rsidRPr="0AFAAB6E">
              <w:rPr>
                <w:sz w:val="20"/>
                <w:szCs w:val="20"/>
              </w:rPr>
              <w:t>0.3</w:t>
            </w:r>
          </w:p>
        </w:tc>
      </w:tr>
      <w:tr w:rsidR="0AFAAB6E" w14:paraId="2625281A" w14:textId="77777777" w:rsidTr="0AFAAB6E">
        <w:tc>
          <w:tcPr>
            <w:tcW w:w="1254" w:type="dxa"/>
          </w:tcPr>
          <w:p w14:paraId="138C57F3" w14:textId="5D387E29" w:rsidR="474728A6" w:rsidRDefault="474728A6" w:rsidP="0AFAAB6E">
            <w:pPr>
              <w:pStyle w:val="BodyText"/>
              <w:spacing w:after="0" w:line="259" w:lineRule="auto"/>
            </w:pPr>
            <w:r w:rsidRPr="0AFAAB6E">
              <w:rPr>
                <w:sz w:val="20"/>
                <w:szCs w:val="20"/>
              </w:rPr>
              <w:t>ART-GCR</w:t>
            </w:r>
          </w:p>
        </w:tc>
        <w:tc>
          <w:tcPr>
            <w:tcW w:w="5340" w:type="dxa"/>
          </w:tcPr>
          <w:p w14:paraId="419BC7F0" w14:textId="328CB099" w:rsidR="0AFAAB6E" w:rsidRDefault="0AFAAB6E" w:rsidP="0AFAAB6E">
            <w:pPr>
              <w:pStyle w:val="BodyText"/>
              <w:spacing w:after="0" w:line="259" w:lineRule="auto"/>
              <w:rPr>
                <w:sz w:val="20"/>
                <w:szCs w:val="20"/>
              </w:rPr>
            </w:pPr>
            <w:r w:rsidRPr="0AFAAB6E">
              <w:rPr>
                <w:sz w:val="20"/>
                <w:szCs w:val="20"/>
              </w:rPr>
              <w:t>HTGRs Methods and international collaborations development</w:t>
            </w:r>
          </w:p>
        </w:tc>
        <w:tc>
          <w:tcPr>
            <w:tcW w:w="1059" w:type="dxa"/>
          </w:tcPr>
          <w:p w14:paraId="0EB152D7" w14:textId="4DFB1F30" w:rsidR="49D6BFEB" w:rsidRDefault="49D6BFEB" w:rsidP="0AFAAB6E">
            <w:pPr>
              <w:pStyle w:val="BodyText"/>
              <w:spacing w:after="0"/>
            </w:pPr>
            <w:r w:rsidRPr="0AFAAB6E">
              <w:rPr>
                <w:sz w:val="20"/>
                <w:szCs w:val="20"/>
              </w:rPr>
              <w:t>Pending</w:t>
            </w:r>
          </w:p>
        </w:tc>
        <w:tc>
          <w:tcPr>
            <w:tcW w:w="1076" w:type="dxa"/>
          </w:tcPr>
          <w:p w14:paraId="78679545" w14:textId="77777777" w:rsidR="49D6BFEB" w:rsidRDefault="49D6BFEB" w:rsidP="0AFAAB6E">
            <w:pPr>
              <w:pStyle w:val="BodyText"/>
              <w:spacing w:after="0"/>
              <w:rPr>
                <w:sz w:val="20"/>
                <w:szCs w:val="20"/>
              </w:rPr>
            </w:pPr>
            <w:r w:rsidRPr="0AFAAB6E">
              <w:rPr>
                <w:sz w:val="20"/>
                <w:szCs w:val="20"/>
              </w:rPr>
              <w:t>FY23</w:t>
            </w:r>
          </w:p>
        </w:tc>
        <w:tc>
          <w:tcPr>
            <w:tcW w:w="625" w:type="dxa"/>
          </w:tcPr>
          <w:p w14:paraId="00292C0F" w14:textId="464C2DEC" w:rsidR="49D6BFEB" w:rsidRDefault="49D6BFEB" w:rsidP="0AFAAB6E">
            <w:pPr>
              <w:pStyle w:val="BodyText"/>
              <w:spacing w:after="0"/>
              <w:rPr>
                <w:sz w:val="20"/>
                <w:szCs w:val="20"/>
              </w:rPr>
            </w:pPr>
            <w:r w:rsidRPr="0AFAAB6E">
              <w:rPr>
                <w:sz w:val="20"/>
                <w:szCs w:val="20"/>
              </w:rPr>
              <w:t>0.</w:t>
            </w:r>
            <w:r w:rsidRPr="57D58E61">
              <w:rPr>
                <w:sz w:val="20"/>
                <w:szCs w:val="20"/>
              </w:rPr>
              <w:t>3</w:t>
            </w:r>
          </w:p>
        </w:tc>
      </w:tr>
      <w:tr w:rsidR="0AFAAB6E" w14:paraId="2DB46E1C" w14:textId="77777777" w:rsidTr="0AFAAB6E">
        <w:trPr>
          <w:trHeight w:val="41"/>
        </w:trPr>
        <w:tc>
          <w:tcPr>
            <w:tcW w:w="1254" w:type="dxa"/>
          </w:tcPr>
          <w:p w14:paraId="083D27FC" w14:textId="6572DFE5" w:rsidR="0AFAAB6E" w:rsidRDefault="0AFAAB6E" w:rsidP="0AFAAB6E">
            <w:pPr>
              <w:pStyle w:val="BodyText"/>
              <w:rPr>
                <w:sz w:val="20"/>
                <w:szCs w:val="20"/>
              </w:rPr>
            </w:pPr>
            <w:r w:rsidRPr="0AFAAB6E">
              <w:t>23A1070-144</w:t>
            </w:r>
          </w:p>
        </w:tc>
        <w:tc>
          <w:tcPr>
            <w:tcW w:w="5340" w:type="dxa"/>
          </w:tcPr>
          <w:p w14:paraId="128B014B" w14:textId="4CD90125" w:rsidR="49D6BFEB" w:rsidRDefault="49D6BFEB" w:rsidP="0AFAAB6E">
            <w:pPr>
              <w:rPr>
                <w:sz w:val="20"/>
                <w:szCs w:val="20"/>
              </w:rPr>
            </w:pPr>
            <w:r w:rsidRPr="0AFAAB6E">
              <w:rPr>
                <w:sz w:val="20"/>
                <w:szCs w:val="20"/>
              </w:rPr>
              <w:t xml:space="preserve">Co-PI, </w:t>
            </w:r>
            <w:r w:rsidR="0AFAAB6E" w:rsidRPr="0AFAAB6E">
              <w:rPr>
                <w:sz w:val="20"/>
                <w:szCs w:val="20"/>
              </w:rPr>
              <w:t>A Causal Approach to Model Validation and Calibration</w:t>
            </w:r>
          </w:p>
        </w:tc>
        <w:tc>
          <w:tcPr>
            <w:tcW w:w="1059" w:type="dxa"/>
          </w:tcPr>
          <w:p w14:paraId="6016F26D" w14:textId="77777777" w:rsidR="49D6BFEB" w:rsidRDefault="49D6BFEB" w:rsidP="0AFAAB6E">
            <w:pPr>
              <w:pStyle w:val="BodyText"/>
              <w:spacing w:after="0"/>
              <w:rPr>
                <w:sz w:val="20"/>
                <w:szCs w:val="20"/>
              </w:rPr>
            </w:pPr>
            <w:r w:rsidRPr="0AFAAB6E">
              <w:rPr>
                <w:sz w:val="20"/>
                <w:szCs w:val="20"/>
              </w:rPr>
              <w:t>Pending</w:t>
            </w:r>
          </w:p>
        </w:tc>
        <w:tc>
          <w:tcPr>
            <w:tcW w:w="1076" w:type="dxa"/>
          </w:tcPr>
          <w:p w14:paraId="54C06FCF" w14:textId="7998CB80" w:rsidR="49D6BFEB" w:rsidRDefault="49D6BFEB" w:rsidP="0AFAAB6E">
            <w:pPr>
              <w:pStyle w:val="BodyText"/>
              <w:spacing w:after="0"/>
              <w:rPr>
                <w:sz w:val="20"/>
                <w:szCs w:val="20"/>
              </w:rPr>
            </w:pPr>
            <w:r w:rsidRPr="0AFAAB6E">
              <w:rPr>
                <w:sz w:val="20"/>
                <w:szCs w:val="20"/>
              </w:rPr>
              <w:t>FY23-24</w:t>
            </w:r>
          </w:p>
        </w:tc>
        <w:tc>
          <w:tcPr>
            <w:tcW w:w="625" w:type="dxa"/>
          </w:tcPr>
          <w:p w14:paraId="3FDF6EC5" w14:textId="738A96A4" w:rsidR="49D6BFEB" w:rsidRDefault="49D6BFEB" w:rsidP="0AFAAB6E">
            <w:pPr>
              <w:pStyle w:val="BodyText"/>
              <w:spacing w:after="0"/>
              <w:rPr>
                <w:sz w:val="20"/>
                <w:szCs w:val="20"/>
              </w:rPr>
            </w:pPr>
            <w:r w:rsidRPr="0AFAAB6E">
              <w:rPr>
                <w:sz w:val="20"/>
                <w:szCs w:val="20"/>
              </w:rPr>
              <w:t>0.</w:t>
            </w:r>
            <w:r w:rsidRPr="57D58E61">
              <w:rPr>
                <w:sz w:val="20"/>
                <w:szCs w:val="20"/>
              </w:rPr>
              <w:t>1</w:t>
            </w:r>
          </w:p>
        </w:tc>
      </w:tr>
      <w:tr w:rsidR="6D2EB9DF" w14:paraId="7146AC1C" w14:textId="77777777" w:rsidTr="6D2EB9DF">
        <w:trPr>
          <w:trHeight w:val="41"/>
        </w:trPr>
        <w:tc>
          <w:tcPr>
            <w:tcW w:w="1254" w:type="dxa"/>
          </w:tcPr>
          <w:p w14:paraId="61FC5D4D" w14:textId="41295C86" w:rsidR="6D2EB9DF" w:rsidRDefault="0DAB1C22" w:rsidP="5A023D0C">
            <w:pPr>
              <w:pStyle w:val="BodyText"/>
              <w:rPr>
                <w:sz w:val="20"/>
                <w:szCs w:val="20"/>
              </w:rPr>
            </w:pPr>
            <w:r w:rsidRPr="0518A7A2">
              <w:rPr>
                <w:sz w:val="20"/>
                <w:szCs w:val="20"/>
              </w:rPr>
              <w:t>23A1070-117</w:t>
            </w:r>
          </w:p>
        </w:tc>
        <w:tc>
          <w:tcPr>
            <w:tcW w:w="5340" w:type="dxa"/>
          </w:tcPr>
          <w:p w14:paraId="797E76A9" w14:textId="0C594B2F" w:rsidR="6D2EB9DF" w:rsidRDefault="0DAB1C22" w:rsidP="6D2EB9DF">
            <w:pPr>
              <w:rPr>
                <w:szCs w:val="22"/>
              </w:rPr>
            </w:pPr>
            <w:r w:rsidRPr="0518A7A2">
              <w:rPr>
                <w:sz w:val="20"/>
                <w:szCs w:val="20"/>
              </w:rPr>
              <w:t>Co-PI, Transient Multiphysics Simulation of Spent Fuel Repositories for Pebble-bed Reactors</w:t>
            </w:r>
          </w:p>
        </w:tc>
        <w:tc>
          <w:tcPr>
            <w:tcW w:w="1059" w:type="dxa"/>
          </w:tcPr>
          <w:p w14:paraId="471C9113" w14:textId="544CF15B" w:rsidR="6D2EB9DF" w:rsidRDefault="57D58E61" w:rsidP="00CB5EB9">
            <w:pPr>
              <w:pStyle w:val="BodyText"/>
            </w:pPr>
            <w:r w:rsidRPr="57D58E61">
              <w:t>Pending</w:t>
            </w:r>
          </w:p>
        </w:tc>
        <w:tc>
          <w:tcPr>
            <w:tcW w:w="1076" w:type="dxa"/>
          </w:tcPr>
          <w:p w14:paraId="7707BC0C" w14:textId="77777777" w:rsidR="0DAB1C22" w:rsidRDefault="0DAB1C22" w:rsidP="57D58E61">
            <w:pPr>
              <w:pStyle w:val="BodyText"/>
              <w:spacing w:after="0"/>
              <w:rPr>
                <w:sz w:val="20"/>
                <w:szCs w:val="20"/>
              </w:rPr>
            </w:pPr>
            <w:r w:rsidRPr="57D58E61">
              <w:rPr>
                <w:sz w:val="20"/>
                <w:szCs w:val="20"/>
              </w:rPr>
              <w:t>FY23-25</w:t>
            </w:r>
          </w:p>
          <w:p w14:paraId="57E783EB" w14:textId="3F97FF0D" w:rsidR="6D2EB9DF" w:rsidRDefault="6D2EB9DF" w:rsidP="57D58E61">
            <w:pPr>
              <w:pStyle w:val="BodyText"/>
            </w:pPr>
          </w:p>
        </w:tc>
        <w:tc>
          <w:tcPr>
            <w:tcW w:w="625" w:type="dxa"/>
          </w:tcPr>
          <w:p w14:paraId="691815CA" w14:textId="55AB6286" w:rsidR="6D2EB9DF" w:rsidRDefault="57D58E61" w:rsidP="00CB5EB9">
            <w:pPr>
              <w:pStyle w:val="BodyText"/>
            </w:pPr>
            <w:r w:rsidRPr="57D58E61">
              <w:t>0</w:t>
            </w:r>
            <w:r w:rsidR="7B631A3A" w:rsidRPr="7B631A3A">
              <w:t>.3</w:t>
            </w:r>
          </w:p>
        </w:tc>
      </w:tr>
      <w:tr w:rsidR="0AFAAB6E" w14:paraId="6DD6B763" w14:textId="77777777" w:rsidTr="0AFAAB6E">
        <w:trPr>
          <w:trHeight w:val="41"/>
        </w:trPr>
        <w:tc>
          <w:tcPr>
            <w:tcW w:w="8729" w:type="dxa"/>
            <w:gridSpan w:val="4"/>
          </w:tcPr>
          <w:p w14:paraId="00ADA6E0" w14:textId="77777777" w:rsidR="49D6BFEB" w:rsidRDefault="49D6BFEB" w:rsidP="0AFAAB6E">
            <w:pPr>
              <w:pStyle w:val="BodyText"/>
              <w:spacing w:after="0"/>
              <w:jc w:val="right"/>
              <w:rPr>
                <w:sz w:val="20"/>
                <w:szCs w:val="20"/>
              </w:rPr>
            </w:pPr>
            <w:r w:rsidRPr="0AFAAB6E">
              <w:rPr>
                <w:sz w:val="20"/>
                <w:szCs w:val="20"/>
              </w:rPr>
              <w:t xml:space="preserve">Total FTE commitment overlapping with this project proposal: </w:t>
            </w:r>
          </w:p>
        </w:tc>
        <w:tc>
          <w:tcPr>
            <w:tcW w:w="625" w:type="dxa"/>
          </w:tcPr>
          <w:p w14:paraId="0E5298F1" w14:textId="77777777" w:rsidR="49D6BFEB" w:rsidRDefault="49D6BFEB" w:rsidP="0AFAAB6E">
            <w:pPr>
              <w:pStyle w:val="BodyText"/>
              <w:spacing w:after="0"/>
              <w:rPr>
                <w:b/>
                <w:bCs/>
                <w:sz w:val="20"/>
                <w:szCs w:val="20"/>
              </w:rPr>
            </w:pPr>
            <w:r w:rsidRPr="0AFAAB6E">
              <w:rPr>
                <w:rStyle w:val="StyleBody10ptBold"/>
              </w:rPr>
              <w:t>1.0</w:t>
            </w:r>
          </w:p>
        </w:tc>
      </w:tr>
    </w:tbl>
    <w:p w14:paraId="7339880E" w14:textId="4CEF715D" w:rsidR="557B2404" w:rsidRDefault="557B2404" w:rsidP="557B2404">
      <w:pPr>
        <w:rPr>
          <w:rStyle w:val="StylePlaceholderText10ptAuto"/>
          <w:sz w:val="22"/>
          <w:szCs w:val="22"/>
        </w:rPr>
      </w:pPr>
    </w:p>
    <w:tbl>
      <w:tblPr>
        <w:tblStyle w:val="TableGrid"/>
        <w:tblW w:w="0" w:type="auto"/>
        <w:tbl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insideH w:val="single" w:sz="2" w:space="0" w:color="A6A6A6" w:themeColor="background1" w:themeShade="A6"/>
          <w:insideV w:val="single" w:sz="2" w:space="0" w:color="A6A6A6" w:themeColor="background1" w:themeShade="A6"/>
        </w:tblBorders>
        <w:tblLook w:val="04A0" w:firstRow="1" w:lastRow="0" w:firstColumn="1" w:lastColumn="0" w:noHBand="0" w:noVBand="1"/>
      </w:tblPr>
      <w:tblGrid>
        <w:gridCol w:w="1254"/>
        <w:gridCol w:w="5527"/>
        <w:gridCol w:w="872"/>
        <w:gridCol w:w="1076"/>
        <w:gridCol w:w="625"/>
      </w:tblGrid>
      <w:tr w:rsidR="0B6A58BB" w14:paraId="29C1FF3A" w14:textId="77777777" w:rsidTr="0B6A58BB">
        <w:tc>
          <w:tcPr>
            <w:tcW w:w="9350" w:type="dxa"/>
            <w:gridSpan w:val="5"/>
            <w:shd w:val="clear" w:color="auto" w:fill="F2F2F2" w:themeFill="background1" w:themeFillShade="F2"/>
            <w:vAlign w:val="center"/>
          </w:tcPr>
          <w:p w14:paraId="1E3FA47F" w14:textId="210A878E" w:rsidR="3370E399" w:rsidRDefault="3370E399" w:rsidP="0B6A58BB">
            <w:pPr>
              <w:pStyle w:val="BodyText"/>
              <w:spacing w:after="0"/>
              <w:rPr>
                <w:rStyle w:val="StyleBody10pt"/>
                <w:sz w:val="22"/>
              </w:rPr>
            </w:pPr>
            <w:r w:rsidRPr="0B6A58BB">
              <w:rPr>
                <w:b/>
                <w:bCs/>
                <w:sz w:val="20"/>
                <w:szCs w:val="20"/>
              </w:rPr>
              <w:t>Co-investigator:</w:t>
            </w:r>
            <w:r w:rsidRPr="0B6A58BB">
              <w:rPr>
                <w:sz w:val="20"/>
                <w:szCs w:val="20"/>
              </w:rPr>
              <w:t xml:space="preserve"> </w:t>
            </w:r>
            <w:r w:rsidR="1CA7E3C7" w:rsidRPr="0B6A58BB">
              <w:rPr>
                <w:rStyle w:val="StyleBody10pt"/>
              </w:rPr>
              <w:t xml:space="preserve">Sebastian </w:t>
            </w:r>
            <w:proofErr w:type="spellStart"/>
            <w:r w:rsidR="1CA7E3C7" w:rsidRPr="0B6A58BB">
              <w:rPr>
                <w:rStyle w:val="StyleBody10pt"/>
              </w:rPr>
              <w:t>Schunert</w:t>
            </w:r>
            <w:proofErr w:type="spellEnd"/>
          </w:p>
        </w:tc>
      </w:tr>
      <w:tr w:rsidR="0B6A58BB" w14:paraId="78AE5177" w14:textId="77777777" w:rsidTr="0B6A58BB">
        <w:tc>
          <w:tcPr>
            <w:tcW w:w="1257" w:type="dxa"/>
            <w:shd w:val="clear" w:color="auto" w:fill="F2F2F2" w:themeFill="background1" w:themeFillShade="F2"/>
          </w:tcPr>
          <w:p w14:paraId="72104FDE" w14:textId="77777777" w:rsidR="3370E399" w:rsidRDefault="3370E399" w:rsidP="0B6A58BB">
            <w:pPr>
              <w:pStyle w:val="BodyText"/>
              <w:spacing w:after="0"/>
              <w:rPr>
                <w:b/>
                <w:bCs/>
                <w:sz w:val="20"/>
                <w:szCs w:val="20"/>
              </w:rPr>
            </w:pPr>
            <w:r w:rsidRPr="0B6A58BB">
              <w:rPr>
                <w:b/>
                <w:bCs/>
                <w:sz w:val="20"/>
                <w:szCs w:val="20"/>
              </w:rPr>
              <w:t>Project #</w:t>
            </w:r>
          </w:p>
        </w:tc>
        <w:tc>
          <w:tcPr>
            <w:tcW w:w="5578" w:type="dxa"/>
            <w:shd w:val="clear" w:color="auto" w:fill="F2F2F2" w:themeFill="background1" w:themeFillShade="F2"/>
          </w:tcPr>
          <w:p w14:paraId="3BFF165D" w14:textId="77777777" w:rsidR="3370E399" w:rsidRDefault="3370E399" w:rsidP="0B6A58BB">
            <w:pPr>
              <w:pStyle w:val="BodyText"/>
              <w:spacing w:after="0"/>
              <w:rPr>
                <w:b/>
                <w:bCs/>
                <w:sz w:val="20"/>
                <w:szCs w:val="20"/>
              </w:rPr>
            </w:pPr>
            <w:r w:rsidRPr="0B6A58BB">
              <w:rPr>
                <w:b/>
                <w:bCs/>
                <w:sz w:val="20"/>
                <w:szCs w:val="20"/>
              </w:rPr>
              <w:t>Description</w:t>
            </w:r>
          </w:p>
        </w:tc>
        <w:tc>
          <w:tcPr>
            <w:tcW w:w="810" w:type="dxa"/>
            <w:shd w:val="clear" w:color="auto" w:fill="F2F2F2" w:themeFill="background1" w:themeFillShade="F2"/>
          </w:tcPr>
          <w:p w14:paraId="2E5842FC" w14:textId="77777777" w:rsidR="3370E399" w:rsidRDefault="3370E399" w:rsidP="0B6A58BB">
            <w:pPr>
              <w:pStyle w:val="BodyText"/>
              <w:spacing w:after="0"/>
              <w:rPr>
                <w:b/>
                <w:bCs/>
                <w:sz w:val="20"/>
                <w:szCs w:val="20"/>
              </w:rPr>
            </w:pPr>
            <w:r w:rsidRPr="0B6A58BB">
              <w:rPr>
                <w:b/>
                <w:bCs/>
                <w:sz w:val="20"/>
                <w:szCs w:val="20"/>
              </w:rPr>
              <w:t>Status</w:t>
            </w:r>
          </w:p>
        </w:tc>
        <w:tc>
          <w:tcPr>
            <w:tcW w:w="1080" w:type="dxa"/>
            <w:shd w:val="clear" w:color="auto" w:fill="F2F2F2" w:themeFill="background1" w:themeFillShade="F2"/>
          </w:tcPr>
          <w:p w14:paraId="73A131C4" w14:textId="77777777" w:rsidR="3370E399" w:rsidRDefault="3370E399" w:rsidP="0B6A58BB">
            <w:pPr>
              <w:pStyle w:val="BodyText"/>
              <w:spacing w:after="0"/>
              <w:rPr>
                <w:b/>
                <w:bCs/>
                <w:sz w:val="20"/>
                <w:szCs w:val="20"/>
              </w:rPr>
            </w:pPr>
            <w:r w:rsidRPr="0B6A58BB">
              <w:rPr>
                <w:b/>
                <w:bCs/>
                <w:sz w:val="20"/>
                <w:szCs w:val="20"/>
              </w:rPr>
              <w:t>Period</w:t>
            </w:r>
          </w:p>
        </w:tc>
        <w:tc>
          <w:tcPr>
            <w:tcW w:w="625" w:type="dxa"/>
            <w:shd w:val="clear" w:color="auto" w:fill="F2F2F2" w:themeFill="background1" w:themeFillShade="F2"/>
          </w:tcPr>
          <w:p w14:paraId="54481433" w14:textId="77777777" w:rsidR="3370E399" w:rsidRDefault="3370E399" w:rsidP="0B6A58BB">
            <w:pPr>
              <w:pStyle w:val="BodyText"/>
              <w:spacing w:after="0"/>
              <w:rPr>
                <w:b/>
                <w:bCs/>
                <w:sz w:val="20"/>
                <w:szCs w:val="20"/>
              </w:rPr>
            </w:pPr>
            <w:r w:rsidRPr="0B6A58BB">
              <w:rPr>
                <w:b/>
                <w:bCs/>
                <w:sz w:val="20"/>
                <w:szCs w:val="20"/>
              </w:rPr>
              <w:t>FTE</w:t>
            </w:r>
          </w:p>
        </w:tc>
      </w:tr>
      <w:tr w:rsidR="0B6A58BB" w14:paraId="628D10D9" w14:textId="77777777" w:rsidTr="0B6A58BB">
        <w:tc>
          <w:tcPr>
            <w:tcW w:w="1257" w:type="dxa"/>
          </w:tcPr>
          <w:p w14:paraId="1FD4E7B5" w14:textId="77777777" w:rsidR="3370E399" w:rsidRDefault="3370E399" w:rsidP="0B6A58BB">
            <w:pPr>
              <w:pStyle w:val="BodyText"/>
              <w:spacing w:after="0"/>
              <w:rPr>
                <w:sz w:val="20"/>
                <w:szCs w:val="20"/>
              </w:rPr>
            </w:pPr>
            <w:r w:rsidRPr="0B6A58BB">
              <w:rPr>
                <w:sz w:val="20"/>
                <w:szCs w:val="20"/>
              </w:rPr>
              <w:t>NEAMS</w:t>
            </w:r>
          </w:p>
        </w:tc>
        <w:tc>
          <w:tcPr>
            <w:tcW w:w="5578" w:type="dxa"/>
          </w:tcPr>
          <w:p w14:paraId="4032B0D0" w14:textId="0EB4DDAF" w:rsidR="3370E399" w:rsidRDefault="00D26B75" w:rsidP="0B6A58BB">
            <w:pPr>
              <w:pStyle w:val="BodyText"/>
              <w:spacing w:after="0"/>
            </w:pPr>
            <w:r>
              <w:rPr>
                <w:sz w:val="20"/>
                <w:szCs w:val="20"/>
              </w:rPr>
              <w:t>Thermal-Hydraulics</w:t>
            </w:r>
            <w:r w:rsidR="3370E399" w:rsidRPr="0B6A58BB">
              <w:rPr>
                <w:sz w:val="20"/>
                <w:szCs w:val="20"/>
              </w:rPr>
              <w:t xml:space="preserve"> – Application of finite volume capabilities in Pronghorn</w:t>
            </w:r>
          </w:p>
        </w:tc>
        <w:tc>
          <w:tcPr>
            <w:tcW w:w="810" w:type="dxa"/>
          </w:tcPr>
          <w:p w14:paraId="3B88E600" w14:textId="77777777" w:rsidR="3370E399" w:rsidRDefault="3370E399" w:rsidP="0B6A58BB">
            <w:pPr>
              <w:pStyle w:val="BodyText"/>
              <w:spacing w:after="0"/>
              <w:rPr>
                <w:sz w:val="20"/>
                <w:szCs w:val="20"/>
              </w:rPr>
            </w:pPr>
            <w:r w:rsidRPr="0B6A58BB">
              <w:rPr>
                <w:sz w:val="20"/>
                <w:szCs w:val="20"/>
              </w:rPr>
              <w:t>Funded</w:t>
            </w:r>
          </w:p>
        </w:tc>
        <w:tc>
          <w:tcPr>
            <w:tcW w:w="1080" w:type="dxa"/>
          </w:tcPr>
          <w:p w14:paraId="666B8324" w14:textId="77777777" w:rsidR="3370E399" w:rsidRDefault="3370E399" w:rsidP="0B6A58BB">
            <w:pPr>
              <w:pStyle w:val="BodyText"/>
              <w:spacing w:after="0"/>
              <w:rPr>
                <w:sz w:val="20"/>
                <w:szCs w:val="20"/>
              </w:rPr>
            </w:pPr>
            <w:r w:rsidRPr="0B6A58BB">
              <w:rPr>
                <w:sz w:val="20"/>
                <w:szCs w:val="20"/>
              </w:rPr>
              <w:t>FY23</w:t>
            </w:r>
          </w:p>
        </w:tc>
        <w:tc>
          <w:tcPr>
            <w:tcW w:w="625" w:type="dxa"/>
          </w:tcPr>
          <w:p w14:paraId="547F6C79" w14:textId="77777777" w:rsidR="3370E399" w:rsidRDefault="3370E399" w:rsidP="0B6A58BB">
            <w:pPr>
              <w:pStyle w:val="BodyText"/>
              <w:spacing w:after="0"/>
              <w:rPr>
                <w:sz w:val="20"/>
                <w:szCs w:val="20"/>
              </w:rPr>
            </w:pPr>
            <w:r w:rsidRPr="0B6A58BB">
              <w:rPr>
                <w:sz w:val="20"/>
                <w:szCs w:val="20"/>
              </w:rPr>
              <w:t>0.4</w:t>
            </w:r>
          </w:p>
        </w:tc>
      </w:tr>
      <w:tr w:rsidR="0B6A58BB" w14:paraId="621DB2A3" w14:textId="77777777" w:rsidTr="0B6A58BB">
        <w:tc>
          <w:tcPr>
            <w:tcW w:w="1257" w:type="dxa"/>
          </w:tcPr>
          <w:p w14:paraId="781DA6B5" w14:textId="0F058E7B" w:rsidR="0B6A58BB" w:rsidRDefault="0B6A58BB" w:rsidP="0B6A58BB">
            <w:pPr>
              <w:pStyle w:val="BodyText"/>
              <w:spacing w:after="0" w:line="259" w:lineRule="auto"/>
            </w:pPr>
            <w:r w:rsidRPr="0B6A58BB">
              <w:rPr>
                <w:sz w:val="20"/>
                <w:szCs w:val="20"/>
              </w:rPr>
              <w:t>NASA</w:t>
            </w:r>
          </w:p>
        </w:tc>
        <w:tc>
          <w:tcPr>
            <w:tcW w:w="5578" w:type="dxa"/>
          </w:tcPr>
          <w:p w14:paraId="3A2A8206" w14:textId="2C8838F5" w:rsidR="0B6A58BB" w:rsidRDefault="0B6A58BB" w:rsidP="0B6A58BB">
            <w:pPr>
              <w:pStyle w:val="BodyText"/>
              <w:spacing w:after="0" w:line="259" w:lineRule="auto"/>
            </w:pPr>
            <w:r w:rsidRPr="0B6A58BB">
              <w:rPr>
                <w:sz w:val="20"/>
                <w:szCs w:val="20"/>
              </w:rPr>
              <w:t>MOOSE Reactor Multiphysics Support for NTP development</w:t>
            </w:r>
          </w:p>
        </w:tc>
        <w:tc>
          <w:tcPr>
            <w:tcW w:w="810" w:type="dxa"/>
          </w:tcPr>
          <w:p w14:paraId="39727790" w14:textId="4DFB1F30" w:rsidR="3370E399" w:rsidRDefault="3370E399" w:rsidP="0B6A58BB">
            <w:pPr>
              <w:pStyle w:val="BodyText"/>
              <w:spacing w:after="0"/>
            </w:pPr>
            <w:r w:rsidRPr="0B6A58BB">
              <w:rPr>
                <w:sz w:val="20"/>
                <w:szCs w:val="20"/>
              </w:rPr>
              <w:t>Pending</w:t>
            </w:r>
          </w:p>
        </w:tc>
        <w:tc>
          <w:tcPr>
            <w:tcW w:w="1080" w:type="dxa"/>
          </w:tcPr>
          <w:p w14:paraId="6C76DBD1" w14:textId="77777777" w:rsidR="3370E399" w:rsidRDefault="3370E399" w:rsidP="0B6A58BB">
            <w:pPr>
              <w:pStyle w:val="BodyText"/>
              <w:spacing w:after="0"/>
              <w:rPr>
                <w:sz w:val="20"/>
                <w:szCs w:val="20"/>
              </w:rPr>
            </w:pPr>
            <w:r w:rsidRPr="0B6A58BB">
              <w:rPr>
                <w:sz w:val="20"/>
                <w:szCs w:val="20"/>
              </w:rPr>
              <w:t>FY23</w:t>
            </w:r>
          </w:p>
        </w:tc>
        <w:tc>
          <w:tcPr>
            <w:tcW w:w="625" w:type="dxa"/>
          </w:tcPr>
          <w:p w14:paraId="7AAF82C4" w14:textId="5FB5E707" w:rsidR="3370E399" w:rsidRDefault="3370E399" w:rsidP="0B6A58BB">
            <w:pPr>
              <w:pStyle w:val="BodyText"/>
              <w:spacing w:after="0"/>
              <w:rPr>
                <w:sz w:val="20"/>
                <w:szCs w:val="20"/>
              </w:rPr>
            </w:pPr>
            <w:r w:rsidRPr="0B6A58BB">
              <w:rPr>
                <w:sz w:val="20"/>
                <w:szCs w:val="20"/>
              </w:rPr>
              <w:t>0.5</w:t>
            </w:r>
          </w:p>
        </w:tc>
      </w:tr>
      <w:tr w:rsidR="0B6A58BB" w14:paraId="0862F9FE" w14:textId="77777777" w:rsidTr="0B6A58BB">
        <w:trPr>
          <w:trHeight w:val="41"/>
        </w:trPr>
        <w:tc>
          <w:tcPr>
            <w:tcW w:w="1257" w:type="dxa"/>
          </w:tcPr>
          <w:p w14:paraId="40A3239A" w14:textId="77777777" w:rsidR="3370E399" w:rsidRDefault="3370E399" w:rsidP="0B6A58BB">
            <w:pPr>
              <w:pStyle w:val="BodyText"/>
              <w:rPr>
                <w:sz w:val="20"/>
                <w:szCs w:val="20"/>
              </w:rPr>
            </w:pPr>
            <w:r w:rsidRPr="0B6A58BB">
              <w:rPr>
                <w:sz w:val="20"/>
                <w:szCs w:val="20"/>
              </w:rPr>
              <w:t>23A1070-117</w:t>
            </w:r>
          </w:p>
        </w:tc>
        <w:tc>
          <w:tcPr>
            <w:tcW w:w="5578" w:type="dxa"/>
          </w:tcPr>
          <w:p w14:paraId="64F8DC18" w14:textId="77777777" w:rsidR="3370E399" w:rsidRPr="00CB5EB9" w:rsidRDefault="3370E399" w:rsidP="0B6A58BB">
            <w:pPr>
              <w:rPr>
                <w:sz w:val="20"/>
                <w:szCs w:val="20"/>
              </w:rPr>
            </w:pPr>
            <w:r w:rsidRPr="00CB6D6D">
              <w:rPr>
                <w:sz w:val="20"/>
                <w:szCs w:val="20"/>
              </w:rPr>
              <w:t xml:space="preserve">Co-PI, </w:t>
            </w:r>
            <w:r w:rsidRPr="00CB5EB9">
              <w:rPr>
                <w:sz w:val="20"/>
                <w:szCs w:val="20"/>
              </w:rPr>
              <w:t>Transient Multiphysics Simulation of Spent Fuel Repositories for Pebble-bed Reactors</w:t>
            </w:r>
          </w:p>
        </w:tc>
        <w:tc>
          <w:tcPr>
            <w:tcW w:w="810" w:type="dxa"/>
          </w:tcPr>
          <w:p w14:paraId="1CFFD0CA" w14:textId="77777777" w:rsidR="3370E399" w:rsidRDefault="3370E399" w:rsidP="0B6A58BB">
            <w:pPr>
              <w:pStyle w:val="BodyText"/>
              <w:spacing w:after="0"/>
              <w:rPr>
                <w:sz w:val="20"/>
                <w:szCs w:val="20"/>
              </w:rPr>
            </w:pPr>
            <w:r w:rsidRPr="0B6A58BB">
              <w:rPr>
                <w:sz w:val="20"/>
                <w:szCs w:val="20"/>
              </w:rPr>
              <w:t>Pending</w:t>
            </w:r>
          </w:p>
        </w:tc>
        <w:tc>
          <w:tcPr>
            <w:tcW w:w="1080" w:type="dxa"/>
          </w:tcPr>
          <w:p w14:paraId="648C8082" w14:textId="77777777" w:rsidR="3370E399" w:rsidRDefault="3370E399" w:rsidP="0B6A58BB">
            <w:pPr>
              <w:pStyle w:val="BodyText"/>
              <w:spacing w:after="0"/>
              <w:rPr>
                <w:sz w:val="20"/>
                <w:szCs w:val="20"/>
              </w:rPr>
            </w:pPr>
            <w:r w:rsidRPr="0B6A58BB">
              <w:rPr>
                <w:sz w:val="20"/>
                <w:szCs w:val="20"/>
              </w:rPr>
              <w:t>FY23-25</w:t>
            </w:r>
          </w:p>
        </w:tc>
        <w:tc>
          <w:tcPr>
            <w:tcW w:w="625" w:type="dxa"/>
          </w:tcPr>
          <w:p w14:paraId="1C1CA1EC" w14:textId="29C6AB33" w:rsidR="3370E399" w:rsidRDefault="3370E399" w:rsidP="0B6A58BB">
            <w:pPr>
              <w:pStyle w:val="BodyText"/>
              <w:spacing w:after="0"/>
              <w:rPr>
                <w:sz w:val="20"/>
                <w:szCs w:val="20"/>
              </w:rPr>
            </w:pPr>
            <w:r w:rsidRPr="0B6A58BB">
              <w:rPr>
                <w:sz w:val="20"/>
                <w:szCs w:val="20"/>
              </w:rPr>
              <w:t>0.1</w:t>
            </w:r>
          </w:p>
        </w:tc>
      </w:tr>
      <w:tr w:rsidR="0B6A58BB" w14:paraId="4D0A766C" w14:textId="77777777" w:rsidTr="0B6A58BB">
        <w:trPr>
          <w:trHeight w:val="41"/>
        </w:trPr>
        <w:tc>
          <w:tcPr>
            <w:tcW w:w="8725" w:type="dxa"/>
            <w:gridSpan w:val="4"/>
          </w:tcPr>
          <w:p w14:paraId="48D72220" w14:textId="77777777" w:rsidR="3370E399" w:rsidRDefault="3370E399" w:rsidP="0B6A58BB">
            <w:pPr>
              <w:pStyle w:val="BodyText"/>
              <w:spacing w:after="0"/>
              <w:jc w:val="right"/>
              <w:rPr>
                <w:sz w:val="20"/>
                <w:szCs w:val="20"/>
              </w:rPr>
            </w:pPr>
            <w:r w:rsidRPr="0B6A58BB">
              <w:rPr>
                <w:sz w:val="20"/>
                <w:szCs w:val="20"/>
              </w:rPr>
              <w:t xml:space="preserve">Total FTE commitment overlapping with this project proposal: </w:t>
            </w:r>
          </w:p>
        </w:tc>
        <w:tc>
          <w:tcPr>
            <w:tcW w:w="625" w:type="dxa"/>
          </w:tcPr>
          <w:p w14:paraId="6F283BEA" w14:textId="77777777" w:rsidR="3370E399" w:rsidRDefault="3370E399" w:rsidP="0B6A58BB">
            <w:pPr>
              <w:pStyle w:val="BodyText"/>
              <w:spacing w:after="0"/>
              <w:rPr>
                <w:b/>
                <w:bCs/>
                <w:sz w:val="20"/>
                <w:szCs w:val="20"/>
              </w:rPr>
            </w:pPr>
            <w:r w:rsidRPr="0B6A58BB">
              <w:rPr>
                <w:rStyle w:val="StyleBody10ptBold"/>
              </w:rPr>
              <w:t>1.0</w:t>
            </w:r>
          </w:p>
        </w:tc>
      </w:tr>
    </w:tbl>
    <w:p w14:paraId="76EDB2A7" w14:textId="36E95FEE" w:rsidR="001F2B2D" w:rsidRDefault="001F2B2D" w:rsidP="001F2B2D">
      <w:pPr>
        <w:pStyle w:val="BodyText"/>
        <w:spacing w:after="120"/>
      </w:pPr>
    </w:p>
    <w:tbl>
      <w:tblPr>
        <w:tblStyle w:val="TableGrid"/>
        <w:tblW w:w="0" w:type="auto"/>
        <w:tbl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insideH w:val="single" w:sz="2" w:space="0" w:color="A6A6A6" w:themeColor="background1" w:themeShade="A6"/>
          <w:insideV w:val="single" w:sz="2" w:space="0" w:color="A6A6A6" w:themeColor="background1" w:themeShade="A6"/>
        </w:tblBorders>
        <w:tblLayout w:type="fixed"/>
        <w:tblCellMar>
          <w:left w:w="43" w:type="dxa"/>
          <w:right w:w="43" w:type="dxa"/>
        </w:tblCellMar>
        <w:tblLook w:val="04A0" w:firstRow="1" w:lastRow="0" w:firstColumn="1" w:lastColumn="0" w:noHBand="0" w:noVBand="1"/>
      </w:tblPr>
      <w:tblGrid>
        <w:gridCol w:w="1257"/>
        <w:gridCol w:w="5578"/>
        <w:gridCol w:w="810"/>
        <w:gridCol w:w="1080"/>
        <w:gridCol w:w="625"/>
      </w:tblGrid>
      <w:tr w:rsidR="009A1C70" w:rsidRPr="00EA18D8" w14:paraId="38ACEE5E" w14:textId="77777777" w:rsidTr="0028720B">
        <w:tc>
          <w:tcPr>
            <w:tcW w:w="9350" w:type="dxa"/>
            <w:gridSpan w:val="5"/>
            <w:shd w:val="clear" w:color="auto" w:fill="F2F2F2" w:themeFill="background1" w:themeFillShade="F2"/>
            <w:vAlign w:val="center"/>
          </w:tcPr>
          <w:p w14:paraId="683AF3EE" w14:textId="77777777" w:rsidR="009A1C70" w:rsidRPr="00EA18D8" w:rsidRDefault="009A1C70" w:rsidP="0028720B">
            <w:pPr>
              <w:pStyle w:val="BodyText"/>
              <w:spacing w:after="0"/>
              <w:rPr>
                <w:rStyle w:val="StyleBody10pt"/>
              </w:rPr>
            </w:pPr>
            <w:r w:rsidRPr="021D5A42">
              <w:rPr>
                <w:b/>
                <w:bCs/>
                <w:sz w:val="20"/>
                <w:szCs w:val="20"/>
              </w:rPr>
              <w:t>Co-investigator:</w:t>
            </w:r>
            <w:r w:rsidRPr="021D5A42">
              <w:rPr>
                <w:sz w:val="20"/>
                <w:szCs w:val="20"/>
              </w:rPr>
              <w:t xml:space="preserve"> </w:t>
            </w:r>
            <w:sdt>
              <w:sdtPr>
                <w:rPr>
                  <w:rStyle w:val="StyleBody10pt"/>
                </w:rPr>
                <w:id w:val="1995689975"/>
                <w:placeholder>
                  <w:docPart w:val="830FDC87A5416A4693002D172C46F5EA"/>
                </w:placeholder>
                <w15:appearance w15:val="hidden"/>
              </w:sdtPr>
              <w:sdtEndPr>
                <w:rPr>
                  <w:rStyle w:val="DefaultParagraphFont"/>
                  <w:sz w:val="22"/>
                </w:rPr>
              </w:sdtEndPr>
              <w:sdtContent>
                <w:r w:rsidRPr="021D5A42">
                  <w:rPr>
                    <w:rStyle w:val="StyleBody10pt"/>
                  </w:rPr>
                  <w:t>Alexander Lindsay</w:t>
                </w:r>
              </w:sdtContent>
            </w:sdt>
          </w:p>
        </w:tc>
      </w:tr>
      <w:tr w:rsidR="009A1C70" w:rsidRPr="00CA2869" w14:paraId="16D1BB0E" w14:textId="77777777" w:rsidTr="0028720B">
        <w:tc>
          <w:tcPr>
            <w:tcW w:w="1257" w:type="dxa"/>
            <w:shd w:val="clear" w:color="auto" w:fill="F2F2F2" w:themeFill="background1" w:themeFillShade="F2"/>
          </w:tcPr>
          <w:p w14:paraId="5D415E1E" w14:textId="77777777" w:rsidR="009A1C70" w:rsidRPr="00CA2869" w:rsidRDefault="009A1C70" w:rsidP="0028720B">
            <w:pPr>
              <w:pStyle w:val="BodyText"/>
              <w:spacing w:after="0"/>
              <w:rPr>
                <w:b/>
                <w:bCs/>
                <w:sz w:val="20"/>
                <w:szCs w:val="20"/>
              </w:rPr>
            </w:pPr>
            <w:r w:rsidRPr="00CA2869">
              <w:rPr>
                <w:b/>
                <w:bCs/>
                <w:sz w:val="20"/>
                <w:szCs w:val="20"/>
              </w:rPr>
              <w:t>Project #</w:t>
            </w:r>
          </w:p>
        </w:tc>
        <w:tc>
          <w:tcPr>
            <w:tcW w:w="5578" w:type="dxa"/>
            <w:shd w:val="clear" w:color="auto" w:fill="F2F2F2" w:themeFill="background1" w:themeFillShade="F2"/>
          </w:tcPr>
          <w:p w14:paraId="2FC49A2A" w14:textId="77777777" w:rsidR="009A1C70" w:rsidRPr="00CA2869" w:rsidRDefault="009A1C70" w:rsidP="0028720B">
            <w:pPr>
              <w:pStyle w:val="BodyText"/>
              <w:spacing w:after="0"/>
              <w:rPr>
                <w:b/>
                <w:bCs/>
                <w:sz w:val="20"/>
                <w:szCs w:val="20"/>
              </w:rPr>
            </w:pPr>
            <w:r w:rsidRPr="00CA2869">
              <w:rPr>
                <w:b/>
                <w:bCs/>
                <w:sz w:val="20"/>
                <w:szCs w:val="20"/>
              </w:rPr>
              <w:t>Description</w:t>
            </w:r>
          </w:p>
        </w:tc>
        <w:tc>
          <w:tcPr>
            <w:tcW w:w="810" w:type="dxa"/>
            <w:shd w:val="clear" w:color="auto" w:fill="F2F2F2" w:themeFill="background1" w:themeFillShade="F2"/>
          </w:tcPr>
          <w:p w14:paraId="245AFB00" w14:textId="77777777" w:rsidR="009A1C70" w:rsidRPr="00CA2869" w:rsidRDefault="009A1C70" w:rsidP="0028720B">
            <w:pPr>
              <w:pStyle w:val="BodyText"/>
              <w:spacing w:after="0"/>
              <w:rPr>
                <w:b/>
                <w:bCs/>
                <w:sz w:val="20"/>
                <w:szCs w:val="20"/>
              </w:rPr>
            </w:pPr>
            <w:r w:rsidRPr="00CA2869">
              <w:rPr>
                <w:b/>
                <w:bCs/>
                <w:sz w:val="20"/>
                <w:szCs w:val="20"/>
              </w:rPr>
              <w:t>Status</w:t>
            </w:r>
          </w:p>
        </w:tc>
        <w:tc>
          <w:tcPr>
            <w:tcW w:w="1080" w:type="dxa"/>
            <w:shd w:val="clear" w:color="auto" w:fill="F2F2F2" w:themeFill="background1" w:themeFillShade="F2"/>
          </w:tcPr>
          <w:p w14:paraId="515BFC40" w14:textId="77777777" w:rsidR="009A1C70" w:rsidRPr="00CA2869" w:rsidRDefault="009A1C70" w:rsidP="0028720B">
            <w:pPr>
              <w:pStyle w:val="BodyText"/>
              <w:spacing w:after="0"/>
              <w:rPr>
                <w:b/>
                <w:bCs/>
                <w:sz w:val="20"/>
                <w:szCs w:val="20"/>
              </w:rPr>
            </w:pPr>
            <w:r w:rsidRPr="00CA2869">
              <w:rPr>
                <w:b/>
                <w:bCs/>
                <w:sz w:val="20"/>
                <w:szCs w:val="20"/>
              </w:rPr>
              <w:t>Period</w:t>
            </w:r>
          </w:p>
        </w:tc>
        <w:tc>
          <w:tcPr>
            <w:tcW w:w="625" w:type="dxa"/>
            <w:shd w:val="clear" w:color="auto" w:fill="F2F2F2" w:themeFill="background1" w:themeFillShade="F2"/>
          </w:tcPr>
          <w:p w14:paraId="50E90781" w14:textId="77777777" w:rsidR="009A1C70" w:rsidRPr="00CA2869" w:rsidRDefault="009A1C70" w:rsidP="0028720B">
            <w:pPr>
              <w:pStyle w:val="BodyText"/>
              <w:spacing w:after="0"/>
              <w:rPr>
                <w:b/>
                <w:bCs/>
                <w:sz w:val="20"/>
                <w:szCs w:val="20"/>
              </w:rPr>
            </w:pPr>
            <w:r w:rsidRPr="00CA2869">
              <w:rPr>
                <w:b/>
                <w:bCs/>
                <w:sz w:val="20"/>
                <w:szCs w:val="20"/>
              </w:rPr>
              <w:t>FTE</w:t>
            </w:r>
          </w:p>
        </w:tc>
      </w:tr>
      <w:tr w:rsidR="009A1C70" w:rsidRPr="00EA18D8" w14:paraId="5F29ED9A" w14:textId="77777777" w:rsidTr="0028720B">
        <w:tc>
          <w:tcPr>
            <w:tcW w:w="1257" w:type="dxa"/>
          </w:tcPr>
          <w:p w14:paraId="0701BDBD" w14:textId="77777777" w:rsidR="009A1C70" w:rsidRPr="00EA18D8" w:rsidRDefault="009A1C70" w:rsidP="0028720B">
            <w:pPr>
              <w:pStyle w:val="BodyText"/>
              <w:spacing w:after="0"/>
              <w:rPr>
                <w:sz w:val="20"/>
                <w:szCs w:val="20"/>
              </w:rPr>
            </w:pPr>
            <w:r w:rsidRPr="021D5A42">
              <w:rPr>
                <w:sz w:val="20"/>
                <w:szCs w:val="20"/>
              </w:rPr>
              <w:t>NEAMS</w:t>
            </w:r>
          </w:p>
        </w:tc>
        <w:tc>
          <w:tcPr>
            <w:tcW w:w="5578" w:type="dxa"/>
          </w:tcPr>
          <w:p w14:paraId="68D8B13B" w14:textId="77777777" w:rsidR="009A1C70" w:rsidRPr="00EA18D8" w:rsidRDefault="009A1C70" w:rsidP="0028720B">
            <w:pPr>
              <w:pStyle w:val="BodyText"/>
              <w:spacing w:after="0"/>
              <w:rPr>
                <w:sz w:val="20"/>
                <w:szCs w:val="20"/>
              </w:rPr>
            </w:pPr>
            <w:r w:rsidRPr="34894D1D">
              <w:rPr>
                <w:sz w:val="20"/>
                <w:szCs w:val="20"/>
              </w:rPr>
              <w:t>Multiphysics Technical Assistance – Address MOOSE framework needs of NEAMS applications</w:t>
            </w:r>
          </w:p>
        </w:tc>
        <w:tc>
          <w:tcPr>
            <w:tcW w:w="810" w:type="dxa"/>
          </w:tcPr>
          <w:p w14:paraId="5C141FC4" w14:textId="77777777" w:rsidR="009A1C70" w:rsidRPr="00EA18D8" w:rsidRDefault="009A1C70" w:rsidP="0028720B">
            <w:pPr>
              <w:pStyle w:val="BodyText"/>
              <w:spacing w:after="0"/>
              <w:rPr>
                <w:sz w:val="20"/>
                <w:szCs w:val="20"/>
              </w:rPr>
            </w:pPr>
            <w:r w:rsidRPr="34894D1D">
              <w:rPr>
                <w:sz w:val="20"/>
                <w:szCs w:val="20"/>
              </w:rPr>
              <w:t>Funded</w:t>
            </w:r>
          </w:p>
        </w:tc>
        <w:tc>
          <w:tcPr>
            <w:tcW w:w="1080" w:type="dxa"/>
          </w:tcPr>
          <w:p w14:paraId="0B137B4C" w14:textId="77777777" w:rsidR="009A1C70" w:rsidRPr="00EA18D8" w:rsidRDefault="009A1C70" w:rsidP="0028720B">
            <w:pPr>
              <w:pStyle w:val="BodyText"/>
              <w:spacing w:after="0"/>
              <w:rPr>
                <w:sz w:val="20"/>
                <w:szCs w:val="20"/>
              </w:rPr>
            </w:pPr>
            <w:r w:rsidRPr="34894D1D">
              <w:rPr>
                <w:sz w:val="20"/>
                <w:szCs w:val="20"/>
              </w:rPr>
              <w:t>FY23</w:t>
            </w:r>
          </w:p>
        </w:tc>
        <w:tc>
          <w:tcPr>
            <w:tcW w:w="625" w:type="dxa"/>
          </w:tcPr>
          <w:p w14:paraId="056DC4F7" w14:textId="77777777" w:rsidR="009A1C70" w:rsidRPr="00EA18D8" w:rsidRDefault="009A1C70" w:rsidP="0028720B">
            <w:pPr>
              <w:pStyle w:val="BodyText"/>
              <w:spacing w:after="0"/>
              <w:rPr>
                <w:sz w:val="20"/>
                <w:szCs w:val="20"/>
              </w:rPr>
            </w:pPr>
            <w:r w:rsidRPr="34894D1D">
              <w:rPr>
                <w:sz w:val="20"/>
                <w:szCs w:val="20"/>
              </w:rPr>
              <w:t>0.</w:t>
            </w:r>
            <w:r>
              <w:rPr>
                <w:sz w:val="20"/>
                <w:szCs w:val="20"/>
              </w:rPr>
              <w:t>4</w:t>
            </w:r>
          </w:p>
        </w:tc>
      </w:tr>
      <w:tr w:rsidR="009A1C70" w:rsidRPr="00EA18D8" w14:paraId="57271583" w14:textId="77777777" w:rsidTr="0028720B">
        <w:tc>
          <w:tcPr>
            <w:tcW w:w="1257" w:type="dxa"/>
          </w:tcPr>
          <w:p w14:paraId="668D1DC9" w14:textId="77777777" w:rsidR="009A1C70" w:rsidRPr="00EA18D8" w:rsidRDefault="009A1C70" w:rsidP="0028720B">
            <w:pPr>
              <w:pStyle w:val="BodyText"/>
              <w:spacing w:after="0"/>
              <w:rPr>
                <w:sz w:val="20"/>
                <w:szCs w:val="20"/>
              </w:rPr>
            </w:pPr>
            <w:r w:rsidRPr="34894D1D">
              <w:rPr>
                <w:sz w:val="20"/>
                <w:szCs w:val="20"/>
              </w:rPr>
              <w:t>NEAMS</w:t>
            </w:r>
          </w:p>
        </w:tc>
        <w:tc>
          <w:tcPr>
            <w:tcW w:w="5578" w:type="dxa"/>
          </w:tcPr>
          <w:p w14:paraId="4EBC96FD" w14:textId="3917B987" w:rsidR="009A1C70" w:rsidRPr="00EA18D8" w:rsidRDefault="00D26B75" w:rsidP="0028720B">
            <w:pPr>
              <w:pStyle w:val="BodyText"/>
              <w:spacing w:after="0"/>
              <w:rPr>
                <w:sz w:val="20"/>
                <w:szCs w:val="20"/>
              </w:rPr>
            </w:pPr>
            <w:r>
              <w:rPr>
                <w:sz w:val="20"/>
                <w:szCs w:val="20"/>
              </w:rPr>
              <w:t>Thermal-Hydraulics</w:t>
            </w:r>
            <w:r w:rsidR="009A1C70" w:rsidRPr="34894D1D">
              <w:rPr>
                <w:sz w:val="20"/>
                <w:szCs w:val="20"/>
              </w:rPr>
              <w:t xml:space="preserve"> – Development and application of finite volume capabilities in Pronghorn</w:t>
            </w:r>
          </w:p>
        </w:tc>
        <w:tc>
          <w:tcPr>
            <w:tcW w:w="810" w:type="dxa"/>
          </w:tcPr>
          <w:p w14:paraId="33F94220" w14:textId="77777777" w:rsidR="009A1C70" w:rsidRPr="00EA18D8" w:rsidRDefault="009A1C70" w:rsidP="0028720B">
            <w:pPr>
              <w:pStyle w:val="BodyText"/>
              <w:spacing w:after="0"/>
              <w:rPr>
                <w:sz w:val="20"/>
                <w:szCs w:val="20"/>
              </w:rPr>
            </w:pPr>
            <w:r w:rsidRPr="34894D1D">
              <w:rPr>
                <w:sz w:val="20"/>
                <w:szCs w:val="20"/>
              </w:rPr>
              <w:t>Funded</w:t>
            </w:r>
          </w:p>
        </w:tc>
        <w:tc>
          <w:tcPr>
            <w:tcW w:w="1080" w:type="dxa"/>
          </w:tcPr>
          <w:p w14:paraId="7C6A93C6" w14:textId="77777777" w:rsidR="009A1C70" w:rsidRPr="00EA18D8" w:rsidRDefault="009A1C70" w:rsidP="0028720B">
            <w:pPr>
              <w:pStyle w:val="BodyText"/>
              <w:spacing w:after="0"/>
              <w:rPr>
                <w:sz w:val="20"/>
                <w:szCs w:val="20"/>
              </w:rPr>
            </w:pPr>
            <w:r w:rsidRPr="34894D1D">
              <w:rPr>
                <w:sz w:val="20"/>
                <w:szCs w:val="20"/>
              </w:rPr>
              <w:t>FY23</w:t>
            </w:r>
          </w:p>
        </w:tc>
        <w:tc>
          <w:tcPr>
            <w:tcW w:w="625" w:type="dxa"/>
          </w:tcPr>
          <w:p w14:paraId="1FB3FE14" w14:textId="77777777" w:rsidR="009A1C70" w:rsidRPr="00EA18D8" w:rsidRDefault="009A1C70" w:rsidP="0028720B">
            <w:pPr>
              <w:pStyle w:val="BodyText"/>
              <w:spacing w:after="0"/>
              <w:rPr>
                <w:sz w:val="20"/>
                <w:szCs w:val="20"/>
              </w:rPr>
            </w:pPr>
            <w:r w:rsidRPr="34894D1D">
              <w:rPr>
                <w:sz w:val="20"/>
                <w:szCs w:val="20"/>
              </w:rPr>
              <w:t>0.2</w:t>
            </w:r>
          </w:p>
        </w:tc>
      </w:tr>
      <w:tr w:rsidR="009A1C70" w:rsidRPr="00EA18D8" w14:paraId="1A91EE1D" w14:textId="77777777" w:rsidTr="0028720B">
        <w:trPr>
          <w:trHeight w:val="41"/>
        </w:trPr>
        <w:tc>
          <w:tcPr>
            <w:tcW w:w="1257" w:type="dxa"/>
          </w:tcPr>
          <w:p w14:paraId="1171310A" w14:textId="77777777" w:rsidR="009A1C70" w:rsidRPr="00EA18D8" w:rsidRDefault="009A1C70" w:rsidP="0028720B">
            <w:pPr>
              <w:pStyle w:val="BodyText"/>
              <w:spacing w:after="0"/>
              <w:rPr>
                <w:sz w:val="20"/>
                <w:szCs w:val="20"/>
              </w:rPr>
            </w:pPr>
            <w:r w:rsidRPr="34894D1D">
              <w:rPr>
                <w:sz w:val="20"/>
                <w:szCs w:val="20"/>
              </w:rPr>
              <w:t>23A1070-051</w:t>
            </w:r>
          </w:p>
        </w:tc>
        <w:tc>
          <w:tcPr>
            <w:tcW w:w="5578" w:type="dxa"/>
          </w:tcPr>
          <w:p w14:paraId="3E72F612" w14:textId="77777777" w:rsidR="009A1C70" w:rsidRPr="00EA18D8" w:rsidRDefault="009A1C70" w:rsidP="0028720B">
            <w:pPr>
              <w:pStyle w:val="BodyText"/>
              <w:spacing w:after="0"/>
            </w:pPr>
            <w:r w:rsidRPr="34894D1D">
              <w:rPr>
                <w:sz w:val="20"/>
                <w:szCs w:val="20"/>
              </w:rPr>
              <w:t>Co-PI, Multiscale and machine learning modeling for texture prediction and engineering during additive manufacturing</w:t>
            </w:r>
          </w:p>
        </w:tc>
        <w:tc>
          <w:tcPr>
            <w:tcW w:w="810" w:type="dxa"/>
          </w:tcPr>
          <w:p w14:paraId="5B56D52C" w14:textId="77777777" w:rsidR="009A1C70" w:rsidRPr="00EA18D8" w:rsidRDefault="009A1C70" w:rsidP="0028720B">
            <w:pPr>
              <w:pStyle w:val="BodyText"/>
              <w:spacing w:after="0"/>
              <w:rPr>
                <w:sz w:val="20"/>
                <w:szCs w:val="20"/>
              </w:rPr>
            </w:pPr>
            <w:r w:rsidRPr="34894D1D">
              <w:rPr>
                <w:sz w:val="20"/>
                <w:szCs w:val="20"/>
              </w:rPr>
              <w:t>Pending</w:t>
            </w:r>
          </w:p>
        </w:tc>
        <w:tc>
          <w:tcPr>
            <w:tcW w:w="1080" w:type="dxa"/>
          </w:tcPr>
          <w:p w14:paraId="2D3CE183" w14:textId="77777777" w:rsidR="009A1C70" w:rsidRPr="00EA18D8" w:rsidRDefault="009A1C70" w:rsidP="0028720B">
            <w:pPr>
              <w:pStyle w:val="BodyText"/>
              <w:spacing w:after="0"/>
              <w:rPr>
                <w:sz w:val="20"/>
                <w:szCs w:val="20"/>
              </w:rPr>
            </w:pPr>
            <w:r w:rsidRPr="34894D1D">
              <w:rPr>
                <w:sz w:val="20"/>
                <w:szCs w:val="20"/>
              </w:rPr>
              <w:t>FY23-25</w:t>
            </w:r>
          </w:p>
        </w:tc>
        <w:tc>
          <w:tcPr>
            <w:tcW w:w="625" w:type="dxa"/>
          </w:tcPr>
          <w:p w14:paraId="13A420FB" w14:textId="77777777" w:rsidR="009A1C70" w:rsidRPr="00EA18D8" w:rsidRDefault="009A1C70" w:rsidP="0028720B">
            <w:pPr>
              <w:pStyle w:val="BodyText"/>
              <w:spacing w:after="0"/>
              <w:rPr>
                <w:sz w:val="20"/>
                <w:szCs w:val="20"/>
              </w:rPr>
            </w:pPr>
            <w:r w:rsidRPr="34894D1D">
              <w:rPr>
                <w:sz w:val="20"/>
                <w:szCs w:val="20"/>
              </w:rPr>
              <w:t>0.2</w:t>
            </w:r>
            <w:r>
              <w:rPr>
                <w:sz w:val="20"/>
                <w:szCs w:val="20"/>
              </w:rPr>
              <w:t>5</w:t>
            </w:r>
          </w:p>
        </w:tc>
      </w:tr>
      <w:tr w:rsidR="009A1C70" w:rsidRPr="00EA18D8" w14:paraId="35F4A3B4" w14:textId="77777777" w:rsidTr="0028720B">
        <w:trPr>
          <w:trHeight w:val="41"/>
        </w:trPr>
        <w:tc>
          <w:tcPr>
            <w:tcW w:w="1257" w:type="dxa"/>
          </w:tcPr>
          <w:p w14:paraId="6B689976" w14:textId="77777777" w:rsidR="009A1C70" w:rsidRPr="34894D1D" w:rsidRDefault="009A1C70" w:rsidP="0028720B">
            <w:pPr>
              <w:pStyle w:val="BodyText"/>
              <w:rPr>
                <w:sz w:val="20"/>
                <w:szCs w:val="20"/>
              </w:rPr>
            </w:pPr>
            <w:r w:rsidRPr="005C194C">
              <w:rPr>
                <w:sz w:val="20"/>
                <w:szCs w:val="20"/>
              </w:rPr>
              <w:t>23A1070-117</w:t>
            </w:r>
          </w:p>
        </w:tc>
        <w:tc>
          <w:tcPr>
            <w:tcW w:w="5578" w:type="dxa"/>
          </w:tcPr>
          <w:p w14:paraId="26D43649" w14:textId="77777777" w:rsidR="009A1C70" w:rsidRPr="009350E0" w:rsidRDefault="009A1C70" w:rsidP="0028720B">
            <w:pPr>
              <w:rPr>
                <w:sz w:val="24"/>
              </w:rPr>
            </w:pPr>
            <w:r>
              <w:rPr>
                <w:sz w:val="20"/>
                <w:szCs w:val="20"/>
              </w:rPr>
              <w:t xml:space="preserve">Co-PI, </w:t>
            </w:r>
            <w:r>
              <w:t>Transient Multiphysics Simulation of Spent Fuel Repositories for Pebble-bed Reactors</w:t>
            </w:r>
          </w:p>
        </w:tc>
        <w:tc>
          <w:tcPr>
            <w:tcW w:w="810" w:type="dxa"/>
          </w:tcPr>
          <w:p w14:paraId="36335015" w14:textId="77777777" w:rsidR="009A1C70" w:rsidRPr="34894D1D" w:rsidRDefault="009A1C70" w:rsidP="0028720B">
            <w:pPr>
              <w:pStyle w:val="BodyText"/>
              <w:spacing w:after="0"/>
              <w:rPr>
                <w:sz w:val="20"/>
                <w:szCs w:val="20"/>
              </w:rPr>
            </w:pPr>
            <w:r>
              <w:rPr>
                <w:sz w:val="20"/>
                <w:szCs w:val="20"/>
              </w:rPr>
              <w:t>Pending</w:t>
            </w:r>
          </w:p>
        </w:tc>
        <w:tc>
          <w:tcPr>
            <w:tcW w:w="1080" w:type="dxa"/>
          </w:tcPr>
          <w:p w14:paraId="69940CFE" w14:textId="77777777" w:rsidR="009A1C70" w:rsidRPr="34894D1D" w:rsidRDefault="009A1C70" w:rsidP="0028720B">
            <w:pPr>
              <w:pStyle w:val="BodyText"/>
              <w:spacing w:after="0"/>
              <w:rPr>
                <w:sz w:val="20"/>
                <w:szCs w:val="20"/>
              </w:rPr>
            </w:pPr>
            <w:r>
              <w:rPr>
                <w:sz w:val="20"/>
                <w:szCs w:val="20"/>
              </w:rPr>
              <w:t>FY23-25</w:t>
            </w:r>
          </w:p>
        </w:tc>
        <w:tc>
          <w:tcPr>
            <w:tcW w:w="625" w:type="dxa"/>
          </w:tcPr>
          <w:p w14:paraId="6FC36488" w14:textId="77777777" w:rsidR="009A1C70" w:rsidRPr="34894D1D" w:rsidRDefault="009A1C70" w:rsidP="0028720B">
            <w:pPr>
              <w:pStyle w:val="BodyText"/>
              <w:spacing w:after="0"/>
              <w:rPr>
                <w:sz w:val="20"/>
                <w:szCs w:val="20"/>
              </w:rPr>
            </w:pPr>
            <w:r>
              <w:rPr>
                <w:sz w:val="20"/>
                <w:szCs w:val="20"/>
              </w:rPr>
              <w:t>0.15</w:t>
            </w:r>
          </w:p>
        </w:tc>
      </w:tr>
      <w:tr w:rsidR="009A1C70" w:rsidRPr="00EA18D8" w14:paraId="7D2BC72F" w14:textId="77777777" w:rsidTr="0028720B">
        <w:trPr>
          <w:trHeight w:val="41"/>
        </w:trPr>
        <w:tc>
          <w:tcPr>
            <w:tcW w:w="8725" w:type="dxa"/>
            <w:gridSpan w:val="4"/>
          </w:tcPr>
          <w:p w14:paraId="0538F242" w14:textId="77777777" w:rsidR="009A1C70" w:rsidRPr="00641DC6" w:rsidRDefault="009A1C70" w:rsidP="0028720B">
            <w:pPr>
              <w:pStyle w:val="BodyText"/>
              <w:spacing w:after="0"/>
              <w:jc w:val="right"/>
              <w:rPr>
                <w:sz w:val="20"/>
                <w:szCs w:val="20"/>
              </w:rPr>
            </w:pPr>
            <w:r w:rsidRPr="00641DC6">
              <w:rPr>
                <w:sz w:val="20"/>
                <w:szCs w:val="20"/>
              </w:rPr>
              <w:t xml:space="preserve">Total FTE commitment overlapping with this project proposal: </w:t>
            </w:r>
          </w:p>
        </w:tc>
        <w:sdt>
          <w:sdtPr>
            <w:rPr>
              <w:rStyle w:val="StyleBody10ptBold"/>
            </w:rPr>
            <w:id w:val="-1708024633"/>
            <w:placeholder>
              <w:docPart w:val="541D91C0939512489DE056B4CB039BB8"/>
            </w:placeholder>
            <w15:appearance w15:val="hidden"/>
          </w:sdtPr>
          <w:sdtContent>
            <w:tc>
              <w:tcPr>
                <w:tcW w:w="625" w:type="dxa"/>
              </w:tcPr>
              <w:p w14:paraId="74B2747D" w14:textId="77777777" w:rsidR="009A1C70" w:rsidRPr="000106CD" w:rsidRDefault="009A1C70" w:rsidP="0028720B">
                <w:pPr>
                  <w:pStyle w:val="BodyText"/>
                  <w:spacing w:after="0"/>
                  <w:rPr>
                    <w:b/>
                    <w:bCs/>
                    <w:sz w:val="20"/>
                    <w:szCs w:val="20"/>
                  </w:rPr>
                </w:pPr>
                <w:r>
                  <w:rPr>
                    <w:rStyle w:val="StyleBody10ptBold"/>
                  </w:rPr>
                  <w:t>1.0</w:t>
                </w:r>
              </w:p>
            </w:tc>
          </w:sdtContent>
        </w:sdt>
      </w:tr>
    </w:tbl>
    <w:p w14:paraId="422904E0" w14:textId="77777777" w:rsidR="001E6F4B" w:rsidRDefault="001E6F4B" w:rsidP="001F2B2D">
      <w:pPr>
        <w:pStyle w:val="BodyText"/>
        <w:spacing w:after="120"/>
      </w:pPr>
    </w:p>
    <w:tbl>
      <w:tblPr>
        <w:tblStyle w:val="TableGrid"/>
        <w:tblW w:w="0" w:type="auto"/>
        <w:tbl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insideH w:val="single" w:sz="2" w:space="0" w:color="A6A6A6" w:themeColor="background1" w:themeShade="A6"/>
          <w:insideV w:val="single" w:sz="2" w:space="0" w:color="A6A6A6" w:themeColor="background1" w:themeShade="A6"/>
        </w:tblBorders>
        <w:tblLayout w:type="fixed"/>
        <w:tblCellMar>
          <w:left w:w="43" w:type="dxa"/>
          <w:right w:w="43" w:type="dxa"/>
        </w:tblCellMar>
        <w:tblLook w:val="04A0" w:firstRow="1" w:lastRow="0" w:firstColumn="1" w:lastColumn="0" w:noHBand="0" w:noVBand="1"/>
      </w:tblPr>
      <w:tblGrid>
        <w:gridCol w:w="1257"/>
        <w:gridCol w:w="5578"/>
        <w:gridCol w:w="810"/>
        <w:gridCol w:w="1080"/>
        <w:gridCol w:w="625"/>
      </w:tblGrid>
      <w:tr w:rsidR="00EA68ED" w:rsidRPr="00EA18D8" w14:paraId="32FA7FA6" w14:textId="77777777" w:rsidTr="00562199">
        <w:tc>
          <w:tcPr>
            <w:tcW w:w="9350" w:type="dxa"/>
            <w:gridSpan w:val="5"/>
            <w:shd w:val="clear" w:color="auto" w:fill="F2F2F2" w:themeFill="background1" w:themeFillShade="F2"/>
            <w:vAlign w:val="center"/>
          </w:tcPr>
          <w:p w14:paraId="2E5FF9AF" w14:textId="64D31048" w:rsidR="00EA68ED" w:rsidRPr="00EA18D8" w:rsidRDefault="00EA68ED" w:rsidP="00562199">
            <w:pPr>
              <w:pStyle w:val="BodyText"/>
              <w:spacing w:after="0"/>
              <w:rPr>
                <w:rStyle w:val="StyleBody10pt"/>
              </w:rPr>
            </w:pPr>
            <w:r w:rsidRPr="021D5A42">
              <w:rPr>
                <w:b/>
                <w:bCs/>
                <w:sz w:val="20"/>
                <w:szCs w:val="20"/>
              </w:rPr>
              <w:t>Co-investigator:</w:t>
            </w:r>
            <w:r w:rsidRPr="021D5A42">
              <w:rPr>
                <w:sz w:val="20"/>
                <w:szCs w:val="20"/>
              </w:rPr>
              <w:t xml:space="preserve"> </w:t>
            </w:r>
            <w:sdt>
              <w:sdtPr>
                <w:rPr>
                  <w:rStyle w:val="StyleBody10pt"/>
                </w:rPr>
                <w:id w:val="1624730900"/>
                <w:placeholder>
                  <w:docPart w:val="9A0E076E672EF44FAC46A65C956C7EB2"/>
                </w:placeholder>
                <w15:appearance w15:val="hidden"/>
              </w:sdtPr>
              <w:sdtEndPr>
                <w:rPr>
                  <w:rStyle w:val="DefaultParagraphFont"/>
                  <w:sz w:val="22"/>
                </w:rPr>
              </w:sdtEndPr>
              <w:sdtContent>
                <w:proofErr w:type="spellStart"/>
                <w:r w:rsidR="00A76055">
                  <w:rPr>
                    <w:rStyle w:val="StyleBody10pt"/>
                  </w:rPr>
                  <w:t>Fande</w:t>
                </w:r>
                <w:proofErr w:type="spellEnd"/>
                <w:r w:rsidRPr="021D5A42">
                  <w:rPr>
                    <w:rStyle w:val="StyleBody10pt"/>
                  </w:rPr>
                  <w:t xml:space="preserve"> </w:t>
                </w:r>
                <w:r w:rsidR="00A76055">
                  <w:rPr>
                    <w:rStyle w:val="StyleBody10pt"/>
                  </w:rPr>
                  <w:t>Kong</w:t>
                </w:r>
              </w:sdtContent>
            </w:sdt>
          </w:p>
        </w:tc>
      </w:tr>
      <w:tr w:rsidR="00EA68ED" w:rsidRPr="00CA2869" w14:paraId="4BBC6844" w14:textId="77777777" w:rsidTr="00562199">
        <w:tc>
          <w:tcPr>
            <w:tcW w:w="1257" w:type="dxa"/>
            <w:shd w:val="clear" w:color="auto" w:fill="F2F2F2" w:themeFill="background1" w:themeFillShade="F2"/>
          </w:tcPr>
          <w:p w14:paraId="4EFFCB4F" w14:textId="77777777" w:rsidR="00EA68ED" w:rsidRPr="00CA2869" w:rsidRDefault="00EA68ED" w:rsidP="00562199">
            <w:pPr>
              <w:pStyle w:val="BodyText"/>
              <w:spacing w:after="0"/>
              <w:rPr>
                <w:b/>
                <w:bCs/>
                <w:sz w:val="20"/>
                <w:szCs w:val="20"/>
              </w:rPr>
            </w:pPr>
            <w:r w:rsidRPr="00CA2869">
              <w:rPr>
                <w:b/>
                <w:bCs/>
                <w:sz w:val="20"/>
                <w:szCs w:val="20"/>
              </w:rPr>
              <w:t>Project #</w:t>
            </w:r>
          </w:p>
        </w:tc>
        <w:tc>
          <w:tcPr>
            <w:tcW w:w="5578" w:type="dxa"/>
            <w:shd w:val="clear" w:color="auto" w:fill="F2F2F2" w:themeFill="background1" w:themeFillShade="F2"/>
          </w:tcPr>
          <w:p w14:paraId="462784E5" w14:textId="77777777" w:rsidR="00EA68ED" w:rsidRPr="00CA2869" w:rsidRDefault="00EA68ED" w:rsidP="00562199">
            <w:pPr>
              <w:pStyle w:val="BodyText"/>
              <w:spacing w:after="0"/>
              <w:rPr>
                <w:b/>
                <w:bCs/>
                <w:sz w:val="20"/>
                <w:szCs w:val="20"/>
              </w:rPr>
            </w:pPr>
            <w:r w:rsidRPr="00CA2869">
              <w:rPr>
                <w:b/>
                <w:bCs/>
                <w:sz w:val="20"/>
                <w:szCs w:val="20"/>
              </w:rPr>
              <w:t>Description</w:t>
            </w:r>
          </w:p>
        </w:tc>
        <w:tc>
          <w:tcPr>
            <w:tcW w:w="810" w:type="dxa"/>
            <w:shd w:val="clear" w:color="auto" w:fill="F2F2F2" w:themeFill="background1" w:themeFillShade="F2"/>
          </w:tcPr>
          <w:p w14:paraId="75220DF2" w14:textId="77777777" w:rsidR="00EA68ED" w:rsidRPr="00CA2869" w:rsidRDefault="00EA68ED" w:rsidP="00562199">
            <w:pPr>
              <w:pStyle w:val="BodyText"/>
              <w:spacing w:after="0"/>
              <w:rPr>
                <w:b/>
                <w:bCs/>
                <w:sz w:val="20"/>
                <w:szCs w:val="20"/>
              </w:rPr>
            </w:pPr>
            <w:r w:rsidRPr="00CA2869">
              <w:rPr>
                <w:b/>
                <w:bCs/>
                <w:sz w:val="20"/>
                <w:szCs w:val="20"/>
              </w:rPr>
              <w:t>Status</w:t>
            </w:r>
          </w:p>
        </w:tc>
        <w:tc>
          <w:tcPr>
            <w:tcW w:w="1080" w:type="dxa"/>
            <w:shd w:val="clear" w:color="auto" w:fill="F2F2F2" w:themeFill="background1" w:themeFillShade="F2"/>
          </w:tcPr>
          <w:p w14:paraId="367DE511" w14:textId="77777777" w:rsidR="00EA68ED" w:rsidRPr="00CA2869" w:rsidRDefault="00EA68ED" w:rsidP="00562199">
            <w:pPr>
              <w:pStyle w:val="BodyText"/>
              <w:spacing w:after="0"/>
              <w:rPr>
                <w:b/>
                <w:bCs/>
                <w:sz w:val="20"/>
                <w:szCs w:val="20"/>
              </w:rPr>
            </w:pPr>
            <w:r w:rsidRPr="00CA2869">
              <w:rPr>
                <w:b/>
                <w:bCs/>
                <w:sz w:val="20"/>
                <w:szCs w:val="20"/>
              </w:rPr>
              <w:t>Period</w:t>
            </w:r>
          </w:p>
        </w:tc>
        <w:tc>
          <w:tcPr>
            <w:tcW w:w="625" w:type="dxa"/>
            <w:shd w:val="clear" w:color="auto" w:fill="F2F2F2" w:themeFill="background1" w:themeFillShade="F2"/>
          </w:tcPr>
          <w:p w14:paraId="16C9833D" w14:textId="77777777" w:rsidR="00EA68ED" w:rsidRPr="00CA2869" w:rsidRDefault="00EA68ED" w:rsidP="00562199">
            <w:pPr>
              <w:pStyle w:val="BodyText"/>
              <w:spacing w:after="0"/>
              <w:rPr>
                <w:b/>
                <w:bCs/>
                <w:sz w:val="20"/>
                <w:szCs w:val="20"/>
              </w:rPr>
            </w:pPr>
            <w:r w:rsidRPr="00CA2869">
              <w:rPr>
                <w:b/>
                <w:bCs/>
                <w:sz w:val="20"/>
                <w:szCs w:val="20"/>
              </w:rPr>
              <w:t>FTE</w:t>
            </w:r>
          </w:p>
        </w:tc>
      </w:tr>
      <w:tr w:rsidR="00EA68ED" w:rsidRPr="00EA18D8" w14:paraId="2BE9790A" w14:textId="77777777" w:rsidTr="00562199">
        <w:tc>
          <w:tcPr>
            <w:tcW w:w="1257" w:type="dxa"/>
          </w:tcPr>
          <w:p w14:paraId="15F8DFE2" w14:textId="77777777" w:rsidR="00EA68ED" w:rsidRPr="00EA18D8" w:rsidRDefault="00EA68ED" w:rsidP="00562199">
            <w:pPr>
              <w:pStyle w:val="BodyText"/>
              <w:spacing w:after="0"/>
              <w:rPr>
                <w:sz w:val="20"/>
                <w:szCs w:val="20"/>
              </w:rPr>
            </w:pPr>
            <w:r w:rsidRPr="021D5A42">
              <w:rPr>
                <w:sz w:val="20"/>
                <w:szCs w:val="20"/>
              </w:rPr>
              <w:t>NEAMS</w:t>
            </w:r>
          </w:p>
        </w:tc>
        <w:tc>
          <w:tcPr>
            <w:tcW w:w="5578" w:type="dxa"/>
          </w:tcPr>
          <w:p w14:paraId="07B19927" w14:textId="48EC9B33" w:rsidR="00EA68ED" w:rsidRPr="00EA18D8" w:rsidRDefault="00C838B4" w:rsidP="00562199">
            <w:pPr>
              <w:pStyle w:val="BodyText"/>
              <w:spacing w:after="0"/>
              <w:rPr>
                <w:sz w:val="20"/>
                <w:szCs w:val="20"/>
              </w:rPr>
            </w:pPr>
            <w:r>
              <w:rPr>
                <w:sz w:val="20"/>
                <w:szCs w:val="20"/>
              </w:rPr>
              <w:t>User</w:t>
            </w:r>
            <w:r w:rsidR="00D26950">
              <w:rPr>
                <w:sz w:val="20"/>
                <w:szCs w:val="20"/>
              </w:rPr>
              <w:t xml:space="preserve"> interface</w:t>
            </w:r>
            <w:r>
              <w:rPr>
                <w:sz w:val="20"/>
                <w:szCs w:val="20"/>
              </w:rPr>
              <w:t xml:space="preserve"> </w:t>
            </w:r>
            <w:r w:rsidR="00D26950">
              <w:rPr>
                <w:sz w:val="20"/>
                <w:szCs w:val="20"/>
              </w:rPr>
              <w:t>enhancement</w:t>
            </w:r>
            <w:r w:rsidR="00B27B20">
              <w:rPr>
                <w:sz w:val="20"/>
                <w:szCs w:val="20"/>
              </w:rPr>
              <w:t>s</w:t>
            </w:r>
            <w:r w:rsidR="001414FA">
              <w:rPr>
                <w:sz w:val="20"/>
                <w:szCs w:val="20"/>
              </w:rPr>
              <w:t>, technique assistance</w:t>
            </w:r>
          </w:p>
        </w:tc>
        <w:tc>
          <w:tcPr>
            <w:tcW w:w="810" w:type="dxa"/>
          </w:tcPr>
          <w:p w14:paraId="434D1B8C" w14:textId="77777777" w:rsidR="00EA68ED" w:rsidRPr="00EA18D8" w:rsidRDefault="00EA68ED" w:rsidP="00562199">
            <w:pPr>
              <w:pStyle w:val="BodyText"/>
              <w:spacing w:after="0"/>
              <w:rPr>
                <w:sz w:val="20"/>
                <w:szCs w:val="20"/>
              </w:rPr>
            </w:pPr>
            <w:r w:rsidRPr="34894D1D">
              <w:rPr>
                <w:sz w:val="20"/>
                <w:szCs w:val="20"/>
              </w:rPr>
              <w:t>Funded</w:t>
            </w:r>
          </w:p>
        </w:tc>
        <w:tc>
          <w:tcPr>
            <w:tcW w:w="1080" w:type="dxa"/>
          </w:tcPr>
          <w:p w14:paraId="0026B469" w14:textId="77777777" w:rsidR="00EA68ED" w:rsidRPr="00EA18D8" w:rsidRDefault="00EA68ED" w:rsidP="00562199">
            <w:pPr>
              <w:pStyle w:val="BodyText"/>
              <w:spacing w:after="0"/>
              <w:rPr>
                <w:sz w:val="20"/>
                <w:szCs w:val="20"/>
              </w:rPr>
            </w:pPr>
            <w:r w:rsidRPr="34894D1D">
              <w:rPr>
                <w:sz w:val="20"/>
                <w:szCs w:val="20"/>
              </w:rPr>
              <w:t>FY23</w:t>
            </w:r>
          </w:p>
        </w:tc>
        <w:tc>
          <w:tcPr>
            <w:tcW w:w="625" w:type="dxa"/>
          </w:tcPr>
          <w:p w14:paraId="67E3DEDB" w14:textId="6EAF7B51" w:rsidR="00EA68ED" w:rsidRPr="00EA18D8" w:rsidRDefault="00EA68ED" w:rsidP="00562199">
            <w:pPr>
              <w:pStyle w:val="BodyText"/>
              <w:spacing w:after="0"/>
              <w:rPr>
                <w:sz w:val="20"/>
                <w:szCs w:val="20"/>
              </w:rPr>
            </w:pPr>
            <w:r w:rsidRPr="34894D1D">
              <w:rPr>
                <w:sz w:val="20"/>
                <w:szCs w:val="20"/>
              </w:rPr>
              <w:t>0.</w:t>
            </w:r>
            <w:r w:rsidR="00BE4B2B">
              <w:rPr>
                <w:sz w:val="20"/>
                <w:szCs w:val="20"/>
              </w:rPr>
              <w:t>4</w:t>
            </w:r>
          </w:p>
        </w:tc>
      </w:tr>
      <w:tr w:rsidR="00EA68ED" w:rsidRPr="00EA18D8" w14:paraId="3C501B07" w14:textId="77777777" w:rsidTr="00562199">
        <w:tc>
          <w:tcPr>
            <w:tcW w:w="1257" w:type="dxa"/>
          </w:tcPr>
          <w:p w14:paraId="36D531B3" w14:textId="0B2BB56F" w:rsidR="00EA68ED" w:rsidRPr="00EA18D8" w:rsidRDefault="00BF2B76" w:rsidP="00562199">
            <w:pPr>
              <w:pStyle w:val="BodyText"/>
              <w:spacing w:after="0"/>
              <w:rPr>
                <w:sz w:val="20"/>
                <w:szCs w:val="20"/>
              </w:rPr>
            </w:pPr>
            <w:r>
              <w:rPr>
                <w:sz w:val="20"/>
                <w:szCs w:val="20"/>
              </w:rPr>
              <w:t xml:space="preserve">Early career </w:t>
            </w:r>
          </w:p>
        </w:tc>
        <w:tc>
          <w:tcPr>
            <w:tcW w:w="5578" w:type="dxa"/>
          </w:tcPr>
          <w:p w14:paraId="2BE07B4B" w14:textId="61A4434F" w:rsidR="00EA68ED" w:rsidRPr="00EA18D8" w:rsidRDefault="00FB19BD" w:rsidP="00562199">
            <w:pPr>
              <w:pStyle w:val="BodyText"/>
              <w:spacing w:after="0"/>
              <w:rPr>
                <w:sz w:val="20"/>
                <w:szCs w:val="20"/>
              </w:rPr>
            </w:pPr>
            <w:r>
              <w:rPr>
                <w:sz w:val="20"/>
                <w:szCs w:val="20"/>
              </w:rPr>
              <w:t xml:space="preserve">Fusion blanket </w:t>
            </w:r>
            <w:r w:rsidR="00411415">
              <w:rPr>
                <w:sz w:val="20"/>
                <w:szCs w:val="20"/>
              </w:rPr>
              <w:t>simulation</w:t>
            </w:r>
            <w:r w:rsidR="00EA68ED" w:rsidRPr="34894D1D">
              <w:rPr>
                <w:sz w:val="20"/>
                <w:szCs w:val="20"/>
              </w:rPr>
              <w:t xml:space="preserve">– </w:t>
            </w:r>
            <w:r w:rsidR="00123D3E">
              <w:rPr>
                <w:sz w:val="20"/>
                <w:szCs w:val="20"/>
              </w:rPr>
              <w:t xml:space="preserve">System </w:t>
            </w:r>
            <w:r w:rsidR="00411415">
              <w:rPr>
                <w:sz w:val="20"/>
                <w:szCs w:val="20"/>
              </w:rPr>
              <w:t>thermal</w:t>
            </w:r>
            <w:r w:rsidR="00123D3E">
              <w:rPr>
                <w:sz w:val="20"/>
                <w:szCs w:val="20"/>
              </w:rPr>
              <w:t>-</w:t>
            </w:r>
            <w:r w:rsidR="00411415">
              <w:rPr>
                <w:sz w:val="20"/>
                <w:szCs w:val="20"/>
              </w:rPr>
              <w:t>hydraulics</w:t>
            </w:r>
          </w:p>
        </w:tc>
        <w:tc>
          <w:tcPr>
            <w:tcW w:w="810" w:type="dxa"/>
          </w:tcPr>
          <w:p w14:paraId="5DE6A8DD" w14:textId="77777777" w:rsidR="00EA68ED" w:rsidRPr="00EA18D8" w:rsidRDefault="00EA68ED" w:rsidP="00562199">
            <w:pPr>
              <w:pStyle w:val="BodyText"/>
              <w:spacing w:after="0"/>
              <w:rPr>
                <w:sz w:val="20"/>
                <w:szCs w:val="20"/>
              </w:rPr>
            </w:pPr>
            <w:r w:rsidRPr="34894D1D">
              <w:rPr>
                <w:sz w:val="20"/>
                <w:szCs w:val="20"/>
              </w:rPr>
              <w:t>Funded</w:t>
            </w:r>
          </w:p>
        </w:tc>
        <w:tc>
          <w:tcPr>
            <w:tcW w:w="1080" w:type="dxa"/>
          </w:tcPr>
          <w:p w14:paraId="74E8FE19" w14:textId="77777777" w:rsidR="00EA68ED" w:rsidRPr="00EA18D8" w:rsidRDefault="00EA68ED" w:rsidP="00562199">
            <w:pPr>
              <w:pStyle w:val="BodyText"/>
              <w:spacing w:after="0"/>
              <w:rPr>
                <w:sz w:val="20"/>
                <w:szCs w:val="20"/>
              </w:rPr>
            </w:pPr>
            <w:r w:rsidRPr="34894D1D">
              <w:rPr>
                <w:sz w:val="20"/>
                <w:szCs w:val="20"/>
              </w:rPr>
              <w:t>FY23</w:t>
            </w:r>
          </w:p>
        </w:tc>
        <w:tc>
          <w:tcPr>
            <w:tcW w:w="625" w:type="dxa"/>
          </w:tcPr>
          <w:p w14:paraId="296900CA" w14:textId="6EC36DDF" w:rsidR="00EA68ED" w:rsidRPr="00EA18D8" w:rsidRDefault="00EA68ED" w:rsidP="00562199">
            <w:pPr>
              <w:pStyle w:val="BodyText"/>
              <w:spacing w:after="0"/>
              <w:rPr>
                <w:sz w:val="20"/>
                <w:szCs w:val="20"/>
              </w:rPr>
            </w:pPr>
            <w:r w:rsidRPr="34894D1D">
              <w:rPr>
                <w:sz w:val="20"/>
                <w:szCs w:val="20"/>
              </w:rPr>
              <w:t>0.</w:t>
            </w:r>
            <w:r w:rsidR="00BE4B2B">
              <w:rPr>
                <w:sz w:val="20"/>
                <w:szCs w:val="20"/>
              </w:rPr>
              <w:t>4</w:t>
            </w:r>
          </w:p>
        </w:tc>
      </w:tr>
      <w:tr w:rsidR="00EA68ED" w:rsidRPr="00EA18D8" w14:paraId="10E7994B" w14:textId="77777777" w:rsidTr="00562199">
        <w:trPr>
          <w:trHeight w:val="41"/>
        </w:trPr>
        <w:tc>
          <w:tcPr>
            <w:tcW w:w="1257" w:type="dxa"/>
          </w:tcPr>
          <w:p w14:paraId="58379764" w14:textId="77777777" w:rsidR="00EA68ED" w:rsidRPr="34894D1D" w:rsidRDefault="00EA68ED" w:rsidP="00562199">
            <w:pPr>
              <w:pStyle w:val="BodyText"/>
              <w:rPr>
                <w:sz w:val="20"/>
                <w:szCs w:val="20"/>
              </w:rPr>
            </w:pPr>
            <w:r w:rsidRPr="005C194C">
              <w:rPr>
                <w:sz w:val="20"/>
                <w:szCs w:val="20"/>
              </w:rPr>
              <w:t>23A1070-117</w:t>
            </w:r>
          </w:p>
        </w:tc>
        <w:tc>
          <w:tcPr>
            <w:tcW w:w="5578" w:type="dxa"/>
          </w:tcPr>
          <w:p w14:paraId="67B7B2E3" w14:textId="77777777" w:rsidR="00EA68ED" w:rsidRPr="00F81321" w:rsidRDefault="00EA68ED" w:rsidP="00562199">
            <w:pPr>
              <w:rPr>
                <w:sz w:val="20"/>
                <w:szCs w:val="20"/>
              </w:rPr>
            </w:pPr>
            <w:r w:rsidRPr="00F81321">
              <w:rPr>
                <w:sz w:val="20"/>
                <w:szCs w:val="20"/>
              </w:rPr>
              <w:t>Co-PI, Transient Multiphysics Simulation of Spent Fuel Repositories for Pebble-bed Reactors</w:t>
            </w:r>
          </w:p>
        </w:tc>
        <w:tc>
          <w:tcPr>
            <w:tcW w:w="810" w:type="dxa"/>
          </w:tcPr>
          <w:p w14:paraId="0D56AD52" w14:textId="77777777" w:rsidR="00EA68ED" w:rsidRPr="34894D1D" w:rsidRDefault="00EA68ED" w:rsidP="00562199">
            <w:pPr>
              <w:pStyle w:val="BodyText"/>
              <w:spacing w:after="0"/>
              <w:rPr>
                <w:sz w:val="20"/>
                <w:szCs w:val="20"/>
              </w:rPr>
            </w:pPr>
            <w:r>
              <w:rPr>
                <w:sz w:val="20"/>
                <w:szCs w:val="20"/>
              </w:rPr>
              <w:t>Pending</w:t>
            </w:r>
          </w:p>
        </w:tc>
        <w:tc>
          <w:tcPr>
            <w:tcW w:w="1080" w:type="dxa"/>
          </w:tcPr>
          <w:p w14:paraId="5143EA1F" w14:textId="77777777" w:rsidR="00EA68ED" w:rsidRPr="34894D1D" w:rsidRDefault="00EA68ED" w:rsidP="00562199">
            <w:pPr>
              <w:pStyle w:val="BodyText"/>
              <w:spacing w:after="0"/>
              <w:rPr>
                <w:sz w:val="20"/>
                <w:szCs w:val="20"/>
              </w:rPr>
            </w:pPr>
            <w:r>
              <w:rPr>
                <w:sz w:val="20"/>
                <w:szCs w:val="20"/>
              </w:rPr>
              <w:t>FY23-25</w:t>
            </w:r>
          </w:p>
        </w:tc>
        <w:tc>
          <w:tcPr>
            <w:tcW w:w="625" w:type="dxa"/>
          </w:tcPr>
          <w:p w14:paraId="35797E1B" w14:textId="2F70E012" w:rsidR="00EA68ED" w:rsidRPr="34894D1D" w:rsidRDefault="00EA68ED" w:rsidP="00562199">
            <w:pPr>
              <w:pStyle w:val="BodyText"/>
              <w:spacing w:after="0"/>
              <w:rPr>
                <w:sz w:val="20"/>
                <w:szCs w:val="20"/>
              </w:rPr>
            </w:pPr>
            <w:r>
              <w:rPr>
                <w:sz w:val="20"/>
                <w:szCs w:val="20"/>
              </w:rPr>
              <w:t>0.</w:t>
            </w:r>
            <w:r w:rsidR="00BE4B2B">
              <w:rPr>
                <w:sz w:val="20"/>
                <w:szCs w:val="20"/>
              </w:rPr>
              <w:t>2</w:t>
            </w:r>
          </w:p>
        </w:tc>
      </w:tr>
      <w:tr w:rsidR="00EA68ED" w:rsidRPr="00EA18D8" w14:paraId="4296842A" w14:textId="77777777" w:rsidTr="00562199">
        <w:trPr>
          <w:trHeight w:val="41"/>
        </w:trPr>
        <w:tc>
          <w:tcPr>
            <w:tcW w:w="8725" w:type="dxa"/>
            <w:gridSpan w:val="4"/>
          </w:tcPr>
          <w:p w14:paraId="1FF090AA" w14:textId="77777777" w:rsidR="00EA68ED" w:rsidRPr="00641DC6" w:rsidRDefault="00EA68ED" w:rsidP="00562199">
            <w:pPr>
              <w:pStyle w:val="BodyText"/>
              <w:spacing w:after="0"/>
              <w:jc w:val="right"/>
              <w:rPr>
                <w:sz w:val="20"/>
                <w:szCs w:val="20"/>
              </w:rPr>
            </w:pPr>
            <w:r w:rsidRPr="00641DC6">
              <w:rPr>
                <w:sz w:val="20"/>
                <w:szCs w:val="20"/>
              </w:rPr>
              <w:t xml:space="preserve">Total FTE commitment overlapping with this project proposal: </w:t>
            </w:r>
          </w:p>
        </w:tc>
        <w:sdt>
          <w:sdtPr>
            <w:rPr>
              <w:rStyle w:val="StyleBody10ptBold"/>
            </w:rPr>
            <w:id w:val="-301770458"/>
            <w:placeholder>
              <w:docPart w:val="7EF28CF07A4A7A4AA71325FE2FAE0D7B"/>
            </w:placeholder>
            <w15:appearance w15:val="hidden"/>
          </w:sdtPr>
          <w:sdtContent>
            <w:tc>
              <w:tcPr>
                <w:tcW w:w="625" w:type="dxa"/>
              </w:tcPr>
              <w:p w14:paraId="6AEA88FF" w14:textId="77777777" w:rsidR="00EA68ED" w:rsidRPr="000106CD" w:rsidRDefault="00EA68ED" w:rsidP="00562199">
                <w:pPr>
                  <w:pStyle w:val="BodyText"/>
                  <w:spacing w:after="0"/>
                  <w:rPr>
                    <w:b/>
                    <w:bCs/>
                    <w:sz w:val="20"/>
                    <w:szCs w:val="20"/>
                  </w:rPr>
                </w:pPr>
                <w:r>
                  <w:rPr>
                    <w:rStyle w:val="StyleBody10ptBold"/>
                  </w:rPr>
                  <w:t>1.0</w:t>
                </w:r>
              </w:p>
            </w:tc>
          </w:sdtContent>
        </w:sdt>
      </w:tr>
    </w:tbl>
    <w:p w14:paraId="7DE9D401" w14:textId="77777777" w:rsidR="00EA68ED" w:rsidRDefault="00EA68ED" w:rsidP="001F2B2D">
      <w:pPr>
        <w:pStyle w:val="BodyText"/>
        <w:spacing w:after="120"/>
      </w:pPr>
    </w:p>
    <w:p w14:paraId="5B75E304" w14:textId="2A34AE43" w:rsidR="003447D1" w:rsidRDefault="003447D1" w:rsidP="009A0023">
      <w:pPr>
        <w:pStyle w:val="Heading1"/>
      </w:pPr>
      <w:r>
        <w:t>BUDGET</w:t>
      </w:r>
    </w:p>
    <w:p w14:paraId="420E1981" w14:textId="6039C4AA" w:rsidR="00B656CC" w:rsidRPr="003741F2" w:rsidRDefault="00B656CC" w:rsidP="00D26B75">
      <w:pPr>
        <w:pStyle w:val="ListBullet"/>
        <w:numPr>
          <w:ilvl w:val="0"/>
          <w:numId w:val="0"/>
        </w:numPr>
        <w:rPr>
          <w:color w:val="FF0000"/>
          <w:sz w:val="20"/>
          <w:szCs w:val="18"/>
        </w:rPr>
      </w:pPr>
    </w:p>
    <w:tbl>
      <w:tblPr>
        <w:tblStyle w:val="TableGrid"/>
        <w:tblW w:w="9582"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Pr>
      <w:tblGrid>
        <w:gridCol w:w="3147"/>
        <w:gridCol w:w="1608"/>
        <w:gridCol w:w="1609"/>
        <w:gridCol w:w="1609"/>
        <w:gridCol w:w="1609"/>
      </w:tblGrid>
      <w:tr w:rsidR="00150766" w:rsidRPr="00464083" w14:paraId="21F9F299" w14:textId="77777777" w:rsidTr="00381206">
        <w:tc>
          <w:tcPr>
            <w:tcW w:w="314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F2F2F2" w:themeFill="background1" w:themeFillShade="F2"/>
          </w:tcPr>
          <w:p w14:paraId="749418DB" w14:textId="34779349" w:rsidR="00150766" w:rsidRPr="00464083" w:rsidRDefault="00150766" w:rsidP="00150766">
            <w:pPr>
              <w:pStyle w:val="BodyText"/>
              <w:spacing w:after="0"/>
              <w:rPr>
                <w:b/>
                <w:bCs/>
                <w:sz w:val="20"/>
                <w:szCs w:val="20"/>
              </w:rPr>
            </w:pPr>
            <w:r w:rsidRPr="00464083">
              <w:rPr>
                <w:b/>
                <w:bCs/>
                <w:sz w:val="20"/>
                <w:szCs w:val="20"/>
              </w:rPr>
              <w:t>A: Research Tasks</w:t>
            </w:r>
          </w:p>
        </w:tc>
        <w:tc>
          <w:tcPr>
            <w:tcW w:w="160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F2F2F2" w:themeFill="background1" w:themeFillShade="F2"/>
          </w:tcPr>
          <w:p w14:paraId="4D8DEF07" w14:textId="6181A5FC" w:rsidR="00150766" w:rsidRPr="00464083" w:rsidRDefault="00150766" w:rsidP="00150766">
            <w:pPr>
              <w:pStyle w:val="BodyText"/>
              <w:spacing w:after="0"/>
              <w:jc w:val="center"/>
              <w:rPr>
                <w:b/>
                <w:bCs/>
                <w:sz w:val="20"/>
                <w:szCs w:val="20"/>
              </w:rPr>
            </w:pPr>
            <w:r w:rsidRPr="00464083">
              <w:rPr>
                <w:b/>
                <w:bCs/>
                <w:sz w:val="20"/>
                <w:szCs w:val="20"/>
              </w:rPr>
              <w:t>FY-</w:t>
            </w:r>
            <w:sdt>
              <w:sdtPr>
                <w:rPr>
                  <w:rStyle w:val="StyleBody10pt"/>
                  <w:b/>
                  <w:bCs/>
                  <w:szCs w:val="20"/>
                </w:rPr>
                <w:id w:val="-2120292092"/>
                <w:placeholder>
                  <w:docPart w:val="F285475172A64788AEA583EA15F13C1B"/>
                </w:placeholder>
                <w15:appearance w15:val="hidden"/>
              </w:sdtPr>
              <w:sdtEndPr>
                <w:rPr>
                  <w:rStyle w:val="DefaultParagraphFont"/>
                  <w:sz w:val="22"/>
                </w:rPr>
              </w:sdtEndPr>
              <w:sdtContent>
                <w:r w:rsidR="00E5521A">
                  <w:rPr>
                    <w:rStyle w:val="StyleBody10pt"/>
                    <w:b/>
                    <w:bCs/>
                    <w:szCs w:val="20"/>
                  </w:rPr>
                  <w:t>23</w:t>
                </w:r>
              </w:sdtContent>
            </w:sdt>
            <w:r w:rsidRPr="00464083">
              <w:rPr>
                <w:b/>
                <w:bCs/>
                <w:sz w:val="20"/>
                <w:szCs w:val="20"/>
              </w:rPr>
              <w:t xml:space="preserve"> ($k)</w:t>
            </w: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F2F2F2" w:themeFill="background1" w:themeFillShade="F2"/>
          </w:tcPr>
          <w:p w14:paraId="708A7F91" w14:textId="0EBAE874" w:rsidR="00150766" w:rsidRPr="00464083" w:rsidRDefault="00150766" w:rsidP="00150766">
            <w:pPr>
              <w:pStyle w:val="BodyText"/>
              <w:spacing w:after="0"/>
              <w:jc w:val="center"/>
              <w:rPr>
                <w:b/>
                <w:bCs/>
                <w:sz w:val="20"/>
                <w:szCs w:val="20"/>
              </w:rPr>
            </w:pPr>
            <w:r w:rsidRPr="00464083">
              <w:rPr>
                <w:b/>
                <w:bCs/>
                <w:sz w:val="20"/>
                <w:szCs w:val="20"/>
              </w:rPr>
              <w:t>FY-</w:t>
            </w:r>
            <w:sdt>
              <w:sdtPr>
                <w:rPr>
                  <w:rStyle w:val="StyleBody10pt"/>
                  <w:b/>
                  <w:bCs/>
                  <w:szCs w:val="20"/>
                </w:rPr>
                <w:id w:val="1460918959"/>
                <w:placeholder>
                  <w:docPart w:val="55A0C18B050242B49214C77050BED683"/>
                </w:placeholder>
                <w15:appearance w15:val="hidden"/>
              </w:sdtPr>
              <w:sdtEndPr>
                <w:rPr>
                  <w:rStyle w:val="DefaultParagraphFont"/>
                  <w:sz w:val="22"/>
                </w:rPr>
              </w:sdtEndPr>
              <w:sdtContent>
                <w:r w:rsidR="00E5521A">
                  <w:rPr>
                    <w:rStyle w:val="StyleBody10pt"/>
                    <w:b/>
                    <w:bCs/>
                    <w:szCs w:val="20"/>
                  </w:rPr>
                  <w:t>24</w:t>
                </w:r>
              </w:sdtContent>
            </w:sdt>
            <w:r w:rsidRPr="00464083">
              <w:rPr>
                <w:b/>
                <w:bCs/>
                <w:sz w:val="20"/>
                <w:szCs w:val="20"/>
              </w:rPr>
              <w:t xml:space="preserve"> ($k)</w:t>
            </w: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F2F2F2" w:themeFill="background1" w:themeFillShade="F2"/>
          </w:tcPr>
          <w:p w14:paraId="0C4CE12E" w14:textId="45C310C0" w:rsidR="00150766" w:rsidRPr="00464083" w:rsidRDefault="00150766" w:rsidP="00150766">
            <w:pPr>
              <w:pStyle w:val="BodyText"/>
              <w:spacing w:after="0"/>
              <w:jc w:val="center"/>
              <w:rPr>
                <w:b/>
                <w:bCs/>
                <w:sz w:val="20"/>
                <w:szCs w:val="20"/>
              </w:rPr>
            </w:pPr>
            <w:r w:rsidRPr="00464083">
              <w:rPr>
                <w:b/>
                <w:bCs/>
                <w:sz w:val="20"/>
                <w:szCs w:val="20"/>
              </w:rPr>
              <w:t>FY-</w:t>
            </w:r>
            <w:sdt>
              <w:sdtPr>
                <w:rPr>
                  <w:rStyle w:val="StyleBody10pt"/>
                  <w:b/>
                  <w:bCs/>
                  <w:szCs w:val="20"/>
                </w:rPr>
                <w:id w:val="984055241"/>
                <w:placeholder>
                  <w:docPart w:val="914D4B0BA89F43AEB10B4DD1C7E4288C"/>
                </w:placeholder>
                <w15:appearance w15:val="hidden"/>
              </w:sdtPr>
              <w:sdtEndPr>
                <w:rPr>
                  <w:rStyle w:val="DefaultParagraphFont"/>
                  <w:sz w:val="22"/>
                </w:rPr>
              </w:sdtEndPr>
              <w:sdtContent>
                <w:r w:rsidR="00E5521A">
                  <w:rPr>
                    <w:rStyle w:val="StyleBody10pt"/>
                    <w:b/>
                    <w:bCs/>
                    <w:szCs w:val="20"/>
                  </w:rPr>
                  <w:t>25</w:t>
                </w:r>
              </w:sdtContent>
            </w:sdt>
            <w:r w:rsidRPr="00464083">
              <w:rPr>
                <w:b/>
                <w:bCs/>
                <w:sz w:val="20"/>
                <w:szCs w:val="20"/>
              </w:rPr>
              <w:t xml:space="preserve"> ($k)</w:t>
            </w: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F2F2F2" w:themeFill="background1" w:themeFillShade="F2"/>
          </w:tcPr>
          <w:p w14:paraId="7C674CCB" w14:textId="21F259FB" w:rsidR="00150766" w:rsidRPr="00464083" w:rsidRDefault="00150766" w:rsidP="00150766">
            <w:pPr>
              <w:pStyle w:val="BodyText"/>
              <w:spacing w:after="0"/>
              <w:jc w:val="center"/>
              <w:rPr>
                <w:b/>
                <w:bCs/>
                <w:sz w:val="20"/>
                <w:szCs w:val="20"/>
              </w:rPr>
            </w:pPr>
            <w:r w:rsidRPr="00464083">
              <w:rPr>
                <w:b/>
                <w:bCs/>
                <w:sz w:val="20"/>
                <w:szCs w:val="20"/>
              </w:rPr>
              <w:t>Total ($k)</w:t>
            </w:r>
          </w:p>
        </w:tc>
      </w:tr>
      <w:tr w:rsidR="008C7057" w:rsidRPr="009335CE" w14:paraId="7D3EF75E" w14:textId="77777777" w:rsidTr="00381206">
        <w:sdt>
          <w:sdtPr>
            <w:rPr>
              <w:rStyle w:val="StyleBody10pt"/>
            </w:rPr>
            <w:id w:val="-1592463937"/>
            <w:placeholder>
              <w:docPart w:val="FC488A8B5B9040DEA68B90923E2C641E"/>
            </w:placeholder>
            <w15:appearance w15:val="hidden"/>
            <w:text/>
          </w:sdtPr>
          <w:sdtEndPr>
            <w:rPr>
              <w:rStyle w:val="DefaultParagraphFont"/>
              <w:sz w:val="22"/>
              <w:szCs w:val="20"/>
            </w:rPr>
          </w:sdtEndPr>
          <w:sdtContent>
            <w:tc>
              <w:tcPr>
                <w:tcW w:w="314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CDC8BF6" w14:textId="10719F7A" w:rsidR="008C7057" w:rsidRPr="009335CE" w:rsidRDefault="008C7057" w:rsidP="008C7057">
                <w:pPr>
                  <w:pStyle w:val="BodyText"/>
                  <w:spacing w:after="0"/>
                  <w:rPr>
                    <w:sz w:val="20"/>
                    <w:szCs w:val="20"/>
                  </w:rPr>
                </w:pPr>
                <w:r>
                  <w:rPr>
                    <w:rStyle w:val="StyleBody10pt"/>
                  </w:rPr>
                  <w:t>Equilibrium Core Model</w:t>
                </w:r>
              </w:p>
            </w:tc>
          </w:sdtContent>
        </w:sdt>
        <w:tc>
          <w:tcPr>
            <w:tcW w:w="160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tcPr>
          <w:p w14:paraId="04562B5E" w14:textId="4E2FEBEC" w:rsidR="008C7057" w:rsidRPr="009335CE" w:rsidRDefault="008C7057" w:rsidP="008C7057">
            <w:pPr>
              <w:pStyle w:val="BodyText"/>
              <w:spacing w:after="0"/>
              <w:jc w:val="right"/>
              <w:rPr>
                <w:sz w:val="20"/>
                <w:szCs w:val="20"/>
              </w:rPr>
            </w:pPr>
            <w:r>
              <w:rPr>
                <w:sz w:val="20"/>
                <w:szCs w:val="20"/>
              </w:rPr>
              <w:t>$150k</w:t>
            </w: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3F20E93" w14:textId="26EC2915" w:rsidR="008C7057" w:rsidRPr="009335CE" w:rsidRDefault="008C7057" w:rsidP="008C7057">
            <w:pPr>
              <w:pStyle w:val="BodyText"/>
              <w:spacing w:after="0"/>
              <w:jc w:val="right"/>
              <w:rPr>
                <w:sz w:val="20"/>
                <w:szCs w:val="20"/>
              </w:rPr>
            </w:pP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825C556" w14:textId="166B2160" w:rsidR="008C7057" w:rsidRPr="009335CE" w:rsidRDefault="008C7057" w:rsidP="008C7057">
            <w:pPr>
              <w:pStyle w:val="BodyText"/>
              <w:spacing w:after="0"/>
              <w:jc w:val="right"/>
              <w:rPr>
                <w:sz w:val="20"/>
                <w:szCs w:val="20"/>
              </w:rPr>
            </w:pP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C106D53" w14:textId="4EA442E3" w:rsidR="008C7057" w:rsidRPr="00883505" w:rsidRDefault="008C7057" w:rsidP="008C7057">
            <w:pPr>
              <w:pStyle w:val="BodyText"/>
              <w:spacing w:after="0"/>
              <w:jc w:val="right"/>
              <w:rPr>
                <w:b/>
                <w:bCs/>
                <w:sz w:val="20"/>
                <w:szCs w:val="20"/>
              </w:rPr>
            </w:pPr>
            <w:r>
              <w:rPr>
                <w:sz w:val="20"/>
                <w:szCs w:val="20"/>
              </w:rPr>
              <w:t>$150k</w:t>
            </w:r>
          </w:p>
        </w:tc>
      </w:tr>
      <w:tr w:rsidR="008C7057" w:rsidRPr="009335CE" w14:paraId="2770C301" w14:textId="77777777" w:rsidTr="00381206">
        <w:sdt>
          <w:sdtPr>
            <w:rPr>
              <w:rStyle w:val="StyleBody10pt"/>
            </w:rPr>
            <w:id w:val="1148477555"/>
            <w:placeholder>
              <w:docPart w:val="174224CF74F64D4B8101AB76148C87C1"/>
            </w:placeholder>
            <w15:appearance w15:val="hidden"/>
            <w:text/>
          </w:sdtPr>
          <w:sdtEndPr>
            <w:rPr>
              <w:rStyle w:val="DefaultParagraphFont"/>
              <w:sz w:val="22"/>
              <w:szCs w:val="20"/>
            </w:rPr>
          </w:sdtEndPr>
          <w:sdtContent>
            <w:tc>
              <w:tcPr>
                <w:tcW w:w="314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3A4D8C4" w14:textId="6A1544E9" w:rsidR="008C7057" w:rsidRPr="009335CE" w:rsidRDefault="008C7057" w:rsidP="008C7057">
                <w:pPr>
                  <w:pStyle w:val="BodyText"/>
                  <w:spacing w:after="0"/>
                  <w:rPr>
                    <w:sz w:val="20"/>
                    <w:szCs w:val="20"/>
                  </w:rPr>
                </w:pPr>
                <w:r>
                  <w:rPr>
                    <w:rStyle w:val="StyleBody10pt"/>
                  </w:rPr>
                  <w:t>Cask Definition</w:t>
                </w:r>
              </w:p>
            </w:tc>
          </w:sdtContent>
        </w:sdt>
        <w:tc>
          <w:tcPr>
            <w:tcW w:w="160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tcPr>
          <w:p w14:paraId="3D4D5187" w14:textId="78EDAC3B" w:rsidR="008C7057" w:rsidRPr="009335CE" w:rsidRDefault="008C7057" w:rsidP="008C7057">
            <w:pPr>
              <w:pStyle w:val="BodyText"/>
              <w:spacing w:after="0"/>
              <w:jc w:val="right"/>
              <w:rPr>
                <w:sz w:val="20"/>
                <w:szCs w:val="20"/>
              </w:rPr>
            </w:pPr>
            <w:r>
              <w:rPr>
                <w:sz w:val="20"/>
                <w:szCs w:val="20"/>
              </w:rPr>
              <w:t>$100k</w:t>
            </w: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61CCEB7" w14:textId="3D5074B8" w:rsidR="008C7057" w:rsidRPr="009335CE" w:rsidRDefault="008C7057" w:rsidP="008C7057">
            <w:pPr>
              <w:pStyle w:val="BodyText"/>
              <w:spacing w:after="0"/>
              <w:jc w:val="right"/>
              <w:rPr>
                <w:sz w:val="20"/>
                <w:szCs w:val="20"/>
              </w:rPr>
            </w:pP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A331187" w14:textId="77777777" w:rsidR="008C7057" w:rsidRPr="009335CE" w:rsidRDefault="008C7057" w:rsidP="008C7057">
            <w:pPr>
              <w:pStyle w:val="BodyText"/>
              <w:spacing w:after="0"/>
              <w:jc w:val="right"/>
              <w:rPr>
                <w:sz w:val="20"/>
                <w:szCs w:val="20"/>
              </w:rPr>
            </w:pP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4345A15" w14:textId="0EA6DE3A" w:rsidR="008C7057" w:rsidRPr="00883505" w:rsidRDefault="008C7057" w:rsidP="008C7057">
            <w:pPr>
              <w:pStyle w:val="BodyText"/>
              <w:spacing w:after="0"/>
              <w:jc w:val="right"/>
              <w:rPr>
                <w:b/>
                <w:bCs/>
                <w:sz w:val="20"/>
                <w:szCs w:val="20"/>
              </w:rPr>
            </w:pPr>
            <w:r>
              <w:rPr>
                <w:sz w:val="20"/>
                <w:szCs w:val="20"/>
              </w:rPr>
              <w:t>$100k</w:t>
            </w:r>
          </w:p>
        </w:tc>
      </w:tr>
      <w:tr w:rsidR="008C7057" w:rsidRPr="009335CE" w14:paraId="680D8934" w14:textId="77777777" w:rsidTr="00381206">
        <w:sdt>
          <w:sdtPr>
            <w:rPr>
              <w:rStyle w:val="StyleBody10pt"/>
            </w:rPr>
            <w:id w:val="1219395435"/>
            <w:placeholder>
              <w:docPart w:val="9A97D2CDF15F403E92108EC9700A4120"/>
            </w:placeholder>
            <w15:appearance w15:val="hidden"/>
            <w:text/>
          </w:sdtPr>
          <w:sdtEndPr>
            <w:rPr>
              <w:rStyle w:val="DefaultParagraphFont"/>
              <w:sz w:val="22"/>
              <w:szCs w:val="20"/>
            </w:rPr>
          </w:sdtEndPr>
          <w:sdtContent>
            <w:tc>
              <w:tcPr>
                <w:tcW w:w="314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BF5BC01" w14:textId="3DFC5821" w:rsidR="008C7057" w:rsidRPr="009335CE" w:rsidRDefault="008C7057" w:rsidP="008C7057">
                <w:pPr>
                  <w:pStyle w:val="BodyText"/>
                  <w:spacing w:after="0"/>
                  <w:rPr>
                    <w:sz w:val="20"/>
                    <w:szCs w:val="20"/>
                  </w:rPr>
                </w:pPr>
                <w:r>
                  <w:rPr>
                    <w:rStyle w:val="StyleBody10pt"/>
                  </w:rPr>
                  <w:t>Scenario Definition</w:t>
                </w:r>
              </w:p>
            </w:tc>
          </w:sdtContent>
        </w:sdt>
        <w:tc>
          <w:tcPr>
            <w:tcW w:w="160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tcPr>
          <w:p w14:paraId="1CB2825D" w14:textId="23F3EB59" w:rsidR="008C7057" w:rsidRPr="009335CE" w:rsidRDefault="008C7057" w:rsidP="008C7057">
            <w:pPr>
              <w:pStyle w:val="BodyText"/>
              <w:spacing w:after="0"/>
              <w:jc w:val="right"/>
              <w:rPr>
                <w:sz w:val="20"/>
                <w:szCs w:val="20"/>
              </w:rPr>
            </w:pPr>
            <w:r>
              <w:rPr>
                <w:sz w:val="20"/>
                <w:szCs w:val="20"/>
              </w:rPr>
              <w:t>$100k</w:t>
            </w: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D3A4683" w14:textId="783F83CA" w:rsidR="008C7057" w:rsidRPr="009335CE" w:rsidRDefault="008C7057" w:rsidP="008C7057">
            <w:pPr>
              <w:pStyle w:val="BodyText"/>
              <w:spacing w:after="0"/>
              <w:jc w:val="right"/>
              <w:rPr>
                <w:sz w:val="20"/>
                <w:szCs w:val="20"/>
              </w:rPr>
            </w:pP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FAFC265" w14:textId="77777777" w:rsidR="008C7057" w:rsidRPr="009335CE" w:rsidRDefault="008C7057" w:rsidP="008C7057">
            <w:pPr>
              <w:pStyle w:val="BodyText"/>
              <w:spacing w:after="0"/>
              <w:jc w:val="right"/>
              <w:rPr>
                <w:sz w:val="20"/>
                <w:szCs w:val="20"/>
              </w:rPr>
            </w:pP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4C15602" w14:textId="32A80FCB" w:rsidR="008C7057" w:rsidRPr="00883505" w:rsidRDefault="008C7057" w:rsidP="008C7057">
            <w:pPr>
              <w:pStyle w:val="BodyText"/>
              <w:spacing w:after="0"/>
              <w:jc w:val="right"/>
              <w:rPr>
                <w:b/>
                <w:bCs/>
                <w:sz w:val="20"/>
                <w:szCs w:val="20"/>
              </w:rPr>
            </w:pPr>
            <w:r>
              <w:rPr>
                <w:sz w:val="20"/>
                <w:szCs w:val="20"/>
              </w:rPr>
              <w:t>$100k</w:t>
            </w:r>
          </w:p>
        </w:tc>
      </w:tr>
      <w:tr w:rsidR="008C7057" w:rsidRPr="009335CE" w14:paraId="5E869157" w14:textId="77777777" w:rsidTr="00381206">
        <w:tc>
          <w:tcPr>
            <w:tcW w:w="314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81780EA" w14:textId="0C9D2A3D" w:rsidR="008C7057" w:rsidRDefault="008C7057" w:rsidP="008C7057">
            <w:pPr>
              <w:pStyle w:val="BodyText"/>
              <w:spacing w:after="0"/>
              <w:rPr>
                <w:rStyle w:val="StyleBody10pt"/>
              </w:rPr>
            </w:pPr>
            <w:r>
              <w:rPr>
                <w:rStyle w:val="StyleBody10pt"/>
              </w:rPr>
              <w:t>Griffin Extensions</w:t>
            </w:r>
          </w:p>
        </w:tc>
        <w:tc>
          <w:tcPr>
            <w:tcW w:w="160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tcPr>
          <w:p w14:paraId="08B93C3F" w14:textId="77777777" w:rsidR="008C7057" w:rsidRDefault="008C7057" w:rsidP="008C7057">
            <w:pPr>
              <w:pStyle w:val="BodyText"/>
              <w:spacing w:after="0"/>
              <w:jc w:val="right"/>
              <w:rPr>
                <w:sz w:val="20"/>
                <w:szCs w:val="20"/>
              </w:rPr>
            </w:pP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548E8F2" w14:textId="45B5E37B" w:rsidR="008C7057" w:rsidRPr="009335CE" w:rsidRDefault="008C7057" w:rsidP="008C7057">
            <w:pPr>
              <w:pStyle w:val="BodyText"/>
              <w:spacing w:after="0"/>
              <w:jc w:val="right"/>
              <w:rPr>
                <w:sz w:val="20"/>
                <w:szCs w:val="20"/>
              </w:rPr>
            </w:pPr>
            <w:r>
              <w:rPr>
                <w:sz w:val="20"/>
                <w:szCs w:val="20"/>
              </w:rPr>
              <w:t>$50k</w:t>
            </w: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91D5E43" w14:textId="77777777" w:rsidR="008C7057" w:rsidRPr="009335CE" w:rsidRDefault="008C7057" w:rsidP="008C7057">
            <w:pPr>
              <w:pStyle w:val="BodyText"/>
              <w:spacing w:after="0"/>
              <w:jc w:val="right"/>
              <w:rPr>
                <w:sz w:val="20"/>
                <w:szCs w:val="20"/>
              </w:rPr>
            </w:pP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6B5FBB8" w14:textId="075146C8" w:rsidR="008C7057" w:rsidRPr="00883505" w:rsidRDefault="008C7057" w:rsidP="008C7057">
            <w:pPr>
              <w:pStyle w:val="BodyText"/>
              <w:spacing w:after="0"/>
              <w:jc w:val="right"/>
              <w:rPr>
                <w:b/>
                <w:bCs/>
                <w:sz w:val="20"/>
                <w:szCs w:val="20"/>
              </w:rPr>
            </w:pPr>
            <w:r>
              <w:rPr>
                <w:sz w:val="20"/>
                <w:szCs w:val="20"/>
              </w:rPr>
              <w:t>$50k</w:t>
            </w:r>
          </w:p>
        </w:tc>
      </w:tr>
      <w:tr w:rsidR="008C7057" w:rsidRPr="009335CE" w14:paraId="50FD75E2" w14:textId="77777777" w:rsidTr="00381206">
        <w:tc>
          <w:tcPr>
            <w:tcW w:w="314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A4F3110" w14:textId="0FDE8F29" w:rsidR="008C7057" w:rsidRDefault="008C7057" w:rsidP="008C7057">
            <w:pPr>
              <w:pStyle w:val="BodyText"/>
              <w:spacing w:after="0"/>
              <w:rPr>
                <w:rStyle w:val="StyleBody10pt"/>
              </w:rPr>
            </w:pPr>
            <w:r>
              <w:rPr>
                <w:rStyle w:val="StyleBody10pt"/>
              </w:rPr>
              <w:t>Pronghorn Extensions</w:t>
            </w:r>
          </w:p>
        </w:tc>
        <w:tc>
          <w:tcPr>
            <w:tcW w:w="160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tcPr>
          <w:p w14:paraId="3B19F0DB" w14:textId="77777777" w:rsidR="008C7057" w:rsidRDefault="008C7057" w:rsidP="008C7057">
            <w:pPr>
              <w:pStyle w:val="BodyText"/>
              <w:spacing w:after="0"/>
              <w:jc w:val="right"/>
              <w:rPr>
                <w:sz w:val="20"/>
                <w:szCs w:val="20"/>
              </w:rPr>
            </w:pP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39C451" w14:textId="4D81B0D9" w:rsidR="008C7057" w:rsidRPr="009335CE" w:rsidRDefault="008C7057" w:rsidP="008C7057">
            <w:pPr>
              <w:pStyle w:val="BodyText"/>
              <w:spacing w:after="0"/>
              <w:jc w:val="right"/>
              <w:rPr>
                <w:sz w:val="20"/>
                <w:szCs w:val="20"/>
              </w:rPr>
            </w:pPr>
            <w:r>
              <w:rPr>
                <w:sz w:val="20"/>
                <w:szCs w:val="20"/>
              </w:rPr>
              <w:t>$50k</w:t>
            </w: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C2D518F" w14:textId="77777777" w:rsidR="008C7057" w:rsidRPr="009335CE" w:rsidRDefault="008C7057" w:rsidP="008C7057">
            <w:pPr>
              <w:pStyle w:val="BodyText"/>
              <w:spacing w:after="0"/>
              <w:jc w:val="right"/>
              <w:rPr>
                <w:sz w:val="20"/>
                <w:szCs w:val="20"/>
              </w:rPr>
            </w:pP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19EB7C9" w14:textId="54152392" w:rsidR="008C7057" w:rsidRPr="00883505" w:rsidRDefault="008C7057" w:rsidP="008C7057">
            <w:pPr>
              <w:pStyle w:val="BodyText"/>
              <w:spacing w:after="0"/>
              <w:jc w:val="right"/>
              <w:rPr>
                <w:b/>
                <w:bCs/>
                <w:sz w:val="20"/>
                <w:szCs w:val="20"/>
              </w:rPr>
            </w:pPr>
            <w:r>
              <w:rPr>
                <w:sz w:val="20"/>
                <w:szCs w:val="20"/>
              </w:rPr>
              <w:t>$50k</w:t>
            </w:r>
          </w:p>
        </w:tc>
      </w:tr>
      <w:tr w:rsidR="008C7057" w:rsidRPr="009335CE" w14:paraId="1AAC4E57" w14:textId="77777777" w:rsidTr="00381206">
        <w:tc>
          <w:tcPr>
            <w:tcW w:w="314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B5639DA" w14:textId="33141D92" w:rsidR="008C7057" w:rsidRDefault="008C7057" w:rsidP="008C7057">
            <w:pPr>
              <w:pStyle w:val="BodyText"/>
              <w:spacing w:after="0"/>
              <w:rPr>
                <w:rStyle w:val="StyleBody10pt"/>
              </w:rPr>
            </w:pPr>
            <w:r>
              <w:rPr>
                <w:rStyle w:val="StyleBody10pt"/>
              </w:rPr>
              <w:t>Groundwater Flow Model</w:t>
            </w:r>
          </w:p>
        </w:tc>
        <w:tc>
          <w:tcPr>
            <w:tcW w:w="160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tcPr>
          <w:p w14:paraId="25F62535" w14:textId="77777777" w:rsidR="008C7057" w:rsidRDefault="008C7057" w:rsidP="008C7057">
            <w:pPr>
              <w:pStyle w:val="BodyText"/>
              <w:spacing w:after="0"/>
              <w:jc w:val="right"/>
              <w:rPr>
                <w:sz w:val="20"/>
                <w:szCs w:val="20"/>
              </w:rPr>
            </w:pP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EFE20E4" w14:textId="3FD596FC" w:rsidR="008C7057" w:rsidRPr="009335CE" w:rsidRDefault="008C7057" w:rsidP="008C7057">
            <w:pPr>
              <w:pStyle w:val="BodyText"/>
              <w:spacing w:after="0"/>
              <w:jc w:val="right"/>
              <w:rPr>
                <w:sz w:val="20"/>
                <w:szCs w:val="20"/>
              </w:rPr>
            </w:pPr>
            <w:r>
              <w:rPr>
                <w:sz w:val="20"/>
                <w:szCs w:val="20"/>
              </w:rPr>
              <w:t>$75k</w:t>
            </w: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640C556" w14:textId="77777777" w:rsidR="008C7057" w:rsidRPr="009335CE" w:rsidRDefault="008C7057" w:rsidP="008C7057">
            <w:pPr>
              <w:pStyle w:val="BodyText"/>
              <w:spacing w:after="0"/>
              <w:jc w:val="right"/>
              <w:rPr>
                <w:sz w:val="20"/>
                <w:szCs w:val="20"/>
              </w:rPr>
            </w:pP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DDF4D7C" w14:textId="4A028BBA" w:rsidR="008C7057" w:rsidRPr="00883505" w:rsidRDefault="008C7057" w:rsidP="008C7057">
            <w:pPr>
              <w:pStyle w:val="BodyText"/>
              <w:spacing w:after="0"/>
              <w:jc w:val="right"/>
              <w:rPr>
                <w:b/>
                <w:bCs/>
                <w:sz w:val="20"/>
                <w:szCs w:val="20"/>
              </w:rPr>
            </w:pPr>
            <w:r>
              <w:rPr>
                <w:sz w:val="20"/>
                <w:szCs w:val="20"/>
              </w:rPr>
              <w:t>$75k</w:t>
            </w:r>
          </w:p>
        </w:tc>
      </w:tr>
      <w:tr w:rsidR="008C7057" w:rsidRPr="009335CE" w14:paraId="39004A83" w14:textId="77777777" w:rsidTr="00381206">
        <w:tc>
          <w:tcPr>
            <w:tcW w:w="314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31E7954" w14:textId="1A7D1323" w:rsidR="008C7057" w:rsidRDefault="008C7057" w:rsidP="008C7057">
            <w:pPr>
              <w:pStyle w:val="BodyText"/>
              <w:spacing w:after="0"/>
              <w:rPr>
                <w:rStyle w:val="StyleBody10pt"/>
              </w:rPr>
            </w:pPr>
            <w:r>
              <w:rPr>
                <w:rStyle w:val="StyleBody10pt"/>
              </w:rPr>
              <w:t>Reduced-Order Model Generation</w:t>
            </w:r>
          </w:p>
        </w:tc>
        <w:tc>
          <w:tcPr>
            <w:tcW w:w="160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tcPr>
          <w:p w14:paraId="5321795C" w14:textId="77777777" w:rsidR="008C7057" w:rsidRDefault="008C7057" w:rsidP="008C7057">
            <w:pPr>
              <w:pStyle w:val="BodyText"/>
              <w:spacing w:after="0"/>
              <w:jc w:val="right"/>
              <w:rPr>
                <w:sz w:val="20"/>
                <w:szCs w:val="20"/>
              </w:rPr>
            </w:pP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639A333" w14:textId="2EBB2252" w:rsidR="008C7057" w:rsidRDefault="008C7057" w:rsidP="008C7057">
            <w:pPr>
              <w:pStyle w:val="BodyText"/>
              <w:spacing w:after="0"/>
              <w:jc w:val="right"/>
              <w:rPr>
                <w:sz w:val="20"/>
                <w:szCs w:val="20"/>
              </w:rPr>
            </w:pPr>
            <w:r>
              <w:rPr>
                <w:sz w:val="20"/>
                <w:szCs w:val="20"/>
              </w:rPr>
              <w:t>$50k</w:t>
            </w: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C36C122" w14:textId="677FBAAA" w:rsidR="008C7057" w:rsidRPr="009335CE" w:rsidRDefault="008C7057" w:rsidP="008C7057">
            <w:pPr>
              <w:pStyle w:val="BodyText"/>
              <w:spacing w:after="0"/>
              <w:jc w:val="right"/>
              <w:rPr>
                <w:sz w:val="20"/>
                <w:szCs w:val="20"/>
              </w:rPr>
            </w:pPr>
            <w:r>
              <w:rPr>
                <w:sz w:val="20"/>
                <w:szCs w:val="20"/>
              </w:rPr>
              <w:t>$50k</w:t>
            </w: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B9BF484" w14:textId="1EDBF1C7" w:rsidR="008C7057" w:rsidRPr="00883505" w:rsidRDefault="008C7057" w:rsidP="008C7057">
            <w:pPr>
              <w:pStyle w:val="BodyText"/>
              <w:spacing w:after="0"/>
              <w:jc w:val="right"/>
              <w:rPr>
                <w:b/>
                <w:bCs/>
                <w:sz w:val="20"/>
                <w:szCs w:val="20"/>
              </w:rPr>
            </w:pPr>
            <w:r>
              <w:rPr>
                <w:sz w:val="20"/>
                <w:szCs w:val="20"/>
              </w:rPr>
              <w:t>$100k</w:t>
            </w:r>
          </w:p>
        </w:tc>
      </w:tr>
      <w:tr w:rsidR="008C7057" w:rsidRPr="009335CE" w14:paraId="7734BC9E" w14:textId="77777777" w:rsidTr="00381206">
        <w:tc>
          <w:tcPr>
            <w:tcW w:w="314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F325CF9" w14:textId="7AB6B6D6" w:rsidR="008C7057" w:rsidRDefault="008C7057" w:rsidP="008C7057">
            <w:pPr>
              <w:pStyle w:val="BodyText"/>
              <w:spacing w:after="0"/>
              <w:rPr>
                <w:rStyle w:val="StyleBody10pt"/>
              </w:rPr>
            </w:pPr>
            <w:r>
              <w:rPr>
                <w:rStyle w:val="StyleBody10pt"/>
              </w:rPr>
              <w:t>Verification and Initial Calculations Using the Coupled System</w:t>
            </w:r>
          </w:p>
        </w:tc>
        <w:tc>
          <w:tcPr>
            <w:tcW w:w="160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tcPr>
          <w:p w14:paraId="4A25AF3F" w14:textId="77777777" w:rsidR="008C7057" w:rsidRDefault="008C7057" w:rsidP="008C7057">
            <w:pPr>
              <w:pStyle w:val="BodyText"/>
              <w:spacing w:after="0"/>
              <w:jc w:val="right"/>
              <w:rPr>
                <w:sz w:val="20"/>
                <w:szCs w:val="20"/>
              </w:rPr>
            </w:pP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2C0E838" w14:textId="64414983" w:rsidR="008C7057" w:rsidRPr="009335CE" w:rsidRDefault="008C7057" w:rsidP="008C7057">
            <w:pPr>
              <w:pStyle w:val="BodyText"/>
              <w:spacing w:after="0"/>
              <w:jc w:val="right"/>
              <w:rPr>
                <w:sz w:val="20"/>
                <w:szCs w:val="20"/>
              </w:rPr>
            </w:pPr>
            <w:r>
              <w:rPr>
                <w:sz w:val="20"/>
                <w:szCs w:val="20"/>
              </w:rPr>
              <w:t>$100k</w:t>
            </w: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D996823" w14:textId="77777777" w:rsidR="008C7057" w:rsidRPr="009335CE" w:rsidRDefault="008C7057" w:rsidP="008C7057">
            <w:pPr>
              <w:pStyle w:val="BodyText"/>
              <w:spacing w:after="0"/>
              <w:jc w:val="right"/>
              <w:rPr>
                <w:sz w:val="20"/>
                <w:szCs w:val="20"/>
              </w:rPr>
            </w:pP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13CDE9B" w14:textId="3896C7D0" w:rsidR="008C7057" w:rsidRPr="00883505" w:rsidRDefault="008C7057" w:rsidP="008C7057">
            <w:pPr>
              <w:pStyle w:val="BodyText"/>
              <w:spacing w:after="0"/>
              <w:jc w:val="right"/>
              <w:rPr>
                <w:b/>
                <w:bCs/>
                <w:sz w:val="20"/>
                <w:szCs w:val="20"/>
              </w:rPr>
            </w:pPr>
            <w:r>
              <w:rPr>
                <w:sz w:val="20"/>
                <w:szCs w:val="20"/>
              </w:rPr>
              <w:t>$100k</w:t>
            </w:r>
          </w:p>
        </w:tc>
      </w:tr>
      <w:tr w:rsidR="008C7057" w:rsidRPr="009335CE" w14:paraId="472C4370" w14:textId="77777777" w:rsidTr="00381206">
        <w:tc>
          <w:tcPr>
            <w:tcW w:w="314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10401FA" w14:textId="69D36E7D" w:rsidR="008C7057" w:rsidRDefault="008C7057" w:rsidP="008C7057">
            <w:pPr>
              <w:pStyle w:val="BodyText"/>
              <w:spacing w:after="0"/>
              <w:rPr>
                <w:rStyle w:val="StyleBody10pt"/>
              </w:rPr>
            </w:pPr>
            <w:r>
              <w:rPr>
                <w:rStyle w:val="StyleBody10pt"/>
              </w:rPr>
              <w:t>Journal Article Generation</w:t>
            </w:r>
          </w:p>
        </w:tc>
        <w:tc>
          <w:tcPr>
            <w:tcW w:w="160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tcPr>
          <w:p w14:paraId="01CCA63F" w14:textId="77777777" w:rsidR="008C7057" w:rsidRDefault="008C7057" w:rsidP="008C7057">
            <w:pPr>
              <w:pStyle w:val="BodyText"/>
              <w:spacing w:after="0"/>
              <w:jc w:val="right"/>
              <w:rPr>
                <w:sz w:val="20"/>
                <w:szCs w:val="20"/>
              </w:rPr>
            </w:pP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3126ADF" w14:textId="0F6DEE56" w:rsidR="008C7057" w:rsidRDefault="008C7057" w:rsidP="008C7057">
            <w:pPr>
              <w:pStyle w:val="BodyText"/>
              <w:spacing w:after="0"/>
              <w:jc w:val="right"/>
              <w:rPr>
                <w:sz w:val="20"/>
                <w:szCs w:val="20"/>
              </w:rPr>
            </w:pPr>
            <w:r>
              <w:rPr>
                <w:sz w:val="20"/>
                <w:szCs w:val="20"/>
              </w:rPr>
              <w:t>$25k</w:t>
            </w: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49AB865" w14:textId="49D6AB02" w:rsidR="008C7057" w:rsidRPr="009335CE" w:rsidRDefault="008C7057" w:rsidP="008C7057">
            <w:pPr>
              <w:pStyle w:val="BodyText"/>
              <w:spacing w:after="0"/>
              <w:jc w:val="right"/>
              <w:rPr>
                <w:sz w:val="20"/>
                <w:szCs w:val="20"/>
              </w:rPr>
            </w:pPr>
            <w:r>
              <w:rPr>
                <w:sz w:val="20"/>
                <w:szCs w:val="20"/>
              </w:rPr>
              <w:t>$25k</w:t>
            </w: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EA0BAD5" w14:textId="1DD35BBC" w:rsidR="008C7057" w:rsidRPr="00883505" w:rsidRDefault="008C7057" w:rsidP="008C7057">
            <w:pPr>
              <w:pStyle w:val="BodyText"/>
              <w:spacing w:after="0"/>
              <w:jc w:val="right"/>
              <w:rPr>
                <w:b/>
                <w:bCs/>
                <w:sz w:val="20"/>
                <w:szCs w:val="20"/>
              </w:rPr>
            </w:pPr>
            <w:r>
              <w:rPr>
                <w:sz w:val="20"/>
                <w:szCs w:val="20"/>
              </w:rPr>
              <w:t>$50k</w:t>
            </w:r>
          </w:p>
        </w:tc>
      </w:tr>
      <w:tr w:rsidR="008C7057" w:rsidRPr="009335CE" w14:paraId="1B50A267" w14:textId="77777777" w:rsidTr="00381206">
        <w:tc>
          <w:tcPr>
            <w:tcW w:w="314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BC0878A" w14:textId="5528490E" w:rsidR="008C7057" w:rsidRDefault="008C7057" w:rsidP="008C7057">
            <w:pPr>
              <w:pStyle w:val="BodyText"/>
              <w:spacing w:after="0"/>
              <w:rPr>
                <w:rStyle w:val="StyleBody10pt"/>
              </w:rPr>
            </w:pPr>
            <w:r>
              <w:rPr>
                <w:rStyle w:val="StyleBody10pt"/>
              </w:rPr>
              <w:t>Transient Multiscale, Multiphysics Calculation</w:t>
            </w:r>
          </w:p>
        </w:tc>
        <w:tc>
          <w:tcPr>
            <w:tcW w:w="160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tcPr>
          <w:p w14:paraId="241CBAE9" w14:textId="77777777" w:rsidR="008C7057" w:rsidRDefault="008C7057" w:rsidP="008C7057">
            <w:pPr>
              <w:pStyle w:val="BodyText"/>
              <w:spacing w:after="0"/>
              <w:jc w:val="right"/>
              <w:rPr>
                <w:sz w:val="20"/>
                <w:szCs w:val="20"/>
              </w:rPr>
            </w:pP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D3B4732" w14:textId="77777777" w:rsidR="008C7057" w:rsidRDefault="008C7057" w:rsidP="008C7057">
            <w:pPr>
              <w:pStyle w:val="BodyText"/>
              <w:spacing w:after="0"/>
              <w:jc w:val="right"/>
              <w:rPr>
                <w:sz w:val="20"/>
                <w:szCs w:val="20"/>
              </w:rPr>
            </w:pP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6273F19" w14:textId="41BFA9F6" w:rsidR="008C7057" w:rsidRPr="009335CE" w:rsidRDefault="008C7057" w:rsidP="008C7057">
            <w:pPr>
              <w:pStyle w:val="BodyText"/>
              <w:spacing w:after="0"/>
              <w:jc w:val="right"/>
              <w:rPr>
                <w:sz w:val="20"/>
                <w:szCs w:val="20"/>
              </w:rPr>
            </w:pPr>
            <w:r>
              <w:rPr>
                <w:sz w:val="20"/>
                <w:szCs w:val="20"/>
              </w:rPr>
              <w:t>$250k</w:t>
            </w: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AAC9EB1" w14:textId="2C68087C" w:rsidR="008C7057" w:rsidRPr="00883505" w:rsidRDefault="008C7057" w:rsidP="008C7057">
            <w:pPr>
              <w:pStyle w:val="BodyText"/>
              <w:spacing w:after="0"/>
              <w:jc w:val="right"/>
              <w:rPr>
                <w:b/>
                <w:bCs/>
                <w:sz w:val="20"/>
                <w:szCs w:val="20"/>
              </w:rPr>
            </w:pPr>
            <w:r>
              <w:rPr>
                <w:sz w:val="20"/>
                <w:szCs w:val="20"/>
              </w:rPr>
              <w:t>$250k</w:t>
            </w:r>
          </w:p>
        </w:tc>
      </w:tr>
      <w:tr w:rsidR="008C7057" w:rsidRPr="009335CE" w14:paraId="71CFEBFF" w14:textId="77777777" w:rsidTr="00381206">
        <w:tc>
          <w:tcPr>
            <w:tcW w:w="314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A0F8708" w14:textId="522302F1" w:rsidR="008C7057" w:rsidRDefault="008C7057" w:rsidP="008C7057">
            <w:pPr>
              <w:pStyle w:val="BodyText"/>
              <w:spacing w:after="0"/>
              <w:rPr>
                <w:rStyle w:val="StyleBody10pt"/>
              </w:rPr>
            </w:pPr>
            <w:r>
              <w:rPr>
                <w:rStyle w:val="StyleBody10pt"/>
              </w:rPr>
              <w:t>Publish VTB Model</w:t>
            </w:r>
          </w:p>
        </w:tc>
        <w:tc>
          <w:tcPr>
            <w:tcW w:w="160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tcPr>
          <w:p w14:paraId="50BC11E6" w14:textId="77777777" w:rsidR="008C7057" w:rsidRDefault="008C7057" w:rsidP="008C7057">
            <w:pPr>
              <w:pStyle w:val="BodyText"/>
              <w:spacing w:after="0"/>
              <w:jc w:val="right"/>
              <w:rPr>
                <w:sz w:val="20"/>
                <w:szCs w:val="20"/>
              </w:rPr>
            </w:pP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A079625" w14:textId="77777777" w:rsidR="008C7057" w:rsidRDefault="008C7057" w:rsidP="008C7057">
            <w:pPr>
              <w:pStyle w:val="BodyText"/>
              <w:spacing w:after="0"/>
              <w:jc w:val="right"/>
              <w:rPr>
                <w:sz w:val="20"/>
                <w:szCs w:val="20"/>
              </w:rPr>
            </w:pP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017F15D" w14:textId="3283CDDE" w:rsidR="008C7057" w:rsidRPr="009335CE" w:rsidRDefault="008C7057" w:rsidP="008C7057">
            <w:pPr>
              <w:pStyle w:val="BodyText"/>
              <w:spacing w:after="0"/>
              <w:jc w:val="right"/>
              <w:rPr>
                <w:sz w:val="20"/>
                <w:szCs w:val="20"/>
              </w:rPr>
            </w:pPr>
            <w:r>
              <w:rPr>
                <w:sz w:val="20"/>
                <w:szCs w:val="20"/>
              </w:rPr>
              <w:t>$25k</w:t>
            </w: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1937A83" w14:textId="2E1A44AE" w:rsidR="008C7057" w:rsidRPr="00883505" w:rsidRDefault="008C7057" w:rsidP="008C7057">
            <w:pPr>
              <w:pStyle w:val="BodyText"/>
              <w:spacing w:after="0"/>
              <w:jc w:val="right"/>
              <w:rPr>
                <w:b/>
                <w:bCs/>
                <w:sz w:val="20"/>
                <w:szCs w:val="20"/>
              </w:rPr>
            </w:pPr>
            <w:r>
              <w:rPr>
                <w:sz w:val="20"/>
                <w:szCs w:val="20"/>
              </w:rPr>
              <w:t>$25k</w:t>
            </w:r>
          </w:p>
        </w:tc>
      </w:tr>
      <w:tr w:rsidR="008C7057" w:rsidRPr="009335CE" w14:paraId="2432C24A" w14:textId="77777777" w:rsidTr="00381206">
        <w:tc>
          <w:tcPr>
            <w:tcW w:w="314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9E1BA19" w14:textId="77777777" w:rsidR="008C7057" w:rsidRDefault="008C7057" w:rsidP="008C7057">
            <w:pPr>
              <w:pStyle w:val="BodyText"/>
              <w:spacing w:after="0"/>
              <w:rPr>
                <w:rStyle w:val="StyleBody10pt"/>
              </w:rPr>
            </w:pPr>
          </w:p>
        </w:tc>
        <w:tc>
          <w:tcPr>
            <w:tcW w:w="160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tcPr>
          <w:p w14:paraId="03AD193E" w14:textId="77777777" w:rsidR="008C7057" w:rsidRDefault="008C7057" w:rsidP="008C7057">
            <w:pPr>
              <w:pStyle w:val="BodyText"/>
              <w:spacing w:after="0"/>
              <w:jc w:val="right"/>
              <w:rPr>
                <w:sz w:val="20"/>
                <w:szCs w:val="20"/>
              </w:rPr>
            </w:pP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2AE0FEE" w14:textId="77777777" w:rsidR="008C7057" w:rsidRDefault="008C7057" w:rsidP="008C7057">
            <w:pPr>
              <w:pStyle w:val="BodyText"/>
              <w:spacing w:after="0"/>
              <w:jc w:val="right"/>
              <w:rPr>
                <w:sz w:val="20"/>
                <w:szCs w:val="20"/>
              </w:rPr>
            </w:pP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AA5DDFA" w14:textId="77777777" w:rsidR="008C7057" w:rsidRPr="009335CE" w:rsidRDefault="008C7057" w:rsidP="008C7057">
            <w:pPr>
              <w:pStyle w:val="BodyText"/>
              <w:spacing w:after="0"/>
              <w:jc w:val="right"/>
              <w:rPr>
                <w:sz w:val="20"/>
                <w:szCs w:val="20"/>
              </w:rPr>
            </w:pP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841825C" w14:textId="77777777" w:rsidR="008C7057" w:rsidRPr="00883505" w:rsidRDefault="008C7057" w:rsidP="008C7057">
            <w:pPr>
              <w:pStyle w:val="BodyText"/>
              <w:spacing w:after="0"/>
              <w:jc w:val="right"/>
              <w:rPr>
                <w:b/>
                <w:bCs/>
                <w:sz w:val="20"/>
                <w:szCs w:val="20"/>
              </w:rPr>
            </w:pPr>
          </w:p>
        </w:tc>
      </w:tr>
      <w:tr w:rsidR="008C7057" w:rsidRPr="009335CE" w14:paraId="7E83385C" w14:textId="77777777" w:rsidTr="00381206">
        <w:tc>
          <w:tcPr>
            <w:tcW w:w="314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A55811B" w14:textId="423CE174" w:rsidR="008C7057" w:rsidRPr="00487647" w:rsidRDefault="008C7057" w:rsidP="008C7057">
            <w:pPr>
              <w:pStyle w:val="BodyText"/>
              <w:spacing w:after="0"/>
              <w:jc w:val="right"/>
              <w:rPr>
                <w:b/>
                <w:bCs/>
                <w:sz w:val="20"/>
                <w:szCs w:val="20"/>
              </w:rPr>
            </w:pPr>
            <w:r w:rsidRPr="00487647">
              <w:rPr>
                <w:b/>
                <w:bCs/>
                <w:sz w:val="20"/>
                <w:szCs w:val="20"/>
              </w:rPr>
              <w:t>Total task budget</w:t>
            </w:r>
          </w:p>
        </w:tc>
        <w:sdt>
          <w:sdtPr>
            <w:rPr>
              <w:rStyle w:val="StyleBody10pt"/>
              <w:b/>
              <w:bCs/>
            </w:rPr>
            <w:id w:val="131536497"/>
            <w:placeholder>
              <w:docPart w:val="FA29DB9E0BBE43ED99E8FC26283F1E59"/>
            </w:placeholder>
            <w15:appearance w15:val="hidden"/>
            <w:text/>
          </w:sdtPr>
          <w:sdtEndPr>
            <w:rPr>
              <w:rStyle w:val="DefaultParagraphFont"/>
              <w:sz w:val="22"/>
              <w:szCs w:val="20"/>
            </w:rPr>
          </w:sdtEndPr>
          <w:sdtContent>
            <w:tc>
              <w:tcPr>
                <w:tcW w:w="160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tcPr>
              <w:p w14:paraId="656E6E04" w14:textId="08A82771" w:rsidR="008C7057" w:rsidRDefault="005862C7" w:rsidP="008C7057">
                <w:pPr>
                  <w:pStyle w:val="BodyText"/>
                  <w:spacing w:after="0"/>
                  <w:jc w:val="right"/>
                  <w:rPr>
                    <w:rStyle w:val="StyleBody10pt"/>
                    <w:b/>
                    <w:bCs/>
                  </w:rPr>
                </w:pPr>
                <w:r>
                  <w:rPr>
                    <w:rStyle w:val="StyleBody10pt"/>
                    <w:b/>
                    <w:bCs/>
                  </w:rPr>
                  <w:t>$350k</w:t>
                </w:r>
              </w:p>
            </w:tc>
          </w:sdtContent>
        </w:sdt>
        <w:sdt>
          <w:sdtPr>
            <w:rPr>
              <w:rStyle w:val="StyleBody10pt"/>
              <w:b/>
              <w:bCs/>
            </w:rPr>
            <w:id w:val="938420303"/>
            <w:placeholder>
              <w:docPart w:val="808E76E57FA342D98F21CBFCBF7ED39B"/>
            </w:placeholder>
            <w15:appearance w15:val="hidden"/>
            <w:text/>
          </w:sdtPr>
          <w:sdtEndPr>
            <w:rPr>
              <w:rStyle w:val="DefaultParagraphFont"/>
              <w:sz w:val="22"/>
              <w:szCs w:val="20"/>
            </w:rPr>
          </w:sdtEndPr>
          <w:sdtContent>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46D441" w14:textId="536768ED" w:rsidR="008C7057" w:rsidRPr="00CF48FE" w:rsidRDefault="006978D0" w:rsidP="008C7057">
                <w:pPr>
                  <w:pStyle w:val="BodyText"/>
                  <w:spacing w:after="0"/>
                  <w:jc w:val="right"/>
                  <w:rPr>
                    <w:b/>
                    <w:bCs/>
                    <w:sz w:val="20"/>
                    <w:szCs w:val="20"/>
                  </w:rPr>
                </w:pPr>
                <w:r>
                  <w:rPr>
                    <w:rStyle w:val="StyleBody10pt"/>
                    <w:b/>
                    <w:bCs/>
                  </w:rPr>
                  <w:t>$350k</w:t>
                </w:r>
              </w:p>
            </w:tc>
          </w:sdtContent>
        </w:sdt>
        <w:sdt>
          <w:sdtPr>
            <w:rPr>
              <w:rStyle w:val="StyleBody10pt"/>
              <w:b/>
              <w:bCs/>
            </w:rPr>
            <w:id w:val="-540441515"/>
            <w:placeholder>
              <w:docPart w:val="F3477D2BDE6F498BA5188135E2583B22"/>
            </w:placeholder>
            <w15:appearance w15:val="hidden"/>
            <w:text/>
          </w:sdtPr>
          <w:sdtEndPr>
            <w:rPr>
              <w:rStyle w:val="DefaultParagraphFont"/>
              <w:sz w:val="22"/>
              <w:szCs w:val="20"/>
            </w:rPr>
          </w:sdtEndPr>
          <w:sdtContent>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149AD96" w14:textId="66A15386" w:rsidR="008C7057" w:rsidRPr="00CF48FE" w:rsidRDefault="00AE69B1" w:rsidP="008C7057">
                <w:pPr>
                  <w:pStyle w:val="BodyText"/>
                  <w:spacing w:after="0"/>
                  <w:jc w:val="right"/>
                  <w:rPr>
                    <w:b/>
                    <w:bCs/>
                    <w:sz w:val="20"/>
                    <w:szCs w:val="20"/>
                  </w:rPr>
                </w:pPr>
                <w:r>
                  <w:rPr>
                    <w:rStyle w:val="StyleBody10pt"/>
                    <w:b/>
                    <w:bCs/>
                  </w:rPr>
                  <w:t>$350k</w:t>
                </w:r>
              </w:p>
            </w:tc>
          </w:sdtContent>
        </w:sdt>
        <w:sdt>
          <w:sdtPr>
            <w:rPr>
              <w:rStyle w:val="StyleBody10pt"/>
              <w:b/>
              <w:bCs/>
            </w:rPr>
            <w:id w:val="-925797614"/>
            <w:placeholder>
              <w:docPart w:val="84B2D4295EF3443989A96D1432C58EC5"/>
            </w:placeholder>
            <w15:appearance w15:val="hidden"/>
            <w:text/>
          </w:sdtPr>
          <w:sdtEndPr>
            <w:rPr>
              <w:rStyle w:val="DefaultParagraphFont"/>
              <w:sz w:val="22"/>
              <w:szCs w:val="20"/>
            </w:rPr>
          </w:sdtEndPr>
          <w:sdtContent>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2952398" w14:textId="3420719B" w:rsidR="008C7057" w:rsidRPr="00883505" w:rsidRDefault="00D33FE6" w:rsidP="008C7057">
                <w:pPr>
                  <w:pStyle w:val="BodyText"/>
                  <w:spacing w:after="0"/>
                  <w:jc w:val="right"/>
                  <w:rPr>
                    <w:b/>
                    <w:bCs/>
                    <w:sz w:val="20"/>
                    <w:szCs w:val="20"/>
                  </w:rPr>
                </w:pPr>
                <w:r>
                  <w:rPr>
                    <w:rStyle w:val="StyleBody10pt"/>
                    <w:b/>
                    <w:bCs/>
                  </w:rPr>
                  <w:t>$1,050k</w:t>
                </w:r>
              </w:p>
            </w:tc>
          </w:sdtContent>
        </w:sdt>
      </w:tr>
      <w:tr w:rsidR="008C7057" w:rsidRPr="009335CE" w14:paraId="7D2B0168" w14:textId="77777777" w:rsidTr="00381206">
        <w:trPr>
          <w:trHeight w:val="69"/>
        </w:trPr>
        <w:tc>
          <w:tcPr>
            <w:tcW w:w="3147" w:type="dxa"/>
            <w:tcBorders>
              <w:top w:val="single" w:sz="2" w:space="0" w:color="A6A6A6" w:themeColor="background1" w:themeShade="A6"/>
              <w:left w:val="nil"/>
              <w:bottom w:val="single" w:sz="2" w:space="0" w:color="A6A6A6" w:themeColor="background1" w:themeShade="A6"/>
              <w:right w:val="nil"/>
            </w:tcBorders>
          </w:tcPr>
          <w:p w14:paraId="0B161FD4" w14:textId="77777777" w:rsidR="008C7057" w:rsidRPr="009335CE" w:rsidRDefault="008C7057" w:rsidP="008C7057">
            <w:pPr>
              <w:pStyle w:val="BodyText"/>
              <w:spacing w:after="0"/>
              <w:rPr>
                <w:sz w:val="20"/>
                <w:szCs w:val="20"/>
              </w:rPr>
            </w:pPr>
          </w:p>
        </w:tc>
        <w:tc>
          <w:tcPr>
            <w:tcW w:w="1608" w:type="dxa"/>
            <w:tcBorders>
              <w:top w:val="single" w:sz="2" w:space="0" w:color="A6A6A6" w:themeColor="background1" w:themeShade="A6"/>
              <w:left w:val="nil"/>
              <w:bottom w:val="single" w:sz="2" w:space="0" w:color="A6A6A6" w:themeColor="background1" w:themeShade="A6"/>
              <w:right w:val="nil"/>
            </w:tcBorders>
          </w:tcPr>
          <w:p w14:paraId="3E6805D4" w14:textId="77777777" w:rsidR="008C7057" w:rsidRPr="009335CE" w:rsidRDefault="008C7057" w:rsidP="008C7057">
            <w:pPr>
              <w:pStyle w:val="BodyText"/>
              <w:spacing w:after="0"/>
              <w:jc w:val="center"/>
              <w:rPr>
                <w:sz w:val="20"/>
                <w:szCs w:val="20"/>
              </w:rPr>
            </w:pPr>
          </w:p>
        </w:tc>
        <w:tc>
          <w:tcPr>
            <w:tcW w:w="1609" w:type="dxa"/>
            <w:tcBorders>
              <w:top w:val="single" w:sz="2" w:space="0" w:color="A6A6A6" w:themeColor="background1" w:themeShade="A6"/>
              <w:left w:val="nil"/>
              <w:bottom w:val="single" w:sz="2" w:space="0" w:color="A6A6A6" w:themeColor="background1" w:themeShade="A6"/>
              <w:right w:val="nil"/>
            </w:tcBorders>
          </w:tcPr>
          <w:p w14:paraId="6ACFCBF9" w14:textId="7123BBAD" w:rsidR="008C7057" w:rsidRPr="009335CE" w:rsidRDefault="008C7057" w:rsidP="008C7057">
            <w:pPr>
              <w:pStyle w:val="BodyText"/>
              <w:spacing w:after="0"/>
              <w:jc w:val="center"/>
              <w:rPr>
                <w:sz w:val="20"/>
                <w:szCs w:val="20"/>
              </w:rPr>
            </w:pPr>
          </w:p>
        </w:tc>
        <w:tc>
          <w:tcPr>
            <w:tcW w:w="1609" w:type="dxa"/>
            <w:tcBorders>
              <w:top w:val="single" w:sz="2" w:space="0" w:color="A6A6A6" w:themeColor="background1" w:themeShade="A6"/>
              <w:left w:val="nil"/>
              <w:bottom w:val="single" w:sz="2" w:space="0" w:color="A6A6A6" w:themeColor="background1" w:themeShade="A6"/>
              <w:right w:val="nil"/>
            </w:tcBorders>
          </w:tcPr>
          <w:p w14:paraId="40D105FE" w14:textId="77777777" w:rsidR="008C7057" w:rsidRPr="009335CE" w:rsidRDefault="008C7057" w:rsidP="008C7057">
            <w:pPr>
              <w:pStyle w:val="BodyText"/>
              <w:spacing w:after="0"/>
              <w:jc w:val="center"/>
              <w:rPr>
                <w:sz w:val="20"/>
                <w:szCs w:val="20"/>
              </w:rPr>
            </w:pPr>
          </w:p>
        </w:tc>
        <w:tc>
          <w:tcPr>
            <w:tcW w:w="1609" w:type="dxa"/>
            <w:tcBorders>
              <w:top w:val="single" w:sz="2" w:space="0" w:color="A6A6A6" w:themeColor="background1" w:themeShade="A6"/>
              <w:left w:val="nil"/>
              <w:bottom w:val="single" w:sz="2" w:space="0" w:color="A6A6A6" w:themeColor="background1" w:themeShade="A6"/>
              <w:right w:val="nil"/>
            </w:tcBorders>
          </w:tcPr>
          <w:p w14:paraId="2DDFC8E7" w14:textId="77777777" w:rsidR="008C7057" w:rsidRPr="00883505" w:rsidRDefault="008C7057" w:rsidP="008C7057">
            <w:pPr>
              <w:pStyle w:val="BodyText"/>
              <w:spacing w:after="0"/>
              <w:jc w:val="center"/>
              <w:rPr>
                <w:b/>
                <w:bCs/>
                <w:sz w:val="20"/>
                <w:szCs w:val="20"/>
              </w:rPr>
            </w:pPr>
          </w:p>
        </w:tc>
      </w:tr>
      <w:tr w:rsidR="008C7057" w:rsidRPr="009335CE" w14:paraId="29449477" w14:textId="77777777" w:rsidTr="00381206">
        <w:tc>
          <w:tcPr>
            <w:tcW w:w="314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F2F2F2" w:themeFill="background1" w:themeFillShade="F2"/>
          </w:tcPr>
          <w:p w14:paraId="75E1FB86" w14:textId="3547575C" w:rsidR="008C7057" w:rsidRPr="009335CE" w:rsidRDefault="008C7057" w:rsidP="008C7057">
            <w:pPr>
              <w:pStyle w:val="BodyText"/>
              <w:spacing w:after="0"/>
              <w:rPr>
                <w:sz w:val="20"/>
                <w:szCs w:val="20"/>
              </w:rPr>
            </w:pPr>
            <w:r>
              <w:rPr>
                <w:b/>
                <w:bCs/>
                <w:sz w:val="20"/>
                <w:szCs w:val="20"/>
              </w:rPr>
              <w:t>B</w:t>
            </w:r>
            <w:r w:rsidRPr="00464083">
              <w:rPr>
                <w:b/>
                <w:bCs/>
                <w:sz w:val="20"/>
                <w:szCs w:val="20"/>
              </w:rPr>
              <w:t xml:space="preserve">: </w:t>
            </w:r>
            <w:r>
              <w:rPr>
                <w:b/>
                <w:bCs/>
                <w:sz w:val="20"/>
                <w:szCs w:val="20"/>
              </w:rPr>
              <w:t>INL Researchers</w:t>
            </w:r>
          </w:p>
        </w:tc>
        <w:tc>
          <w:tcPr>
            <w:tcW w:w="160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F2F2F2" w:themeFill="background1" w:themeFillShade="F2"/>
          </w:tcPr>
          <w:p w14:paraId="58824BB9" w14:textId="3115F836" w:rsidR="008C7057" w:rsidRPr="00464083" w:rsidRDefault="008C7057" w:rsidP="008C7057">
            <w:pPr>
              <w:pStyle w:val="BodyText"/>
              <w:spacing w:after="0"/>
              <w:jc w:val="center"/>
              <w:rPr>
                <w:b/>
                <w:bCs/>
                <w:sz w:val="20"/>
                <w:szCs w:val="20"/>
              </w:rPr>
            </w:pPr>
            <w:r w:rsidRPr="00464083">
              <w:rPr>
                <w:b/>
                <w:bCs/>
                <w:sz w:val="20"/>
                <w:szCs w:val="20"/>
              </w:rPr>
              <w:t>FY-</w:t>
            </w:r>
            <w:sdt>
              <w:sdtPr>
                <w:rPr>
                  <w:rStyle w:val="StyleBody10pt"/>
                  <w:b/>
                  <w:bCs/>
                  <w:szCs w:val="20"/>
                </w:rPr>
                <w:id w:val="-1604640031"/>
                <w:placeholder>
                  <w:docPart w:val="928E32C8B0A543B0BCBE8470B3C6C335"/>
                </w:placeholder>
                <w15:appearance w15:val="hidden"/>
              </w:sdtPr>
              <w:sdtEndPr>
                <w:rPr>
                  <w:rStyle w:val="DefaultParagraphFont"/>
                  <w:sz w:val="22"/>
                </w:rPr>
              </w:sdtEndPr>
              <w:sdtContent>
                <w:r>
                  <w:rPr>
                    <w:rStyle w:val="StyleBody10pt"/>
                    <w:b/>
                    <w:bCs/>
                    <w:szCs w:val="20"/>
                  </w:rPr>
                  <w:t>23</w:t>
                </w:r>
              </w:sdtContent>
            </w:sdt>
            <w:r w:rsidRPr="00464083">
              <w:rPr>
                <w:b/>
                <w:bCs/>
                <w:sz w:val="20"/>
                <w:szCs w:val="20"/>
              </w:rPr>
              <w:t xml:space="preserve"> ($k)</w:t>
            </w: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F2F2F2" w:themeFill="background1" w:themeFillShade="F2"/>
          </w:tcPr>
          <w:p w14:paraId="797B308C" w14:textId="3C59C00B" w:rsidR="008C7057" w:rsidRPr="009335CE" w:rsidRDefault="008C7057" w:rsidP="008C7057">
            <w:pPr>
              <w:pStyle w:val="BodyText"/>
              <w:spacing w:after="0"/>
              <w:jc w:val="center"/>
              <w:rPr>
                <w:sz w:val="20"/>
                <w:szCs w:val="20"/>
              </w:rPr>
            </w:pPr>
            <w:r w:rsidRPr="00464083">
              <w:rPr>
                <w:b/>
                <w:bCs/>
                <w:sz w:val="20"/>
                <w:szCs w:val="20"/>
              </w:rPr>
              <w:t>FY-</w:t>
            </w:r>
            <w:sdt>
              <w:sdtPr>
                <w:rPr>
                  <w:rStyle w:val="StyleBody10pt"/>
                  <w:b/>
                  <w:bCs/>
                  <w:szCs w:val="20"/>
                </w:rPr>
                <w:id w:val="-1017461666"/>
                <w:placeholder>
                  <w:docPart w:val="DD7095AD653148908FCA4D45235A50E5"/>
                </w:placeholder>
                <w15:appearance w15:val="hidden"/>
              </w:sdtPr>
              <w:sdtEndPr>
                <w:rPr>
                  <w:rStyle w:val="DefaultParagraphFont"/>
                  <w:sz w:val="22"/>
                </w:rPr>
              </w:sdtEndPr>
              <w:sdtContent>
                <w:r>
                  <w:rPr>
                    <w:rStyle w:val="StyleBody10pt"/>
                    <w:b/>
                    <w:bCs/>
                    <w:szCs w:val="20"/>
                  </w:rPr>
                  <w:t>24</w:t>
                </w:r>
              </w:sdtContent>
            </w:sdt>
            <w:r w:rsidRPr="00464083">
              <w:rPr>
                <w:b/>
                <w:bCs/>
                <w:sz w:val="20"/>
                <w:szCs w:val="20"/>
              </w:rPr>
              <w:t xml:space="preserve"> ($k)</w:t>
            </w: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F2F2F2" w:themeFill="background1" w:themeFillShade="F2"/>
          </w:tcPr>
          <w:p w14:paraId="06026838" w14:textId="5535CF71" w:rsidR="008C7057" w:rsidRPr="009335CE" w:rsidRDefault="008C7057" w:rsidP="008C7057">
            <w:pPr>
              <w:pStyle w:val="BodyText"/>
              <w:spacing w:after="0"/>
              <w:jc w:val="center"/>
              <w:rPr>
                <w:sz w:val="20"/>
                <w:szCs w:val="20"/>
              </w:rPr>
            </w:pPr>
            <w:r w:rsidRPr="00464083">
              <w:rPr>
                <w:b/>
                <w:bCs/>
                <w:sz w:val="20"/>
                <w:szCs w:val="20"/>
              </w:rPr>
              <w:t>FY-</w:t>
            </w:r>
            <w:sdt>
              <w:sdtPr>
                <w:rPr>
                  <w:rStyle w:val="StyleBody10pt"/>
                  <w:b/>
                  <w:bCs/>
                  <w:szCs w:val="20"/>
                </w:rPr>
                <w:id w:val="-1215807697"/>
                <w:placeholder>
                  <w:docPart w:val="29335F99365C47DF96734CE070E2F25C"/>
                </w:placeholder>
                <w15:appearance w15:val="hidden"/>
              </w:sdtPr>
              <w:sdtEndPr>
                <w:rPr>
                  <w:rStyle w:val="DefaultParagraphFont"/>
                  <w:sz w:val="22"/>
                </w:rPr>
              </w:sdtEndPr>
              <w:sdtContent>
                <w:r>
                  <w:rPr>
                    <w:rStyle w:val="StyleBody10pt"/>
                    <w:b/>
                    <w:bCs/>
                    <w:szCs w:val="20"/>
                  </w:rPr>
                  <w:t>25</w:t>
                </w:r>
              </w:sdtContent>
            </w:sdt>
            <w:r w:rsidRPr="00464083">
              <w:rPr>
                <w:b/>
                <w:bCs/>
                <w:sz w:val="20"/>
                <w:szCs w:val="20"/>
              </w:rPr>
              <w:t xml:space="preserve"> ($k)</w:t>
            </w: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F2F2F2" w:themeFill="background1" w:themeFillShade="F2"/>
          </w:tcPr>
          <w:p w14:paraId="2564DB7A" w14:textId="73246671" w:rsidR="008C7057" w:rsidRPr="00883505" w:rsidRDefault="008C7057" w:rsidP="008C7057">
            <w:pPr>
              <w:pStyle w:val="BodyText"/>
              <w:spacing w:after="0"/>
              <w:jc w:val="center"/>
              <w:rPr>
                <w:b/>
                <w:bCs/>
                <w:sz w:val="20"/>
                <w:szCs w:val="20"/>
              </w:rPr>
            </w:pPr>
            <w:r w:rsidRPr="00464083">
              <w:rPr>
                <w:b/>
                <w:bCs/>
                <w:sz w:val="20"/>
                <w:szCs w:val="20"/>
              </w:rPr>
              <w:t>Total ($k)</w:t>
            </w:r>
          </w:p>
        </w:tc>
      </w:tr>
      <w:tr w:rsidR="008C7057" w:rsidRPr="009335CE" w14:paraId="7BBB7692" w14:textId="77777777" w:rsidTr="00381206">
        <w:sdt>
          <w:sdtPr>
            <w:rPr>
              <w:rStyle w:val="StyleBody10pt"/>
            </w:rPr>
            <w:id w:val="1804889749"/>
            <w:placeholder>
              <w:docPart w:val="152DAA81BB2C4320BA3BB163BFCEC579"/>
            </w:placeholder>
            <w15:appearance w15:val="hidden"/>
            <w:text/>
          </w:sdtPr>
          <w:sdtEndPr>
            <w:rPr>
              <w:rStyle w:val="DefaultParagraphFont"/>
              <w:sz w:val="22"/>
              <w:szCs w:val="20"/>
            </w:rPr>
          </w:sdtEndPr>
          <w:sdtContent>
            <w:tc>
              <w:tcPr>
                <w:tcW w:w="314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EAB53BD" w14:textId="26BDC7C0" w:rsidR="008C7057" w:rsidRPr="009335CE" w:rsidRDefault="008C7057" w:rsidP="008C7057">
                <w:pPr>
                  <w:pStyle w:val="BodyText"/>
                  <w:spacing w:after="0"/>
                  <w:rPr>
                    <w:sz w:val="20"/>
                    <w:szCs w:val="20"/>
                  </w:rPr>
                </w:pPr>
                <w:r>
                  <w:rPr>
                    <w:rStyle w:val="StyleBody10pt"/>
                  </w:rPr>
                  <w:t>Derek Gaston</w:t>
                </w:r>
              </w:p>
            </w:tc>
          </w:sdtContent>
        </w:sdt>
        <w:tc>
          <w:tcPr>
            <w:tcW w:w="160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tcPr>
          <w:p w14:paraId="5A1A3449" w14:textId="264B7E72" w:rsidR="008C7057" w:rsidRPr="009335CE" w:rsidRDefault="00391C45" w:rsidP="008C7057">
            <w:pPr>
              <w:pStyle w:val="BodyText"/>
              <w:spacing w:after="0"/>
              <w:jc w:val="right"/>
              <w:rPr>
                <w:sz w:val="20"/>
                <w:szCs w:val="20"/>
              </w:rPr>
            </w:pPr>
            <w:r w:rsidRPr="00082F8C">
              <w:t>$38.5</w:t>
            </w:r>
            <w:r>
              <w:t>k</w:t>
            </w: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DB86EB2" w14:textId="393EB182" w:rsidR="008C7057" w:rsidRPr="009335CE" w:rsidRDefault="00391C45" w:rsidP="008C7057">
            <w:pPr>
              <w:pStyle w:val="BodyText"/>
              <w:spacing w:after="0"/>
              <w:jc w:val="right"/>
              <w:rPr>
                <w:sz w:val="20"/>
                <w:szCs w:val="20"/>
              </w:rPr>
            </w:pPr>
            <w:r w:rsidRPr="00082F8C">
              <w:t>$25.5</w:t>
            </w:r>
            <w:r>
              <w:t>k</w:t>
            </w: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77B983A" w14:textId="352C96C1" w:rsidR="008C7057" w:rsidRPr="009335CE" w:rsidRDefault="00391C45" w:rsidP="008C7057">
            <w:pPr>
              <w:pStyle w:val="BodyText"/>
              <w:spacing w:after="0"/>
              <w:jc w:val="right"/>
              <w:rPr>
                <w:sz w:val="20"/>
                <w:szCs w:val="20"/>
              </w:rPr>
            </w:pPr>
            <w:r w:rsidRPr="00082F8C">
              <w:t>$23.5</w:t>
            </w:r>
            <w:r>
              <w:t>k</w:t>
            </w: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B8BC2C3" w14:textId="14B637CD" w:rsidR="008C7057" w:rsidRPr="00883505" w:rsidRDefault="00B56767" w:rsidP="008C7057">
            <w:pPr>
              <w:pStyle w:val="BodyText"/>
              <w:spacing w:after="0"/>
              <w:jc w:val="right"/>
              <w:rPr>
                <w:b/>
                <w:bCs/>
                <w:sz w:val="20"/>
                <w:szCs w:val="20"/>
              </w:rPr>
            </w:pPr>
            <w:r w:rsidRPr="005C2481">
              <w:t>$87.5</w:t>
            </w:r>
            <w:r>
              <w:t>k</w:t>
            </w:r>
          </w:p>
        </w:tc>
      </w:tr>
      <w:tr w:rsidR="008C7057" w14:paraId="52F89F54" w14:textId="77777777" w:rsidTr="24B44443">
        <w:tc>
          <w:tcPr>
            <w:tcW w:w="314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9517651" w14:textId="557AE44F" w:rsidR="008C7057" w:rsidRDefault="008C7057" w:rsidP="008C7057">
            <w:pPr>
              <w:pStyle w:val="BodyText"/>
              <w:rPr>
                <w:rStyle w:val="StyleBody10pt"/>
                <w:szCs w:val="20"/>
              </w:rPr>
            </w:pPr>
            <w:r w:rsidRPr="24B44443">
              <w:rPr>
                <w:rStyle w:val="StyleBody10pt"/>
                <w:szCs w:val="20"/>
              </w:rPr>
              <w:t>Gordon Petersen</w:t>
            </w:r>
          </w:p>
        </w:tc>
        <w:tc>
          <w:tcPr>
            <w:tcW w:w="160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tcPr>
          <w:p w14:paraId="447733EB" w14:textId="3DACE3BB" w:rsidR="008C7057" w:rsidRDefault="00391C45" w:rsidP="008C7057">
            <w:pPr>
              <w:pStyle w:val="BodyText"/>
              <w:jc w:val="right"/>
              <w:rPr>
                <w:sz w:val="20"/>
                <w:szCs w:val="20"/>
              </w:rPr>
            </w:pPr>
            <w:r w:rsidRPr="00082F8C">
              <w:t>$76.6</w:t>
            </w:r>
            <w:r>
              <w:t>k</w:t>
            </w: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9D98BB9" w14:textId="78BA6CDB" w:rsidR="008C7057" w:rsidRDefault="00391C45" w:rsidP="008C7057">
            <w:pPr>
              <w:pStyle w:val="BodyText"/>
              <w:jc w:val="right"/>
              <w:rPr>
                <w:sz w:val="20"/>
                <w:szCs w:val="20"/>
              </w:rPr>
            </w:pPr>
            <w:r w:rsidRPr="00082F8C">
              <w:t>$80.7</w:t>
            </w:r>
            <w:r>
              <w:t>k</w:t>
            </w: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7152279" w14:textId="467454A8" w:rsidR="008C7057" w:rsidRDefault="00391C45" w:rsidP="008C7057">
            <w:pPr>
              <w:pStyle w:val="BodyText"/>
              <w:jc w:val="right"/>
              <w:rPr>
                <w:sz w:val="20"/>
                <w:szCs w:val="20"/>
              </w:rPr>
            </w:pPr>
            <w:r w:rsidRPr="00082F8C">
              <w:t>$145.7</w:t>
            </w:r>
            <w:r>
              <w:t>k</w:t>
            </w: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65A01A8" w14:textId="2D8776D6" w:rsidR="008C7057" w:rsidRDefault="00B56767" w:rsidP="008C7057">
            <w:pPr>
              <w:pStyle w:val="BodyText"/>
              <w:jc w:val="right"/>
              <w:rPr>
                <w:b/>
                <w:bCs/>
              </w:rPr>
            </w:pPr>
            <w:r w:rsidRPr="005C2481">
              <w:t>$303.0</w:t>
            </w:r>
            <w:r>
              <w:t>k</w:t>
            </w:r>
          </w:p>
        </w:tc>
      </w:tr>
      <w:tr w:rsidR="008C7057" w:rsidRPr="009335CE" w14:paraId="38FA6251" w14:textId="77777777" w:rsidTr="00381206">
        <w:sdt>
          <w:sdtPr>
            <w:rPr>
              <w:rStyle w:val="StyleBody10pt"/>
            </w:rPr>
            <w:id w:val="-1359814565"/>
            <w:placeholder>
              <w:docPart w:val="DC5247848AC641E1BA935ADE4FC9DF6B"/>
            </w:placeholder>
            <w15:appearance w15:val="hidden"/>
            <w:text/>
          </w:sdtPr>
          <w:sdtEndPr>
            <w:rPr>
              <w:rStyle w:val="DefaultParagraphFont"/>
              <w:sz w:val="22"/>
              <w:szCs w:val="20"/>
            </w:rPr>
          </w:sdtEndPr>
          <w:sdtContent>
            <w:tc>
              <w:tcPr>
                <w:tcW w:w="314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70630E6" w14:textId="519D0B84" w:rsidR="008C7057" w:rsidRPr="009335CE" w:rsidRDefault="008C7057" w:rsidP="008C7057">
                <w:pPr>
                  <w:pStyle w:val="BodyText"/>
                  <w:spacing w:after="0"/>
                  <w:rPr>
                    <w:sz w:val="20"/>
                    <w:szCs w:val="20"/>
                  </w:rPr>
                </w:pPr>
                <w:r>
                  <w:rPr>
                    <w:rStyle w:val="StyleBody10pt"/>
                  </w:rPr>
                  <w:t>Alexander Lindsay</w:t>
                </w:r>
              </w:p>
            </w:tc>
          </w:sdtContent>
        </w:sdt>
        <w:tc>
          <w:tcPr>
            <w:tcW w:w="160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tcPr>
          <w:p w14:paraId="06BA28B6" w14:textId="77E09848" w:rsidR="008C7057" w:rsidRPr="009335CE" w:rsidRDefault="00391C45" w:rsidP="008C7057">
            <w:pPr>
              <w:pStyle w:val="BodyText"/>
              <w:spacing w:after="0"/>
              <w:jc w:val="right"/>
              <w:rPr>
                <w:sz w:val="20"/>
                <w:szCs w:val="20"/>
              </w:rPr>
            </w:pPr>
            <w:r w:rsidRPr="00082F8C">
              <w:t>$58.0</w:t>
            </w:r>
            <w:r>
              <w:t>k</w:t>
            </w: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38E8F0C" w14:textId="7E3EE788" w:rsidR="008C7057" w:rsidRPr="009335CE" w:rsidRDefault="00391C45" w:rsidP="008C7057">
            <w:pPr>
              <w:pStyle w:val="BodyText"/>
              <w:spacing w:after="0"/>
              <w:jc w:val="right"/>
              <w:rPr>
                <w:sz w:val="20"/>
                <w:szCs w:val="20"/>
              </w:rPr>
            </w:pPr>
            <w:r w:rsidRPr="00082F8C">
              <w:t>$31.4</w:t>
            </w:r>
            <w:r>
              <w:t>k</w:t>
            </w: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F126845" w14:textId="4E454377" w:rsidR="008C7057" w:rsidRPr="009335CE" w:rsidRDefault="00391C45" w:rsidP="008C7057">
            <w:pPr>
              <w:pStyle w:val="BodyText"/>
              <w:spacing w:after="0"/>
              <w:jc w:val="right"/>
              <w:rPr>
                <w:sz w:val="20"/>
                <w:szCs w:val="20"/>
              </w:rPr>
            </w:pPr>
            <w:r w:rsidRPr="00082F8C">
              <w:t>$22.8</w:t>
            </w:r>
            <w:r>
              <w:t>k</w:t>
            </w: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6036FFA6" w14:textId="40E6AE88" w:rsidR="008C7057" w:rsidRPr="00883505" w:rsidRDefault="00B56767" w:rsidP="008C7057">
            <w:pPr>
              <w:pStyle w:val="BodyText"/>
              <w:spacing w:after="0"/>
              <w:jc w:val="right"/>
              <w:rPr>
                <w:b/>
                <w:bCs/>
                <w:sz w:val="20"/>
                <w:szCs w:val="20"/>
              </w:rPr>
            </w:pPr>
            <w:r w:rsidRPr="005C2481">
              <w:t>$112.2</w:t>
            </w:r>
            <w:r>
              <w:t>k</w:t>
            </w:r>
          </w:p>
        </w:tc>
      </w:tr>
      <w:tr w:rsidR="008C7057" w14:paraId="49BDC509" w14:textId="77777777" w:rsidTr="41B3AE80">
        <w:trPr>
          <w:trHeight w:val="525"/>
        </w:trPr>
        <w:tc>
          <w:tcPr>
            <w:tcW w:w="314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DEEC691" w14:textId="5FC723B7" w:rsidR="008C7057" w:rsidRDefault="008C7057" w:rsidP="008C7057">
            <w:pPr>
              <w:pStyle w:val="BodyText"/>
            </w:pPr>
            <w:r w:rsidRPr="41B3AE80">
              <w:t xml:space="preserve">Paolo </w:t>
            </w:r>
            <w:r w:rsidRPr="710EA527">
              <w:t>Balestra</w:t>
            </w:r>
          </w:p>
        </w:tc>
        <w:tc>
          <w:tcPr>
            <w:tcW w:w="160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tcPr>
          <w:p w14:paraId="49DCBDC5" w14:textId="1AA54892" w:rsidR="008C7057" w:rsidRDefault="00391C45" w:rsidP="008C7057">
            <w:pPr>
              <w:pStyle w:val="BodyText"/>
              <w:jc w:val="right"/>
            </w:pPr>
            <w:r w:rsidRPr="00082F8C">
              <w:t>$97.9</w:t>
            </w:r>
            <w:r>
              <w:t>k</w:t>
            </w: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355E848" w14:textId="51DDCBCD" w:rsidR="008C7057" w:rsidRDefault="00391C45" w:rsidP="008C7057">
            <w:pPr>
              <w:pStyle w:val="BodyText"/>
              <w:jc w:val="right"/>
            </w:pPr>
            <w:r w:rsidRPr="00082F8C">
              <w:t>$33.7</w:t>
            </w:r>
            <w:r>
              <w:t>k</w:t>
            </w: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327E2F7" w14:textId="44E04B3E" w:rsidR="008C7057" w:rsidRDefault="00391C45" w:rsidP="008C7057">
            <w:pPr>
              <w:pStyle w:val="BodyText"/>
              <w:jc w:val="right"/>
            </w:pPr>
            <w:r w:rsidRPr="00082F8C">
              <w:t>$32.7</w:t>
            </w:r>
            <w:r>
              <w:t>k</w:t>
            </w: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D3D9B8B" w14:textId="6CC2797C" w:rsidR="008C7057" w:rsidRDefault="00B56767" w:rsidP="008C7057">
            <w:pPr>
              <w:pStyle w:val="BodyText"/>
              <w:jc w:val="right"/>
              <w:rPr>
                <w:b/>
                <w:bCs/>
              </w:rPr>
            </w:pPr>
            <w:r w:rsidRPr="005C2481">
              <w:t>$164.3</w:t>
            </w:r>
            <w:r>
              <w:t>k</w:t>
            </w:r>
          </w:p>
        </w:tc>
      </w:tr>
      <w:tr w:rsidR="008C7057" w:rsidRPr="009335CE" w14:paraId="097C4F6E" w14:textId="77777777" w:rsidTr="00381206">
        <w:tc>
          <w:tcPr>
            <w:tcW w:w="314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859D4CE" w14:textId="3EE34F19" w:rsidR="008C7057" w:rsidRDefault="008C7057" w:rsidP="008C7057">
            <w:pPr>
              <w:pStyle w:val="BodyText"/>
              <w:spacing w:after="0"/>
              <w:rPr>
                <w:rStyle w:val="StyleBody10pt"/>
              </w:rPr>
            </w:pPr>
            <w:proofErr w:type="spellStart"/>
            <w:r>
              <w:rPr>
                <w:rStyle w:val="StyleBody10pt"/>
              </w:rPr>
              <w:t>Fande</w:t>
            </w:r>
            <w:proofErr w:type="spellEnd"/>
            <w:r>
              <w:rPr>
                <w:rStyle w:val="StyleBody10pt"/>
              </w:rPr>
              <w:t xml:space="preserve"> Kong</w:t>
            </w:r>
          </w:p>
        </w:tc>
        <w:tc>
          <w:tcPr>
            <w:tcW w:w="160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tcPr>
          <w:p w14:paraId="1945AA18" w14:textId="5C64F38B" w:rsidR="008C7057" w:rsidRPr="009335CE" w:rsidRDefault="00391C45" w:rsidP="008C7057">
            <w:pPr>
              <w:pStyle w:val="BodyText"/>
              <w:spacing w:after="0"/>
              <w:jc w:val="right"/>
              <w:rPr>
                <w:sz w:val="20"/>
                <w:szCs w:val="20"/>
              </w:rPr>
            </w:pPr>
            <w:r w:rsidRPr="00082F8C">
              <w:t>$35.3</w:t>
            </w:r>
            <w:r>
              <w:t>k</w:t>
            </w: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09B2A98" w14:textId="5549BC1F" w:rsidR="008C7057" w:rsidRPr="009335CE" w:rsidRDefault="00391C45" w:rsidP="008C7057">
            <w:pPr>
              <w:pStyle w:val="BodyText"/>
              <w:spacing w:after="0"/>
              <w:jc w:val="right"/>
              <w:rPr>
                <w:sz w:val="20"/>
                <w:szCs w:val="20"/>
              </w:rPr>
            </w:pPr>
            <w:r w:rsidRPr="00082F8C">
              <w:t>$80.2</w:t>
            </w:r>
            <w:r>
              <w:t>k</w:t>
            </w: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BBDD4D1" w14:textId="34CB2C8C" w:rsidR="008C7057" w:rsidRPr="009335CE" w:rsidRDefault="00391C45" w:rsidP="008C7057">
            <w:pPr>
              <w:pStyle w:val="BodyText"/>
              <w:spacing w:after="0"/>
              <w:jc w:val="right"/>
              <w:rPr>
                <w:sz w:val="20"/>
                <w:szCs w:val="20"/>
              </w:rPr>
            </w:pPr>
            <w:r w:rsidRPr="00082F8C">
              <w:t>$55.8</w:t>
            </w:r>
            <w:r>
              <w:t>k</w:t>
            </w: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C9A60B2" w14:textId="7BBB8154" w:rsidR="008C7057" w:rsidRPr="00883505" w:rsidRDefault="00B56767" w:rsidP="008C7057">
            <w:pPr>
              <w:pStyle w:val="BodyText"/>
              <w:spacing w:after="0"/>
              <w:jc w:val="right"/>
              <w:rPr>
                <w:b/>
                <w:bCs/>
                <w:sz w:val="20"/>
                <w:szCs w:val="20"/>
              </w:rPr>
            </w:pPr>
            <w:r w:rsidRPr="005C2481">
              <w:t>$171.3</w:t>
            </w:r>
            <w:r>
              <w:t>k</w:t>
            </w:r>
          </w:p>
        </w:tc>
      </w:tr>
      <w:tr w:rsidR="008C7057" w14:paraId="62FA92FE" w14:textId="77777777" w:rsidTr="0B6A58BB">
        <w:tc>
          <w:tcPr>
            <w:tcW w:w="314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9684804" w14:textId="1A7FB129" w:rsidR="008C7057" w:rsidRDefault="008C7057" w:rsidP="008C7057">
            <w:pPr>
              <w:pStyle w:val="BodyText"/>
              <w:rPr>
                <w:rStyle w:val="StyleBody10pt"/>
                <w:sz w:val="22"/>
              </w:rPr>
            </w:pPr>
            <w:r w:rsidRPr="0B6A58BB">
              <w:rPr>
                <w:rStyle w:val="StyleBody10pt"/>
                <w:sz w:val="22"/>
              </w:rPr>
              <w:t xml:space="preserve">Sebastian </w:t>
            </w:r>
            <w:proofErr w:type="spellStart"/>
            <w:r w:rsidRPr="0B6A58BB">
              <w:rPr>
                <w:rStyle w:val="StyleBody10pt"/>
                <w:sz w:val="22"/>
              </w:rPr>
              <w:t>Schunert</w:t>
            </w:r>
            <w:proofErr w:type="spellEnd"/>
          </w:p>
        </w:tc>
        <w:tc>
          <w:tcPr>
            <w:tcW w:w="160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tcPr>
          <w:p w14:paraId="757039C1" w14:textId="7178D232" w:rsidR="008C7057" w:rsidRDefault="00391C45" w:rsidP="008C7057">
            <w:pPr>
              <w:pStyle w:val="BodyText"/>
              <w:jc w:val="right"/>
            </w:pPr>
            <w:r w:rsidRPr="00082F8C">
              <w:t>$38.7</w:t>
            </w:r>
            <w:r>
              <w:t>k</w:t>
            </w: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1A2A03B" w14:textId="4324B21D" w:rsidR="008C7057" w:rsidRDefault="00391C45" w:rsidP="008C7057">
            <w:pPr>
              <w:pStyle w:val="BodyText"/>
              <w:jc w:val="right"/>
            </w:pPr>
            <w:r w:rsidRPr="00082F8C">
              <w:t>$40.1</w:t>
            </w:r>
            <w:r>
              <w:t>k</w:t>
            </w: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AA236C2" w14:textId="71D1D661" w:rsidR="008C7057" w:rsidRDefault="00391C45" w:rsidP="008C7057">
            <w:pPr>
              <w:pStyle w:val="BodyText"/>
              <w:jc w:val="right"/>
            </w:pPr>
            <w:r w:rsidRPr="00082F8C">
              <w:t>$25.7</w:t>
            </w:r>
            <w:r>
              <w:t>k</w:t>
            </w: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F27DEBD" w14:textId="635D7A4F" w:rsidR="008C7057" w:rsidRDefault="00B56767" w:rsidP="008C7057">
            <w:pPr>
              <w:pStyle w:val="BodyText"/>
              <w:jc w:val="right"/>
              <w:rPr>
                <w:b/>
                <w:bCs/>
              </w:rPr>
            </w:pPr>
            <w:r w:rsidRPr="005C2481">
              <w:t>$104.5</w:t>
            </w:r>
            <w:r>
              <w:t>k</w:t>
            </w:r>
          </w:p>
        </w:tc>
      </w:tr>
      <w:tr w:rsidR="008C7057" w14:paraId="6B09AA7C" w14:textId="77777777" w:rsidTr="00EA403B">
        <w:tc>
          <w:tcPr>
            <w:tcW w:w="314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798EC07" w14:textId="63F64113" w:rsidR="008C7057" w:rsidRPr="0B6A58BB" w:rsidRDefault="008C7057" w:rsidP="008C7057">
            <w:pPr>
              <w:pStyle w:val="BodyText"/>
              <w:rPr>
                <w:rStyle w:val="StyleBody10pt"/>
                <w:sz w:val="22"/>
              </w:rPr>
            </w:pPr>
            <w:r>
              <w:rPr>
                <w:rStyle w:val="StyleBody10pt"/>
                <w:sz w:val="22"/>
              </w:rPr>
              <w:t>Postdoc / Student / Junior Staff</w:t>
            </w:r>
          </w:p>
        </w:tc>
        <w:tc>
          <w:tcPr>
            <w:tcW w:w="160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tcPr>
          <w:p w14:paraId="60A37AF8" w14:textId="1A1A2AE5" w:rsidR="008C7057" w:rsidRPr="0B6A58BB" w:rsidRDefault="00391C45" w:rsidP="008C7057">
            <w:pPr>
              <w:pStyle w:val="BodyText"/>
              <w:jc w:val="right"/>
            </w:pPr>
            <w:r w:rsidRPr="00082F8C">
              <w:t>$</w:t>
            </w: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vAlign w:val="center"/>
          </w:tcPr>
          <w:p w14:paraId="7AB15F4C" w14:textId="1EBE38FF" w:rsidR="008C7057" w:rsidRPr="0B6A58BB" w:rsidRDefault="00391C45" w:rsidP="008C7057">
            <w:pPr>
              <w:pStyle w:val="BodyText"/>
              <w:jc w:val="right"/>
            </w:pPr>
            <w:r>
              <w:rPr>
                <w:color w:val="000000"/>
              </w:rPr>
              <w:t>$</w:t>
            </w:r>
            <w:r w:rsidR="00EA403B">
              <w:rPr>
                <w:color w:val="000000"/>
              </w:rPr>
              <w:t>53.4</w:t>
            </w: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vAlign w:val="center"/>
          </w:tcPr>
          <w:p w14:paraId="01A1D356" w14:textId="6A64F182" w:rsidR="008C7057" w:rsidRPr="0B6A58BB" w:rsidRDefault="00391C45" w:rsidP="008C7057">
            <w:pPr>
              <w:pStyle w:val="BodyText"/>
              <w:jc w:val="right"/>
            </w:pPr>
            <w:r>
              <w:rPr>
                <w:color w:val="000000"/>
              </w:rPr>
              <w:t>$</w:t>
            </w:r>
            <w:r w:rsidR="00EA403B">
              <w:rPr>
                <w:color w:val="000000"/>
              </w:rPr>
              <w:t>38.8</w:t>
            </w: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8352CEF" w14:textId="142A2036" w:rsidR="008C7057" w:rsidRDefault="00B56767" w:rsidP="008C7057">
            <w:pPr>
              <w:pStyle w:val="BodyText"/>
              <w:jc w:val="right"/>
              <w:rPr>
                <w:b/>
                <w:bCs/>
              </w:rPr>
            </w:pPr>
            <w:r w:rsidRPr="005C2481">
              <w:t>$92.2</w:t>
            </w:r>
            <w:r>
              <w:t>k</w:t>
            </w:r>
          </w:p>
        </w:tc>
      </w:tr>
      <w:tr w:rsidR="008C7057" w:rsidRPr="009335CE" w14:paraId="327A76B9" w14:textId="77777777" w:rsidTr="00381206">
        <w:tc>
          <w:tcPr>
            <w:tcW w:w="314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8C08183" w14:textId="6BA2B452" w:rsidR="008C7057" w:rsidRPr="009335CE" w:rsidRDefault="008C7057" w:rsidP="008C7057">
            <w:pPr>
              <w:pStyle w:val="BodyText"/>
              <w:spacing w:after="0"/>
              <w:jc w:val="right"/>
              <w:rPr>
                <w:sz w:val="20"/>
                <w:szCs w:val="20"/>
              </w:rPr>
            </w:pPr>
            <w:r w:rsidRPr="00487647">
              <w:rPr>
                <w:b/>
                <w:bCs/>
                <w:sz w:val="20"/>
                <w:szCs w:val="20"/>
              </w:rPr>
              <w:t xml:space="preserve">Total </w:t>
            </w:r>
            <w:r>
              <w:rPr>
                <w:b/>
                <w:bCs/>
                <w:sz w:val="20"/>
                <w:szCs w:val="20"/>
              </w:rPr>
              <w:t>INL labor</w:t>
            </w:r>
          </w:p>
        </w:tc>
        <w:sdt>
          <w:sdtPr>
            <w:rPr>
              <w:rStyle w:val="StyleBody10pt"/>
              <w:b/>
              <w:bCs/>
            </w:rPr>
            <w:id w:val="231121636"/>
            <w:placeholder>
              <w:docPart w:val="44601B8BD2C73049A4689B3725C3ED43"/>
            </w:placeholder>
            <w15:appearance w15:val="hidden"/>
            <w:text/>
          </w:sdtPr>
          <w:sdtEndPr>
            <w:rPr>
              <w:rStyle w:val="DefaultParagraphFont"/>
              <w:sz w:val="22"/>
              <w:szCs w:val="20"/>
            </w:rPr>
          </w:sdtEndPr>
          <w:sdtContent>
            <w:tc>
              <w:tcPr>
                <w:tcW w:w="160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tcPr>
              <w:p w14:paraId="159C6466" w14:textId="4642E49B" w:rsidR="008C7057" w:rsidRDefault="003C0582" w:rsidP="008C7057">
                <w:pPr>
                  <w:pStyle w:val="BodyText"/>
                  <w:spacing w:after="0"/>
                  <w:jc w:val="right"/>
                  <w:rPr>
                    <w:rStyle w:val="StyleBody10pt"/>
                    <w:b/>
                    <w:bCs/>
                  </w:rPr>
                </w:pPr>
                <w:r>
                  <w:rPr>
                    <w:rStyle w:val="StyleBody10pt"/>
                    <w:b/>
                    <w:bCs/>
                  </w:rPr>
                  <w:t>$345k</w:t>
                </w:r>
              </w:p>
            </w:tc>
          </w:sdtContent>
        </w:sdt>
        <w:sdt>
          <w:sdtPr>
            <w:rPr>
              <w:b/>
              <w:bCs/>
              <w:sz w:val="20"/>
            </w:rPr>
            <w:id w:val="1771813964"/>
            <w:placeholder>
              <w:docPart w:val="412ACBC8DD84E64A9AF0A4D3601455B3"/>
            </w:placeholder>
            <w15:appearance w15:val="hidden"/>
            <w:text/>
          </w:sdtPr>
          <w:sdtContent>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C3566D2" w14:textId="14669D4A" w:rsidR="008C7057" w:rsidRPr="00CF48FE" w:rsidRDefault="003C0582" w:rsidP="008C7057">
                <w:pPr>
                  <w:pStyle w:val="BodyText"/>
                  <w:spacing w:after="0"/>
                  <w:jc w:val="right"/>
                  <w:rPr>
                    <w:b/>
                    <w:bCs/>
                    <w:sz w:val="20"/>
                    <w:szCs w:val="20"/>
                  </w:rPr>
                </w:pPr>
                <w:r w:rsidRPr="00727A37">
                  <w:rPr>
                    <w:b/>
                    <w:bCs/>
                    <w:sz w:val="20"/>
                  </w:rPr>
                  <w:t>$345k</w:t>
                </w:r>
              </w:p>
            </w:tc>
          </w:sdtContent>
        </w:sdt>
        <w:sdt>
          <w:sdtPr>
            <w:rPr>
              <w:b/>
              <w:bCs/>
              <w:sz w:val="20"/>
            </w:rPr>
            <w:id w:val="33085166"/>
            <w:placeholder>
              <w:docPart w:val="961B9F31569FDD4AB5205E59B2AB69E9"/>
            </w:placeholder>
            <w15:appearance w15:val="hidden"/>
            <w:text/>
          </w:sdtPr>
          <w:sdtContent>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77B62CE0" w14:textId="7552194F" w:rsidR="008C7057" w:rsidRPr="00CF48FE" w:rsidRDefault="003C0582" w:rsidP="008C7057">
                <w:pPr>
                  <w:pStyle w:val="BodyText"/>
                  <w:spacing w:after="0"/>
                  <w:jc w:val="right"/>
                  <w:rPr>
                    <w:b/>
                    <w:bCs/>
                    <w:sz w:val="20"/>
                    <w:szCs w:val="20"/>
                  </w:rPr>
                </w:pPr>
                <w:r w:rsidRPr="003C0582">
                  <w:rPr>
                    <w:b/>
                    <w:bCs/>
                    <w:sz w:val="20"/>
                  </w:rPr>
                  <w:t>$345k</w:t>
                </w:r>
              </w:p>
            </w:tc>
          </w:sdtContent>
        </w:sdt>
        <w:sdt>
          <w:sdtPr>
            <w:rPr>
              <w:rStyle w:val="StyleBody10pt"/>
              <w:b/>
              <w:bCs/>
            </w:rPr>
            <w:id w:val="-690217150"/>
            <w:placeholder>
              <w:docPart w:val="D571F0F2D5AE5B4C830030FF1CC4270F"/>
            </w:placeholder>
            <w15:appearance w15:val="hidden"/>
            <w:text/>
          </w:sdtPr>
          <w:sdtEndPr>
            <w:rPr>
              <w:rStyle w:val="DefaultParagraphFont"/>
              <w:sz w:val="22"/>
              <w:szCs w:val="20"/>
            </w:rPr>
          </w:sdtEndPr>
          <w:sdtContent>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22E47C1F" w14:textId="4442214A" w:rsidR="008C7057" w:rsidRPr="00883505" w:rsidRDefault="003C0582" w:rsidP="008C7057">
                <w:pPr>
                  <w:pStyle w:val="BodyText"/>
                  <w:spacing w:after="0"/>
                  <w:jc w:val="right"/>
                  <w:rPr>
                    <w:b/>
                    <w:bCs/>
                    <w:sz w:val="20"/>
                    <w:szCs w:val="20"/>
                  </w:rPr>
                </w:pPr>
                <w:r>
                  <w:rPr>
                    <w:rStyle w:val="StyleBody10pt"/>
                    <w:b/>
                    <w:bCs/>
                  </w:rPr>
                  <w:t>$1,035k</w:t>
                </w:r>
              </w:p>
            </w:tc>
          </w:sdtContent>
        </w:sdt>
      </w:tr>
      <w:tr w:rsidR="008C7057" w:rsidRPr="009335CE" w14:paraId="1E8D96A2" w14:textId="77777777" w:rsidTr="00381206">
        <w:tc>
          <w:tcPr>
            <w:tcW w:w="3147" w:type="dxa"/>
            <w:tcBorders>
              <w:top w:val="single" w:sz="2" w:space="0" w:color="A6A6A6" w:themeColor="background1" w:themeShade="A6"/>
              <w:left w:val="nil"/>
              <w:bottom w:val="single" w:sz="2" w:space="0" w:color="A6A6A6" w:themeColor="background1" w:themeShade="A6"/>
              <w:right w:val="nil"/>
            </w:tcBorders>
          </w:tcPr>
          <w:p w14:paraId="4FFABD99" w14:textId="77777777" w:rsidR="008C7057" w:rsidRPr="009335CE" w:rsidRDefault="008C7057" w:rsidP="008C7057">
            <w:pPr>
              <w:pStyle w:val="BodyText"/>
              <w:spacing w:after="0"/>
              <w:rPr>
                <w:sz w:val="20"/>
                <w:szCs w:val="20"/>
              </w:rPr>
            </w:pPr>
          </w:p>
        </w:tc>
        <w:tc>
          <w:tcPr>
            <w:tcW w:w="1608" w:type="dxa"/>
            <w:tcBorders>
              <w:top w:val="single" w:sz="2" w:space="0" w:color="A6A6A6" w:themeColor="background1" w:themeShade="A6"/>
              <w:left w:val="nil"/>
              <w:bottom w:val="single" w:sz="2" w:space="0" w:color="A6A6A6" w:themeColor="background1" w:themeShade="A6"/>
              <w:right w:val="nil"/>
            </w:tcBorders>
          </w:tcPr>
          <w:p w14:paraId="4B784E3D" w14:textId="77777777" w:rsidR="008C7057" w:rsidRPr="009335CE" w:rsidRDefault="008C7057" w:rsidP="008C7057">
            <w:pPr>
              <w:pStyle w:val="BodyText"/>
              <w:spacing w:after="0"/>
              <w:jc w:val="center"/>
              <w:rPr>
                <w:sz w:val="20"/>
                <w:szCs w:val="20"/>
              </w:rPr>
            </w:pPr>
          </w:p>
        </w:tc>
        <w:tc>
          <w:tcPr>
            <w:tcW w:w="1609" w:type="dxa"/>
            <w:tcBorders>
              <w:top w:val="single" w:sz="2" w:space="0" w:color="A6A6A6" w:themeColor="background1" w:themeShade="A6"/>
              <w:left w:val="nil"/>
              <w:bottom w:val="single" w:sz="2" w:space="0" w:color="A6A6A6" w:themeColor="background1" w:themeShade="A6"/>
              <w:right w:val="nil"/>
            </w:tcBorders>
          </w:tcPr>
          <w:p w14:paraId="614873B7" w14:textId="0D65FD9C" w:rsidR="008C7057" w:rsidRPr="009335CE" w:rsidRDefault="008C7057" w:rsidP="008C7057">
            <w:pPr>
              <w:pStyle w:val="BodyText"/>
              <w:spacing w:after="0"/>
              <w:jc w:val="center"/>
              <w:rPr>
                <w:sz w:val="20"/>
                <w:szCs w:val="20"/>
              </w:rPr>
            </w:pPr>
          </w:p>
        </w:tc>
        <w:tc>
          <w:tcPr>
            <w:tcW w:w="1609" w:type="dxa"/>
            <w:tcBorders>
              <w:top w:val="single" w:sz="2" w:space="0" w:color="A6A6A6" w:themeColor="background1" w:themeShade="A6"/>
              <w:left w:val="nil"/>
              <w:bottom w:val="single" w:sz="2" w:space="0" w:color="A6A6A6" w:themeColor="background1" w:themeShade="A6"/>
              <w:right w:val="nil"/>
            </w:tcBorders>
          </w:tcPr>
          <w:p w14:paraId="338C2B38" w14:textId="77777777" w:rsidR="008C7057" w:rsidRPr="009335CE" w:rsidRDefault="008C7057" w:rsidP="008C7057">
            <w:pPr>
              <w:pStyle w:val="BodyText"/>
              <w:spacing w:after="0"/>
              <w:jc w:val="center"/>
              <w:rPr>
                <w:sz w:val="20"/>
                <w:szCs w:val="20"/>
              </w:rPr>
            </w:pPr>
          </w:p>
        </w:tc>
        <w:tc>
          <w:tcPr>
            <w:tcW w:w="1609" w:type="dxa"/>
            <w:tcBorders>
              <w:top w:val="single" w:sz="2" w:space="0" w:color="A6A6A6" w:themeColor="background1" w:themeShade="A6"/>
              <w:left w:val="nil"/>
              <w:bottom w:val="single" w:sz="2" w:space="0" w:color="A6A6A6" w:themeColor="background1" w:themeShade="A6"/>
              <w:right w:val="nil"/>
            </w:tcBorders>
          </w:tcPr>
          <w:p w14:paraId="2362C0DD" w14:textId="77777777" w:rsidR="008C7057" w:rsidRPr="00883505" w:rsidRDefault="008C7057" w:rsidP="008C7057">
            <w:pPr>
              <w:pStyle w:val="BodyText"/>
              <w:spacing w:after="0"/>
              <w:jc w:val="center"/>
              <w:rPr>
                <w:b/>
                <w:bCs/>
                <w:sz w:val="20"/>
                <w:szCs w:val="20"/>
              </w:rPr>
            </w:pPr>
          </w:p>
        </w:tc>
      </w:tr>
      <w:tr w:rsidR="008C7057" w:rsidRPr="009335CE" w14:paraId="433A33CB" w14:textId="77777777" w:rsidTr="00381206">
        <w:tc>
          <w:tcPr>
            <w:tcW w:w="314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F2F2F2" w:themeFill="background1" w:themeFillShade="F2"/>
          </w:tcPr>
          <w:p w14:paraId="14F81774" w14:textId="15EB1A5B" w:rsidR="008C7057" w:rsidRPr="00BD0BE9" w:rsidRDefault="008C7057" w:rsidP="008C7057">
            <w:pPr>
              <w:pStyle w:val="BodyText"/>
              <w:spacing w:after="0"/>
              <w:rPr>
                <w:b/>
                <w:bCs/>
                <w:sz w:val="20"/>
                <w:szCs w:val="20"/>
              </w:rPr>
            </w:pPr>
            <w:r w:rsidRPr="00BD0BE9">
              <w:rPr>
                <w:b/>
                <w:bCs/>
                <w:sz w:val="20"/>
                <w:szCs w:val="20"/>
              </w:rPr>
              <w:t xml:space="preserve">C: Nonlabor </w:t>
            </w:r>
          </w:p>
        </w:tc>
        <w:tc>
          <w:tcPr>
            <w:tcW w:w="160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F2F2F2" w:themeFill="background1" w:themeFillShade="F2"/>
          </w:tcPr>
          <w:p w14:paraId="680E63C9" w14:textId="528779A8" w:rsidR="008C7057" w:rsidRPr="00464083" w:rsidRDefault="008C7057" w:rsidP="008C7057">
            <w:pPr>
              <w:pStyle w:val="BodyText"/>
              <w:spacing w:after="0"/>
              <w:jc w:val="center"/>
              <w:rPr>
                <w:b/>
                <w:bCs/>
                <w:sz w:val="20"/>
                <w:szCs w:val="20"/>
              </w:rPr>
            </w:pPr>
            <w:r w:rsidRPr="00464083">
              <w:rPr>
                <w:b/>
                <w:bCs/>
                <w:sz w:val="20"/>
                <w:szCs w:val="20"/>
              </w:rPr>
              <w:t>FY-</w:t>
            </w:r>
            <w:sdt>
              <w:sdtPr>
                <w:rPr>
                  <w:rStyle w:val="StyleBody10pt"/>
                  <w:b/>
                  <w:bCs/>
                  <w:szCs w:val="20"/>
                </w:rPr>
                <w:id w:val="1732195723"/>
                <w:placeholder>
                  <w:docPart w:val="96904611FA204D91A4A6D4052B5CF269"/>
                </w:placeholder>
                <w15:appearance w15:val="hidden"/>
              </w:sdtPr>
              <w:sdtEndPr>
                <w:rPr>
                  <w:rStyle w:val="DefaultParagraphFont"/>
                  <w:sz w:val="22"/>
                </w:rPr>
              </w:sdtEndPr>
              <w:sdtContent>
                <w:r>
                  <w:rPr>
                    <w:rStyle w:val="StyleBody10pt"/>
                    <w:b/>
                    <w:bCs/>
                    <w:szCs w:val="20"/>
                  </w:rPr>
                  <w:t>23</w:t>
                </w:r>
              </w:sdtContent>
            </w:sdt>
            <w:r w:rsidRPr="00464083">
              <w:rPr>
                <w:b/>
                <w:bCs/>
                <w:sz w:val="20"/>
                <w:szCs w:val="20"/>
              </w:rPr>
              <w:t xml:space="preserve"> ($k)</w:t>
            </w: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F2F2F2" w:themeFill="background1" w:themeFillShade="F2"/>
          </w:tcPr>
          <w:p w14:paraId="0CA87E55" w14:textId="3FAD28F7" w:rsidR="008C7057" w:rsidRPr="009335CE" w:rsidRDefault="008C7057" w:rsidP="008C7057">
            <w:pPr>
              <w:pStyle w:val="BodyText"/>
              <w:spacing w:after="0"/>
              <w:jc w:val="center"/>
              <w:rPr>
                <w:sz w:val="20"/>
                <w:szCs w:val="20"/>
              </w:rPr>
            </w:pPr>
            <w:r w:rsidRPr="00464083">
              <w:rPr>
                <w:b/>
                <w:bCs/>
                <w:sz w:val="20"/>
                <w:szCs w:val="20"/>
              </w:rPr>
              <w:t>FY-</w:t>
            </w:r>
            <w:sdt>
              <w:sdtPr>
                <w:rPr>
                  <w:rStyle w:val="StyleBody10pt"/>
                  <w:b/>
                  <w:bCs/>
                  <w:szCs w:val="20"/>
                </w:rPr>
                <w:id w:val="-165871853"/>
                <w:placeholder>
                  <w:docPart w:val="7B544FC3DEAC452582A9A28F2323E422"/>
                </w:placeholder>
                <w15:appearance w15:val="hidden"/>
              </w:sdtPr>
              <w:sdtEndPr>
                <w:rPr>
                  <w:rStyle w:val="DefaultParagraphFont"/>
                  <w:sz w:val="22"/>
                </w:rPr>
              </w:sdtEndPr>
              <w:sdtContent>
                <w:r>
                  <w:rPr>
                    <w:rStyle w:val="StyleBody10pt"/>
                    <w:b/>
                    <w:bCs/>
                    <w:szCs w:val="20"/>
                  </w:rPr>
                  <w:t>24</w:t>
                </w:r>
              </w:sdtContent>
            </w:sdt>
            <w:r w:rsidRPr="00464083">
              <w:rPr>
                <w:b/>
                <w:bCs/>
                <w:sz w:val="20"/>
                <w:szCs w:val="20"/>
              </w:rPr>
              <w:t xml:space="preserve"> ($k)</w:t>
            </w: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F2F2F2" w:themeFill="background1" w:themeFillShade="F2"/>
          </w:tcPr>
          <w:p w14:paraId="37033768" w14:textId="250B8F97" w:rsidR="008C7057" w:rsidRPr="009335CE" w:rsidRDefault="008C7057" w:rsidP="008C7057">
            <w:pPr>
              <w:pStyle w:val="BodyText"/>
              <w:spacing w:after="0"/>
              <w:jc w:val="center"/>
              <w:rPr>
                <w:sz w:val="20"/>
                <w:szCs w:val="20"/>
              </w:rPr>
            </w:pPr>
            <w:r w:rsidRPr="00464083">
              <w:rPr>
                <w:b/>
                <w:bCs/>
                <w:sz w:val="20"/>
                <w:szCs w:val="20"/>
              </w:rPr>
              <w:t>FY-</w:t>
            </w:r>
            <w:sdt>
              <w:sdtPr>
                <w:rPr>
                  <w:rStyle w:val="StyleBody10pt"/>
                  <w:b/>
                  <w:bCs/>
                  <w:szCs w:val="20"/>
                </w:rPr>
                <w:id w:val="-265392009"/>
                <w:placeholder>
                  <w:docPart w:val="D078F77187864C8A8C4730DC2417BE06"/>
                </w:placeholder>
                <w15:appearance w15:val="hidden"/>
              </w:sdtPr>
              <w:sdtEndPr>
                <w:rPr>
                  <w:rStyle w:val="DefaultParagraphFont"/>
                  <w:sz w:val="22"/>
                </w:rPr>
              </w:sdtEndPr>
              <w:sdtContent>
                <w:r>
                  <w:rPr>
                    <w:rStyle w:val="StyleBody10pt"/>
                    <w:b/>
                    <w:bCs/>
                    <w:szCs w:val="20"/>
                  </w:rPr>
                  <w:t>25</w:t>
                </w:r>
              </w:sdtContent>
            </w:sdt>
            <w:r w:rsidRPr="00464083">
              <w:rPr>
                <w:b/>
                <w:bCs/>
                <w:sz w:val="20"/>
                <w:szCs w:val="20"/>
              </w:rPr>
              <w:t xml:space="preserve"> ($k)</w:t>
            </w: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F2F2F2" w:themeFill="background1" w:themeFillShade="F2"/>
          </w:tcPr>
          <w:p w14:paraId="117150EC" w14:textId="3C30AB14" w:rsidR="008C7057" w:rsidRPr="00883505" w:rsidRDefault="008C7057" w:rsidP="008C7057">
            <w:pPr>
              <w:pStyle w:val="BodyText"/>
              <w:spacing w:after="0"/>
              <w:jc w:val="center"/>
              <w:rPr>
                <w:b/>
                <w:bCs/>
                <w:sz w:val="20"/>
                <w:szCs w:val="20"/>
              </w:rPr>
            </w:pPr>
            <w:r w:rsidRPr="00464083">
              <w:rPr>
                <w:b/>
                <w:bCs/>
                <w:sz w:val="20"/>
                <w:szCs w:val="20"/>
              </w:rPr>
              <w:t>Total ($k)</w:t>
            </w:r>
          </w:p>
        </w:tc>
      </w:tr>
      <w:tr w:rsidR="008C7057" w:rsidRPr="009335CE" w14:paraId="58346C7E" w14:textId="77777777" w:rsidTr="00381206">
        <w:sdt>
          <w:sdtPr>
            <w:rPr>
              <w:rStyle w:val="StyleBody10pt"/>
            </w:rPr>
            <w:id w:val="166534968"/>
            <w:placeholder>
              <w:docPart w:val="75F199B302C642E8AC4740E8CE3E274C"/>
            </w:placeholder>
            <w15:appearance w15:val="hidden"/>
            <w:text/>
          </w:sdtPr>
          <w:sdtEndPr>
            <w:rPr>
              <w:rStyle w:val="DefaultParagraphFont"/>
              <w:sz w:val="22"/>
              <w:szCs w:val="20"/>
            </w:rPr>
          </w:sdtEndPr>
          <w:sdtContent>
            <w:tc>
              <w:tcPr>
                <w:tcW w:w="314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8A1D6C4" w14:textId="16046ECD" w:rsidR="008C7057" w:rsidRPr="009335CE" w:rsidRDefault="008C7057" w:rsidP="008C7057">
                <w:pPr>
                  <w:pStyle w:val="BodyText"/>
                  <w:spacing w:after="0"/>
                  <w:rPr>
                    <w:sz w:val="20"/>
                    <w:szCs w:val="20"/>
                  </w:rPr>
                </w:pPr>
                <w:r>
                  <w:rPr>
                    <w:rStyle w:val="StyleBody10pt"/>
                  </w:rPr>
                  <w:t>Travel</w:t>
                </w:r>
              </w:p>
            </w:tc>
          </w:sdtContent>
        </w:sdt>
        <w:tc>
          <w:tcPr>
            <w:tcW w:w="160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tcPr>
          <w:p w14:paraId="0DFFF410" w14:textId="60ED7A51" w:rsidR="008C7057" w:rsidRPr="009335CE" w:rsidRDefault="008C7057" w:rsidP="008C7057">
            <w:pPr>
              <w:pStyle w:val="BodyText"/>
              <w:spacing w:after="0"/>
              <w:jc w:val="right"/>
              <w:rPr>
                <w:sz w:val="20"/>
                <w:szCs w:val="20"/>
              </w:rPr>
            </w:pPr>
            <w:r>
              <w:rPr>
                <w:sz w:val="20"/>
                <w:szCs w:val="20"/>
              </w:rPr>
              <w:t>$5k</w:t>
            </w: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33B8F924" w14:textId="00AC7D3F" w:rsidR="008C7057" w:rsidRPr="009335CE" w:rsidRDefault="008C7057" w:rsidP="008C7057">
            <w:pPr>
              <w:pStyle w:val="BodyText"/>
              <w:spacing w:after="0"/>
              <w:jc w:val="right"/>
              <w:rPr>
                <w:sz w:val="20"/>
                <w:szCs w:val="20"/>
              </w:rPr>
            </w:pPr>
            <w:r>
              <w:rPr>
                <w:sz w:val="20"/>
                <w:szCs w:val="20"/>
              </w:rPr>
              <w:t>$5k</w:t>
            </w: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5A3AAF0C" w14:textId="2F925B5F" w:rsidR="008C7057" w:rsidRPr="009335CE" w:rsidRDefault="008C7057" w:rsidP="008C7057">
            <w:pPr>
              <w:pStyle w:val="BodyText"/>
              <w:spacing w:after="0"/>
              <w:jc w:val="right"/>
              <w:rPr>
                <w:sz w:val="20"/>
                <w:szCs w:val="20"/>
              </w:rPr>
            </w:pPr>
            <w:r>
              <w:rPr>
                <w:sz w:val="20"/>
                <w:szCs w:val="20"/>
              </w:rPr>
              <w:t>$5k</w:t>
            </w:r>
          </w:p>
        </w:tc>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185A3874" w14:textId="422B7C13" w:rsidR="008C7057" w:rsidRPr="00883505" w:rsidRDefault="00A96576" w:rsidP="008C7057">
            <w:pPr>
              <w:pStyle w:val="BodyText"/>
              <w:spacing w:after="0"/>
              <w:jc w:val="right"/>
              <w:rPr>
                <w:b/>
                <w:bCs/>
                <w:sz w:val="20"/>
                <w:szCs w:val="20"/>
              </w:rPr>
            </w:pPr>
            <w:r>
              <w:rPr>
                <w:b/>
                <w:bCs/>
                <w:sz w:val="20"/>
                <w:szCs w:val="20"/>
              </w:rPr>
              <w:t>$15k</w:t>
            </w:r>
          </w:p>
        </w:tc>
      </w:tr>
      <w:tr w:rsidR="008C7057" w:rsidRPr="009335CE" w14:paraId="57603000" w14:textId="77777777" w:rsidTr="00381206">
        <w:tc>
          <w:tcPr>
            <w:tcW w:w="314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44586076" w14:textId="1CDC94A6" w:rsidR="008C7057" w:rsidRPr="009335CE" w:rsidRDefault="008C7057" w:rsidP="008C7057">
            <w:pPr>
              <w:pStyle w:val="BodyText"/>
              <w:spacing w:after="0"/>
              <w:jc w:val="right"/>
              <w:rPr>
                <w:sz w:val="20"/>
                <w:szCs w:val="20"/>
              </w:rPr>
            </w:pPr>
            <w:r w:rsidRPr="00487647">
              <w:rPr>
                <w:b/>
                <w:bCs/>
                <w:sz w:val="20"/>
                <w:szCs w:val="20"/>
              </w:rPr>
              <w:t xml:space="preserve">Total </w:t>
            </w:r>
            <w:r>
              <w:rPr>
                <w:b/>
                <w:bCs/>
                <w:sz w:val="20"/>
                <w:szCs w:val="20"/>
              </w:rPr>
              <w:t>nonlabor</w:t>
            </w:r>
          </w:p>
        </w:tc>
        <w:sdt>
          <w:sdtPr>
            <w:rPr>
              <w:rStyle w:val="StyleBody10pt"/>
              <w:b/>
              <w:bCs/>
            </w:rPr>
            <w:id w:val="-1894489963"/>
            <w:placeholder>
              <w:docPart w:val="C01D8D5538C6465BA690493DA006ED12"/>
            </w:placeholder>
            <w15:appearance w15:val="hidden"/>
            <w:text/>
          </w:sdtPr>
          <w:sdtEndPr>
            <w:rPr>
              <w:rStyle w:val="DefaultParagraphFont"/>
              <w:sz w:val="22"/>
              <w:szCs w:val="20"/>
            </w:rPr>
          </w:sdtEndPr>
          <w:sdtContent>
            <w:tc>
              <w:tcPr>
                <w:tcW w:w="160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tcPr>
              <w:p w14:paraId="2219E90D" w14:textId="5D255394" w:rsidR="008C7057" w:rsidRDefault="00A96576" w:rsidP="008C7057">
                <w:pPr>
                  <w:pStyle w:val="BodyText"/>
                  <w:spacing w:after="0"/>
                  <w:jc w:val="right"/>
                  <w:rPr>
                    <w:rStyle w:val="StyleBody10pt"/>
                    <w:b/>
                    <w:bCs/>
                  </w:rPr>
                </w:pPr>
                <w:r>
                  <w:rPr>
                    <w:rStyle w:val="StyleBody10pt"/>
                    <w:b/>
                    <w:bCs/>
                  </w:rPr>
                  <w:t>$5k</w:t>
                </w:r>
              </w:p>
            </w:tc>
          </w:sdtContent>
        </w:sdt>
        <w:sdt>
          <w:sdtPr>
            <w:rPr>
              <w:b/>
              <w:sz w:val="20"/>
            </w:rPr>
            <w:id w:val="-299541165"/>
            <w:placeholder>
              <w:docPart w:val="992547A5F57F49969518F9A05323DE68"/>
            </w:placeholder>
            <w15:appearance w15:val="hidden"/>
            <w:text/>
          </w:sdtPr>
          <w:sdtContent>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D797AC4" w14:textId="36D427C7" w:rsidR="008C7057" w:rsidRPr="00CF48FE" w:rsidRDefault="00A96576" w:rsidP="008C7057">
                <w:pPr>
                  <w:pStyle w:val="BodyText"/>
                  <w:spacing w:after="0"/>
                  <w:jc w:val="right"/>
                  <w:rPr>
                    <w:b/>
                    <w:bCs/>
                    <w:sz w:val="20"/>
                    <w:szCs w:val="20"/>
                  </w:rPr>
                </w:pPr>
                <w:r w:rsidRPr="00A96576">
                  <w:rPr>
                    <w:b/>
                    <w:sz w:val="20"/>
                  </w:rPr>
                  <w:t>$5k</w:t>
                </w:r>
              </w:p>
            </w:tc>
          </w:sdtContent>
        </w:sdt>
        <w:sdt>
          <w:sdtPr>
            <w:rPr>
              <w:b/>
              <w:sz w:val="20"/>
            </w:rPr>
            <w:id w:val="2115253303"/>
            <w:placeholder>
              <w:docPart w:val="42C8F73F5A0E4D648325497DFE191ACB"/>
            </w:placeholder>
            <w15:appearance w15:val="hidden"/>
            <w:text/>
          </w:sdtPr>
          <w:sdtContent>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8677A43" w14:textId="14701925" w:rsidR="008C7057" w:rsidRPr="00CF48FE" w:rsidRDefault="00A96576" w:rsidP="008C7057">
                <w:pPr>
                  <w:pStyle w:val="BodyText"/>
                  <w:spacing w:after="0"/>
                  <w:jc w:val="right"/>
                  <w:rPr>
                    <w:b/>
                    <w:bCs/>
                    <w:sz w:val="20"/>
                    <w:szCs w:val="20"/>
                  </w:rPr>
                </w:pPr>
                <w:r w:rsidRPr="00A96576">
                  <w:rPr>
                    <w:b/>
                    <w:sz w:val="20"/>
                  </w:rPr>
                  <w:t>$5k</w:t>
                </w:r>
              </w:p>
            </w:tc>
          </w:sdtContent>
        </w:sdt>
        <w:sdt>
          <w:sdtPr>
            <w:rPr>
              <w:rStyle w:val="StyleBody10pt"/>
              <w:b/>
              <w:bCs/>
            </w:rPr>
            <w:id w:val="1809745625"/>
            <w:placeholder>
              <w:docPart w:val="F7B11317ECF240D4800C1CA11AB2FEB9"/>
            </w:placeholder>
            <w15:appearance w15:val="hidden"/>
            <w:text/>
          </w:sdtPr>
          <w:sdtEndPr>
            <w:rPr>
              <w:rStyle w:val="DefaultParagraphFont"/>
              <w:sz w:val="22"/>
              <w:szCs w:val="20"/>
            </w:rPr>
          </w:sdtEndPr>
          <w:sdtContent>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auto"/>
              </w:tcPr>
              <w:p w14:paraId="04CA13A4" w14:textId="6102F90F" w:rsidR="008C7057" w:rsidRPr="00883505" w:rsidRDefault="00A96576" w:rsidP="008C7057">
                <w:pPr>
                  <w:pStyle w:val="BodyText"/>
                  <w:spacing w:after="0"/>
                  <w:jc w:val="right"/>
                  <w:rPr>
                    <w:b/>
                    <w:bCs/>
                    <w:sz w:val="20"/>
                    <w:szCs w:val="20"/>
                  </w:rPr>
                </w:pPr>
                <w:r>
                  <w:rPr>
                    <w:rStyle w:val="StyleBody10pt"/>
                    <w:b/>
                    <w:bCs/>
                  </w:rPr>
                  <w:t>$15k</w:t>
                </w:r>
              </w:p>
            </w:tc>
          </w:sdtContent>
        </w:sdt>
      </w:tr>
      <w:tr w:rsidR="008C7057" w:rsidRPr="009335CE" w14:paraId="3ADFA59D" w14:textId="77777777" w:rsidTr="00381206">
        <w:tc>
          <w:tcPr>
            <w:tcW w:w="3147" w:type="dxa"/>
            <w:tcBorders>
              <w:top w:val="single" w:sz="2" w:space="0" w:color="A6A6A6" w:themeColor="background1" w:themeShade="A6"/>
              <w:left w:val="nil"/>
              <w:bottom w:val="single" w:sz="2" w:space="0" w:color="A6A6A6" w:themeColor="background1" w:themeShade="A6"/>
              <w:right w:val="nil"/>
            </w:tcBorders>
          </w:tcPr>
          <w:p w14:paraId="191FAB89" w14:textId="77777777" w:rsidR="008C7057" w:rsidRPr="009335CE" w:rsidRDefault="008C7057" w:rsidP="008C7057">
            <w:pPr>
              <w:pStyle w:val="BodyText"/>
              <w:spacing w:after="0"/>
              <w:rPr>
                <w:sz w:val="20"/>
                <w:szCs w:val="20"/>
              </w:rPr>
            </w:pPr>
          </w:p>
        </w:tc>
        <w:tc>
          <w:tcPr>
            <w:tcW w:w="1608" w:type="dxa"/>
            <w:tcBorders>
              <w:top w:val="single" w:sz="2" w:space="0" w:color="A6A6A6" w:themeColor="background1" w:themeShade="A6"/>
              <w:left w:val="nil"/>
              <w:bottom w:val="single" w:sz="2" w:space="0" w:color="A6A6A6" w:themeColor="background1" w:themeShade="A6"/>
              <w:right w:val="nil"/>
            </w:tcBorders>
          </w:tcPr>
          <w:p w14:paraId="24A51B1A" w14:textId="77777777" w:rsidR="008C7057" w:rsidRPr="009335CE" w:rsidRDefault="008C7057" w:rsidP="008C7057">
            <w:pPr>
              <w:pStyle w:val="BodyText"/>
              <w:spacing w:after="0"/>
              <w:jc w:val="center"/>
              <w:rPr>
                <w:sz w:val="20"/>
                <w:szCs w:val="20"/>
              </w:rPr>
            </w:pPr>
          </w:p>
        </w:tc>
        <w:tc>
          <w:tcPr>
            <w:tcW w:w="1609" w:type="dxa"/>
            <w:tcBorders>
              <w:top w:val="single" w:sz="2" w:space="0" w:color="A6A6A6" w:themeColor="background1" w:themeShade="A6"/>
              <w:left w:val="nil"/>
              <w:bottom w:val="single" w:sz="2" w:space="0" w:color="A6A6A6" w:themeColor="background1" w:themeShade="A6"/>
              <w:right w:val="nil"/>
            </w:tcBorders>
          </w:tcPr>
          <w:p w14:paraId="6F046BA0" w14:textId="1E32464C" w:rsidR="008C7057" w:rsidRPr="009335CE" w:rsidRDefault="008C7057" w:rsidP="008C7057">
            <w:pPr>
              <w:pStyle w:val="BodyText"/>
              <w:spacing w:after="0"/>
              <w:jc w:val="center"/>
              <w:rPr>
                <w:sz w:val="20"/>
                <w:szCs w:val="20"/>
              </w:rPr>
            </w:pPr>
          </w:p>
        </w:tc>
        <w:tc>
          <w:tcPr>
            <w:tcW w:w="1609" w:type="dxa"/>
            <w:tcBorders>
              <w:top w:val="single" w:sz="2" w:space="0" w:color="A6A6A6" w:themeColor="background1" w:themeShade="A6"/>
              <w:left w:val="nil"/>
              <w:bottom w:val="single" w:sz="2" w:space="0" w:color="A6A6A6" w:themeColor="background1" w:themeShade="A6"/>
              <w:right w:val="nil"/>
            </w:tcBorders>
          </w:tcPr>
          <w:p w14:paraId="17A1D68F" w14:textId="77777777" w:rsidR="008C7057" w:rsidRPr="009335CE" w:rsidRDefault="008C7057" w:rsidP="008C7057">
            <w:pPr>
              <w:pStyle w:val="BodyText"/>
              <w:spacing w:after="0"/>
              <w:jc w:val="center"/>
              <w:rPr>
                <w:sz w:val="20"/>
                <w:szCs w:val="20"/>
              </w:rPr>
            </w:pPr>
          </w:p>
        </w:tc>
        <w:tc>
          <w:tcPr>
            <w:tcW w:w="1609" w:type="dxa"/>
            <w:tcBorders>
              <w:top w:val="single" w:sz="2" w:space="0" w:color="A6A6A6" w:themeColor="background1" w:themeShade="A6"/>
              <w:left w:val="nil"/>
              <w:bottom w:val="single" w:sz="2" w:space="0" w:color="A6A6A6" w:themeColor="background1" w:themeShade="A6"/>
              <w:right w:val="nil"/>
            </w:tcBorders>
          </w:tcPr>
          <w:p w14:paraId="36B0E220" w14:textId="77777777" w:rsidR="008C7057" w:rsidRPr="00883505" w:rsidRDefault="008C7057" w:rsidP="008C7057">
            <w:pPr>
              <w:pStyle w:val="BodyText"/>
              <w:spacing w:after="0"/>
              <w:jc w:val="center"/>
              <w:rPr>
                <w:b/>
                <w:bCs/>
                <w:sz w:val="20"/>
                <w:szCs w:val="20"/>
              </w:rPr>
            </w:pPr>
          </w:p>
        </w:tc>
      </w:tr>
      <w:tr w:rsidR="008C7057" w:rsidRPr="009335CE" w14:paraId="4633E9C4" w14:textId="77777777" w:rsidTr="00381206">
        <w:tc>
          <w:tcPr>
            <w:tcW w:w="3147"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F2F2F2" w:themeFill="background1" w:themeFillShade="F2"/>
          </w:tcPr>
          <w:p w14:paraId="772D6F73" w14:textId="25A0939C" w:rsidR="008C7057" w:rsidRPr="00E83C9B" w:rsidRDefault="008C7057" w:rsidP="008C7057">
            <w:pPr>
              <w:pStyle w:val="BodyText"/>
              <w:spacing w:after="0"/>
              <w:rPr>
                <w:b/>
                <w:bCs/>
                <w:sz w:val="20"/>
                <w:szCs w:val="20"/>
              </w:rPr>
            </w:pPr>
            <w:r w:rsidRPr="00E83C9B">
              <w:rPr>
                <w:b/>
                <w:bCs/>
                <w:sz w:val="20"/>
                <w:szCs w:val="20"/>
              </w:rPr>
              <w:t xml:space="preserve">B+C: Total </w:t>
            </w:r>
            <w:r>
              <w:rPr>
                <w:b/>
                <w:bCs/>
                <w:sz w:val="20"/>
                <w:szCs w:val="20"/>
              </w:rPr>
              <w:t>B</w:t>
            </w:r>
            <w:r w:rsidRPr="00E83C9B">
              <w:rPr>
                <w:b/>
                <w:bCs/>
                <w:sz w:val="20"/>
                <w:szCs w:val="20"/>
              </w:rPr>
              <w:t xml:space="preserve">udget </w:t>
            </w:r>
            <w:r>
              <w:rPr>
                <w:b/>
                <w:bCs/>
                <w:sz w:val="20"/>
                <w:szCs w:val="20"/>
              </w:rPr>
              <w:t>R</w:t>
            </w:r>
            <w:r w:rsidRPr="00E83C9B">
              <w:rPr>
                <w:b/>
                <w:bCs/>
                <w:sz w:val="20"/>
                <w:szCs w:val="20"/>
              </w:rPr>
              <w:t>equest</w:t>
            </w:r>
          </w:p>
        </w:tc>
        <w:sdt>
          <w:sdtPr>
            <w:rPr>
              <w:rStyle w:val="StyleBody10pt"/>
              <w:b/>
              <w:bCs/>
            </w:rPr>
            <w:id w:val="1764039814"/>
            <w:placeholder>
              <w:docPart w:val="E330EDA127E59E4E94E33F3E8259339C"/>
            </w:placeholder>
            <w15:appearance w15:val="hidden"/>
            <w:text/>
          </w:sdtPr>
          <w:sdtEndPr>
            <w:rPr>
              <w:rStyle w:val="DefaultParagraphFont"/>
              <w:sz w:val="22"/>
              <w:szCs w:val="20"/>
            </w:rPr>
          </w:sdtEndPr>
          <w:sdtContent>
            <w:tc>
              <w:tcPr>
                <w:tcW w:w="1608"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F2F2F2" w:themeFill="background1" w:themeFillShade="F2"/>
              </w:tcPr>
              <w:p w14:paraId="45AB1C3E" w14:textId="2F21DE65" w:rsidR="008C7057" w:rsidRDefault="00E210C0" w:rsidP="008C7057">
                <w:pPr>
                  <w:pStyle w:val="BodyText"/>
                  <w:spacing w:after="0"/>
                  <w:jc w:val="right"/>
                  <w:rPr>
                    <w:rStyle w:val="StyleBody10pt"/>
                    <w:b/>
                    <w:bCs/>
                  </w:rPr>
                </w:pPr>
                <w:r>
                  <w:rPr>
                    <w:rStyle w:val="StyleBody10pt"/>
                    <w:b/>
                    <w:bCs/>
                  </w:rPr>
                  <w:t>$350k</w:t>
                </w:r>
              </w:p>
            </w:tc>
          </w:sdtContent>
        </w:sdt>
        <w:sdt>
          <w:sdtPr>
            <w:rPr>
              <w:b/>
              <w:bCs/>
              <w:sz w:val="20"/>
            </w:rPr>
            <w:id w:val="-1920863528"/>
            <w:placeholder>
              <w:docPart w:val="215C1EA001D63447ADA64D15AA6752A5"/>
            </w:placeholder>
            <w15:appearance w15:val="hidden"/>
            <w:text/>
          </w:sdtPr>
          <w:sdtContent>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F2F2F2" w:themeFill="background1" w:themeFillShade="F2"/>
              </w:tcPr>
              <w:p w14:paraId="25197595" w14:textId="01FB2875" w:rsidR="008C7057" w:rsidRPr="00E83C9B" w:rsidRDefault="00E210C0" w:rsidP="008C7057">
                <w:pPr>
                  <w:pStyle w:val="BodyText"/>
                  <w:spacing w:after="0"/>
                  <w:jc w:val="right"/>
                  <w:rPr>
                    <w:b/>
                    <w:bCs/>
                    <w:sz w:val="20"/>
                    <w:szCs w:val="20"/>
                  </w:rPr>
                </w:pPr>
                <w:r w:rsidRPr="00E210C0">
                  <w:rPr>
                    <w:b/>
                    <w:bCs/>
                    <w:sz w:val="20"/>
                  </w:rPr>
                  <w:t>$350k</w:t>
                </w:r>
              </w:p>
            </w:tc>
          </w:sdtContent>
        </w:sdt>
        <w:sdt>
          <w:sdtPr>
            <w:rPr>
              <w:b/>
              <w:bCs/>
              <w:sz w:val="20"/>
            </w:rPr>
            <w:id w:val="-1104801236"/>
            <w:placeholder>
              <w:docPart w:val="6B7BEA935E537F4797B9E826533C5C91"/>
            </w:placeholder>
            <w15:appearance w15:val="hidden"/>
            <w:text/>
          </w:sdtPr>
          <w:sdtContent>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F2F2F2" w:themeFill="background1" w:themeFillShade="F2"/>
              </w:tcPr>
              <w:p w14:paraId="5CC090B2" w14:textId="7A58C088" w:rsidR="008C7057" w:rsidRPr="00E83C9B" w:rsidRDefault="00E210C0" w:rsidP="008C7057">
                <w:pPr>
                  <w:pStyle w:val="BodyText"/>
                  <w:spacing w:after="0"/>
                  <w:jc w:val="right"/>
                  <w:rPr>
                    <w:b/>
                    <w:bCs/>
                    <w:sz w:val="20"/>
                    <w:szCs w:val="20"/>
                  </w:rPr>
                </w:pPr>
                <w:r w:rsidRPr="00E210C0">
                  <w:rPr>
                    <w:b/>
                    <w:bCs/>
                    <w:sz w:val="20"/>
                  </w:rPr>
                  <w:t>$350k</w:t>
                </w:r>
              </w:p>
            </w:tc>
          </w:sdtContent>
        </w:sdt>
        <w:sdt>
          <w:sdtPr>
            <w:rPr>
              <w:b/>
              <w:bCs/>
              <w:sz w:val="20"/>
            </w:rPr>
            <w:id w:val="1989364237"/>
            <w:placeholder>
              <w:docPart w:val="37FEC1A06EDD2343BBEA875A6C012AE5"/>
            </w:placeholder>
            <w15:appearance w15:val="hidden"/>
            <w:text/>
          </w:sdtPr>
          <w:sdtContent>
            <w:tc>
              <w:tcPr>
                <w:tcW w:w="1609"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shd w:val="clear" w:color="auto" w:fill="F2F2F2" w:themeFill="background1" w:themeFillShade="F2"/>
              </w:tcPr>
              <w:p w14:paraId="627BE603" w14:textId="3BD99AFD" w:rsidR="008C7057" w:rsidRPr="00883505" w:rsidRDefault="00E210C0" w:rsidP="008C7057">
                <w:pPr>
                  <w:pStyle w:val="BodyText"/>
                  <w:spacing w:after="0"/>
                  <w:jc w:val="right"/>
                  <w:rPr>
                    <w:b/>
                    <w:bCs/>
                    <w:sz w:val="20"/>
                    <w:szCs w:val="20"/>
                  </w:rPr>
                </w:pPr>
                <w:r w:rsidRPr="00E210C0">
                  <w:rPr>
                    <w:b/>
                    <w:bCs/>
                    <w:sz w:val="20"/>
                  </w:rPr>
                  <w:t>$350k</w:t>
                </w:r>
              </w:p>
            </w:tc>
          </w:sdtContent>
        </w:sdt>
      </w:tr>
    </w:tbl>
    <w:p w14:paraId="406E6D32" w14:textId="7F986FA1" w:rsidR="008D3718" w:rsidRDefault="008D3718" w:rsidP="00BA4F7D">
      <w:pPr>
        <w:pStyle w:val="BodyText"/>
        <w:spacing w:after="120"/>
      </w:pPr>
    </w:p>
    <w:p w14:paraId="4ADBAD8C" w14:textId="250FBCC3" w:rsidR="003447D1" w:rsidRDefault="00754EDA" w:rsidP="009A0023">
      <w:pPr>
        <w:pStyle w:val="Heading1"/>
      </w:pPr>
      <w:r w:rsidRPr="00754EDA">
        <w:t>DATA MANAGEMENT PLAN</w:t>
      </w:r>
    </w:p>
    <w:p w14:paraId="4832E6F6" w14:textId="0FED64FF" w:rsidR="00722EC4" w:rsidRDefault="00E34558" w:rsidP="00722EC4">
      <w:pPr>
        <w:pStyle w:val="BodyText"/>
        <w:rPr>
          <w:szCs w:val="24"/>
        </w:rPr>
      </w:pPr>
      <w:sdt>
        <w:sdtPr>
          <w:rPr>
            <w:rStyle w:val="BodyTextChar"/>
          </w:rPr>
          <w:id w:val="1772273713"/>
          <w:placeholder>
            <w:docPart w:val="E49AF41CE1DBF249AB735CFE7452B46A"/>
          </w:placeholder>
          <w15:appearance w15:val="hidden"/>
        </w:sdtPr>
        <w:sdtEndPr>
          <w:rPr>
            <w:rStyle w:val="DefaultParagraphFont"/>
          </w:rPr>
        </w:sdtEndPr>
        <w:sdtContent>
          <w:r w:rsidR="00722EC4">
            <w:rPr>
              <w:rStyle w:val="BodyTextChar"/>
            </w:rPr>
            <w:t>The primary output of this project, other than two journal articles, will be model specifications and code for the multiphysics simulations.</w:t>
          </w:r>
          <w:r w:rsidR="004C3F21">
            <w:rPr>
              <w:rStyle w:val="BodyTextChar"/>
            </w:rPr>
            <w:t xml:space="preserve"> </w:t>
          </w:r>
          <w:r w:rsidR="00722EC4">
            <w:rPr>
              <w:rStyle w:val="BodyTextChar"/>
            </w:rPr>
            <w:t xml:space="preserve">Modifications to MOOSE will be made </w:t>
          </w:r>
          <w:r w:rsidR="004E5F32">
            <w:rPr>
              <w:rStyle w:val="BodyTextChar"/>
            </w:rPr>
            <w:t>according</w:t>
          </w:r>
          <w:r w:rsidR="00722EC4">
            <w:rPr>
              <w:rStyle w:val="BodyTextChar"/>
            </w:rPr>
            <w:t xml:space="preserve"> to its software quality assurance (SQA) plan</w:t>
          </w:r>
          <w:r w:rsidR="004E5F32">
            <w:rPr>
              <w:rStyle w:val="BodyTextChar"/>
            </w:rPr>
            <w:t>,</w:t>
          </w:r>
          <w:r w:rsidR="00722EC4">
            <w:rPr>
              <w:rStyle w:val="BodyTextChar"/>
            </w:rPr>
            <w:t xml:space="preserve"> which is NQA-1 compliant and will be housed within the open-source Git repository on GitHub.</w:t>
          </w:r>
          <w:r w:rsidR="004C3F21">
            <w:rPr>
              <w:rStyle w:val="BodyTextChar"/>
            </w:rPr>
            <w:t xml:space="preserve"> </w:t>
          </w:r>
          <w:r w:rsidR="00722EC4">
            <w:rPr>
              <w:rStyle w:val="BodyTextChar"/>
            </w:rPr>
            <w:t xml:space="preserve">Modifications to </w:t>
          </w:r>
          <w:r w:rsidR="009C3E82">
            <w:rPr>
              <w:rStyle w:val="BodyTextChar"/>
            </w:rPr>
            <w:t xml:space="preserve">FALCON, </w:t>
          </w:r>
          <w:r w:rsidR="00722EC4">
            <w:rPr>
              <w:rStyle w:val="BodyTextChar"/>
            </w:rPr>
            <w:t>Pronghorn</w:t>
          </w:r>
          <w:r w:rsidR="004E5F32">
            <w:rPr>
              <w:rStyle w:val="BodyTextChar"/>
            </w:rPr>
            <w:t>,</w:t>
          </w:r>
          <w:r w:rsidR="00722EC4">
            <w:rPr>
              <w:rStyle w:val="BodyTextChar"/>
            </w:rPr>
            <w:t xml:space="preserve"> and Griffin will similarly follow those </w:t>
          </w:r>
          <w:r w:rsidR="00607E9C">
            <w:rPr>
              <w:rStyle w:val="BodyTextChar"/>
            </w:rPr>
            <w:t>code's</w:t>
          </w:r>
          <w:r w:rsidR="00722EC4">
            <w:rPr>
              <w:rStyle w:val="BodyTextChar"/>
            </w:rPr>
            <w:t xml:space="preserve"> SQA plans</w:t>
          </w:r>
          <w:r w:rsidR="00D10B5B">
            <w:rPr>
              <w:rStyle w:val="BodyTextChar"/>
            </w:rPr>
            <w:t>,</w:t>
          </w:r>
          <w:r w:rsidR="00722EC4">
            <w:rPr>
              <w:rStyle w:val="BodyTextChar"/>
            </w:rPr>
            <w:t xml:space="preserve"> and the </w:t>
          </w:r>
          <w:r w:rsidR="00D10B5B">
            <w:rPr>
              <w:rStyle w:val="BodyTextChar"/>
            </w:rPr>
            <w:t>improvements</w:t>
          </w:r>
          <w:r w:rsidR="00722EC4">
            <w:rPr>
              <w:rStyle w:val="BodyTextChar"/>
            </w:rPr>
            <w:t xml:space="preserve"> will be housed in designated, INL hosted Git repositories.</w:t>
          </w:r>
          <w:r w:rsidR="004C3F21">
            <w:rPr>
              <w:rStyle w:val="BodyTextChar"/>
            </w:rPr>
            <w:t xml:space="preserve"> </w:t>
          </w:r>
          <w:r w:rsidR="00722EC4">
            <w:rPr>
              <w:rStyle w:val="BodyTextChar"/>
            </w:rPr>
            <w:t xml:space="preserve">All model development will happen within the Nuclear Reactor Innovation </w:t>
          </w:r>
          <w:r w:rsidR="00607E9C">
            <w:rPr>
              <w:rStyle w:val="BodyTextChar"/>
            </w:rPr>
            <w:t>Center's</w:t>
          </w:r>
          <w:r w:rsidR="00722EC4">
            <w:rPr>
              <w:rStyle w:val="BodyTextChar"/>
            </w:rPr>
            <w:t xml:space="preserve"> Virtual Test Bed repository</w:t>
          </w:r>
          <w:r w:rsidR="00D10B5B">
            <w:rPr>
              <w:rStyle w:val="BodyTextChar"/>
            </w:rPr>
            <w:t>,</w:t>
          </w:r>
          <w:r w:rsidR="00722EC4">
            <w:rPr>
              <w:rStyle w:val="BodyTextChar"/>
            </w:rPr>
            <w:t xml:space="preserve"> and the ultimate models will be made publicly available.</w:t>
          </w:r>
        </w:sdtContent>
      </w:sdt>
    </w:p>
    <w:p w14:paraId="3D8AB933" w14:textId="77777777" w:rsidR="009135B7" w:rsidRDefault="009135B7" w:rsidP="009A0023">
      <w:pPr>
        <w:pStyle w:val="Heading2"/>
      </w:pPr>
      <w:r>
        <w:t xml:space="preserve">Data Types and Sources </w:t>
      </w:r>
    </w:p>
    <w:p w14:paraId="0DEFB52B" w14:textId="21484B4D" w:rsidR="009135B7" w:rsidRDefault="009135B7" w:rsidP="009135B7">
      <w:pPr>
        <w:pStyle w:val="BodyText"/>
      </w:pPr>
      <w:r>
        <w:t>The following describes the data for this research and the proposed deliverables.</w:t>
      </w:r>
    </w:p>
    <w:p w14:paraId="033DA285" w14:textId="2E300C03" w:rsidR="00E33304" w:rsidRDefault="00F93C7C" w:rsidP="00F93C7C">
      <w:pPr>
        <w:pStyle w:val="BodyText"/>
        <w:numPr>
          <w:ilvl w:val="0"/>
          <w:numId w:val="56"/>
        </w:numPr>
        <w:rPr>
          <w:rStyle w:val="BodyTextChar"/>
        </w:rPr>
      </w:pPr>
      <w:r>
        <w:rPr>
          <w:rStyle w:val="BodyTextChar"/>
        </w:rPr>
        <w:t>Code</w:t>
      </w:r>
      <w:r w:rsidR="0007494F">
        <w:rPr>
          <w:rStyle w:val="BodyTextChar"/>
        </w:rPr>
        <w:t xml:space="preserve"> contributed to existing INL repositories</w:t>
      </w:r>
    </w:p>
    <w:p w14:paraId="2860FBD4" w14:textId="7A88F46D" w:rsidR="0007494F" w:rsidRDefault="00A94173" w:rsidP="00F93C7C">
      <w:pPr>
        <w:pStyle w:val="BodyText"/>
        <w:numPr>
          <w:ilvl w:val="0"/>
          <w:numId w:val="56"/>
        </w:numPr>
        <w:rPr>
          <w:rStyle w:val="BodyTextChar"/>
        </w:rPr>
      </w:pPr>
      <w:r>
        <w:rPr>
          <w:rStyle w:val="BodyTextChar"/>
        </w:rPr>
        <w:t>Model input files and specifications</w:t>
      </w:r>
      <w:r w:rsidR="00555F2B">
        <w:rPr>
          <w:rStyle w:val="BodyTextChar"/>
        </w:rPr>
        <w:t xml:space="preserve"> which will be contributed to the VTB</w:t>
      </w:r>
    </w:p>
    <w:p w14:paraId="3AE8B93A" w14:textId="125EDD2E" w:rsidR="00BE6FF3" w:rsidRDefault="00BE6FF3" w:rsidP="00CB5EB9">
      <w:pPr>
        <w:pStyle w:val="BodyText"/>
        <w:numPr>
          <w:ilvl w:val="0"/>
          <w:numId w:val="56"/>
        </w:numPr>
      </w:pPr>
      <w:r>
        <w:rPr>
          <w:rStyle w:val="BodyTextChar"/>
        </w:rPr>
        <w:t>Journal articles</w:t>
      </w:r>
    </w:p>
    <w:p w14:paraId="6D9EB14D" w14:textId="77777777" w:rsidR="009135B7" w:rsidRDefault="009135B7" w:rsidP="009A0023">
      <w:pPr>
        <w:pStyle w:val="Heading2"/>
      </w:pPr>
      <w:r>
        <w:t xml:space="preserve">Data Sharing and Data Preservation </w:t>
      </w:r>
    </w:p>
    <w:p w14:paraId="7C04C14B" w14:textId="403C9F6B" w:rsidR="009135B7" w:rsidRDefault="009135B7" w:rsidP="009135B7">
      <w:pPr>
        <w:pStyle w:val="BodyText"/>
      </w:pPr>
      <w:r w:rsidRPr="007C1771">
        <w:t>Unclassified and non-proprietary final data shall be made available for a period of at least five years</w:t>
      </w:r>
      <w:r>
        <w:t xml:space="preserve"> after the </w:t>
      </w:r>
      <w:r w:rsidR="00DB2BEC">
        <w:t>project</w:t>
      </w:r>
      <w:r>
        <w:t xml:space="preserve"> ends.</w:t>
      </w:r>
      <w:r w:rsidR="004C3F21">
        <w:t xml:space="preserve"> </w:t>
      </w:r>
      <w:r>
        <w:t xml:space="preserve">This data will be stored at </w:t>
      </w:r>
      <w:r w:rsidR="00503750" w:rsidRPr="00503750">
        <w:t xml:space="preserve">Idaho National Laboratory </w:t>
      </w:r>
      <w:r w:rsidR="002D6066">
        <w:t>(</w:t>
      </w:r>
      <w:r>
        <w:t>INL</w:t>
      </w:r>
      <w:r w:rsidR="002D6066">
        <w:t>)</w:t>
      </w:r>
      <w:r>
        <w:t xml:space="preserve"> as a digital research record and even after the public availability period, may be requested and retrieved from </w:t>
      </w:r>
      <w:r w:rsidR="00607E9C">
        <w:t>INL's</w:t>
      </w:r>
      <w:r>
        <w:t xml:space="preserve"> records repository.</w:t>
      </w:r>
      <w:r w:rsidR="004C3F21">
        <w:t xml:space="preserve"> </w:t>
      </w:r>
      <w:r w:rsidR="003925D8">
        <w:t>Also,</w:t>
      </w:r>
    </w:p>
    <w:p w14:paraId="5D7850DB" w14:textId="1BD594EC" w:rsidR="009135B7" w:rsidRDefault="009135B7" w:rsidP="008A7FE6">
      <w:pPr>
        <w:pStyle w:val="ListBullet"/>
      </w:pPr>
      <w:r>
        <w:t>Publishers of research publications may store and make the final data available in addition to INL.</w:t>
      </w:r>
    </w:p>
    <w:p w14:paraId="691827EE" w14:textId="36ACFC8C" w:rsidR="009135B7" w:rsidRDefault="009135B7" w:rsidP="008A7FE6">
      <w:pPr>
        <w:pStyle w:val="ListBullet"/>
      </w:pPr>
      <w:r>
        <w:t>A third-party may request to preserve this data after the five-year term at INL.</w:t>
      </w:r>
      <w:r w:rsidR="004C3F21">
        <w:t xml:space="preserve"> </w:t>
      </w:r>
      <w:r>
        <w:t>The request will be evaluated by the project team and the INL Research Library.</w:t>
      </w:r>
    </w:p>
    <w:p w14:paraId="5EC0CC4C" w14:textId="4E57D5B3" w:rsidR="009135B7" w:rsidRDefault="009135B7" w:rsidP="008A7FE6">
      <w:pPr>
        <w:pStyle w:val="ListBullet"/>
      </w:pPr>
      <w:r>
        <w:t>All data resulting from this project are available to the government upon request through the government use license in place at INL.</w:t>
      </w:r>
    </w:p>
    <w:p w14:paraId="256A5C99" w14:textId="110E3EB4" w:rsidR="009135B7" w:rsidRDefault="009135B7" w:rsidP="008A7FE6">
      <w:pPr>
        <w:pStyle w:val="ListBullet"/>
      </w:pPr>
      <w:r>
        <w:t xml:space="preserve">All </w:t>
      </w:r>
      <w:r w:rsidR="00503750" w:rsidRPr="00503750">
        <w:t xml:space="preserve">Scientific and Technical Information (STI) </w:t>
      </w:r>
      <w:r>
        <w:t>products</w:t>
      </w:r>
      <w:r w:rsidR="00426113">
        <w:t xml:space="preserve">, </w:t>
      </w:r>
      <w:r>
        <w:t>including software and data</w:t>
      </w:r>
      <w:r w:rsidR="00426113">
        <w:t>,</w:t>
      </w:r>
      <w:r>
        <w:t xml:space="preserve"> </w:t>
      </w:r>
      <w:r w:rsidR="009332F5">
        <w:t xml:space="preserve">shall </w:t>
      </w:r>
      <w:r>
        <w:t xml:space="preserve">go through STI review using </w:t>
      </w:r>
      <w:r w:rsidR="00607E9C">
        <w:t>INL's</w:t>
      </w:r>
      <w:r>
        <w:t xml:space="preserve"> Lab Review System (LRS) before it is released for publication or disseminated outside of INL in any format or medium</w:t>
      </w:r>
      <w:r w:rsidR="00A73227">
        <w:t>.</w:t>
      </w:r>
    </w:p>
    <w:p w14:paraId="3CC40CCE" w14:textId="7801C735" w:rsidR="009F7478" w:rsidRDefault="009F7478" w:rsidP="009F7478">
      <w:pPr>
        <w:pStyle w:val="ListBullet"/>
        <w:tabs>
          <w:tab w:val="clear" w:pos="360"/>
          <w:tab w:val="num" w:pos="720"/>
        </w:tabs>
        <w:ind w:left="720"/>
      </w:pPr>
      <w:r>
        <w:t>Learn more about STI and the LRS process</w:t>
      </w:r>
      <w:r w:rsidR="00567D44">
        <w:t xml:space="preserve"> and contacts</w:t>
      </w:r>
      <w:r>
        <w:t xml:space="preserve"> at the </w:t>
      </w:r>
      <w:hyperlink r:id="rId20" w:history="1">
        <w:r w:rsidRPr="009F7478">
          <w:rPr>
            <w:rStyle w:val="Hyperlink"/>
          </w:rPr>
          <w:t>LRS website</w:t>
        </w:r>
      </w:hyperlink>
      <w:r>
        <w:t>.</w:t>
      </w:r>
    </w:p>
    <w:p w14:paraId="295C5EBB" w14:textId="20AE2865" w:rsidR="004F0B40" w:rsidRDefault="004F0B40" w:rsidP="009F7478">
      <w:pPr>
        <w:pStyle w:val="ListBullet"/>
        <w:tabs>
          <w:tab w:val="clear" w:pos="360"/>
          <w:tab w:val="num" w:pos="720"/>
        </w:tabs>
        <w:ind w:left="720"/>
      </w:pPr>
      <w:r w:rsidRPr="004F0B40">
        <w:t>Direct routine and iterative sharing of information with a</w:t>
      </w:r>
      <w:r w:rsidR="00567D44">
        <w:t>n</w:t>
      </w:r>
      <w:r w:rsidRPr="004F0B40">
        <w:t xml:space="preserve"> entity contractually involved with the work—and only with such entity—does not require formal review through the LRS process.</w:t>
      </w:r>
      <w:r w:rsidR="004C3F21">
        <w:t xml:space="preserve"> </w:t>
      </w:r>
      <w:r w:rsidRPr="004F0B40">
        <w:t>However, the recipient must be informed that the information has not been approved for unrestricted release, and the originator is solely responsible for obtaining and documenting any necessary reviews, particularly for classification.</w:t>
      </w:r>
    </w:p>
    <w:p w14:paraId="72300FF1" w14:textId="099517F9" w:rsidR="00376FC7" w:rsidRDefault="003B76D9" w:rsidP="00376FC7">
      <w:pPr>
        <w:pStyle w:val="BodyText"/>
      </w:pPr>
      <w:r>
        <w:t>F</w:t>
      </w:r>
      <w:r w:rsidR="00DE198D">
        <w:t>inal data from this project may have immediate impact both within the research field and more broadly to society.</w:t>
      </w:r>
      <w:r w:rsidR="004C3F21">
        <w:t xml:space="preserve"> </w:t>
      </w:r>
      <w:r w:rsidR="00DE198D">
        <w:t>Therefore, INL will make available the data necessary to validate research findings in the project publications.</w:t>
      </w:r>
      <w:r w:rsidR="004C3F21">
        <w:t xml:space="preserve"> </w:t>
      </w:r>
      <w:r w:rsidR="00376FC7" w:rsidRPr="00376FC7">
        <w:t xml:space="preserve">The Department of </w:t>
      </w:r>
      <w:r w:rsidR="00607E9C">
        <w:t>Energy's</w:t>
      </w:r>
      <w:r w:rsidR="00376FC7" w:rsidRPr="00376FC7">
        <w:t xml:space="preserve"> Office of Scientific and Technical Information (OSTI) shall be notified of all</w:t>
      </w:r>
      <w:r w:rsidR="00654C68" w:rsidRPr="00654C68">
        <w:t xml:space="preserve"> </w:t>
      </w:r>
      <w:r w:rsidR="00654C68">
        <w:t>publications resulting from this project.</w:t>
      </w:r>
      <w:r w:rsidR="004C3F21">
        <w:t xml:space="preserve"> </w:t>
      </w:r>
      <w:r w:rsidR="005217AA">
        <w:t>T</w:t>
      </w:r>
      <w:r w:rsidR="00D53FC4">
        <w:t xml:space="preserve">he final scientific and technical data used to generate charts, graphs, and tables in the </w:t>
      </w:r>
      <w:r w:rsidR="005217AA">
        <w:t>all</w:t>
      </w:r>
      <w:r w:rsidR="00D53FC4">
        <w:t xml:space="preserve"> publications</w:t>
      </w:r>
      <w:r w:rsidR="00F24E89">
        <w:t xml:space="preserve"> resulting from this project</w:t>
      </w:r>
      <w:r w:rsidR="00D53FC4">
        <w:t xml:space="preserve"> will be preserved in Microsoft Excel or a text-based comma</w:t>
      </w:r>
      <w:r w:rsidR="00FE30B6">
        <w:t xml:space="preserve"> </w:t>
      </w:r>
      <w:r w:rsidR="00D53FC4">
        <w:t>delimited file.</w:t>
      </w:r>
    </w:p>
    <w:p w14:paraId="0D560B2B" w14:textId="71E67DA0" w:rsidR="009135B7" w:rsidRDefault="000463E4" w:rsidP="009A0023">
      <w:pPr>
        <w:pStyle w:val="Heading2"/>
      </w:pPr>
      <w:r>
        <w:t xml:space="preserve">Data </w:t>
      </w:r>
      <w:r w:rsidR="009135B7">
        <w:t xml:space="preserve">Protection </w:t>
      </w:r>
    </w:p>
    <w:p w14:paraId="0B86D554" w14:textId="200D60DE" w:rsidR="00222AC8" w:rsidRPr="00C40C14" w:rsidRDefault="009135B7" w:rsidP="009135B7">
      <w:pPr>
        <w:pStyle w:val="BodyText"/>
      </w:pPr>
      <w:r>
        <w:t>Data may be withheld from publication whe</w:t>
      </w:r>
      <w:r w:rsidR="00AB572C">
        <w:t>n</w:t>
      </w:r>
      <w:r>
        <w:t xml:space="preserve"> appropriate and necessary to protect confidentiality, personal privacy, personally identifiable information, and</w:t>
      </w:r>
      <w:r w:rsidR="00BA5C75">
        <w:t xml:space="preserve"> United States </w:t>
      </w:r>
      <w:r>
        <w:t xml:space="preserve">national, homeland, and economic security; recognize proprietary interests, business confidential information, and intellectual property rights; and avoid significant negative impact on innovation and </w:t>
      </w:r>
      <w:r w:rsidR="00E449BB">
        <w:t xml:space="preserve">United States </w:t>
      </w:r>
      <w:r>
        <w:t>competitiveness.</w:t>
      </w:r>
      <w:r w:rsidR="004C3F21">
        <w:t xml:space="preserve"> </w:t>
      </w:r>
      <w:r>
        <w:t xml:space="preserve">The </w:t>
      </w:r>
      <w:r w:rsidR="00FC1EC4">
        <w:t>principal investigator for this</w:t>
      </w:r>
      <w:r>
        <w:t xml:space="preserve"> project shall determine if there is data requiring this protectio</w:t>
      </w:r>
      <w:r w:rsidR="00FC1EC4">
        <w:t>n.</w:t>
      </w:r>
    </w:p>
    <w:p w14:paraId="41B58373" w14:textId="7F3D14AF" w:rsidR="003C7DE1" w:rsidRPr="006234C8" w:rsidRDefault="00D12F8C" w:rsidP="009A0023">
      <w:pPr>
        <w:pStyle w:val="Heading1"/>
      </w:pPr>
      <w:r w:rsidRPr="00F1158E">
        <w:t>REFERENCES</w:t>
      </w:r>
    </w:p>
    <w:bookmarkEnd w:id="6"/>
    <w:bookmarkEnd w:id="7"/>
    <w:p w14:paraId="41E0D6D1" w14:textId="161125ED" w:rsidR="0051582B" w:rsidRPr="009A0023" w:rsidRDefault="00A13542" w:rsidP="00DE6D05">
      <w:pPr>
        <w:pStyle w:val="References"/>
        <w:numPr>
          <w:ilvl w:val="0"/>
          <w:numId w:val="58"/>
        </w:numPr>
        <w:rPr>
          <w:szCs w:val="22"/>
        </w:rPr>
      </w:pPr>
      <w:r>
        <w:fldChar w:fldCharType="begin"/>
      </w:r>
      <w:r>
        <w:instrText xml:space="preserve"> HYPERLINK "https://www.energy.gov/sites/prod/files/2020/04/f73/doe-fy2021-budget-volume-3-part-2.pdf" </w:instrText>
      </w:r>
      <w:r>
        <w:fldChar w:fldCharType="separate"/>
      </w:r>
      <w:r w:rsidR="0051582B" w:rsidRPr="009A0023">
        <w:rPr>
          <w:rStyle w:val="Hyperlink"/>
          <w:szCs w:val="22"/>
        </w:rPr>
        <w:t>https://www.energy.gov/sites/prod/files/2020/04/f73/doe-fy2021-budget-volume-3-part-2.pdf</w:t>
      </w:r>
      <w:r w:rsidRPr="009A0023">
        <w:rPr>
          <w:rStyle w:val="Hyperlink"/>
          <w:szCs w:val="22"/>
        </w:rPr>
        <w:fldChar w:fldCharType="end"/>
      </w:r>
      <w:r w:rsidR="00BE0F8B" w:rsidRPr="009A0023">
        <w:rPr>
          <w:szCs w:val="22"/>
        </w:rPr>
        <w:t>, p.35, 42</w:t>
      </w:r>
    </w:p>
    <w:p w14:paraId="35EFE3AA" w14:textId="77777777" w:rsidR="00BE0F8B" w:rsidRPr="00552A1B" w:rsidRDefault="00E34558" w:rsidP="00DE6D05">
      <w:pPr>
        <w:pStyle w:val="References"/>
        <w:numPr>
          <w:ilvl w:val="0"/>
          <w:numId w:val="58"/>
        </w:numPr>
        <w:rPr>
          <w:szCs w:val="22"/>
        </w:rPr>
      </w:pPr>
      <w:hyperlink r:id="rId21" w:history="1">
        <w:r w:rsidR="00BE0F8B" w:rsidRPr="00552A1B">
          <w:rPr>
            <w:rStyle w:val="Hyperlink"/>
            <w:szCs w:val="22"/>
          </w:rPr>
          <w:t>https://www.congress.gov/116/bills/hr133/BILLS-116hr133enr.pdf</w:t>
        </w:r>
      </w:hyperlink>
    </w:p>
    <w:p w14:paraId="4EFDCCFE" w14:textId="77777777" w:rsidR="00BE0F8B" w:rsidRPr="00552A1B" w:rsidRDefault="00E34558" w:rsidP="00DE6D05">
      <w:pPr>
        <w:pStyle w:val="References"/>
        <w:numPr>
          <w:ilvl w:val="0"/>
          <w:numId w:val="58"/>
        </w:numPr>
        <w:rPr>
          <w:szCs w:val="22"/>
        </w:rPr>
      </w:pPr>
      <w:hyperlink r:id="rId22" w:history="1">
        <w:r w:rsidR="00BE0F8B" w:rsidRPr="00552A1B">
          <w:rPr>
            <w:rStyle w:val="Hyperlink"/>
            <w:szCs w:val="22"/>
          </w:rPr>
          <w:t>https://www.energy.gov/ne/articles/triso-particles-most-robust-nuclear-fuel-earth</w:t>
        </w:r>
      </w:hyperlink>
    </w:p>
    <w:p w14:paraId="79AE1D1D" w14:textId="77777777" w:rsidR="00BE0F8B" w:rsidRPr="00552A1B" w:rsidRDefault="00E34558" w:rsidP="00DE6D05">
      <w:pPr>
        <w:pStyle w:val="References"/>
        <w:numPr>
          <w:ilvl w:val="0"/>
          <w:numId w:val="58"/>
        </w:numPr>
        <w:rPr>
          <w:szCs w:val="22"/>
        </w:rPr>
      </w:pPr>
      <w:hyperlink r:id="rId23" w:history="1">
        <w:r w:rsidR="00BE0F8B" w:rsidRPr="00552A1B">
          <w:rPr>
            <w:rStyle w:val="Hyperlink"/>
            <w:szCs w:val="22"/>
          </w:rPr>
          <w:t>https://www.nationalacademies.org/our-work/merits-and-viability-of-different-nuclear-fuel-cycles-and-technology-options-and-the-waste-aspects-of-advanced-nuclear-reactors</w:t>
        </w:r>
      </w:hyperlink>
    </w:p>
    <w:p w14:paraId="279FD081" w14:textId="77777777" w:rsidR="00BE0F8B" w:rsidRPr="00552A1B" w:rsidRDefault="00BE0F8B" w:rsidP="00DE6D05">
      <w:pPr>
        <w:pStyle w:val="References"/>
        <w:numPr>
          <w:ilvl w:val="0"/>
          <w:numId w:val="58"/>
        </w:numPr>
        <w:rPr>
          <w:rStyle w:val="Hyperlink"/>
          <w:szCs w:val="22"/>
        </w:rPr>
      </w:pPr>
      <w:r w:rsidRPr="00552A1B">
        <w:rPr>
          <w:szCs w:val="22"/>
        </w:rPr>
        <w:t xml:space="preserve">NUREG/CR-6844 </w:t>
      </w:r>
      <w:hyperlink r:id="rId24" w:history="1">
        <w:r w:rsidRPr="00552A1B">
          <w:rPr>
            <w:rStyle w:val="Hyperlink"/>
            <w:szCs w:val="22"/>
          </w:rPr>
          <w:t>https://www.nrc.gov/reading-rm/doc-collections/nuregs/contract/cr6844/v1/index.html</w:t>
        </w:r>
      </w:hyperlink>
    </w:p>
    <w:p w14:paraId="390EBF27" w14:textId="77777777" w:rsidR="00BE0F8B" w:rsidRPr="00552A1B" w:rsidRDefault="00BE0F8B" w:rsidP="00DE6D05">
      <w:pPr>
        <w:pStyle w:val="References"/>
        <w:numPr>
          <w:ilvl w:val="0"/>
          <w:numId w:val="58"/>
        </w:numPr>
        <w:rPr>
          <w:rStyle w:val="Hyperlink"/>
          <w:szCs w:val="22"/>
        </w:rPr>
      </w:pPr>
      <w:r w:rsidRPr="00552A1B">
        <w:rPr>
          <w:szCs w:val="22"/>
        </w:rPr>
        <w:t xml:space="preserve">NRC TRISO Fuel Performance Topical Report, EPRI-AR-1(NP): </w:t>
      </w:r>
      <w:hyperlink r:id="rId25" w:history="1">
        <w:r w:rsidRPr="00552A1B">
          <w:rPr>
            <w:rStyle w:val="Hyperlink"/>
            <w:szCs w:val="22"/>
          </w:rPr>
          <w:t>https://adamswebsearch2.nrc.gov/webSearch2/main.jsp?AccessionNumber=ML19155A173</w:t>
        </w:r>
      </w:hyperlink>
    </w:p>
    <w:p w14:paraId="396E0984" w14:textId="7E6BCB58" w:rsidR="00CC56AF" w:rsidRPr="00552A1B" w:rsidRDefault="00BE0F8B" w:rsidP="00DE6D05">
      <w:pPr>
        <w:pStyle w:val="References"/>
        <w:numPr>
          <w:ilvl w:val="0"/>
          <w:numId w:val="58"/>
        </w:numPr>
        <w:rPr>
          <w:rStyle w:val="Hyperlink"/>
          <w:szCs w:val="22"/>
        </w:rPr>
      </w:pPr>
      <w:r w:rsidRPr="00552A1B">
        <w:rPr>
          <w:szCs w:val="22"/>
        </w:rPr>
        <w:t xml:space="preserve">GT-MHR Spent Fuel Storage Disposal Without Processing, </w:t>
      </w:r>
      <w:hyperlink r:id="rId26" w:history="1">
        <w:r w:rsidRPr="00552A1B">
          <w:rPr>
            <w:rStyle w:val="Hyperlink"/>
            <w:bCs/>
            <w:szCs w:val="22"/>
          </w:rPr>
          <w:t>https://www.osti.gov/etdeweb/servlets/purl/668244</w:t>
        </w:r>
      </w:hyperlink>
    </w:p>
    <w:p w14:paraId="13187168" w14:textId="281E8DB8" w:rsidR="00901804" w:rsidRDefault="00BE0F8B" w:rsidP="00DE6D05">
      <w:pPr>
        <w:pStyle w:val="References"/>
        <w:numPr>
          <w:ilvl w:val="0"/>
          <w:numId w:val="58"/>
        </w:numPr>
        <w:rPr>
          <w:rStyle w:val="Hyperlink"/>
          <w:szCs w:val="22"/>
        </w:rPr>
      </w:pPr>
      <w:r w:rsidRPr="00CC56AF">
        <w:rPr>
          <w:szCs w:val="22"/>
        </w:rPr>
        <w:t xml:space="preserve">Modeling spent TRISO fuel for geological disposal: corrosion and failure under oxidizing conditions in the presence of water, </w:t>
      </w:r>
      <w:hyperlink r:id="rId27" w:history="1">
        <w:r w:rsidRPr="00CC56AF">
          <w:rPr>
            <w:rStyle w:val="Hyperlink"/>
            <w:szCs w:val="22"/>
          </w:rPr>
          <w:t>https://www.sciencedirect.com/science/article/abs/pii/S0149197010001782</w:t>
        </w:r>
      </w:hyperlink>
      <w:r w:rsidR="00901804">
        <w:rPr>
          <w:szCs w:val="22"/>
        </w:rPr>
        <w:t xml:space="preserve"> </w:t>
      </w:r>
    </w:p>
    <w:p w14:paraId="4A59E254" w14:textId="253A85AF" w:rsidR="00C37C05" w:rsidRPr="00901804" w:rsidRDefault="00C37C05" w:rsidP="00DE6D05">
      <w:pPr>
        <w:pStyle w:val="References"/>
        <w:numPr>
          <w:ilvl w:val="0"/>
          <w:numId w:val="58"/>
        </w:numPr>
        <w:rPr>
          <w:color w:val="0000FF"/>
          <w:szCs w:val="22"/>
          <w:u w:val="single"/>
        </w:rPr>
      </w:pPr>
      <w:r w:rsidRPr="00901804">
        <w:rPr>
          <w:szCs w:val="22"/>
        </w:rPr>
        <w:t xml:space="preserve">King, Fraser, David S. Hall, and Peter G. Keech. "Nature of the near-field environment in a deep geological repository and the implications for the corrosion </w:t>
      </w:r>
      <w:proofErr w:type="spellStart"/>
      <w:r w:rsidRPr="00901804">
        <w:rPr>
          <w:szCs w:val="22"/>
        </w:rPr>
        <w:t>behaviour</w:t>
      </w:r>
      <w:proofErr w:type="spellEnd"/>
      <w:r w:rsidRPr="00901804">
        <w:rPr>
          <w:szCs w:val="22"/>
        </w:rPr>
        <w:t xml:space="preserve"> of the container.</w:t>
      </w:r>
      <w:r w:rsidRPr="00A82C76">
        <w:rPr>
          <w:szCs w:val="22"/>
        </w:rPr>
        <w:t xml:space="preserve">" Corrosion </w:t>
      </w:r>
      <w:r w:rsidRPr="00901804">
        <w:rPr>
          <w:szCs w:val="22"/>
        </w:rPr>
        <w:t>Engineering, Science and Technology 52, no. sup1 (2017): 25-30.</w:t>
      </w:r>
    </w:p>
    <w:p w14:paraId="66EBF89B" w14:textId="77777777" w:rsidR="00F55879" w:rsidRPr="00C969D3" w:rsidRDefault="00F55879" w:rsidP="00F55879">
      <w:pPr>
        <w:pStyle w:val="References"/>
        <w:numPr>
          <w:ilvl w:val="0"/>
          <w:numId w:val="58"/>
        </w:numPr>
      </w:pPr>
      <w:r w:rsidRPr="008655AE">
        <w:rPr>
          <w:shd w:val="clear" w:color="auto" w:fill="FFFFFF"/>
        </w:rPr>
        <w:t>Jarrell J., "DOE Standard Canister - History and Integration into the Broader DOE Strategy", DOE NE/EM Monthly Meeting, September 2020</w:t>
      </w:r>
      <w:r>
        <w:t xml:space="preserve"> </w:t>
      </w:r>
    </w:p>
    <w:p w14:paraId="725394B4" w14:textId="77777777" w:rsidR="00B1581F" w:rsidRPr="00B1581F" w:rsidRDefault="00747283" w:rsidP="00DE6D05">
      <w:pPr>
        <w:pStyle w:val="References"/>
        <w:numPr>
          <w:ilvl w:val="0"/>
          <w:numId w:val="58"/>
        </w:numPr>
        <w:rPr>
          <w:rStyle w:val="StylePlaceholderText10ptAuto"/>
          <w:color w:val="auto"/>
          <w:sz w:val="24"/>
          <w:szCs w:val="22"/>
        </w:rPr>
      </w:pPr>
      <w:r w:rsidRPr="00747283">
        <w:rPr>
          <w:rStyle w:val="StylePlaceholderText10ptAuto"/>
          <w:color w:val="auto"/>
          <w:sz w:val="22"/>
          <w:szCs w:val="22"/>
        </w:rPr>
        <w:t>Mariner, P., et al. "Advances in GDSA Framework Development and Process Model Integration" SAND2020-10787R, September 2020.</w:t>
      </w:r>
    </w:p>
    <w:p w14:paraId="009C7678" w14:textId="61B065B7" w:rsidR="00A82C76" w:rsidRPr="005F3DF4" w:rsidRDefault="005F3DF4" w:rsidP="00DE6D05">
      <w:pPr>
        <w:pStyle w:val="References"/>
        <w:numPr>
          <w:ilvl w:val="0"/>
          <w:numId w:val="58"/>
        </w:numPr>
      </w:pPr>
      <w:r w:rsidRPr="00A82C76">
        <w:t xml:space="preserve">Price, Laura L., </w:t>
      </w:r>
      <w:proofErr w:type="spellStart"/>
      <w:r w:rsidRPr="00A82C76">
        <w:t>Abdelhalim</w:t>
      </w:r>
      <w:proofErr w:type="spellEnd"/>
      <w:r w:rsidRPr="00A82C76">
        <w:t xml:space="preserve"> Ali </w:t>
      </w:r>
      <w:proofErr w:type="spellStart"/>
      <w:r w:rsidRPr="00A82C76">
        <w:t>Alsaed</w:t>
      </w:r>
      <w:proofErr w:type="spellEnd"/>
      <w:r w:rsidRPr="00A82C76">
        <w:t xml:space="preserve">, Patrick Vane Brady, M. B. Gross, Ernest Hardin, Michael </w:t>
      </w:r>
      <w:proofErr w:type="spellStart"/>
      <w:r w:rsidRPr="00A82C76">
        <w:t>Nole</w:t>
      </w:r>
      <w:proofErr w:type="spellEnd"/>
      <w:r w:rsidRPr="00A82C76">
        <w:t xml:space="preserve">, J. L. Prouty, K. Banerjee, and G. G. Davidson. </w:t>
      </w:r>
      <w:proofErr w:type="spellStart"/>
      <w:r w:rsidRPr="00A82C76">
        <w:rPr>
          <w:i/>
        </w:rPr>
        <w:t>Postclosure</w:t>
      </w:r>
      <w:proofErr w:type="spellEnd"/>
      <w:r w:rsidRPr="00A82C76">
        <w:rPr>
          <w:i/>
        </w:rPr>
        <w:t xml:space="preserve"> Criticality Consequence Analysis-Scoping Phase</w:t>
      </w:r>
      <w:r w:rsidRPr="00A82C76">
        <w:t xml:space="preserve">. No. SAND2019-4644R. Sandia National </w:t>
      </w:r>
      <w:proofErr w:type="gramStart"/>
      <w:r w:rsidRPr="00A82C76">
        <w:t>Lab.(</w:t>
      </w:r>
      <w:proofErr w:type="gramEnd"/>
      <w:r w:rsidRPr="00A82C76">
        <w:t>SNL-NM), Albuquerque, NM (United States), 2019.</w:t>
      </w:r>
    </w:p>
    <w:p w14:paraId="43BCF15B" w14:textId="3417F139" w:rsidR="00A82C76" w:rsidRPr="00552A1B" w:rsidRDefault="00BE0F8B" w:rsidP="00DE6D05">
      <w:pPr>
        <w:pStyle w:val="References"/>
        <w:numPr>
          <w:ilvl w:val="0"/>
          <w:numId w:val="58"/>
        </w:numPr>
        <w:rPr>
          <w:szCs w:val="22"/>
        </w:rPr>
      </w:pPr>
      <w:r w:rsidRPr="00A82C76">
        <w:rPr>
          <w:szCs w:val="22"/>
        </w:rPr>
        <w:t xml:space="preserve">Permann, C. J., Gaston, D. R., </w:t>
      </w:r>
      <w:proofErr w:type="spellStart"/>
      <w:r w:rsidRPr="00A82C76">
        <w:rPr>
          <w:szCs w:val="22"/>
        </w:rPr>
        <w:t>Andrš</w:t>
      </w:r>
      <w:proofErr w:type="spellEnd"/>
      <w:r w:rsidRPr="00A82C76">
        <w:rPr>
          <w:szCs w:val="22"/>
        </w:rPr>
        <w:t>, D., Carlsen, R. W., Kong, F., Lindsay, A. D., ... &amp; Martineau, R. C. (2020). MOOSE: Enabling massively parallel multiphysics simulation.</w:t>
      </w:r>
      <w:r w:rsidR="004C3F21" w:rsidRPr="00A82C76">
        <w:rPr>
          <w:szCs w:val="22"/>
        </w:rPr>
        <w:t xml:space="preserve"> </w:t>
      </w:r>
      <w:proofErr w:type="spellStart"/>
      <w:r w:rsidRPr="00A82C76">
        <w:rPr>
          <w:szCs w:val="22"/>
        </w:rPr>
        <w:t>SoftwareX</w:t>
      </w:r>
      <w:proofErr w:type="spellEnd"/>
      <w:r w:rsidRPr="00A82C76">
        <w:rPr>
          <w:szCs w:val="22"/>
        </w:rPr>
        <w:t>, 11, 100430.</w:t>
      </w:r>
      <w:r w:rsidR="00A82C76" w:rsidRPr="00A82C76">
        <w:rPr>
          <w:szCs w:val="22"/>
        </w:rPr>
        <w:t xml:space="preserve"> </w:t>
      </w:r>
    </w:p>
    <w:p w14:paraId="7D4C54BB" w14:textId="75DC0EE5" w:rsidR="000C596B" w:rsidRPr="00A82C76" w:rsidRDefault="000C596B" w:rsidP="00DE6D05">
      <w:pPr>
        <w:pStyle w:val="References"/>
        <w:numPr>
          <w:ilvl w:val="0"/>
          <w:numId w:val="58"/>
        </w:numPr>
        <w:rPr>
          <w:rStyle w:val="StylePlaceholderText10ptAuto"/>
          <w:color w:val="auto"/>
          <w:sz w:val="24"/>
        </w:rPr>
      </w:pPr>
      <w:proofErr w:type="spellStart"/>
      <w:r w:rsidRPr="00A82C76">
        <w:t>Podgorney</w:t>
      </w:r>
      <w:proofErr w:type="spellEnd"/>
      <w:r w:rsidRPr="00A82C76">
        <w:t xml:space="preserve">, Robert, Hai Huang, and Derek Gaston. Massively parallel fully coupled implicit modeling of coupled thermal-hydrological-mechanical processes for enhanced geothermal system reservoirs. No. INL/CON-10-17691. Idaho National </w:t>
      </w:r>
      <w:proofErr w:type="gramStart"/>
      <w:r w:rsidRPr="00A82C76">
        <w:t>Lab.(</w:t>
      </w:r>
      <w:proofErr w:type="gramEnd"/>
      <w:r w:rsidRPr="00A82C76">
        <w:t>INL), Idaho Falls, ID (United States), 2010.</w:t>
      </w:r>
    </w:p>
    <w:p w14:paraId="30744A90" w14:textId="7EEA7184" w:rsidR="00A82C76" w:rsidRPr="00552A1B" w:rsidRDefault="00BE0F8B" w:rsidP="00DE6D05">
      <w:pPr>
        <w:pStyle w:val="References"/>
        <w:numPr>
          <w:ilvl w:val="0"/>
          <w:numId w:val="58"/>
        </w:numPr>
        <w:rPr>
          <w:rStyle w:val="StylePlaceholderText10ptAuto"/>
          <w:color w:val="auto"/>
          <w:sz w:val="22"/>
          <w:szCs w:val="22"/>
        </w:rPr>
      </w:pPr>
      <w:r w:rsidRPr="00552A1B">
        <w:rPr>
          <w:rStyle w:val="StylePlaceholderText10ptAuto"/>
          <w:color w:val="auto"/>
          <w:sz w:val="22"/>
          <w:szCs w:val="22"/>
        </w:rPr>
        <w:t xml:space="preserve">DeHart, M. D., </w:t>
      </w:r>
      <w:proofErr w:type="spellStart"/>
      <w:r w:rsidRPr="00552A1B">
        <w:rPr>
          <w:rStyle w:val="StylePlaceholderText10ptAuto"/>
          <w:color w:val="auto"/>
          <w:sz w:val="22"/>
          <w:szCs w:val="22"/>
        </w:rPr>
        <w:t>Schunert</w:t>
      </w:r>
      <w:proofErr w:type="spellEnd"/>
      <w:r w:rsidRPr="00552A1B">
        <w:rPr>
          <w:rStyle w:val="StylePlaceholderText10ptAuto"/>
          <w:color w:val="auto"/>
          <w:sz w:val="22"/>
          <w:szCs w:val="22"/>
        </w:rPr>
        <w:t>, S., &amp; Laboure, V. M. (2021). Multiphysics Modeling/Simulation Capabilities Based on MOOSE (No.</w:t>
      </w:r>
      <w:r w:rsidR="004C3F21">
        <w:rPr>
          <w:rStyle w:val="StylePlaceholderText10ptAuto"/>
          <w:color w:val="auto"/>
          <w:sz w:val="22"/>
          <w:szCs w:val="22"/>
        </w:rPr>
        <w:t xml:space="preserve"> </w:t>
      </w:r>
      <w:r w:rsidRPr="00552A1B">
        <w:rPr>
          <w:rStyle w:val="StylePlaceholderText10ptAuto"/>
          <w:color w:val="auto"/>
          <w:sz w:val="22"/>
          <w:szCs w:val="22"/>
        </w:rPr>
        <w:t>INL/MIS-21-62907-Rev000).</w:t>
      </w:r>
      <w:r w:rsidR="004C3F21">
        <w:rPr>
          <w:rStyle w:val="StylePlaceholderText10ptAuto"/>
          <w:color w:val="auto"/>
          <w:sz w:val="22"/>
          <w:szCs w:val="22"/>
        </w:rPr>
        <w:t xml:space="preserve"> </w:t>
      </w:r>
      <w:r w:rsidRPr="00552A1B">
        <w:rPr>
          <w:rStyle w:val="StylePlaceholderText10ptAuto"/>
          <w:color w:val="auto"/>
          <w:sz w:val="22"/>
          <w:szCs w:val="22"/>
        </w:rPr>
        <w:t xml:space="preserve">Idaho National </w:t>
      </w:r>
      <w:proofErr w:type="gramStart"/>
      <w:r w:rsidRPr="00552A1B">
        <w:rPr>
          <w:rStyle w:val="StylePlaceholderText10ptAuto"/>
          <w:color w:val="auto"/>
          <w:sz w:val="22"/>
          <w:szCs w:val="22"/>
        </w:rPr>
        <w:t>Lab.(</w:t>
      </w:r>
      <w:proofErr w:type="gramEnd"/>
      <w:r w:rsidRPr="00552A1B">
        <w:rPr>
          <w:rStyle w:val="StylePlaceholderText10ptAuto"/>
          <w:color w:val="auto"/>
          <w:sz w:val="22"/>
          <w:szCs w:val="22"/>
        </w:rPr>
        <w:t>INL), Idaho Falls, ID (United States).</w:t>
      </w:r>
      <w:r w:rsidR="00A82C76">
        <w:rPr>
          <w:rStyle w:val="StylePlaceholderText10ptAuto"/>
          <w:color w:val="auto"/>
          <w:sz w:val="22"/>
          <w:szCs w:val="22"/>
        </w:rPr>
        <w:t xml:space="preserve"> </w:t>
      </w:r>
    </w:p>
    <w:p w14:paraId="026B5363" w14:textId="61514CFD" w:rsidR="00A82C76" w:rsidRPr="00552A1B" w:rsidRDefault="00BE0F8B" w:rsidP="00DE6D05">
      <w:pPr>
        <w:pStyle w:val="References"/>
        <w:numPr>
          <w:ilvl w:val="0"/>
          <w:numId w:val="58"/>
        </w:numPr>
        <w:rPr>
          <w:rStyle w:val="StylePlaceholderText10ptAuto"/>
          <w:color w:val="auto"/>
          <w:sz w:val="22"/>
          <w:szCs w:val="22"/>
        </w:rPr>
      </w:pPr>
      <w:r w:rsidRPr="00A82C76">
        <w:rPr>
          <w:rStyle w:val="StylePlaceholderText10ptAuto"/>
          <w:color w:val="auto"/>
          <w:sz w:val="22"/>
          <w:szCs w:val="22"/>
        </w:rPr>
        <w:t xml:space="preserve">Novak, A. J., Carlsen, R. W., </w:t>
      </w:r>
      <w:proofErr w:type="spellStart"/>
      <w:r w:rsidRPr="00A82C76">
        <w:rPr>
          <w:rStyle w:val="StylePlaceholderText10ptAuto"/>
          <w:color w:val="auto"/>
          <w:sz w:val="22"/>
          <w:szCs w:val="22"/>
        </w:rPr>
        <w:t>Schunert</w:t>
      </w:r>
      <w:proofErr w:type="spellEnd"/>
      <w:r w:rsidRPr="00A82C76">
        <w:rPr>
          <w:rStyle w:val="StylePlaceholderText10ptAuto"/>
          <w:color w:val="auto"/>
          <w:sz w:val="22"/>
          <w:szCs w:val="22"/>
        </w:rPr>
        <w:t xml:space="preserve">, S., Balestra, P., </w:t>
      </w:r>
      <w:proofErr w:type="spellStart"/>
      <w:r w:rsidRPr="00A82C76">
        <w:rPr>
          <w:rStyle w:val="StylePlaceholderText10ptAuto"/>
          <w:color w:val="auto"/>
          <w:sz w:val="22"/>
          <w:szCs w:val="22"/>
        </w:rPr>
        <w:t>Reger</w:t>
      </w:r>
      <w:proofErr w:type="spellEnd"/>
      <w:r w:rsidRPr="00A82C76">
        <w:rPr>
          <w:rStyle w:val="StylePlaceholderText10ptAuto"/>
          <w:color w:val="auto"/>
          <w:sz w:val="22"/>
          <w:szCs w:val="22"/>
        </w:rPr>
        <w:t xml:space="preserve">, D., </w:t>
      </w:r>
      <w:proofErr w:type="spellStart"/>
      <w:r w:rsidRPr="00A82C76">
        <w:rPr>
          <w:rStyle w:val="StylePlaceholderText10ptAuto"/>
          <w:color w:val="auto"/>
          <w:sz w:val="22"/>
          <w:szCs w:val="22"/>
        </w:rPr>
        <w:t>Slaybaugh</w:t>
      </w:r>
      <w:proofErr w:type="spellEnd"/>
      <w:r w:rsidRPr="00A82C76">
        <w:rPr>
          <w:rStyle w:val="StylePlaceholderText10ptAuto"/>
          <w:color w:val="auto"/>
          <w:sz w:val="22"/>
          <w:szCs w:val="22"/>
        </w:rPr>
        <w:t>, R. N., &amp; Martineau, R. C. (2021). Pronghorn: A multidimensional coarse-mesh application for advanced reactor thermal hydraulics.</w:t>
      </w:r>
      <w:r w:rsidR="004C3F21" w:rsidRPr="00A82C76">
        <w:rPr>
          <w:rStyle w:val="StylePlaceholderText10ptAuto"/>
          <w:color w:val="auto"/>
          <w:sz w:val="22"/>
          <w:szCs w:val="22"/>
        </w:rPr>
        <w:t xml:space="preserve"> </w:t>
      </w:r>
      <w:r w:rsidRPr="00A82C76">
        <w:rPr>
          <w:rStyle w:val="StylePlaceholderText10ptAuto"/>
          <w:color w:val="auto"/>
          <w:sz w:val="22"/>
          <w:szCs w:val="22"/>
        </w:rPr>
        <w:t>Nuclear Technology, 207(7), 1015-1046.</w:t>
      </w:r>
      <w:r w:rsidR="00A82C76" w:rsidRPr="00A82C76">
        <w:rPr>
          <w:rStyle w:val="StylePlaceholderText10ptAuto"/>
          <w:color w:val="auto"/>
          <w:sz w:val="22"/>
          <w:szCs w:val="22"/>
        </w:rPr>
        <w:t xml:space="preserve"> </w:t>
      </w:r>
    </w:p>
    <w:p w14:paraId="35E1B1CE" w14:textId="57DA488D" w:rsidR="00A82C76" w:rsidRPr="00AF393C" w:rsidRDefault="00BE0F8B" w:rsidP="00DE6D05">
      <w:pPr>
        <w:pStyle w:val="References"/>
        <w:numPr>
          <w:ilvl w:val="0"/>
          <w:numId w:val="58"/>
        </w:numPr>
        <w:rPr>
          <w:rStyle w:val="StylePlaceholderText10ptAuto"/>
          <w:color w:val="auto"/>
          <w:sz w:val="22"/>
          <w:szCs w:val="22"/>
          <w:u w:val="single"/>
        </w:rPr>
      </w:pPr>
      <w:r w:rsidRPr="00A82C76">
        <w:rPr>
          <w:rStyle w:val="StylePlaceholderText10ptAuto"/>
          <w:color w:val="auto"/>
          <w:sz w:val="22"/>
          <w:szCs w:val="22"/>
        </w:rPr>
        <w:t xml:space="preserve">Gaston, D. R., Permann, C. J., Peterson, J. W., Slaughter, A. E., </w:t>
      </w:r>
      <w:proofErr w:type="spellStart"/>
      <w:r w:rsidRPr="00A82C76">
        <w:rPr>
          <w:rStyle w:val="StylePlaceholderText10ptAuto"/>
          <w:color w:val="auto"/>
          <w:sz w:val="22"/>
          <w:szCs w:val="22"/>
        </w:rPr>
        <w:t>Andrš</w:t>
      </w:r>
      <w:proofErr w:type="spellEnd"/>
      <w:r w:rsidRPr="00A82C76">
        <w:rPr>
          <w:rStyle w:val="StylePlaceholderText10ptAuto"/>
          <w:color w:val="auto"/>
          <w:sz w:val="22"/>
          <w:szCs w:val="22"/>
        </w:rPr>
        <w:t>, D., Wang, Y., ... &amp; Martineau, R. C. (2015).</w:t>
      </w:r>
      <w:r w:rsidR="004C3F21" w:rsidRPr="00A82C76">
        <w:rPr>
          <w:rStyle w:val="StylePlaceholderText10ptAuto"/>
          <w:color w:val="auto"/>
          <w:sz w:val="22"/>
          <w:szCs w:val="22"/>
        </w:rPr>
        <w:t xml:space="preserve"> </w:t>
      </w:r>
      <w:r w:rsidRPr="00A82C76">
        <w:rPr>
          <w:rStyle w:val="StylePlaceholderText10ptAuto"/>
          <w:color w:val="auto"/>
          <w:sz w:val="22"/>
          <w:szCs w:val="22"/>
        </w:rPr>
        <w:t>Physics-based multiscale coupling for full core nuclear reactor simulation.</w:t>
      </w:r>
      <w:r w:rsidR="004C3F21" w:rsidRPr="00A82C76">
        <w:rPr>
          <w:rStyle w:val="StylePlaceholderText10ptAuto"/>
          <w:color w:val="auto"/>
          <w:sz w:val="22"/>
          <w:szCs w:val="22"/>
        </w:rPr>
        <w:t xml:space="preserve"> </w:t>
      </w:r>
      <w:r w:rsidRPr="00A82C76">
        <w:rPr>
          <w:rStyle w:val="StylePlaceholderText10ptAuto"/>
          <w:color w:val="auto"/>
          <w:sz w:val="22"/>
          <w:szCs w:val="22"/>
        </w:rPr>
        <w:t>Annals of Nuclear Energy, 84, 45-54.</w:t>
      </w:r>
    </w:p>
    <w:p w14:paraId="632B4031" w14:textId="3D050527" w:rsidR="00A82C76" w:rsidRPr="00C707D6" w:rsidRDefault="00AF393C" w:rsidP="00DE6D05">
      <w:pPr>
        <w:pStyle w:val="References"/>
        <w:numPr>
          <w:ilvl w:val="0"/>
          <w:numId w:val="58"/>
        </w:numPr>
        <w:rPr>
          <w:rStyle w:val="StylePlaceholderText10ptAuto"/>
          <w:sz w:val="22"/>
          <w:szCs w:val="22"/>
        </w:rPr>
      </w:pPr>
      <w:r w:rsidRPr="00A82C76">
        <w:rPr>
          <w:rStyle w:val="StylePlaceholderText10ptAuto"/>
          <w:color w:val="auto"/>
          <w:sz w:val="22"/>
          <w:szCs w:val="22"/>
        </w:rPr>
        <w:t xml:space="preserve">Prince, Zachary Merritt and Slaughter, Andrew E. and German, Peter and </w:t>
      </w:r>
      <w:proofErr w:type="spellStart"/>
      <w:r w:rsidRPr="00A82C76">
        <w:rPr>
          <w:rStyle w:val="StylePlaceholderText10ptAuto"/>
          <w:color w:val="auto"/>
          <w:sz w:val="22"/>
          <w:szCs w:val="22"/>
        </w:rPr>
        <w:t>Halvic</w:t>
      </w:r>
      <w:proofErr w:type="spellEnd"/>
      <w:r w:rsidRPr="00A82C76">
        <w:rPr>
          <w:rStyle w:val="StylePlaceholderText10ptAuto"/>
          <w:color w:val="auto"/>
          <w:sz w:val="22"/>
          <w:szCs w:val="22"/>
        </w:rPr>
        <w:t xml:space="preserve">, Ian and Jiang, Wen and Spencer, Benjamin and Dhulipala, </w:t>
      </w:r>
      <w:proofErr w:type="spellStart"/>
      <w:r w:rsidRPr="00A82C76">
        <w:rPr>
          <w:rStyle w:val="StylePlaceholderText10ptAuto"/>
          <w:color w:val="auto"/>
          <w:sz w:val="22"/>
          <w:szCs w:val="22"/>
        </w:rPr>
        <w:t>Somayajulu</w:t>
      </w:r>
      <w:proofErr w:type="spellEnd"/>
      <w:r w:rsidRPr="00A82C76">
        <w:rPr>
          <w:rStyle w:val="StylePlaceholderText10ptAuto"/>
          <w:color w:val="auto"/>
          <w:sz w:val="22"/>
          <w:szCs w:val="22"/>
        </w:rPr>
        <w:t xml:space="preserve"> and Gaston, Derek, Moose Stochastic Tools: A Module for Performing Parallel, Memory-Efficient in Situ Stochastic Simulations. </w:t>
      </w:r>
      <w:r w:rsidRPr="00A82C76">
        <w:rPr>
          <w:rStyle w:val="StylePlaceholderText10ptAuto"/>
          <w:i/>
          <w:iCs/>
          <w:color w:val="auto"/>
          <w:sz w:val="22"/>
          <w:szCs w:val="22"/>
        </w:rPr>
        <w:t>Manuscript submitted for publication.</w:t>
      </w:r>
      <w:r w:rsidRPr="00A82C76">
        <w:rPr>
          <w:rStyle w:val="StylePlaceholderText10ptAuto"/>
          <w:color w:val="auto"/>
          <w:sz w:val="22"/>
          <w:szCs w:val="22"/>
        </w:rPr>
        <w:t xml:space="preserve"> </w:t>
      </w:r>
      <w:hyperlink r:id="rId28" w:history="1">
        <w:r w:rsidR="001F5A88" w:rsidRPr="00A82C76">
          <w:rPr>
            <w:rStyle w:val="Hyperlink"/>
            <w:szCs w:val="22"/>
          </w:rPr>
          <w:t>http://dx.doi.org/10.13140/RG.2.2.28908.85123</w:t>
        </w:r>
      </w:hyperlink>
      <w:r w:rsidR="00A82C76" w:rsidRPr="00A82C76">
        <w:rPr>
          <w:rStyle w:val="StylePlaceholderText10ptAuto"/>
          <w:color w:val="auto"/>
          <w:sz w:val="22"/>
          <w:szCs w:val="22"/>
        </w:rPr>
        <w:t xml:space="preserve"> </w:t>
      </w:r>
    </w:p>
    <w:p w14:paraId="663B74B0" w14:textId="3DA490DC" w:rsidR="00A82C76" w:rsidRDefault="00CB2A79" w:rsidP="00DE6D05">
      <w:pPr>
        <w:pStyle w:val="References"/>
        <w:numPr>
          <w:ilvl w:val="0"/>
          <w:numId w:val="58"/>
        </w:numPr>
        <w:rPr>
          <w:rStyle w:val="StylePlaceholderText10ptAuto"/>
          <w:color w:val="auto"/>
          <w:sz w:val="22"/>
          <w:szCs w:val="22"/>
        </w:rPr>
      </w:pPr>
      <w:r w:rsidRPr="00A82C76">
        <w:rPr>
          <w:rStyle w:val="StylePlaceholderText10ptAuto"/>
          <w:color w:val="auto"/>
          <w:sz w:val="22"/>
          <w:szCs w:val="22"/>
        </w:rPr>
        <w:t xml:space="preserve">Josh Jarrell, </w:t>
      </w:r>
      <w:proofErr w:type="spellStart"/>
      <w:r w:rsidRPr="00A82C76">
        <w:rPr>
          <w:rStyle w:val="StylePlaceholderText10ptAuto"/>
          <w:color w:val="auto"/>
          <w:sz w:val="22"/>
          <w:szCs w:val="22"/>
        </w:rPr>
        <w:t>Fande</w:t>
      </w:r>
      <w:proofErr w:type="spellEnd"/>
      <w:r w:rsidRPr="00A82C76">
        <w:rPr>
          <w:rStyle w:val="StylePlaceholderText10ptAuto"/>
          <w:color w:val="auto"/>
          <w:sz w:val="22"/>
          <w:szCs w:val="22"/>
        </w:rPr>
        <w:t xml:space="preserve"> Kong, Alexander Lindsay, Sterling Harper, Guillaume </w:t>
      </w:r>
      <w:proofErr w:type="spellStart"/>
      <w:r w:rsidRPr="00A82C76">
        <w:rPr>
          <w:rStyle w:val="StylePlaceholderText10ptAuto"/>
          <w:color w:val="auto"/>
          <w:sz w:val="22"/>
          <w:szCs w:val="22"/>
        </w:rPr>
        <w:t>Giudicelli</w:t>
      </w:r>
      <w:proofErr w:type="spellEnd"/>
      <w:r w:rsidRPr="00A82C76">
        <w:rPr>
          <w:rStyle w:val="StylePlaceholderText10ptAuto"/>
          <w:color w:val="auto"/>
          <w:sz w:val="22"/>
          <w:szCs w:val="22"/>
        </w:rPr>
        <w:t>, Derek Gaston, Thermal Simulation of Spent Fuel Dry Storage System with MOOSE, The EPRI Extended Storage Collaboration Program (ESCP) Winter meeting (virtual) – November 9 – 12, 2020</w:t>
      </w:r>
      <w:r w:rsidR="00A82C76">
        <w:rPr>
          <w:rStyle w:val="StylePlaceholderText10ptAuto"/>
          <w:color w:val="auto"/>
          <w:sz w:val="22"/>
          <w:szCs w:val="22"/>
        </w:rPr>
        <w:t xml:space="preserve"> </w:t>
      </w:r>
    </w:p>
    <w:p w14:paraId="078B9CDF" w14:textId="60A64895" w:rsidR="00955316" w:rsidRPr="00A82C76" w:rsidRDefault="00955316" w:rsidP="00DE6D05">
      <w:pPr>
        <w:pStyle w:val="References"/>
        <w:numPr>
          <w:ilvl w:val="0"/>
          <w:numId w:val="58"/>
        </w:numPr>
        <w:rPr>
          <w:rStyle w:val="StylePlaceholderText10ptAuto"/>
          <w:color w:val="auto"/>
          <w:sz w:val="22"/>
          <w:szCs w:val="22"/>
        </w:rPr>
      </w:pPr>
      <w:r w:rsidRPr="00A82C76">
        <w:rPr>
          <w:szCs w:val="22"/>
        </w:rPr>
        <w:t xml:space="preserve">Peterson, J.L. and M.L. </w:t>
      </w:r>
      <w:proofErr w:type="spellStart"/>
      <w:r w:rsidRPr="00A82C76">
        <w:rPr>
          <w:szCs w:val="22"/>
        </w:rPr>
        <w:t>Dunzik-Gougar</w:t>
      </w:r>
      <w:proofErr w:type="spellEnd"/>
      <w:r w:rsidRPr="00A82C76">
        <w:rPr>
          <w:szCs w:val="22"/>
        </w:rPr>
        <w:t>. "Modeling Spent TRISO Fuel for Geological Disposal: Corrosion and Failure under Oxidizing Conditions in the Presence of Water." Progress in Nuclear Energy. Vol. 53. pp. 278–284. 2011.</w:t>
      </w:r>
      <w:r w:rsidRPr="00A82C76">
        <w:rPr>
          <w:rStyle w:val="StylePlaceholderText10ptAuto"/>
          <w:color w:val="auto"/>
          <w:sz w:val="22"/>
          <w:szCs w:val="22"/>
        </w:rPr>
        <w:t xml:space="preserve"> </w:t>
      </w:r>
    </w:p>
    <w:p w14:paraId="120DD92D" w14:textId="77777777" w:rsidR="00955316" w:rsidRPr="00955316" w:rsidRDefault="00955316" w:rsidP="00DE6D05">
      <w:pPr>
        <w:pStyle w:val="References"/>
        <w:numPr>
          <w:ilvl w:val="0"/>
          <w:numId w:val="58"/>
        </w:numPr>
        <w:rPr>
          <w:szCs w:val="22"/>
        </w:rPr>
      </w:pPr>
      <w:r w:rsidRPr="00955316">
        <w:rPr>
          <w:szCs w:val="22"/>
        </w:rPr>
        <w:t xml:space="preserve">Van den Akker, B.P. and J. </w:t>
      </w:r>
      <w:proofErr w:type="spellStart"/>
      <w:r w:rsidRPr="00955316">
        <w:rPr>
          <w:szCs w:val="22"/>
        </w:rPr>
        <w:t>Ahn</w:t>
      </w:r>
      <w:proofErr w:type="spellEnd"/>
      <w:r w:rsidRPr="00955316">
        <w:rPr>
          <w:szCs w:val="22"/>
        </w:rPr>
        <w:t>. "Performance Assessment for Geological Disposal of Graphite Waste Containing TRISO Particles." Nuclear Technology. Vol. 181. pp. 408–426. 2013.</w:t>
      </w:r>
    </w:p>
    <w:p w14:paraId="385155BC" w14:textId="77777777" w:rsidR="00955316" w:rsidRPr="00955316" w:rsidRDefault="00955316" w:rsidP="00DE6D05">
      <w:pPr>
        <w:pStyle w:val="References"/>
        <w:numPr>
          <w:ilvl w:val="0"/>
          <w:numId w:val="58"/>
        </w:numPr>
        <w:rPr>
          <w:szCs w:val="22"/>
        </w:rPr>
      </w:pPr>
      <w:proofErr w:type="spellStart"/>
      <w:r w:rsidRPr="00955316">
        <w:rPr>
          <w:szCs w:val="22"/>
        </w:rPr>
        <w:t>Gelbard</w:t>
      </w:r>
      <w:proofErr w:type="spellEnd"/>
      <w:r w:rsidRPr="00955316">
        <w:rPr>
          <w:szCs w:val="22"/>
        </w:rPr>
        <w:t xml:space="preserve">, </w:t>
      </w:r>
      <w:proofErr w:type="gramStart"/>
      <w:r w:rsidRPr="00955316">
        <w:rPr>
          <w:szCs w:val="22"/>
        </w:rPr>
        <w:t>F.</w:t>
      </w:r>
      <w:proofErr w:type="gramEnd"/>
      <w:r w:rsidRPr="00955316">
        <w:rPr>
          <w:szCs w:val="22"/>
        </w:rPr>
        <w:t xml:space="preserve"> and D. </w:t>
      </w:r>
      <w:proofErr w:type="spellStart"/>
      <w:r w:rsidRPr="00955316">
        <w:rPr>
          <w:szCs w:val="22"/>
        </w:rPr>
        <w:t>Sassani</w:t>
      </w:r>
      <w:proofErr w:type="spellEnd"/>
      <w:r w:rsidRPr="00955316">
        <w:rPr>
          <w:szCs w:val="22"/>
        </w:rPr>
        <w:t>. "Modeling Radionuclide Releases from TRISO Particles by Simultaneous Diffusion through and Corrosion of the Silicon Carbide Barrier Layer." SAND2018-14089. Albuquerque, New Mexico: Sandia National Laboratories. 2018.</w:t>
      </w:r>
    </w:p>
    <w:p w14:paraId="2352E497" w14:textId="77777777" w:rsidR="00955316" w:rsidRDefault="00955316" w:rsidP="00DE6D05">
      <w:pPr>
        <w:pStyle w:val="References"/>
        <w:numPr>
          <w:ilvl w:val="0"/>
          <w:numId w:val="58"/>
        </w:numPr>
        <w:rPr>
          <w:szCs w:val="22"/>
        </w:rPr>
      </w:pPr>
      <w:r w:rsidRPr="00955316">
        <w:rPr>
          <w:szCs w:val="22"/>
        </w:rPr>
        <w:t>Morris, E.E. and T. Bauer. "Modeling of the Repository Behavior of TRISO Fuel." ANL-AFCI-160. Lemont, Illinois: Argonne National Laboratory. 2005.</w:t>
      </w:r>
    </w:p>
    <w:p w14:paraId="2C8DC410" w14:textId="52A9C177" w:rsidR="009C5E2D" w:rsidRPr="00955316" w:rsidRDefault="00D173B9" w:rsidP="00DE6D05">
      <w:pPr>
        <w:pStyle w:val="References"/>
        <w:numPr>
          <w:ilvl w:val="0"/>
          <w:numId w:val="58"/>
        </w:numPr>
        <w:rPr>
          <w:szCs w:val="22"/>
        </w:rPr>
      </w:pPr>
      <w:r w:rsidRPr="00D173B9">
        <w:rPr>
          <w:szCs w:val="22"/>
        </w:rPr>
        <w:t xml:space="preserve">S. </w:t>
      </w:r>
      <w:proofErr w:type="spellStart"/>
      <w:r w:rsidRPr="00D173B9">
        <w:rPr>
          <w:szCs w:val="22"/>
        </w:rPr>
        <w:t>Schunert</w:t>
      </w:r>
      <w:proofErr w:type="spellEnd"/>
      <w:r w:rsidRPr="00D173B9">
        <w:rPr>
          <w:szCs w:val="22"/>
        </w:rPr>
        <w:t xml:space="preserve">, G. </w:t>
      </w:r>
      <w:proofErr w:type="spellStart"/>
      <w:r w:rsidRPr="00D173B9">
        <w:rPr>
          <w:szCs w:val="22"/>
        </w:rPr>
        <w:t>Giudicelli</w:t>
      </w:r>
      <w:proofErr w:type="spellEnd"/>
      <w:r w:rsidRPr="00D173B9">
        <w:rPr>
          <w:szCs w:val="22"/>
        </w:rPr>
        <w:t xml:space="preserve">, A. Lindsay, </w:t>
      </w:r>
      <w:proofErr w:type="spellStart"/>
      <w:r w:rsidRPr="00D173B9">
        <w:rPr>
          <w:szCs w:val="22"/>
        </w:rPr>
        <w:t>PaoloBalestra</w:t>
      </w:r>
      <w:proofErr w:type="spellEnd"/>
      <w:r w:rsidRPr="00D173B9">
        <w:rPr>
          <w:szCs w:val="22"/>
        </w:rPr>
        <w:t xml:space="preserve">, S. Harper, R. </w:t>
      </w:r>
      <w:proofErr w:type="spellStart"/>
      <w:r w:rsidRPr="00D173B9">
        <w:rPr>
          <w:szCs w:val="22"/>
        </w:rPr>
        <w:t>Freile</w:t>
      </w:r>
      <w:proofErr w:type="spellEnd"/>
      <w:r w:rsidRPr="00D173B9">
        <w:rPr>
          <w:szCs w:val="22"/>
        </w:rPr>
        <w:t xml:space="preserve">, M. Tano, and J. Ragusa, "Deployment of the finite volume method in pronghorn for gas- and salt-cooled </w:t>
      </w:r>
      <w:proofErr w:type="spellStart"/>
      <w:r w:rsidRPr="00D173B9">
        <w:rPr>
          <w:szCs w:val="22"/>
        </w:rPr>
        <w:t>pebblebed</w:t>
      </w:r>
      <w:proofErr w:type="spellEnd"/>
      <w:r w:rsidRPr="00D173B9">
        <w:rPr>
          <w:szCs w:val="22"/>
        </w:rPr>
        <w:t xml:space="preserve"> reactors," Tech. Rep. INL/EXT-21-63189, Idaho National Laboratory, 2021.</w:t>
      </w:r>
    </w:p>
    <w:p w14:paraId="7A9987FF" w14:textId="453F8AF4" w:rsidR="00552A1B" w:rsidRPr="008655AE" w:rsidRDefault="00C028AE" w:rsidP="00DE6D05">
      <w:pPr>
        <w:pStyle w:val="References"/>
        <w:numPr>
          <w:ilvl w:val="0"/>
          <w:numId w:val="58"/>
        </w:numPr>
        <w:rPr>
          <w:color w:val="FF0000"/>
          <w:sz w:val="20"/>
        </w:rPr>
      </w:pPr>
      <w:proofErr w:type="spellStart"/>
      <w:r w:rsidRPr="00C028AE">
        <w:t>Abou</w:t>
      </w:r>
      <w:proofErr w:type="spellEnd"/>
      <w:r w:rsidRPr="00C028AE">
        <w:t xml:space="preserve"> </w:t>
      </w:r>
      <w:proofErr w:type="spellStart"/>
      <w:r w:rsidRPr="00C028AE">
        <w:t>Jaoude</w:t>
      </w:r>
      <w:proofErr w:type="spellEnd"/>
      <w:r w:rsidRPr="00C028AE">
        <w:t xml:space="preserve">, Abdalla, Guillaume Louis </w:t>
      </w:r>
      <w:proofErr w:type="spellStart"/>
      <w:r w:rsidRPr="00C028AE">
        <w:t>Giudicelli</w:t>
      </w:r>
      <w:proofErr w:type="spellEnd"/>
      <w:r w:rsidRPr="00C028AE">
        <w:t xml:space="preserve">, Derek R. Gaston, Paolo Balestra, Nicolas Pierre Martin, Cody J. Permann, Jun Fang et al. </w:t>
      </w:r>
      <w:r w:rsidRPr="00C028AE">
        <w:rPr>
          <w:i/>
          <w:iCs/>
        </w:rPr>
        <w:t>Overview of Advanced Reactor Simulation Capabilities to Support Demonstrations</w:t>
      </w:r>
      <w:r w:rsidRPr="00C028AE">
        <w:t xml:space="preserve">. No. INL/EXT-21-63162-Rev000. Idaho National </w:t>
      </w:r>
      <w:proofErr w:type="gramStart"/>
      <w:r w:rsidRPr="00C028AE">
        <w:t>Lab.(</w:t>
      </w:r>
      <w:proofErr w:type="gramEnd"/>
      <w:r w:rsidRPr="00C028AE">
        <w:t>INL), Idaho Falls, ID (United States), 2021.</w:t>
      </w:r>
    </w:p>
    <w:sectPr w:rsidR="00552A1B" w:rsidRPr="008655AE" w:rsidSect="00D12F8C">
      <w:headerReference w:type="default" r:id="rId29"/>
      <w:footerReference w:type="default" r:id="rId30"/>
      <w:pgSz w:w="12240" w:h="15840" w:code="1"/>
      <w:pgMar w:top="72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F9AF70" w14:textId="77777777" w:rsidR="003568A2" w:rsidRDefault="003568A2">
      <w:r>
        <w:separator/>
      </w:r>
    </w:p>
    <w:p w14:paraId="6DCC1DB2" w14:textId="77777777" w:rsidR="003568A2" w:rsidRDefault="003568A2"/>
    <w:p w14:paraId="4A9C36D7" w14:textId="77777777" w:rsidR="003568A2" w:rsidRDefault="003568A2"/>
  </w:endnote>
  <w:endnote w:type="continuationSeparator" w:id="0">
    <w:p w14:paraId="5E751EC1" w14:textId="77777777" w:rsidR="003568A2" w:rsidRDefault="003568A2">
      <w:r>
        <w:continuationSeparator/>
      </w:r>
    </w:p>
    <w:p w14:paraId="4E29CB92" w14:textId="77777777" w:rsidR="003568A2" w:rsidRDefault="003568A2"/>
    <w:p w14:paraId="34738ABD" w14:textId="77777777" w:rsidR="003568A2" w:rsidRDefault="003568A2"/>
  </w:endnote>
  <w:endnote w:type="continuationNotice" w:id="1">
    <w:p w14:paraId="053C6CF0" w14:textId="77777777" w:rsidR="003568A2" w:rsidRDefault="003568A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auto"/>
    <w:pitch w:val="variable"/>
    <w:sig w:usb0="E00002FF" w:usb1="5000205A"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C2431" w14:textId="77777777" w:rsidR="00D12F8C" w:rsidRPr="007E076A" w:rsidRDefault="0086408A" w:rsidP="007E076A">
    <w:pPr>
      <w:pStyle w:val="Footer"/>
    </w:pPr>
    <w:r w:rsidRPr="007E076A">
      <w:t xml:space="preserve">Page </w:t>
    </w:r>
    <w:r w:rsidRPr="007E076A">
      <w:fldChar w:fldCharType="begin"/>
    </w:r>
    <w:r w:rsidRPr="007E076A">
      <w:instrText xml:space="preserve"> PAGE  \* Arabic  \* MERGEFORMAT </w:instrText>
    </w:r>
    <w:r w:rsidRPr="007E076A">
      <w:fldChar w:fldCharType="separate"/>
    </w:r>
    <w:r w:rsidRPr="007E076A">
      <w:t>1</w:t>
    </w:r>
    <w:r w:rsidRPr="007E076A">
      <w:fldChar w:fldCharType="end"/>
    </w:r>
    <w:r w:rsidRPr="007E076A">
      <w:t xml:space="preserve"> of </w:t>
    </w:r>
    <w:fldSimple w:instr="NUMPAGES  \* Arabic  \* MERGEFORMAT">
      <w:r w:rsidRPr="007E076A">
        <w:t>2</w:t>
      </w:r>
    </w:fldSimple>
  </w:p>
  <w:p w14:paraId="329527F8" w14:textId="77777777" w:rsidR="00D60D77" w:rsidRDefault="00D12F8C" w:rsidP="007E076A">
    <w:pPr>
      <w:pStyle w:val="FooterOUOMarking"/>
    </w:pPr>
    <w:r w:rsidRPr="00D12F8C">
      <w:t>OFFICIAL USE ONLY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539A03" w14:textId="77777777" w:rsidR="003568A2" w:rsidRDefault="003568A2">
      <w:r>
        <w:separator/>
      </w:r>
    </w:p>
    <w:p w14:paraId="77485DCC" w14:textId="77777777" w:rsidR="003568A2" w:rsidRDefault="003568A2"/>
    <w:p w14:paraId="2E434CDA" w14:textId="77777777" w:rsidR="003568A2" w:rsidRDefault="003568A2"/>
  </w:footnote>
  <w:footnote w:type="continuationSeparator" w:id="0">
    <w:p w14:paraId="70C13987" w14:textId="77777777" w:rsidR="003568A2" w:rsidRDefault="003568A2">
      <w:r>
        <w:continuationSeparator/>
      </w:r>
    </w:p>
    <w:p w14:paraId="3FC8E0CF" w14:textId="77777777" w:rsidR="003568A2" w:rsidRDefault="003568A2"/>
    <w:p w14:paraId="18654D47" w14:textId="77777777" w:rsidR="003568A2" w:rsidRDefault="003568A2"/>
  </w:footnote>
  <w:footnote w:type="continuationNotice" w:id="1">
    <w:p w14:paraId="4F9604F3" w14:textId="77777777" w:rsidR="003568A2" w:rsidRDefault="003568A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4AB195" w14:textId="77777777" w:rsidR="00CD1CA3" w:rsidRDefault="00CD1CA3" w:rsidP="007E076A">
    <w:pPr>
      <w:pStyle w:val="HeaderINLLogo"/>
      <w:rPr>
        <w:sz w:val="20"/>
      </w:rPr>
    </w:pPr>
    <w:r>
      <w:drawing>
        <wp:inline distT="0" distB="0" distL="0" distR="0" wp14:anchorId="6F58E3A7" wp14:editId="40227DA5">
          <wp:extent cx="1630723" cy="317259"/>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56157" cy="322207"/>
                  </a:xfrm>
                  <a:prstGeom prst="rect">
                    <a:avLst/>
                  </a:prstGeom>
                  <a:noFill/>
                  <a:ln>
                    <a:noFill/>
                  </a:ln>
                </pic:spPr>
              </pic:pic>
            </a:graphicData>
          </a:graphic>
        </wp:inline>
      </w:drawing>
    </w:r>
  </w:p>
  <w:p w14:paraId="058B5B80" w14:textId="45AA4D9A" w:rsidR="00D418E9" w:rsidRPr="007E076A" w:rsidRDefault="00D418E9" w:rsidP="007E076A">
    <w:pPr>
      <w:pStyle w:val="HeaderTitle"/>
    </w:pPr>
    <w:r w:rsidRPr="007E076A">
      <w:t>Laboratory Directed Research and Development</w:t>
    </w:r>
    <w:r w:rsidR="001563D3" w:rsidRPr="007E076A">
      <w:t xml:space="preserve"> </w:t>
    </w:r>
    <w:r w:rsidR="007E573E">
      <w:t>Full</w:t>
    </w:r>
    <w:r w:rsidR="00753940">
      <w:t xml:space="preserve"> P</w:t>
    </w:r>
    <w:r w:rsidR="001563D3" w:rsidRPr="007E076A">
      <w:t>roposal</w:t>
    </w:r>
  </w:p>
  <w:p w14:paraId="4E420415" w14:textId="77777777" w:rsidR="00CD1CA3" w:rsidRPr="007E076A" w:rsidRDefault="00D418E9" w:rsidP="000A24CE">
    <w:pPr>
      <w:pStyle w:val="HeaderCenter"/>
    </w:pPr>
    <w:r w:rsidRPr="007E076A">
      <w:t>Program Sensitive Information</w:t>
    </w:r>
    <w:r w:rsidR="004111DF" w:rsidRPr="007E076A">
      <w:t xml:space="preserve">. </w:t>
    </w:r>
    <w:r w:rsidRPr="007E076A">
      <w:t xml:space="preserve">Do not distribute without authorization from the LDRD </w:t>
    </w:r>
    <w:r w:rsidR="004641D9" w:rsidRPr="007E076A">
      <w:t>p</w:t>
    </w:r>
    <w:r w:rsidRPr="007E076A">
      <w:t xml:space="preserve">rogram </w:t>
    </w:r>
    <w:r w:rsidR="004641D9" w:rsidRPr="007E076A">
      <w:t>o</w:t>
    </w:r>
    <w:r w:rsidRPr="007E076A">
      <w:t>ffice</w:t>
    </w:r>
    <w:r w:rsidR="007579E2" w:rsidRPr="007E076A">
      <w:t>.</w:t>
    </w:r>
  </w:p>
  <w:p w14:paraId="55A37783" w14:textId="77777777" w:rsidR="00D60D77" w:rsidRPr="00095AD3" w:rsidRDefault="00D60D77" w:rsidP="007E076A">
    <w:pPr>
      <w:pStyle w:val="HeaderSpac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8FC88958"/>
    <w:lvl w:ilvl="0">
      <w:start w:val="1"/>
      <w:numFmt w:val="bullet"/>
      <w:pStyle w:val="ListBullet5"/>
      <w:lvlText w:val=""/>
      <w:lvlJc w:val="left"/>
      <w:pPr>
        <w:tabs>
          <w:tab w:val="num" w:pos="2016"/>
        </w:tabs>
        <w:ind w:left="2016" w:hanging="576"/>
      </w:pPr>
      <w:rPr>
        <w:rFonts w:ascii="Symbol" w:hAnsi="Symbol" w:hint="default"/>
        <w:sz w:val="20"/>
        <w:szCs w:val="20"/>
      </w:rPr>
    </w:lvl>
  </w:abstractNum>
  <w:abstractNum w:abstractNumId="1" w15:restartNumberingAfterBreak="0">
    <w:nsid w:val="FFFFFF89"/>
    <w:multiLevelType w:val="singleLevel"/>
    <w:tmpl w:val="EA764FE2"/>
    <w:lvl w:ilvl="0">
      <w:start w:val="1"/>
      <w:numFmt w:val="bullet"/>
      <w:pStyle w:val="ListBullet"/>
      <w:lvlText w:val=""/>
      <w:lvlJc w:val="left"/>
      <w:pPr>
        <w:tabs>
          <w:tab w:val="num" w:pos="360"/>
        </w:tabs>
        <w:ind w:left="360" w:hanging="360"/>
      </w:pPr>
      <w:rPr>
        <w:rFonts w:ascii="Symbol" w:hAnsi="Symbol" w:hint="default"/>
        <w:sz w:val="20"/>
        <w:szCs w:val="20"/>
      </w:rPr>
    </w:lvl>
  </w:abstractNum>
  <w:abstractNum w:abstractNumId="2" w15:restartNumberingAfterBreak="0">
    <w:nsid w:val="000454AE"/>
    <w:multiLevelType w:val="multilevel"/>
    <w:tmpl w:val="134221BE"/>
    <w:lvl w:ilvl="0">
      <w:start w:val="1"/>
      <w:numFmt w:val="decimal"/>
      <w:lvlRestart w:val="0"/>
      <w:pStyle w:val="AppL1"/>
      <w:lvlText w:val="L-%1."/>
      <w:lvlJc w:val="left"/>
      <w:pPr>
        <w:tabs>
          <w:tab w:val="num" w:pos="720"/>
        </w:tabs>
        <w:ind w:left="720" w:hanging="720"/>
      </w:pPr>
      <w:rPr>
        <w:rFonts w:hint="default"/>
      </w:rPr>
    </w:lvl>
    <w:lvl w:ilvl="1">
      <w:start w:val="1"/>
      <w:numFmt w:val="decimal"/>
      <w:pStyle w:val="AppL2"/>
      <w:lvlText w:val="L-%1.%2"/>
      <w:lvlJc w:val="left"/>
      <w:pPr>
        <w:tabs>
          <w:tab w:val="num" w:pos="936"/>
        </w:tabs>
        <w:ind w:left="936" w:hanging="936"/>
      </w:pPr>
      <w:rPr>
        <w:rFonts w:hint="default"/>
      </w:rPr>
    </w:lvl>
    <w:lvl w:ilvl="2">
      <w:start w:val="1"/>
      <w:numFmt w:val="decimal"/>
      <w:pStyle w:val="AppL3"/>
      <w:lvlText w:val="L-%1.%2.%3"/>
      <w:lvlJc w:val="left"/>
      <w:pPr>
        <w:tabs>
          <w:tab w:val="num" w:pos="1080"/>
        </w:tabs>
        <w:ind w:left="1080" w:hanging="1080"/>
      </w:pPr>
      <w:rPr>
        <w:rFonts w:hint="default"/>
      </w:rPr>
    </w:lvl>
    <w:lvl w:ilvl="3">
      <w:start w:val="1"/>
      <w:numFmt w:val="decimal"/>
      <w:pStyle w:val="AppL4"/>
      <w:lvlText w:val="L-%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 w15:restartNumberingAfterBreak="0">
    <w:nsid w:val="00282B6C"/>
    <w:multiLevelType w:val="multilevel"/>
    <w:tmpl w:val="C5CCD03A"/>
    <w:lvl w:ilvl="0">
      <w:start w:val="1"/>
      <w:numFmt w:val="decimal"/>
      <w:lvlRestart w:val="0"/>
      <w:pStyle w:val="AppV1"/>
      <w:lvlText w:val="V-%1."/>
      <w:lvlJc w:val="left"/>
      <w:pPr>
        <w:tabs>
          <w:tab w:val="num" w:pos="720"/>
        </w:tabs>
        <w:ind w:left="720" w:hanging="720"/>
      </w:pPr>
      <w:rPr>
        <w:rFonts w:hint="default"/>
      </w:rPr>
    </w:lvl>
    <w:lvl w:ilvl="1">
      <w:start w:val="1"/>
      <w:numFmt w:val="decimal"/>
      <w:pStyle w:val="AppV2"/>
      <w:lvlText w:val="V-%1.%2"/>
      <w:lvlJc w:val="left"/>
      <w:pPr>
        <w:tabs>
          <w:tab w:val="num" w:pos="936"/>
        </w:tabs>
        <w:ind w:left="936" w:hanging="936"/>
      </w:pPr>
      <w:rPr>
        <w:rFonts w:hint="default"/>
      </w:rPr>
    </w:lvl>
    <w:lvl w:ilvl="2">
      <w:start w:val="1"/>
      <w:numFmt w:val="decimal"/>
      <w:pStyle w:val="AppV3"/>
      <w:lvlText w:val="V-%1.%2.%3"/>
      <w:lvlJc w:val="left"/>
      <w:pPr>
        <w:tabs>
          <w:tab w:val="num" w:pos="1080"/>
        </w:tabs>
        <w:ind w:left="1080" w:hanging="1080"/>
      </w:pPr>
      <w:rPr>
        <w:rFonts w:hint="default"/>
      </w:rPr>
    </w:lvl>
    <w:lvl w:ilvl="3">
      <w:start w:val="1"/>
      <w:numFmt w:val="decimal"/>
      <w:pStyle w:val="AppV4"/>
      <w:lvlText w:val="V-%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06CF5ED7"/>
    <w:multiLevelType w:val="hybridMultilevel"/>
    <w:tmpl w:val="3E3E1E2C"/>
    <w:lvl w:ilvl="0" w:tplc="26B44A4C">
      <w:start w:val="1"/>
      <w:numFmt w:val="upperLetter"/>
      <w:pStyle w:val="ListA4"/>
      <w:lvlText w:val="%1."/>
      <w:lvlJc w:val="left"/>
      <w:pPr>
        <w:tabs>
          <w:tab w:val="num" w:pos="4248"/>
        </w:tabs>
        <w:ind w:left="4248" w:hanging="720"/>
      </w:pPr>
      <w:rPr>
        <w:rFonts w:hint="default"/>
      </w:rPr>
    </w:lvl>
    <w:lvl w:ilvl="1" w:tplc="9A1A5DA6" w:tentative="1">
      <w:start w:val="1"/>
      <w:numFmt w:val="lowerLetter"/>
      <w:lvlText w:val="%2."/>
      <w:lvlJc w:val="left"/>
      <w:pPr>
        <w:tabs>
          <w:tab w:val="num" w:pos="1440"/>
        </w:tabs>
        <w:ind w:left="1440" w:hanging="360"/>
      </w:pPr>
    </w:lvl>
    <w:lvl w:ilvl="2" w:tplc="3AA09338" w:tentative="1">
      <w:start w:val="1"/>
      <w:numFmt w:val="lowerRoman"/>
      <w:lvlText w:val="%3."/>
      <w:lvlJc w:val="right"/>
      <w:pPr>
        <w:tabs>
          <w:tab w:val="num" w:pos="2160"/>
        </w:tabs>
        <w:ind w:left="2160" w:hanging="180"/>
      </w:pPr>
    </w:lvl>
    <w:lvl w:ilvl="3" w:tplc="66AC4948" w:tentative="1">
      <w:start w:val="1"/>
      <w:numFmt w:val="decimal"/>
      <w:lvlText w:val="%4."/>
      <w:lvlJc w:val="left"/>
      <w:pPr>
        <w:tabs>
          <w:tab w:val="num" w:pos="2880"/>
        </w:tabs>
        <w:ind w:left="2880" w:hanging="360"/>
      </w:pPr>
    </w:lvl>
    <w:lvl w:ilvl="4" w:tplc="AA2AA6B6" w:tentative="1">
      <w:start w:val="1"/>
      <w:numFmt w:val="lowerLetter"/>
      <w:lvlText w:val="%5."/>
      <w:lvlJc w:val="left"/>
      <w:pPr>
        <w:tabs>
          <w:tab w:val="num" w:pos="3600"/>
        </w:tabs>
        <w:ind w:left="3600" w:hanging="360"/>
      </w:pPr>
    </w:lvl>
    <w:lvl w:ilvl="5" w:tplc="3F482628" w:tentative="1">
      <w:start w:val="1"/>
      <w:numFmt w:val="lowerRoman"/>
      <w:lvlText w:val="%6."/>
      <w:lvlJc w:val="right"/>
      <w:pPr>
        <w:tabs>
          <w:tab w:val="num" w:pos="4320"/>
        </w:tabs>
        <w:ind w:left="4320" w:hanging="180"/>
      </w:pPr>
    </w:lvl>
    <w:lvl w:ilvl="6" w:tplc="1932F21A" w:tentative="1">
      <w:start w:val="1"/>
      <w:numFmt w:val="decimal"/>
      <w:lvlText w:val="%7."/>
      <w:lvlJc w:val="left"/>
      <w:pPr>
        <w:tabs>
          <w:tab w:val="num" w:pos="5040"/>
        </w:tabs>
        <w:ind w:left="5040" w:hanging="360"/>
      </w:pPr>
    </w:lvl>
    <w:lvl w:ilvl="7" w:tplc="66F4FC90" w:tentative="1">
      <w:start w:val="1"/>
      <w:numFmt w:val="lowerLetter"/>
      <w:lvlText w:val="%8."/>
      <w:lvlJc w:val="left"/>
      <w:pPr>
        <w:tabs>
          <w:tab w:val="num" w:pos="5760"/>
        </w:tabs>
        <w:ind w:left="5760" w:hanging="360"/>
      </w:pPr>
    </w:lvl>
    <w:lvl w:ilvl="8" w:tplc="A3B84ACC" w:tentative="1">
      <w:start w:val="1"/>
      <w:numFmt w:val="lowerRoman"/>
      <w:lvlText w:val="%9."/>
      <w:lvlJc w:val="right"/>
      <w:pPr>
        <w:tabs>
          <w:tab w:val="num" w:pos="6480"/>
        </w:tabs>
        <w:ind w:left="6480" w:hanging="180"/>
      </w:pPr>
    </w:lvl>
  </w:abstractNum>
  <w:abstractNum w:abstractNumId="5" w15:restartNumberingAfterBreak="0">
    <w:nsid w:val="08293F1C"/>
    <w:multiLevelType w:val="multilevel"/>
    <w:tmpl w:val="803AAD18"/>
    <w:lvl w:ilvl="0">
      <w:start w:val="1"/>
      <w:numFmt w:val="decimal"/>
      <w:lvlRestart w:val="0"/>
      <w:pStyle w:val="AppO1"/>
      <w:lvlText w:val="O-%1."/>
      <w:lvlJc w:val="left"/>
      <w:pPr>
        <w:tabs>
          <w:tab w:val="num" w:pos="720"/>
        </w:tabs>
        <w:ind w:left="720" w:hanging="720"/>
      </w:pPr>
      <w:rPr>
        <w:rFonts w:hint="default"/>
      </w:rPr>
    </w:lvl>
    <w:lvl w:ilvl="1">
      <w:start w:val="1"/>
      <w:numFmt w:val="decimal"/>
      <w:pStyle w:val="AppO2"/>
      <w:lvlText w:val="O-%1.%2"/>
      <w:lvlJc w:val="left"/>
      <w:pPr>
        <w:tabs>
          <w:tab w:val="num" w:pos="936"/>
        </w:tabs>
        <w:ind w:left="936" w:hanging="936"/>
      </w:pPr>
      <w:rPr>
        <w:rFonts w:hint="default"/>
      </w:rPr>
    </w:lvl>
    <w:lvl w:ilvl="2">
      <w:start w:val="1"/>
      <w:numFmt w:val="decimal"/>
      <w:pStyle w:val="AppO3"/>
      <w:lvlText w:val="O-%1.%2.%3"/>
      <w:lvlJc w:val="left"/>
      <w:pPr>
        <w:tabs>
          <w:tab w:val="num" w:pos="1080"/>
        </w:tabs>
        <w:ind w:left="1080" w:hanging="1080"/>
      </w:pPr>
      <w:rPr>
        <w:rFonts w:hint="default"/>
      </w:rPr>
    </w:lvl>
    <w:lvl w:ilvl="3">
      <w:start w:val="1"/>
      <w:numFmt w:val="decimal"/>
      <w:pStyle w:val="AppO4"/>
      <w:lvlText w:val="O-%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 w15:restartNumberingAfterBreak="0">
    <w:nsid w:val="09AB0C78"/>
    <w:multiLevelType w:val="hybridMultilevel"/>
    <w:tmpl w:val="0FCA25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BD387A"/>
    <w:multiLevelType w:val="multilevel"/>
    <w:tmpl w:val="E48C4AFC"/>
    <w:lvl w:ilvl="0">
      <w:start w:val="1"/>
      <w:numFmt w:val="decimal"/>
      <w:lvlRestart w:val="0"/>
      <w:pStyle w:val="AppY1"/>
      <w:lvlText w:val="Y-%1."/>
      <w:lvlJc w:val="left"/>
      <w:pPr>
        <w:tabs>
          <w:tab w:val="num" w:pos="720"/>
        </w:tabs>
        <w:ind w:left="720" w:hanging="720"/>
      </w:pPr>
      <w:rPr>
        <w:rFonts w:hint="default"/>
      </w:rPr>
    </w:lvl>
    <w:lvl w:ilvl="1">
      <w:start w:val="1"/>
      <w:numFmt w:val="decimal"/>
      <w:pStyle w:val="AppY2"/>
      <w:lvlText w:val="Y-%1.%2"/>
      <w:lvlJc w:val="left"/>
      <w:pPr>
        <w:tabs>
          <w:tab w:val="num" w:pos="936"/>
        </w:tabs>
        <w:ind w:left="936" w:hanging="936"/>
      </w:pPr>
      <w:rPr>
        <w:rFonts w:hint="default"/>
      </w:rPr>
    </w:lvl>
    <w:lvl w:ilvl="2">
      <w:start w:val="1"/>
      <w:numFmt w:val="decimal"/>
      <w:pStyle w:val="AppY3"/>
      <w:lvlText w:val="Y-%1.%2.%3"/>
      <w:lvlJc w:val="left"/>
      <w:pPr>
        <w:tabs>
          <w:tab w:val="num" w:pos="1080"/>
        </w:tabs>
        <w:ind w:left="1080" w:hanging="1080"/>
      </w:pPr>
      <w:rPr>
        <w:rFonts w:hint="default"/>
      </w:rPr>
    </w:lvl>
    <w:lvl w:ilvl="3">
      <w:start w:val="1"/>
      <w:numFmt w:val="decimal"/>
      <w:pStyle w:val="AppY4"/>
      <w:lvlText w:val="Y-%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8" w15:restartNumberingAfterBreak="0">
    <w:nsid w:val="12FA2934"/>
    <w:multiLevelType w:val="multilevel"/>
    <w:tmpl w:val="D9D08AD8"/>
    <w:lvl w:ilvl="0">
      <w:start w:val="1"/>
      <w:numFmt w:val="decimal"/>
      <w:lvlRestart w:val="0"/>
      <w:pStyle w:val="AppI1"/>
      <w:lvlText w:val="I-%1."/>
      <w:lvlJc w:val="left"/>
      <w:pPr>
        <w:tabs>
          <w:tab w:val="num" w:pos="720"/>
        </w:tabs>
        <w:ind w:left="720" w:hanging="720"/>
      </w:pPr>
      <w:rPr>
        <w:rFonts w:hint="default"/>
      </w:rPr>
    </w:lvl>
    <w:lvl w:ilvl="1">
      <w:start w:val="1"/>
      <w:numFmt w:val="decimal"/>
      <w:pStyle w:val="AppI2"/>
      <w:lvlText w:val="I-%1.%2"/>
      <w:lvlJc w:val="left"/>
      <w:pPr>
        <w:tabs>
          <w:tab w:val="num" w:pos="936"/>
        </w:tabs>
        <w:ind w:left="936" w:hanging="936"/>
      </w:pPr>
      <w:rPr>
        <w:rFonts w:hint="default"/>
      </w:rPr>
    </w:lvl>
    <w:lvl w:ilvl="2">
      <w:start w:val="1"/>
      <w:numFmt w:val="decimal"/>
      <w:pStyle w:val="AppI3"/>
      <w:lvlText w:val="I-%1.%2.%3"/>
      <w:lvlJc w:val="left"/>
      <w:pPr>
        <w:tabs>
          <w:tab w:val="num" w:pos="1080"/>
        </w:tabs>
        <w:ind w:left="1080" w:hanging="1080"/>
      </w:pPr>
      <w:rPr>
        <w:rFonts w:hint="default"/>
      </w:rPr>
    </w:lvl>
    <w:lvl w:ilvl="3">
      <w:start w:val="1"/>
      <w:numFmt w:val="decimal"/>
      <w:pStyle w:val="AppI4"/>
      <w:lvlText w:val="I-%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 w15:restartNumberingAfterBreak="0">
    <w:nsid w:val="13D74664"/>
    <w:multiLevelType w:val="multilevel"/>
    <w:tmpl w:val="949CCF24"/>
    <w:lvl w:ilvl="0">
      <w:start w:val="1"/>
      <w:numFmt w:val="decimal"/>
      <w:pStyle w:val="AppA1"/>
      <w:lvlText w:val="A-%1."/>
      <w:lvlJc w:val="left"/>
      <w:pPr>
        <w:tabs>
          <w:tab w:val="num" w:pos="720"/>
        </w:tabs>
        <w:ind w:left="720" w:hanging="720"/>
      </w:pPr>
      <w:rPr>
        <w:rFonts w:hint="default"/>
      </w:rPr>
    </w:lvl>
    <w:lvl w:ilvl="1">
      <w:start w:val="1"/>
      <w:numFmt w:val="decimal"/>
      <w:pStyle w:val="AppA2"/>
      <w:lvlText w:val="A-%1.%2"/>
      <w:lvlJc w:val="left"/>
      <w:pPr>
        <w:tabs>
          <w:tab w:val="num" w:pos="936"/>
        </w:tabs>
        <w:ind w:left="936" w:hanging="936"/>
      </w:pPr>
      <w:rPr>
        <w:rFonts w:hint="default"/>
      </w:rPr>
    </w:lvl>
    <w:lvl w:ilvl="2">
      <w:start w:val="1"/>
      <w:numFmt w:val="decimal"/>
      <w:pStyle w:val="AppA3"/>
      <w:lvlText w:val="A-%1.%2.%3"/>
      <w:lvlJc w:val="left"/>
      <w:pPr>
        <w:tabs>
          <w:tab w:val="num" w:pos="1080"/>
        </w:tabs>
        <w:ind w:left="1080" w:hanging="1080"/>
      </w:pPr>
      <w:rPr>
        <w:rFonts w:hint="default"/>
      </w:rPr>
    </w:lvl>
    <w:lvl w:ilvl="3">
      <w:start w:val="1"/>
      <w:numFmt w:val="decimal"/>
      <w:pStyle w:val="AppA4"/>
      <w:lvlText w:val="A-%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0" w15:restartNumberingAfterBreak="0">
    <w:nsid w:val="1847065D"/>
    <w:multiLevelType w:val="hybridMultilevel"/>
    <w:tmpl w:val="DE142CDC"/>
    <w:lvl w:ilvl="0" w:tplc="64080F94">
      <w:start w:val="1"/>
      <w:numFmt w:val="decimal"/>
      <w:lvlText w:val="%1."/>
      <w:lvlJc w:val="left"/>
      <w:pPr>
        <w:ind w:left="720" w:hanging="360"/>
      </w:pPr>
      <w:rPr>
        <w:color w:val="auto"/>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D35806"/>
    <w:multiLevelType w:val="hybridMultilevel"/>
    <w:tmpl w:val="5516B622"/>
    <w:lvl w:ilvl="0" w:tplc="B808C21C">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2E4B33"/>
    <w:multiLevelType w:val="multilevel"/>
    <w:tmpl w:val="AEE6644C"/>
    <w:lvl w:ilvl="0">
      <w:start w:val="1"/>
      <w:numFmt w:val="decimal"/>
      <w:lvlRestart w:val="0"/>
      <w:pStyle w:val="AppW1"/>
      <w:lvlText w:val="W-%1."/>
      <w:lvlJc w:val="left"/>
      <w:pPr>
        <w:tabs>
          <w:tab w:val="num" w:pos="720"/>
        </w:tabs>
        <w:ind w:left="720" w:hanging="720"/>
      </w:pPr>
      <w:rPr>
        <w:rFonts w:hint="default"/>
      </w:rPr>
    </w:lvl>
    <w:lvl w:ilvl="1">
      <w:start w:val="1"/>
      <w:numFmt w:val="decimal"/>
      <w:pStyle w:val="AppW2"/>
      <w:lvlText w:val="W-%1.%2"/>
      <w:lvlJc w:val="left"/>
      <w:pPr>
        <w:tabs>
          <w:tab w:val="num" w:pos="936"/>
        </w:tabs>
        <w:ind w:left="936" w:hanging="936"/>
      </w:pPr>
      <w:rPr>
        <w:rFonts w:hint="default"/>
      </w:rPr>
    </w:lvl>
    <w:lvl w:ilvl="2">
      <w:start w:val="1"/>
      <w:numFmt w:val="decimal"/>
      <w:pStyle w:val="AppW3"/>
      <w:lvlText w:val="W-%1.%2.%3"/>
      <w:lvlJc w:val="left"/>
      <w:pPr>
        <w:tabs>
          <w:tab w:val="num" w:pos="1080"/>
        </w:tabs>
        <w:ind w:left="1080" w:hanging="1080"/>
      </w:pPr>
      <w:rPr>
        <w:rFonts w:hint="default"/>
      </w:rPr>
    </w:lvl>
    <w:lvl w:ilvl="3">
      <w:start w:val="1"/>
      <w:numFmt w:val="decimal"/>
      <w:pStyle w:val="AppW4"/>
      <w:lvlText w:val="W-%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3" w15:restartNumberingAfterBreak="0">
    <w:nsid w:val="1C6F1186"/>
    <w:multiLevelType w:val="multilevel"/>
    <w:tmpl w:val="895023AE"/>
    <w:lvl w:ilvl="0">
      <w:start w:val="1"/>
      <w:numFmt w:val="decimal"/>
      <w:pStyle w:val="AppC1"/>
      <w:lvlText w:val="C-%1."/>
      <w:lvlJc w:val="left"/>
      <w:pPr>
        <w:tabs>
          <w:tab w:val="num" w:pos="720"/>
        </w:tabs>
        <w:ind w:left="720" w:hanging="720"/>
      </w:pPr>
      <w:rPr>
        <w:rFonts w:hint="default"/>
      </w:rPr>
    </w:lvl>
    <w:lvl w:ilvl="1">
      <w:start w:val="1"/>
      <w:numFmt w:val="decimal"/>
      <w:pStyle w:val="AppC2"/>
      <w:lvlText w:val="C-%1.%2"/>
      <w:lvlJc w:val="left"/>
      <w:pPr>
        <w:tabs>
          <w:tab w:val="num" w:pos="936"/>
        </w:tabs>
        <w:ind w:left="936" w:hanging="936"/>
      </w:pPr>
      <w:rPr>
        <w:rFonts w:hint="default"/>
      </w:rPr>
    </w:lvl>
    <w:lvl w:ilvl="2">
      <w:start w:val="1"/>
      <w:numFmt w:val="decimal"/>
      <w:pStyle w:val="AppC3"/>
      <w:lvlText w:val="C-%1.%2.%3"/>
      <w:lvlJc w:val="left"/>
      <w:pPr>
        <w:tabs>
          <w:tab w:val="num" w:pos="1080"/>
        </w:tabs>
        <w:ind w:left="1080" w:hanging="1080"/>
      </w:pPr>
      <w:rPr>
        <w:rFonts w:hint="default"/>
      </w:rPr>
    </w:lvl>
    <w:lvl w:ilvl="3">
      <w:start w:val="1"/>
      <w:numFmt w:val="decimal"/>
      <w:pStyle w:val="AppC4"/>
      <w:lvlText w:val="C-%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1D1D2B36"/>
    <w:multiLevelType w:val="hybridMultilevel"/>
    <w:tmpl w:val="601EF932"/>
    <w:lvl w:ilvl="0" w:tplc="B4186A6E">
      <w:start w:val="1"/>
      <w:numFmt w:val="lowerLetter"/>
      <w:pStyle w:val="ListNumber4"/>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1FD90FDA"/>
    <w:multiLevelType w:val="multilevel"/>
    <w:tmpl w:val="78A6D788"/>
    <w:lvl w:ilvl="0">
      <w:start w:val="1"/>
      <w:numFmt w:val="decimal"/>
      <w:lvlText w:val="B-%1."/>
      <w:lvlJc w:val="left"/>
      <w:pPr>
        <w:tabs>
          <w:tab w:val="num" w:pos="720"/>
        </w:tabs>
        <w:ind w:left="720" w:hanging="720"/>
      </w:pPr>
      <w:rPr>
        <w:rFonts w:hint="default"/>
      </w:rPr>
    </w:lvl>
    <w:lvl w:ilvl="1">
      <w:start w:val="1"/>
      <w:numFmt w:val="decimal"/>
      <w:pStyle w:val="AppB2"/>
      <w:lvlText w:val="B-%1.%2"/>
      <w:lvlJc w:val="left"/>
      <w:pPr>
        <w:tabs>
          <w:tab w:val="num" w:pos="936"/>
        </w:tabs>
        <w:ind w:left="936" w:hanging="936"/>
      </w:pPr>
      <w:rPr>
        <w:rFonts w:hint="default"/>
      </w:rPr>
    </w:lvl>
    <w:lvl w:ilvl="2">
      <w:start w:val="1"/>
      <w:numFmt w:val="decimal"/>
      <w:pStyle w:val="AppB3"/>
      <w:lvlText w:val="B-%1.%2.%3"/>
      <w:lvlJc w:val="left"/>
      <w:pPr>
        <w:tabs>
          <w:tab w:val="num" w:pos="1080"/>
        </w:tabs>
        <w:ind w:left="1080" w:hanging="1080"/>
      </w:pPr>
      <w:rPr>
        <w:rFonts w:hint="default"/>
      </w:rPr>
    </w:lvl>
    <w:lvl w:ilvl="3">
      <w:start w:val="1"/>
      <w:numFmt w:val="decimal"/>
      <w:pStyle w:val="AppB4"/>
      <w:lvlText w:val="B-%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6" w15:restartNumberingAfterBreak="0">
    <w:nsid w:val="231C210A"/>
    <w:multiLevelType w:val="multilevel"/>
    <w:tmpl w:val="89786042"/>
    <w:lvl w:ilvl="0">
      <w:start w:val="1"/>
      <w:numFmt w:val="decimal"/>
      <w:lvlRestart w:val="0"/>
      <w:pStyle w:val="AppH1"/>
      <w:lvlText w:val="H-%1."/>
      <w:lvlJc w:val="left"/>
      <w:pPr>
        <w:tabs>
          <w:tab w:val="num" w:pos="720"/>
        </w:tabs>
        <w:ind w:left="720" w:hanging="720"/>
      </w:pPr>
      <w:rPr>
        <w:rFonts w:hint="default"/>
      </w:rPr>
    </w:lvl>
    <w:lvl w:ilvl="1">
      <w:start w:val="1"/>
      <w:numFmt w:val="decimal"/>
      <w:pStyle w:val="AppH2"/>
      <w:lvlText w:val="H-%1.%2"/>
      <w:lvlJc w:val="left"/>
      <w:pPr>
        <w:tabs>
          <w:tab w:val="num" w:pos="936"/>
        </w:tabs>
        <w:ind w:left="936" w:hanging="936"/>
      </w:pPr>
      <w:rPr>
        <w:rFonts w:hint="default"/>
      </w:rPr>
    </w:lvl>
    <w:lvl w:ilvl="2">
      <w:start w:val="1"/>
      <w:numFmt w:val="decimal"/>
      <w:pStyle w:val="AppH3"/>
      <w:lvlText w:val="H-%1.%2.%3"/>
      <w:lvlJc w:val="left"/>
      <w:pPr>
        <w:tabs>
          <w:tab w:val="num" w:pos="1080"/>
        </w:tabs>
        <w:ind w:left="1080" w:hanging="1080"/>
      </w:pPr>
      <w:rPr>
        <w:rFonts w:hint="default"/>
      </w:rPr>
    </w:lvl>
    <w:lvl w:ilvl="3">
      <w:start w:val="1"/>
      <w:numFmt w:val="decimal"/>
      <w:pStyle w:val="AppH4"/>
      <w:lvlText w:val="H-%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7" w15:restartNumberingAfterBreak="0">
    <w:nsid w:val="264B4FCE"/>
    <w:multiLevelType w:val="multilevel"/>
    <w:tmpl w:val="98BA9572"/>
    <w:lvl w:ilvl="0">
      <w:start w:val="1"/>
      <w:numFmt w:val="decimal"/>
      <w:pStyle w:val="AppD1"/>
      <w:lvlText w:val="D-%1."/>
      <w:lvlJc w:val="left"/>
      <w:pPr>
        <w:tabs>
          <w:tab w:val="num" w:pos="720"/>
        </w:tabs>
        <w:ind w:left="720" w:hanging="720"/>
      </w:pPr>
      <w:rPr>
        <w:rFonts w:hint="default"/>
      </w:rPr>
    </w:lvl>
    <w:lvl w:ilvl="1">
      <w:start w:val="1"/>
      <w:numFmt w:val="decimal"/>
      <w:pStyle w:val="AppD2"/>
      <w:lvlText w:val="D-%1.%2"/>
      <w:lvlJc w:val="left"/>
      <w:pPr>
        <w:tabs>
          <w:tab w:val="num" w:pos="936"/>
        </w:tabs>
        <w:ind w:left="936" w:hanging="936"/>
      </w:pPr>
      <w:rPr>
        <w:rFonts w:hint="default"/>
      </w:rPr>
    </w:lvl>
    <w:lvl w:ilvl="2">
      <w:start w:val="1"/>
      <w:numFmt w:val="decimal"/>
      <w:pStyle w:val="AppD3"/>
      <w:lvlText w:val="D-%1.%2.%3"/>
      <w:lvlJc w:val="left"/>
      <w:pPr>
        <w:tabs>
          <w:tab w:val="num" w:pos="1080"/>
        </w:tabs>
        <w:ind w:left="1080" w:hanging="1080"/>
      </w:pPr>
      <w:rPr>
        <w:rFonts w:hint="default"/>
      </w:rPr>
    </w:lvl>
    <w:lvl w:ilvl="3">
      <w:start w:val="1"/>
      <w:numFmt w:val="decimal"/>
      <w:pStyle w:val="AppD4"/>
      <w:lvlText w:val="D-%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 w15:restartNumberingAfterBreak="0">
    <w:nsid w:val="269842A4"/>
    <w:multiLevelType w:val="hybridMultilevel"/>
    <w:tmpl w:val="3774CC0A"/>
    <w:lvl w:ilvl="0" w:tplc="9A16DFCC">
      <w:start w:val="1"/>
      <w:numFmt w:val="upperLetter"/>
      <w:pStyle w:val="ListA2"/>
      <w:lvlText w:val="%1."/>
      <w:lvlJc w:val="left"/>
      <w:pPr>
        <w:tabs>
          <w:tab w:val="num" w:pos="2160"/>
        </w:tabs>
        <w:ind w:left="2160" w:hanging="720"/>
      </w:pPr>
      <w:rPr>
        <w:rFonts w:hint="default"/>
      </w:rPr>
    </w:lvl>
    <w:lvl w:ilvl="1" w:tplc="57C4908C" w:tentative="1">
      <w:start w:val="1"/>
      <w:numFmt w:val="lowerLetter"/>
      <w:lvlText w:val="%2."/>
      <w:lvlJc w:val="left"/>
      <w:pPr>
        <w:tabs>
          <w:tab w:val="num" w:pos="1440"/>
        </w:tabs>
        <w:ind w:left="1440" w:hanging="360"/>
      </w:pPr>
    </w:lvl>
    <w:lvl w:ilvl="2" w:tplc="AC689C34" w:tentative="1">
      <w:start w:val="1"/>
      <w:numFmt w:val="lowerRoman"/>
      <w:lvlText w:val="%3."/>
      <w:lvlJc w:val="right"/>
      <w:pPr>
        <w:tabs>
          <w:tab w:val="num" w:pos="2160"/>
        </w:tabs>
        <w:ind w:left="2160" w:hanging="180"/>
      </w:pPr>
    </w:lvl>
    <w:lvl w:ilvl="3" w:tplc="FFEA767E" w:tentative="1">
      <w:start w:val="1"/>
      <w:numFmt w:val="decimal"/>
      <w:lvlText w:val="%4."/>
      <w:lvlJc w:val="left"/>
      <w:pPr>
        <w:tabs>
          <w:tab w:val="num" w:pos="2880"/>
        </w:tabs>
        <w:ind w:left="2880" w:hanging="360"/>
      </w:pPr>
    </w:lvl>
    <w:lvl w:ilvl="4" w:tplc="4B7412F0" w:tentative="1">
      <w:start w:val="1"/>
      <w:numFmt w:val="lowerLetter"/>
      <w:lvlText w:val="%5."/>
      <w:lvlJc w:val="left"/>
      <w:pPr>
        <w:tabs>
          <w:tab w:val="num" w:pos="3600"/>
        </w:tabs>
        <w:ind w:left="3600" w:hanging="360"/>
      </w:pPr>
    </w:lvl>
    <w:lvl w:ilvl="5" w:tplc="EE4EDC8C" w:tentative="1">
      <w:start w:val="1"/>
      <w:numFmt w:val="lowerRoman"/>
      <w:lvlText w:val="%6."/>
      <w:lvlJc w:val="right"/>
      <w:pPr>
        <w:tabs>
          <w:tab w:val="num" w:pos="4320"/>
        </w:tabs>
        <w:ind w:left="4320" w:hanging="180"/>
      </w:pPr>
    </w:lvl>
    <w:lvl w:ilvl="6" w:tplc="6B5AF99A" w:tentative="1">
      <w:start w:val="1"/>
      <w:numFmt w:val="decimal"/>
      <w:lvlText w:val="%7."/>
      <w:lvlJc w:val="left"/>
      <w:pPr>
        <w:tabs>
          <w:tab w:val="num" w:pos="5040"/>
        </w:tabs>
        <w:ind w:left="5040" w:hanging="360"/>
      </w:pPr>
    </w:lvl>
    <w:lvl w:ilvl="7" w:tplc="16947C42" w:tentative="1">
      <w:start w:val="1"/>
      <w:numFmt w:val="lowerLetter"/>
      <w:lvlText w:val="%8."/>
      <w:lvlJc w:val="left"/>
      <w:pPr>
        <w:tabs>
          <w:tab w:val="num" w:pos="5760"/>
        </w:tabs>
        <w:ind w:left="5760" w:hanging="360"/>
      </w:pPr>
    </w:lvl>
    <w:lvl w:ilvl="8" w:tplc="53960B86" w:tentative="1">
      <w:start w:val="1"/>
      <w:numFmt w:val="lowerRoman"/>
      <w:lvlText w:val="%9."/>
      <w:lvlJc w:val="right"/>
      <w:pPr>
        <w:tabs>
          <w:tab w:val="num" w:pos="6480"/>
        </w:tabs>
        <w:ind w:left="6480" w:hanging="180"/>
      </w:pPr>
    </w:lvl>
  </w:abstractNum>
  <w:abstractNum w:abstractNumId="19" w15:restartNumberingAfterBreak="0">
    <w:nsid w:val="27F23860"/>
    <w:multiLevelType w:val="multilevel"/>
    <w:tmpl w:val="1694A9D2"/>
    <w:lvl w:ilvl="0">
      <w:start w:val="1"/>
      <w:numFmt w:val="decimal"/>
      <w:lvlRestart w:val="0"/>
      <w:pStyle w:val="AppK1"/>
      <w:lvlText w:val="K-%1."/>
      <w:lvlJc w:val="left"/>
      <w:pPr>
        <w:tabs>
          <w:tab w:val="num" w:pos="720"/>
        </w:tabs>
        <w:ind w:left="720" w:hanging="720"/>
      </w:pPr>
      <w:rPr>
        <w:rFonts w:hint="default"/>
      </w:rPr>
    </w:lvl>
    <w:lvl w:ilvl="1">
      <w:start w:val="1"/>
      <w:numFmt w:val="decimal"/>
      <w:pStyle w:val="AppK2"/>
      <w:lvlText w:val="K-%1.%2"/>
      <w:lvlJc w:val="left"/>
      <w:pPr>
        <w:tabs>
          <w:tab w:val="num" w:pos="936"/>
        </w:tabs>
        <w:ind w:left="936" w:hanging="936"/>
      </w:pPr>
      <w:rPr>
        <w:rFonts w:hint="default"/>
      </w:rPr>
    </w:lvl>
    <w:lvl w:ilvl="2">
      <w:start w:val="1"/>
      <w:numFmt w:val="decimal"/>
      <w:pStyle w:val="AppK3"/>
      <w:lvlText w:val="K-%1.%2.%3"/>
      <w:lvlJc w:val="left"/>
      <w:pPr>
        <w:tabs>
          <w:tab w:val="num" w:pos="1080"/>
        </w:tabs>
        <w:ind w:left="1080" w:hanging="1080"/>
      </w:pPr>
      <w:rPr>
        <w:rFonts w:hint="default"/>
      </w:rPr>
    </w:lvl>
    <w:lvl w:ilvl="3">
      <w:start w:val="1"/>
      <w:numFmt w:val="decimal"/>
      <w:pStyle w:val="AppK4"/>
      <w:lvlText w:val="K-%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0" w15:restartNumberingAfterBreak="0">
    <w:nsid w:val="280327F4"/>
    <w:multiLevelType w:val="hybridMultilevel"/>
    <w:tmpl w:val="548E4BD0"/>
    <w:lvl w:ilvl="0" w:tplc="C134874E">
      <w:start w:val="2"/>
      <w:numFmt w:val="decimal"/>
      <w:pStyle w:val="listnumberinstructions"/>
      <w:lvlText w:val="%1."/>
      <w:lvlJc w:val="left"/>
      <w:pPr>
        <w:tabs>
          <w:tab w:val="num" w:pos="0"/>
        </w:tabs>
        <w:ind w:left="432" w:hanging="432"/>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1" w15:restartNumberingAfterBreak="0">
    <w:nsid w:val="294317A6"/>
    <w:multiLevelType w:val="multilevel"/>
    <w:tmpl w:val="0F5A6642"/>
    <w:lvl w:ilvl="0">
      <w:start w:val="1"/>
      <w:numFmt w:val="decimal"/>
      <w:lvlRestart w:val="0"/>
      <w:pStyle w:val="AppR1"/>
      <w:lvlText w:val="R-%1."/>
      <w:lvlJc w:val="left"/>
      <w:pPr>
        <w:tabs>
          <w:tab w:val="num" w:pos="720"/>
        </w:tabs>
        <w:ind w:left="720" w:hanging="720"/>
      </w:pPr>
      <w:rPr>
        <w:rFonts w:hint="default"/>
      </w:rPr>
    </w:lvl>
    <w:lvl w:ilvl="1">
      <w:start w:val="1"/>
      <w:numFmt w:val="decimal"/>
      <w:pStyle w:val="AppR2"/>
      <w:lvlText w:val="R-%1.%2"/>
      <w:lvlJc w:val="left"/>
      <w:pPr>
        <w:tabs>
          <w:tab w:val="num" w:pos="936"/>
        </w:tabs>
        <w:ind w:left="936" w:hanging="936"/>
      </w:pPr>
      <w:rPr>
        <w:rFonts w:hint="default"/>
      </w:rPr>
    </w:lvl>
    <w:lvl w:ilvl="2">
      <w:start w:val="1"/>
      <w:numFmt w:val="decimal"/>
      <w:pStyle w:val="AppR3"/>
      <w:lvlText w:val="R-%1.%2.%3"/>
      <w:lvlJc w:val="left"/>
      <w:pPr>
        <w:tabs>
          <w:tab w:val="num" w:pos="1080"/>
        </w:tabs>
        <w:ind w:left="1080" w:hanging="1080"/>
      </w:pPr>
      <w:rPr>
        <w:rFonts w:hint="default"/>
      </w:rPr>
    </w:lvl>
    <w:lvl w:ilvl="3">
      <w:start w:val="1"/>
      <w:numFmt w:val="decimal"/>
      <w:pStyle w:val="AppR4"/>
      <w:lvlText w:val="R-%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2" w15:restartNumberingAfterBreak="0">
    <w:nsid w:val="2CC94CED"/>
    <w:multiLevelType w:val="multilevel"/>
    <w:tmpl w:val="5BBEDBB6"/>
    <w:lvl w:ilvl="0">
      <w:start w:val="1"/>
      <w:numFmt w:val="decimal"/>
      <w:lvlRestart w:val="0"/>
      <w:pStyle w:val="AppU1"/>
      <w:lvlText w:val="U-%1."/>
      <w:lvlJc w:val="left"/>
      <w:pPr>
        <w:tabs>
          <w:tab w:val="num" w:pos="720"/>
        </w:tabs>
        <w:ind w:left="720" w:hanging="720"/>
      </w:pPr>
      <w:rPr>
        <w:rFonts w:hint="default"/>
      </w:rPr>
    </w:lvl>
    <w:lvl w:ilvl="1">
      <w:start w:val="1"/>
      <w:numFmt w:val="decimal"/>
      <w:pStyle w:val="AppU2"/>
      <w:lvlText w:val="U-%1.%2"/>
      <w:lvlJc w:val="left"/>
      <w:pPr>
        <w:tabs>
          <w:tab w:val="num" w:pos="936"/>
        </w:tabs>
        <w:ind w:left="936" w:hanging="936"/>
      </w:pPr>
      <w:rPr>
        <w:rFonts w:hint="default"/>
      </w:rPr>
    </w:lvl>
    <w:lvl w:ilvl="2">
      <w:start w:val="1"/>
      <w:numFmt w:val="decimal"/>
      <w:pStyle w:val="AppU3"/>
      <w:lvlText w:val="U-%1.%2.%3"/>
      <w:lvlJc w:val="left"/>
      <w:pPr>
        <w:tabs>
          <w:tab w:val="num" w:pos="1080"/>
        </w:tabs>
        <w:ind w:left="1080" w:hanging="1080"/>
      </w:pPr>
      <w:rPr>
        <w:rFonts w:hint="default"/>
      </w:rPr>
    </w:lvl>
    <w:lvl w:ilvl="3">
      <w:start w:val="1"/>
      <w:numFmt w:val="decimal"/>
      <w:pStyle w:val="AppU4"/>
      <w:lvlText w:val="U-%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3" w15:restartNumberingAfterBreak="0">
    <w:nsid w:val="2D4866EB"/>
    <w:multiLevelType w:val="multilevel"/>
    <w:tmpl w:val="E00E11D4"/>
    <w:lvl w:ilvl="0">
      <w:start w:val="1"/>
      <w:numFmt w:val="decimal"/>
      <w:lvlRestart w:val="0"/>
      <w:pStyle w:val="AppG1"/>
      <w:lvlText w:val="G-%1."/>
      <w:lvlJc w:val="left"/>
      <w:pPr>
        <w:tabs>
          <w:tab w:val="num" w:pos="720"/>
        </w:tabs>
        <w:ind w:left="720" w:hanging="720"/>
      </w:pPr>
      <w:rPr>
        <w:rFonts w:hint="default"/>
      </w:rPr>
    </w:lvl>
    <w:lvl w:ilvl="1">
      <w:start w:val="1"/>
      <w:numFmt w:val="decimal"/>
      <w:pStyle w:val="AppG2"/>
      <w:lvlText w:val="G-%1.%2"/>
      <w:lvlJc w:val="left"/>
      <w:pPr>
        <w:tabs>
          <w:tab w:val="num" w:pos="936"/>
        </w:tabs>
        <w:ind w:left="936" w:hanging="936"/>
      </w:pPr>
      <w:rPr>
        <w:rFonts w:hint="default"/>
      </w:rPr>
    </w:lvl>
    <w:lvl w:ilvl="2">
      <w:start w:val="1"/>
      <w:numFmt w:val="decimal"/>
      <w:pStyle w:val="AppG3"/>
      <w:lvlText w:val="G-%1.%2.%3"/>
      <w:lvlJc w:val="left"/>
      <w:pPr>
        <w:tabs>
          <w:tab w:val="num" w:pos="1080"/>
        </w:tabs>
        <w:ind w:left="1080" w:hanging="1080"/>
      </w:pPr>
      <w:rPr>
        <w:rFonts w:hint="default"/>
      </w:rPr>
    </w:lvl>
    <w:lvl w:ilvl="3">
      <w:start w:val="1"/>
      <w:numFmt w:val="decimal"/>
      <w:pStyle w:val="AppG4"/>
      <w:lvlText w:val="G-%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4" w15:restartNumberingAfterBreak="0">
    <w:nsid w:val="2DB53534"/>
    <w:multiLevelType w:val="multilevel"/>
    <w:tmpl w:val="F3720F4C"/>
    <w:lvl w:ilvl="0">
      <w:start w:val="1"/>
      <w:numFmt w:val="decimal"/>
      <w:lvlRestart w:val="0"/>
      <w:pStyle w:val="AppF1"/>
      <w:lvlText w:val="F-%1."/>
      <w:lvlJc w:val="left"/>
      <w:pPr>
        <w:tabs>
          <w:tab w:val="num" w:pos="720"/>
        </w:tabs>
        <w:ind w:left="720" w:hanging="720"/>
      </w:pPr>
      <w:rPr>
        <w:rFonts w:hint="default"/>
      </w:rPr>
    </w:lvl>
    <w:lvl w:ilvl="1">
      <w:start w:val="1"/>
      <w:numFmt w:val="decimal"/>
      <w:pStyle w:val="AppF2"/>
      <w:lvlText w:val="F-%1.%2"/>
      <w:lvlJc w:val="left"/>
      <w:pPr>
        <w:tabs>
          <w:tab w:val="num" w:pos="936"/>
        </w:tabs>
        <w:ind w:left="936" w:hanging="936"/>
      </w:pPr>
      <w:rPr>
        <w:rFonts w:hint="default"/>
      </w:rPr>
    </w:lvl>
    <w:lvl w:ilvl="2">
      <w:start w:val="1"/>
      <w:numFmt w:val="decimal"/>
      <w:pStyle w:val="AppF3"/>
      <w:lvlText w:val="F-%1.%2.%3"/>
      <w:lvlJc w:val="left"/>
      <w:pPr>
        <w:tabs>
          <w:tab w:val="num" w:pos="1080"/>
        </w:tabs>
        <w:ind w:left="1080" w:hanging="1080"/>
      </w:pPr>
      <w:rPr>
        <w:rFonts w:hint="default"/>
      </w:rPr>
    </w:lvl>
    <w:lvl w:ilvl="3">
      <w:start w:val="1"/>
      <w:numFmt w:val="decimal"/>
      <w:pStyle w:val="AppF4"/>
      <w:lvlText w:val="F-%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5" w15:restartNumberingAfterBreak="0">
    <w:nsid w:val="36AB028E"/>
    <w:multiLevelType w:val="multilevel"/>
    <w:tmpl w:val="B728206E"/>
    <w:lvl w:ilvl="0">
      <w:start w:val="1"/>
      <w:numFmt w:val="decimal"/>
      <w:lvlRestart w:val="0"/>
      <w:pStyle w:val="AppS1"/>
      <w:lvlText w:val="S-%1."/>
      <w:lvlJc w:val="left"/>
      <w:pPr>
        <w:tabs>
          <w:tab w:val="num" w:pos="720"/>
        </w:tabs>
        <w:ind w:left="720" w:hanging="720"/>
      </w:pPr>
      <w:rPr>
        <w:rFonts w:hint="default"/>
      </w:rPr>
    </w:lvl>
    <w:lvl w:ilvl="1">
      <w:start w:val="1"/>
      <w:numFmt w:val="decimal"/>
      <w:pStyle w:val="AppS2"/>
      <w:lvlText w:val="S-%1.%2"/>
      <w:lvlJc w:val="left"/>
      <w:pPr>
        <w:tabs>
          <w:tab w:val="num" w:pos="936"/>
        </w:tabs>
        <w:ind w:left="936" w:hanging="936"/>
      </w:pPr>
      <w:rPr>
        <w:rFonts w:hint="default"/>
      </w:rPr>
    </w:lvl>
    <w:lvl w:ilvl="2">
      <w:start w:val="1"/>
      <w:numFmt w:val="decimal"/>
      <w:pStyle w:val="AppS3"/>
      <w:lvlText w:val="S-%1.%2.%3"/>
      <w:lvlJc w:val="left"/>
      <w:pPr>
        <w:tabs>
          <w:tab w:val="num" w:pos="1080"/>
        </w:tabs>
        <w:ind w:left="1080" w:hanging="1080"/>
      </w:pPr>
      <w:rPr>
        <w:rFonts w:hint="default"/>
      </w:rPr>
    </w:lvl>
    <w:lvl w:ilvl="3">
      <w:start w:val="1"/>
      <w:numFmt w:val="decimal"/>
      <w:pStyle w:val="AppS4"/>
      <w:lvlText w:val="S-%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6" w15:restartNumberingAfterBreak="0">
    <w:nsid w:val="38CC3320"/>
    <w:multiLevelType w:val="hybridMultilevel"/>
    <w:tmpl w:val="15A00F5E"/>
    <w:lvl w:ilvl="0" w:tplc="29FC30AE">
      <w:start w:val="1"/>
      <w:numFmt w:val="decimal"/>
      <w:pStyle w:val="ListNumber6"/>
      <w:lvlText w:val="%1."/>
      <w:lvlJc w:val="left"/>
      <w:pPr>
        <w:tabs>
          <w:tab w:val="num" w:pos="6840"/>
        </w:tabs>
        <w:ind w:left="6840" w:hanging="72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7" w15:restartNumberingAfterBreak="0">
    <w:nsid w:val="3A5101B1"/>
    <w:multiLevelType w:val="hybridMultilevel"/>
    <w:tmpl w:val="3F4EEA02"/>
    <w:lvl w:ilvl="0" w:tplc="6F048C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CED0445"/>
    <w:multiLevelType w:val="hybridMultilevel"/>
    <w:tmpl w:val="B13A985E"/>
    <w:lvl w:ilvl="0" w:tplc="7DEC48E2">
      <w:start w:val="1"/>
      <w:numFmt w:val="lowerLetter"/>
      <w:pStyle w:val="listnumber2instructions"/>
      <w:lvlText w:val="%1."/>
      <w:lvlJc w:val="left"/>
      <w:pPr>
        <w:tabs>
          <w:tab w:val="num" w:pos="1134"/>
        </w:tabs>
        <w:ind w:left="1566" w:hanging="432"/>
      </w:pPr>
      <w:rPr>
        <w:rFonts w:hint="default"/>
      </w:rPr>
    </w:lvl>
    <w:lvl w:ilvl="1" w:tplc="04090019" w:tentative="1">
      <w:start w:val="1"/>
      <w:numFmt w:val="lowerLetter"/>
      <w:lvlText w:val="%2."/>
      <w:lvlJc w:val="left"/>
      <w:pPr>
        <w:tabs>
          <w:tab w:val="num" w:pos="2142"/>
        </w:tabs>
        <w:ind w:left="2142" w:hanging="360"/>
      </w:pPr>
    </w:lvl>
    <w:lvl w:ilvl="2" w:tplc="0409001B" w:tentative="1">
      <w:start w:val="1"/>
      <w:numFmt w:val="lowerRoman"/>
      <w:lvlText w:val="%3."/>
      <w:lvlJc w:val="right"/>
      <w:pPr>
        <w:tabs>
          <w:tab w:val="num" w:pos="2862"/>
        </w:tabs>
        <w:ind w:left="2862" w:hanging="180"/>
      </w:pPr>
    </w:lvl>
    <w:lvl w:ilvl="3" w:tplc="0409000F" w:tentative="1">
      <w:start w:val="1"/>
      <w:numFmt w:val="decimal"/>
      <w:lvlText w:val="%4."/>
      <w:lvlJc w:val="left"/>
      <w:pPr>
        <w:tabs>
          <w:tab w:val="num" w:pos="3582"/>
        </w:tabs>
        <w:ind w:left="3582" w:hanging="360"/>
      </w:pPr>
    </w:lvl>
    <w:lvl w:ilvl="4" w:tplc="04090019" w:tentative="1">
      <w:start w:val="1"/>
      <w:numFmt w:val="lowerLetter"/>
      <w:lvlText w:val="%5."/>
      <w:lvlJc w:val="left"/>
      <w:pPr>
        <w:tabs>
          <w:tab w:val="num" w:pos="4302"/>
        </w:tabs>
        <w:ind w:left="4302" w:hanging="360"/>
      </w:pPr>
    </w:lvl>
    <w:lvl w:ilvl="5" w:tplc="0409001B" w:tentative="1">
      <w:start w:val="1"/>
      <w:numFmt w:val="lowerRoman"/>
      <w:lvlText w:val="%6."/>
      <w:lvlJc w:val="right"/>
      <w:pPr>
        <w:tabs>
          <w:tab w:val="num" w:pos="5022"/>
        </w:tabs>
        <w:ind w:left="5022" w:hanging="180"/>
      </w:pPr>
    </w:lvl>
    <w:lvl w:ilvl="6" w:tplc="0409000F" w:tentative="1">
      <w:start w:val="1"/>
      <w:numFmt w:val="decimal"/>
      <w:lvlText w:val="%7."/>
      <w:lvlJc w:val="left"/>
      <w:pPr>
        <w:tabs>
          <w:tab w:val="num" w:pos="5742"/>
        </w:tabs>
        <w:ind w:left="5742" w:hanging="360"/>
      </w:pPr>
    </w:lvl>
    <w:lvl w:ilvl="7" w:tplc="04090019" w:tentative="1">
      <w:start w:val="1"/>
      <w:numFmt w:val="lowerLetter"/>
      <w:lvlText w:val="%8."/>
      <w:lvlJc w:val="left"/>
      <w:pPr>
        <w:tabs>
          <w:tab w:val="num" w:pos="6462"/>
        </w:tabs>
        <w:ind w:left="6462" w:hanging="360"/>
      </w:pPr>
    </w:lvl>
    <w:lvl w:ilvl="8" w:tplc="0409001B" w:tentative="1">
      <w:start w:val="1"/>
      <w:numFmt w:val="lowerRoman"/>
      <w:lvlText w:val="%9."/>
      <w:lvlJc w:val="right"/>
      <w:pPr>
        <w:tabs>
          <w:tab w:val="num" w:pos="7182"/>
        </w:tabs>
        <w:ind w:left="7182" w:hanging="180"/>
      </w:pPr>
    </w:lvl>
  </w:abstractNum>
  <w:abstractNum w:abstractNumId="29" w15:restartNumberingAfterBreak="0">
    <w:nsid w:val="3CEF665B"/>
    <w:multiLevelType w:val="multilevel"/>
    <w:tmpl w:val="AB82057A"/>
    <w:lvl w:ilvl="0">
      <w:start w:val="1"/>
      <w:numFmt w:val="decimal"/>
      <w:lvlRestart w:val="0"/>
      <w:pStyle w:val="AppP1"/>
      <w:lvlText w:val="P-%1."/>
      <w:lvlJc w:val="left"/>
      <w:pPr>
        <w:tabs>
          <w:tab w:val="num" w:pos="720"/>
        </w:tabs>
        <w:ind w:left="720" w:hanging="720"/>
      </w:pPr>
      <w:rPr>
        <w:rFonts w:hint="default"/>
      </w:rPr>
    </w:lvl>
    <w:lvl w:ilvl="1">
      <w:start w:val="1"/>
      <w:numFmt w:val="decimal"/>
      <w:pStyle w:val="AppP2"/>
      <w:lvlText w:val="P-%1.%2"/>
      <w:lvlJc w:val="left"/>
      <w:pPr>
        <w:tabs>
          <w:tab w:val="num" w:pos="936"/>
        </w:tabs>
        <w:ind w:left="936" w:hanging="936"/>
      </w:pPr>
      <w:rPr>
        <w:rFonts w:hint="default"/>
      </w:rPr>
    </w:lvl>
    <w:lvl w:ilvl="2">
      <w:start w:val="1"/>
      <w:numFmt w:val="decimal"/>
      <w:pStyle w:val="AppP3"/>
      <w:lvlText w:val="P-%1.%2.%3"/>
      <w:lvlJc w:val="left"/>
      <w:pPr>
        <w:tabs>
          <w:tab w:val="num" w:pos="1080"/>
        </w:tabs>
        <w:ind w:left="1080" w:hanging="1080"/>
      </w:pPr>
      <w:rPr>
        <w:rFonts w:hint="default"/>
      </w:rPr>
    </w:lvl>
    <w:lvl w:ilvl="3">
      <w:start w:val="1"/>
      <w:numFmt w:val="decimal"/>
      <w:pStyle w:val="AppP4"/>
      <w:lvlText w:val="P-%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0" w15:restartNumberingAfterBreak="0">
    <w:nsid w:val="3E493B7C"/>
    <w:multiLevelType w:val="hybridMultilevel"/>
    <w:tmpl w:val="B928B07E"/>
    <w:lvl w:ilvl="0" w:tplc="30A8FB2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28A61E7"/>
    <w:multiLevelType w:val="multilevel"/>
    <w:tmpl w:val="F7981A4E"/>
    <w:lvl w:ilvl="0">
      <w:start w:val="1"/>
      <w:numFmt w:val="decimal"/>
      <w:lvlRestart w:val="0"/>
      <w:pStyle w:val="AppN1"/>
      <w:lvlText w:val="N-%1."/>
      <w:lvlJc w:val="left"/>
      <w:pPr>
        <w:tabs>
          <w:tab w:val="num" w:pos="720"/>
        </w:tabs>
        <w:ind w:left="720" w:hanging="720"/>
      </w:pPr>
      <w:rPr>
        <w:rFonts w:hint="default"/>
      </w:rPr>
    </w:lvl>
    <w:lvl w:ilvl="1">
      <w:start w:val="1"/>
      <w:numFmt w:val="decimal"/>
      <w:pStyle w:val="AppN2"/>
      <w:lvlText w:val="N-%1.%2"/>
      <w:lvlJc w:val="left"/>
      <w:pPr>
        <w:tabs>
          <w:tab w:val="num" w:pos="936"/>
        </w:tabs>
        <w:ind w:left="936" w:hanging="936"/>
      </w:pPr>
      <w:rPr>
        <w:rFonts w:hint="default"/>
      </w:rPr>
    </w:lvl>
    <w:lvl w:ilvl="2">
      <w:start w:val="1"/>
      <w:numFmt w:val="decimal"/>
      <w:pStyle w:val="AppN3"/>
      <w:lvlText w:val="N-%1.%2.%3"/>
      <w:lvlJc w:val="left"/>
      <w:pPr>
        <w:tabs>
          <w:tab w:val="num" w:pos="1080"/>
        </w:tabs>
        <w:ind w:left="1080" w:hanging="1080"/>
      </w:pPr>
      <w:rPr>
        <w:rFonts w:hint="default"/>
      </w:rPr>
    </w:lvl>
    <w:lvl w:ilvl="3">
      <w:start w:val="1"/>
      <w:numFmt w:val="decimal"/>
      <w:pStyle w:val="AppN4"/>
      <w:lvlText w:val="N-%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2" w15:restartNumberingAfterBreak="0">
    <w:nsid w:val="438510C7"/>
    <w:multiLevelType w:val="multilevel"/>
    <w:tmpl w:val="CD1E996E"/>
    <w:lvl w:ilvl="0">
      <w:start w:val="1"/>
      <w:numFmt w:val="decimal"/>
      <w:lvlRestart w:val="0"/>
      <w:pStyle w:val="AppJ1"/>
      <w:lvlText w:val="J-%1."/>
      <w:lvlJc w:val="left"/>
      <w:pPr>
        <w:tabs>
          <w:tab w:val="num" w:pos="720"/>
        </w:tabs>
        <w:ind w:left="720" w:hanging="720"/>
      </w:pPr>
      <w:rPr>
        <w:rFonts w:hint="default"/>
      </w:rPr>
    </w:lvl>
    <w:lvl w:ilvl="1">
      <w:start w:val="1"/>
      <w:numFmt w:val="decimal"/>
      <w:pStyle w:val="AppJ2"/>
      <w:lvlText w:val="J-%1.%2"/>
      <w:lvlJc w:val="left"/>
      <w:pPr>
        <w:tabs>
          <w:tab w:val="num" w:pos="936"/>
        </w:tabs>
        <w:ind w:left="936" w:hanging="936"/>
      </w:pPr>
      <w:rPr>
        <w:rFonts w:hint="default"/>
      </w:rPr>
    </w:lvl>
    <w:lvl w:ilvl="2">
      <w:start w:val="1"/>
      <w:numFmt w:val="decimal"/>
      <w:pStyle w:val="AppJ3"/>
      <w:lvlText w:val="J-%1.%2.%3"/>
      <w:lvlJc w:val="left"/>
      <w:pPr>
        <w:tabs>
          <w:tab w:val="num" w:pos="1080"/>
        </w:tabs>
        <w:ind w:left="1080" w:hanging="1080"/>
      </w:pPr>
      <w:rPr>
        <w:rFonts w:hint="default"/>
      </w:rPr>
    </w:lvl>
    <w:lvl w:ilvl="3">
      <w:start w:val="1"/>
      <w:numFmt w:val="decimal"/>
      <w:pStyle w:val="AppJ4"/>
      <w:lvlText w:val="J-%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3" w15:restartNumberingAfterBreak="0">
    <w:nsid w:val="4CC61030"/>
    <w:multiLevelType w:val="multilevel"/>
    <w:tmpl w:val="55FE8CF2"/>
    <w:lvl w:ilvl="0">
      <w:start w:val="1"/>
      <w:numFmt w:val="decimal"/>
      <w:lvlRestart w:val="0"/>
      <w:pStyle w:val="AppT1"/>
      <w:lvlText w:val="T-%1."/>
      <w:lvlJc w:val="left"/>
      <w:pPr>
        <w:tabs>
          <w:tab w:val="num" w:pos="720"/>
        </w:tabs>
        <w:ind w:left="720" w:hanging="720"/>
      </w:pPr>
      <w:rPr>
        <w:rFonts w:hint="default"/>
      </w:rPr>
    </w:lvl>
    <w:lvl w:ilvl="1">
      <w:start w:val="1"/>
      <w:numFmt w:val="decimal"/>
      <w:pStyle w:val="AppT2"/>
      <w:lvlText w:val="T-%1.%2"/>
      <w:lvlJc w:val="left"/>
      <w:pPr>
        <w:tabs>
          <w:tab w:val="num" w:pos="936"/>
        </w:tabs>
        <w:ind w:left="936" w:hanging="936"/>
      </w:pPr>
      <w:rPr>
        <w:rFonts w:hint="default"/>
      </w:rPr>
    </w:lvl>
    <w:lvl w:ilvl="2">
      <w:start w:val="1"/>
      <w:numFmt w:val="decimal"/>
      <w:pStyle w:val="AppT3"/>
      <w:lvlText w:val="T-%1.%2.%3"/>
      <w:lvlJc w:val="left"/>
      <w:pPr>
        <w:tabs>
          <w:tab w:val="num" w:pos="1080"/>
        </w:tabs>
        <w:ind w:left="1080" w:hanging="1080"/>
      </w:pPr>
      <w:rPr>
        <w:rFonts w:hint="default"/>
      </w:rPr>
    </w:lvl>
    <w:lvl w:ilvl="3">
      <w:start w:val="1"/>
      <w:numFmt w:val="decimal"/>
      <w:pStyle w:val="AppT4"/>
      <w:lvlText w:val="T-%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4" w15:restartNumberingAfterBreak="0">
    <w:nsid w:val="52456090"/>
    <w:multiLevelType w:val="hybridMultilevel"/>
    <w:tmpl w:val="48DC7590"/>
    <w:lvl w:ilvl="0" w:tplc="2AF2ED52">
      <w:start w:val="1"/>
      <w:numFmt w:val="upperLetter"/>
      <w:pStyle w:val="ListA6"/>
      <w:lvlText w:val="%1."/>
      <w:lvlJc w:val="left"/>
      <w:pPr>
        <w:tabs>
          <w:tab w:val="num" w:pos="6840"/>
        </w:tabs>
        <w:ind w:left="6840" w:hanging="720"/>
      </w:pPr>
      <w:rPr>
        <w:rFonts w:hint="default"/>
      </w:rPr>
    </w:lvl>
    <w:lvl w:ilvl="1" w:tplc="25FA6F0E" w:tentative="1">
      <w:start w:val="1"/>
      <w:numFmt w:val="lowerLetter"/>
      <w:lvlText w:val="%2."/>
      <w:lvlJc w:val="left"/>
      <w:pPr>
        <w:tabs>
          <w:tab w:val="num" w:pos="1440"/>
        </w:tabs>
        <w:ind w:left="1440" w:hanging="360"/>
      </w:pPr>
    </w:lvl>
    <w:lvl w:ilvl="2" w:tplc="CB80815A" w:tentative="1">
      <w:start w:val="1"/>
      <w:numFmt w:val="lowerRoman"/>
      <w:lvlText w:val="%3."/>
      <w:lvlJc w:val="right"/>
      <w:pPr>
        <w:tabs>
          <w:tab w:val="num" w:pos="2160"/>
        </w:tabs>
        <w:ind w:left="2160" w:hanging="180"/>
      </w:pPr>
    </w:lvl>
    <w:lvl w:ilvl="3" w:tplc="E18A1A76" w:tentative="1">
      <w:start w:val="1"/>
      <w:numFmt w:val="decimal"/>
      <w:lvlText w:val="%4."/>
      <w:lvlJc w:val="left"/>
      <w:pPr>
        <w:tabs>
          <w:tab w:val="num" w:pos="2880"/>
        </w:tabs>
        <w:ind w:left="2880" w:hanging="360"/>
      </w:pPr>
    </w:lvl>
    <w:lvl w:ilvl="4" w:tplc="642665E4" w:tentative="1">
      <w:start w:val="1"/>
      <w:numFmt w:val="lowerLetter"/>
      <w:lvlText w:val="%5."/>
      <w:lvlJc w:val="left"/>
      <w:pPr>
        <w:tabs>
          <w:tab w:val="num" w:pos="3600"/>
        </w:tabs>
        <w:ind w:left="3600" w:hanging="360"/>
      </w:pPr>
    </w:lvl>
    <w:lvl w:ilvl="5" w:tplc="5810ED00" w:tentative="1">
      <w:start w:val="1"/>
      <w:numFmt w:val="lowerRoman"/>
      <w:lvlText w:val="%6."/>
      <w:lvlJc w:val="right"/>
      <w:pPr>
        <w:tabs>
          <w:tab w:val="num" w:pos="4320"/>
        </w:tabs>
        <w:ind w:left="4320" w:hanging="180"/>
      </w:pPr>
    </w:lvl>
    <w:lvl w:ilvl="6" w:tplc="A364E1A4" w:tentative="1">
      <w:start w:val="1"/>
      <w:numFmt w:val="decimal"/>
      <w:lvlText w:val="%7."/>
      <w:lvlJc w:val="left"/>
      <w:pPr>
        <w:tabs>
          <w:tab w:val="num" w:pos="5040"/>
        </w:tabs>
        <w:ind w:left="5040" w:hanging="360"/>
      </w:pPr>
    </w:lvl>
    <w:lvl w:ilvl="7" w:tplc="04E8B226" w:tentative="1">
      <w:start w:val="1"/>
      <w:numFmt w:val="lowerLetter"/>
      <w:lvlText w:val="%8."/>
      <w:lvlJc w:val="left"/>
      <w:pPr>
        <w:tabs>
          <w:tab w:val="num" w:pos="5760"/>
        </w:tabs>
        <w:ind w:left="5760" w:hanging="360"/>
      </w:pPr>
    </w:lvl>
    <w:lvl w:ilvl="8" w:tplc="CFDCCF2A" w:tentative="1">
      <w:start w:val="1"/>
      <w:numFmt w:val="lowerRoman"/>
      <w:lvlText w:val="%9."/>
      <w:lvlJc w:val="right"/>
      <w:pPr>
        <w:tabs>
          <w:tab w:val="num" w:pos="6480"/>
        </w:tabs>
        <w:ind w:left="6480" w:hanging="180"/>
      </w:pPr>
    </w:lvl>
  </w:abstractNum>
  <w:abstractNum w:abstractNumId="35" w15:restartNumberingAfterBreak="0">
    <w:nsid w:val="55CC4647"/>
    <w:multiLevelType w:val="multilevel"/>
    <w:tmpl w:val="C32C13DE"/>
    <w:lvl w:ilvl="0">
      <w:start w:val="1"/>
      <w:numFmt w:val="decimal"/>
      <w:lvlRestart w:val="0"/>
      <w:pStyle w:val="AppQ1"/>
      <w:lvlText w:val="Q-%1."/>
      <w:lvlJc w:val="left"/>
      <w:pPr>
        <w:tabs>
          <w:tab w:val="num" w:pos="720"/>
        </w:tabs>
        <w:ind w:left="720" w:hanging="720"/>
      </w:pPr>
      <w:rPr>
        <w:rFonts w:hint="default"/>
      </w:rPr>
    </w:lvl>
    <w:lvl w:ilvl="1">
      <w:start w:val="1"/>
      <w:numFmt w:val="decimal"/>
      <w:pStyle w:val="AppQ2"/>
      <w:lvlText w:val="Q-%1.%2"/>
      <w:lvlJc w:val="left"/>
      <w:pPr>
        <w:tabs>
          <w:tab w:val="num" w:pos="936"/>
        </w:tabs>
        <w:ind w:left="936" w:hanging="936"/>
      </w:pPr>
      <w:rPr>
        <w:rFonts w:hint="default"/>
      </w:rPr>
    </w:lvl>
    <w:lvl w:ilvl="2">
      <w:start w:val="1"/>
      <w:numFmt w:val="decimal"/>
      <w:pStyle w:val="AppQ3"/>
      <w:lvlText w:val="Q-%1.%2.%3"/>
      <w:lvlJc w:val="left"/>
      <w:pPr>
        <w:tabs>
          <w:tab w:val="num" w:pos="1080"/>
        </w:tabs>
        <w:ind w:left="1080" w:hanging="1080"/>
      </w:pPr>
      <w:rPr>
        <w:rFonts w:hint="default"/>
      </w:rPr>
    </w:lvl>
    <w:lvl w:ilvl="3">
      <w:start w:val="1"/>
      <w:numFmt w:val="decimal"/>
      <w:pStyle w:val="AppQ4"/>
      <w:lvlText w:val="Q-%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6" w15:restartNumberingAfterBreak="0">
    <w:nsid w:val="56926ED2"/>
    <w:multiLevelType w:val="multilevel"/>
    <w:tmpl w:val="8FC2911E"/>
    <w:lvl w:ilvl="0">
      <w:start w:val="1"/>
      <w:numFmt w:val="decimal"/>
      <w:lvlRestart w:val="0"/>
      <w:pStyle w:val="AppZ1"/>
      <w:lvlText w:val="Z-%1."/>
      <w:lvlJc w:val="left"/>
      <w:pPr>
        <w:tabs>
          <w:tab w:val="num" w:pos="720"/>
        </w:tabs>
        <w:ind w:left="720" w:hanging="720"/>
      </w:pPr>
      <w:rPr>
        <w:rFonts w:hint="default"/>
      </w:rPr>
    </w:lvl>
    <w:lvl w:ilvl="1">
      <w:start w:val="1"/>
      <w:numFmt w:val="decimal"/>
      <w:pStyle w:val="AppZ2"/>
      <w:lvlText w:val="Z-%1.%2"/>
      <w:lvlJc w:val="left"/>
      <w:pPr>
        <w:tabs>
          <w:tab w:val="num" w:pos="936"/>
        </w:tabs>
        <w:ind w:left="936" w:hanging="936"/>
      </w:pPr>
      <w:rPr>
        <w:rFonts w:hint="default"/>
      </w:rPr>
    </w:lvl>
    <w:lvl w:ilvl="2">
      <w:start w:val="1"/>
      <w:numFmt w:val="decimal"/>
      <w:pStyle w:val="AppZ3"/>
      <w:lvlText w:val="Z-%1.%2.%3"/>
      <w:lvlJc w:val="left"/>
      <w:pPr>
        <w:tabs>
          <w:tab w:val="num" w:pos="1080"/>
        </w:tabs>
        <w:ind w:left="1080" w:hanging="1080"/>
      </w:pPr>
      <w:rPr>
        <w:rFonts w:hint="default"/>
      </w:rPr>
    </w:lvl>
    <w:lvl w:ilvl="3">
      <w:start w:val="1"/>
      <w:numFmt w:val="decimal"/>
      <w:pStyle w:val="AppZ4"/>
      <w:lvlText w:val="Z-%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7" w15:restartNumberingAfterBreak="0">
    <w:nsid w:val="57657767"/>
    <w:multiLevelType w:val="hybridMultilevel"/>
    <w:tmpl w:val="D54C45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9F4352D"/>
    <w:multiLevelType w:val="hybridMultilevel"/>
    <w:tmpl w:val="FD426DD2"/>
    <w:lvl w:ilvl="0" w:tplc="32B48590">
      <w:start w:val="1"/>
      <w:numFmt w:val="upperLetter"/>
      <w:pStyle w:val="ListA3"/>
      <w:lvlText w:val="%1."/>
      <w:lvlJc w:val="left"/>
      <w:pPr>
        <w:tabs>
          <w:tab w:val="num" w:pos="3024"/>
        </w:tabs>
        <w:ind w:left="3024"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15:restartNumberingAfterBreak="0">
    <w:nsid w:val="63964F3A"/>
    <w:multiLevelType w:val="multilevel"/>
    <w:tmpl w:val="AB5449CC"/>
    <w:lvl w:ilvl="0">
      <w:start w:val="1"/>
      <w:numFmt w:val="decimal"/>
      <w:pStyle w:val="Heading1"/>
      <w:lvlText w:val="%1."/>
      <w:lvlJc w:val="left"/>
      <w:pPr>
        <w:tabs>
          <w:tab w:val="num" w:pos="576"/>
        </w:tabs>
        <w:ind w:left="576" w:hanging="576"/>
      </w:pPr>
      <w:rPr>
        <w:rFonts w:hint="default"/>
      </w:rPr>
    </w:lvl>
    <w:lvl w:ilvl="1">
      <w:start w:val="1"/>
      <w:numFmt w:val="decimal"/>
      <w:pStyle w:val="Heading2"/>
      <w:lvlText w:val="%1.%2"/>
      <w:lvlJc w:val="left"/>
      <w:pPr>
        <w:tabs>
          <w:tab w:val="num" w:pos="720"/>
        </w:tabs>
        <w:ind w:left="720" w:hanging="720"/>
      </w:pPr>
      <w:rPr>
        <w:rFonts w:hint="default"/>
      </w:rPr>
    </w:lvl>
    <w:lvl w:ilvl="2">
      <w:start w:val="1"/>
      <w:numFmt w:val="decimal"/>
      <w:pStyle w:val="Heading3"/>
      <w:lvlText w:val="%1.%2.%3"/>
      <w:lvlJc w:val="left"/>
      <w:pPr>
        <w:tabs>
          <w:tab w:val="num" w:pos="936"/>
        </w:tabs>
        <w:ind w:left="936" w:hanging="936"/>
      </w:pPr>
      <w:rPr>
        <w:rFonts w:hint="default"/>
      </w:rPr>
    </w:lvl>
    <w:lvl w:ilvl="3">
      <w:start w:val="1"/>
      <w:numFmt w:val="decimal"/>
      <w:pStyle w:val="Heading4"/>
      <w:lvlText w:val="%1.%2.%3.%4"/>
      <w:lvlJc w:val="left"/>
      <w:pPr>
        <w:tabs>
          <w:tab w:val="num" w:pos="1080"/>
        </w:tabs>
        <w:ind w:left="0" w:firstLine="0"/>
      </w:pPr>
      <w:rPr>
        <w:rFonts w:hint="default"/>
      </w:rPr>
    </w:lvl>
    <w:lvl w:ilvl="4">
      <w:start w:val="1"/>
      <w:numFmt w:val="decimal"/>
      <w:lvlText w:val="%1.%2.%3.%4.%5"/>
      <w:lvlJc w:val="left"/>
      <w:pPr>
        <w:tabs>
          <w:tab w:val="num" w:pos="2016"/>
        </w:tabs>
        <w:ind w:left="0" w:firstLine="576"/>
      </w:pPr>
      <w:rPr>
        <w:rFonts w:hint="default"/>
      </w:rPr>
    </w:lvl>
    <w:lvl w:ilvl="5">
      <w:start w:val="1"/>
      <w:numFmt w:val="decimal"/>
      <w:lvlText w:val="%1.%2.%3.%4.%5.%6"/>
      <w:lvlJc w:val="left"/>
      <w:pPr>
        <w:tabs>
          <w:tab w:val="num" w:pos="2592"/>
        </w:tabs>
        <w:ind w:left="0" w:firstLine="1152"/>
      </w:pPr>
      <w:rPr>
        <w:rFonts w:hint="default"/>
      </w:rPr>
    </w:lvl>
    <w:lvl w:ilvl="6">
      <w:start w:val="1"/>
      <w:numFmt w:val="decimal"/>
      <w:lvlText w:val="%1.%2.%3.%4.%5.%6.%7"/>
      <w:lvlJc w:val="left"/>
      <w:pPr>
        <w:tabs>
          <w:tab w:val="num" w:pos="3528"/>
        </w:tabs>
        <w:ind w:left="-576" w:firstLine="2304"/>
      </w:pPr>
      <w:rPr>
        <w:rFonts w:hint="default"/>
      </w:rPr>
    </w:lvl>
    <w:lvl w:ilvl="7">
      <w:start w:val="1"/>
      <w:numFmt w:val="decimal"/>
      <w:lvlText w:val="%1.%2.%3.%4.%5.%6.%7.%8"/>
      <w:lvlJc w:val="left"/>
      <w:pPr>
        <w:tabs>
          <w:tab w:val="num" w:pos="4104"/>
        </w:tabs>
        <w:ind w:left="-576" w:firstLine="2880"/>
      </w:pPr>
      <w:rPr>
        <w:rFonts w:hint="default"/>
      </w:rPr>
    </w:lvl>
    <w:lvl w:ilvl="8">
      <w:start w:val="1"/>
      <w:numFmt w:val="decimal"/>
      <w:lvlText w:val="%1.%2.%3.%4.%5.%6.%7.%8.%9"/>
      <w:lvlJc w:val="left"/>
      <w:pPr>
        <w:tabs>
          <w:tab w:val="num" w:pos="5040"/>
        </w:tabs>
        <w:ind w:left="-576" w:firstLine="3456"/>
      </w:pPr>
      <w:rPr>
        <w:rFonts w:hint="default"/>
      </w:rPr>
    </w:lvl>
  </w:abstractNum>
  <w:abstractNum w:abstractNumId="40" w15:restartNumberingAfterBreak="0">
    <w:nsid w:val="64974519"/>
    <w:multiLevelType w:val="hybridMultilevel"/>
    <w:tmpl w:val="145C5E4E"/>
    <w:lvl w:ilvl="0" w:tplc="5EEE4D26">
      <w:start w:val="1"/>
      <w:numFmt w:val="lowerRoman"/>
      <w:pStyle w:val="ListNumber5"/>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15:restartNumberingAfterBreak="0">
    <w:nsid w:val="65B2216F"/>
    <w:multiLevelType w:val="hybridMultilevel"/>
    <w:tmpl w:val="C0EEF6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6976EEC"/>
    <w:multiLevelType w:val="hybridMultilevel"/>
    <w:tmpl w:val="87A2C38C"/>
    <w:lvl w:ilvl="0" w:tplc="386A95A8">
      <w:start w:val="1"/>
      <w:numFmt w:val="upperLetter"/>
      <w:pStyle w:val="ListA1"/>
      <w:lvlText w:val="%1."/>
      <w:lvlJc w:val="left"/>
      <w:pPr>
        <w:tabs>
          <w:tab w:val="num" w:pos="1440"/>
        </w:tabs>
        <w:ind w:left="144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67364148"/>
    <w:multiLevelType w:val="hybridMultilevel"/>
    <w:tmpl w:val="E3C454C8"/>
    <w:lvl w:ilvl="0" w:tplc="D8387DCE">
      <w:start w:val="1"/>
      <w:numFmt w:val="bullet"/>
      <w:pStyle w:val="ListBullet4"/>
      <w:lvlText w:val=""/>
      <w:lvlJc w:val="left"/>
      <w:pPr>
        <w:tabs>
          <w:tab w:val="num" w:pos="1440"/>
        </w:tabs>
        <w:ind w:left="1440" w:hanging="360"/>
      </w:pPr>
      <w:rPr>
        <w:rFonts w:ascii="Symbol" w:hAnsi="Symbol" w:hint="default"/>
        <w:sz w:val="2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759B080A"/>
    <w:multiLevelType w:val="hybridMultilevel"/>
    <w:tmpl w:val="FD3CABA8"/>
    <w:lvl w:ilvl="0" w:tplc="69069C06">
      <w:start w:val="1"/>
      <w:numFmt w:val="bullet"/>
      <w:pStyle w:val="ListBullet2"/>
      <w:lvlText w:val="-"/>
      <w:lvlJc w:val="left"/>
      <w:pPr>
        <w:tabs>
          <w:tab w:val="num" w:pos="720"/>
        </w:tabs>
        <w:ind w:left="720" w:hanging="360"/>
      </w:pPr>
      <w:rPr>
        <w:rFonts w:ascii="Times New Roman" w:hAnsi="Times New Roman" w:cs="Times New Roman" w:hint="default"/>
        <w:sz w:val="20"/>
        <w:szCs w:val="20"/>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5" w15:restartNumberingAfterBreak="0">
    <w:nsid w:val="76CA712C"/>
    <w:multiLevelType w:val="multilevel"/>
    <w:tmpl w:val="D556CCF8"/>
    <w:lvl w:ilvl="0">
      <w:start w:val="1"/>
      <w:numFmt w:val="decimal"/>
      <w:lvlText w:val="%1."/>
      <w:lvlJc w:val="left"/>
      <w:pPr>
        <w:ind w:left="360" w:hanging="360"/>
      </w:pPr>
    </w:lvl>
    <w:lvl w:ilvl="1">
      <w:start w:val="1"/>
      <w:numFmt w:val="upperLetter"/>
      <w:pStyle w:val="ListNumber2"/>
      <w:lvlText w:val="%2."/>
      <w:lvlJc w:val="left"/>
      <w:pPr>
        <w:ind w:left="792" w:hanging="432"/>
      </w:pPr>
    </w:lvl>
    <w:lvl w:ilvl="2">
      <w:start w:val="1"/>
      <w:numFmt w:val="decimal"/>
      <w:pStyle w:val="ListNumber3"/>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76F309FB"/>
    <w:multiLevelType w:val="multilevel"/>
    <w:tmpl w:val="9B9422A2"/>
    <w:lvl w:ilvl="0">
      <w:start w:val="1"/>
      <w:numFmt w:val="decimal"/>
      <w:pStyle w:val="AppE1"/>
      <w:lvlText w:val="E-%1."/>
      <w:lvlJc w:val="left"/>
      <w:pPr>
        <w:tabs>
          <w:tab w:val="num" w:pos="720"/>
        </w:tabs>
        <w:ind w:left="720" w:hanging="720"/>
      </w:pPr>
      <w:rPr>
        <w:rFonts w:hint="default"/>
      </w:rPr>
    </w:lvl>
    <w:lvl w:ilvl="1">
      <w:start w:val="1"/>
      <w:numFmt w:val="decimal"/>
      <w:pStyle w:val="AppE2"/>
      <w:lvlText w:val="E-%1.%2"/>
      <w:lvlJc w:val="left"/>
      <w:pPr>
        <w:tabs>
          <w:tab w:val="num" w:pos="936"/>
        </w:tabs>
        <w:ind w:left="936" w:hanging="936"/>
      </w:pPr>
      <w:rPr>
        <w:rFonts w:hint="default"/>
      </w:rPr>
    </w:lvl>
    <w:lvl w:ilvl="2">
      <w:start w:val="1"/>
      <w:numFmt w:val="decimal"/>
      <w:pStyle w:val="AppE3"/>
      <w:lvlText w:val="E-%1.%2.%3"/>
      <w:lvlJc w:val="left"/>
      <w:pPr>
        <w:tabs>
          <w:tab w:val="num" w:pos="1080"/>
        </w:tabs>
        <w:ind w:left="1080" w:hanging="1080"/>
      </w:pPr>
      <w:rPr>
        <w:rFonts w:hint="default"/>
      </w:rPr>
    </w:lvl>
    <w:lvl w:ilvl="3">
      <w:start w:val="1"/>
      <w:numFmt w:val="decimal"/>
      <w:pStyle w:val="AppE4"/>
      <w:lvlText w:val="E-%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7" w15:restartNumberingAfterBreak="0">
    <w:nsid w:val="78B500E6"/>
    <w:multiLevelType w:val="hybridMultilevel"/>
    <w:tmpl w:val="6BC04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A2701C3"/>
    <w:multiLevelType w:val="multilevel"/>
    <w:tmpl w:val="7A6E2E30"/>
    <w:lvl w:ilvl="0">
      <w:start w:val="1"/>
      <w:numFmt w:val="decimal"/>
      <w:pStyle w:val="AppB1"/>
      <w:lvlText w:val="B-%1."/>
      <w:lvlJc w:val="left"/>
      <w:pPr>
        <w:tabs>
          <w:tab w:val="num" w:pos="720"/>
        </w:tabs>
        <w:ind w:left="720" w:hanging="720"/>
      </w:pPr>
      <w:rPr>
        <w:rFonts w:hint="default"/>
      </w:rPr>
    </w:lvl>
    <w:lvl w:ilvl="1">
      <w:start w:val="1"/>
      <w:numFmt w:val="decimal"/>
      <w:lvlText w:val="B-%1.%2"/>
      <w:lvlJc w:val="left"/>
      <w:pPr>
        <w:tabs>
          <w:tab w:val="num" w:pos="936"/>
        </w:tabs>
        <w:ind w:left="936" w:hanging="936"/>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9" w15:restartNumberingAfterBreak="0">
    <w:nsid w:val="7AA2618E"/>
    <w:multiLevelType w:val="hybridMultilevel"/>
    <w:tmpl w:val="2C90F84A"/>
    <w:lvl w:ilvl="0" w:tplc="ED464E7A">
      <w:start w:val="1"/>
      <w:numFmt w:val="bullet"/>
      <w:pStyle w:val="ListBullet3"/>
      <w:lvlText w:val=""/>
      <w:lvlJc w:val="left"/>
      <w:pPr>
        <w:tabs>
          <w:tab w:val="num" w:pos="1080"/>
        </w:tabs>
        <w:ind w:left="1080" w:hanging="360"/>
      </w:pPr>
      <w:rPr>
        <w:rFonts w:ascii="Symbol" w:hAnsi="Symbol" w:hint="default"/>
        <w:b w:val="0"/>
        <w:i w:val="0"/>
        <w:color w:val="auto"/>
        <w:sz w:val="22"/>
        <w:u w:val="none"/>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7C576F7D"/>
    <w:multiLevelType w:val="multilevel"/>
    <w:tmpl w:val="6DD058FA"/>
    <w:lvl w:ilvl="0">
      <w:start w:val="1"/>
      <w:numFmt w:val="decimal"/>
      <w:lvlRestart w:val="0"/>
      <w:pStyle w:val="AppX1"/>
      <w:lvlText w:val="X-%1."/>
      <w:lvlJc w:val="left"/>
      <w:pPr>
        <w:tabs>
          <w:tab w:val="num" w:pos="720"/>
        </w:tabs>
        <w:ind w:left="720" w:hanging="720"/>
      </w:pPr>
      <w:rPr>
        <w:rFonts w:hint="default"/>
      </w:rPr>
    </w:lvl>
    <w:lvl w:ilvl="1">
      <w:start w:val="1"/>
      <w:numFmt w:val="decimal"/>
      <w:pStyle w:val="AppX2"/>
      <w:lvlText w:val="X-%1.%2"/>
      <w:lvlJc w:val="left"/>
      <w:pPr>
        <w:tabs>
          <w:tab w:val="num" w:pos="936"/>
        </w:tabs>
        <w:ind w:left="936" w:hanging="936"/>
      </w:pPr>
      <w:rPr>
        <w:rFonts w:hint="default"/>
      </w:rPr>
    </w:lvl>
    <w:lvl w:ilvl="2">
      <w:start w:val="1"/>
      <w:numFmt w:val="decimal"/>
      <w:pStyle w:val="AppX3"/>
      <w:lvlText w:val="X-%1.%2.%3"/>
      <w:lvlJc w:val="left"/>
      <w:pPr>
        <w:tabs>
          <w:tab w:val="num" w:pos="1080"/>
        </w:tabs>
        <w:ind w:left="1080" w:hanging="1080"/>
      </w:pPr>
      <w:rPr>
        <w:rFonts w:hint="default"/>
      </w:rPr>
    </w:lvl>
    <w:lvl w:ilvl="3">
      <w:start w:val="1"/>
      <w:numFmt w:val="decimal"/>
      <w:pStyle w:val="AppX4"/>
      <w:lvlText w:val="X-%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1" w15:restartNumberingAfterBreak="0">
    <w:nsid w:val="7C67507F"/>
    <w:multiLevelType w:val="multilevel"/>
    <w:tmpl w:val="B5145C86"/>
    <w:lvl w:ilvl="0">
      <w:start w:val="1"/>
      <w:numFmt w:val="decimal"/>
      <w:lvlRestart w:val="0"/>
      <w:pStyle w:val="AppM1"/>
      <w:lvlText w:val="M-%1."/>
      <w:lvlJc w:val="left"/>
      <w:pPr>
        <w:tabs>
          <w:tab w:val="num" w:pos="720"/>
        </w:tabs>
        <w:ind w:left="720" w:hanging="720"/>
      </w:pPr>
      <w:rPr>
        <w:rFonts w:hint="default"/>
      </w:rPr>
    </w:lvl>
    <w:lvl w:ilvl="1">
      <w:start w:val="1"/>
      <w:numFmt w:val="decimal"/>
      <w:pStyle w:val="AppM2"/>
      <w:lvlText w:val="M-%1.%2"/>
      <w:lvlJc w:val="left"/>
      <w:pPr>
        <w:tabs>
          <w:tab w:val="num" w:pos="936"/>
        </w:tabs>
        <w:ind w:left="936" w:hanging="936"/>
      </w:pPr>
      <w:rPr>
        <w:rFonts w:hint="default"/>
      </w:rPr>
    </w:lvl>
    <w:lvl w:ilvl="2">
      <w:start w:val="1"/>
      <w:numFmt w:val="decimal"/>
      <w:pStyle w:val="AppM3"/>
      <w:lvlText w:val="M-%1.%2.%3"/>
      <w:lvlJc w:val="left"/>
      <w:pPr>
        <w:tabs>
          <w:tab w:val="num" w:pos="1080"/>
        </w:tabs>
        <w:ind w:left="1080" w:hanging="1080"/>
      </w:pPr>
      <w:rPr>
        <w:rFonts w:hint="default"/>
      </w:rPr>
    </w:lvl>
    <w:lvl w:ilvl="3">
      <w:start w:val="1"/>
      <w:numFmt w:val="decimal"/>
      <w:pStyle w:val="AppM4"/>
      <w:lvlText w:val="M-%1.%2.%3.%4"/>
      <w:lvlJc w:val="left"/>
      <w:pPr>
        <w:tabs>
          <w:tab w:val="num" w:pos="1224"/>
        </w:tabs>
        <w:ind w:left="1224" w:hanging="1224"/>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2" w15:restartNumberingAfterBreak="0">
    <w:nsid w:val="7D8C3E54"/>
    <w:multiLevelType w:val="hybridMultilevel"/>
    <w:tmpl w:val="1E224806"/>
    <w:lvl w:ilvl="0" w:tplc="765AB6A0">
      <w:start w:val="1"/>
      <w:numFmt w:val="decimal"/>
      <w:pStyle w:val="ListNumber"/>
      <w:lvlText w:val="%1."/>
      <w:lvlJc w:val="left"/>
      <w:pPr>
        <w:tabs>
          <w:tab w:val="num" w:pos="360"/>
        </w:tabs>
        <w:ind w:left="360" w:hanging="360"/>
      </w:pPr>
      <w:rPr>
        <w:rFonts w:hint="default"/>
        <w:color w:val="auto"/>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3" w15:restartNumberingAfterBreak="0">
    <w:nsid w:val="7DD93880"/>
    <w:multiLevelType w:val="hybridMultilevel"/>
    <w:tmpl w:val="D2161224"/>
    <w:lvl w:ilvl="0" w:tplc="FFFFFFFF">
      <w:start w:val="1"/>
      <w:numFmt w:val="upperLetter"/>
      <w:pStyle w:val="ListA5"/>
      <w:lvlText w:val="%1."/>
      <w:lvlJc w:val="left"/>
      <w:pPr>
        <w:tabs>
          <w:tab w:val="num" w:pos="5472"/>
        </w:tabs>
        <w:ind w:left="5472" w:hanging="72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num w:numId="1">
    <w:abstractNumId w:val="39"/>
  </w:num>
  <w:num w:numId="2">
    <w:abstractNumId w:val="42"/>
  </w:num>
  <w:num w:numId="3">
    <w:abstractNumId w:val="38"/>
  </w:num>
  <w:num w:numId="4">
    <w:abstractNumId w:val="4"/>
  </w:num>
  <w:num w:numId="5">
    <w:abstractNumId w:val="53"/>
  </w:num>
  <w:num w:numId="6">
    <w:abstractNumId w:val="34"/>
  </w:num>
  <w:num w:numId="7">
    <w:abstractNumId w:val="1"/>
  </w:num>
  <w:num w:numId="8">
    <w:abstractNumId w:val="0"/>
  </w:num>
  <w:num w:numId="9">
    <w:abstractNumId w:val="26"/>
  </w:num>
  <w:num w:numId="10">
    <w:abstractNumId w:val="20"/>
  </w:num>
  <w:num w:numId="11">
    <w:abstractNumId w:val="28"/>
  </w:num>
  <w:num w:numId="12">
    <w:abstractNumId w:val="18"/>
  </w:num>
  <w:num w:numId="13">
    <w:abstractNumId w:val="44"/>
  </w:num>
  <w:num w:numId="14">
    <w:abstractNumId w:val="49"/>
  </w:num>
  <w:num w:numId="15">
    <w:abstractNumId w:val="43"/>
  </w:num>
  <w:num w:numId="16">
    <w:abstractNumId w:val="9"/>
  </w:num>
  <w:num w:numId="17">
    <w:abstractNumId w:val="48"/>
  </w:num>
  <w:num w:numId="18">
    <w:abstractNumId w:val="15"/>
  </w:num>
  <w:num w:numId="19">
    <w:abstractNumId w:val="13"/>
  </w:num>
  <w:num w:numId="20">
    <w:abstractNumId w:val="17"/>
  </w:num>
  <w:num w:numId="21">
    <w:abstractNumId w:val="46"/>
  </w:num>
  <w:num w:numId="22">
    <w:abstractNumId w:val="24"/>
  </w:num>
  <w:num w:numId="23">
    <w:abstractNumId w:val="23"/>
  </w:num>
  <w:num w:numId="24">
    <w:abstractNumId w:val="16"/>
  </w:num>
  <w:num w:numId="25">
    <w:abstractNumId w:val="8"/>
  </w:num>
  <w:num w:numId="26">
    <w:abstractNumId w:val="32"/>
  </w:num>
  <w:num w:numId="27">
    <w:abstractNumId w:val="19"/>
  </w:num>
  <w:num w:numId="28">
    <w:abstractNumId w:val="2"/>
  </w:num>
  <w:num w:numId="29">
    <w:abstractNumId w:val="51"/>
  </w:num>
  <w:num w:numId="30">
    <w:abstractNumId w:val="31"/>
  </w:num>
  <w:num w:numId="31">
    <w:abstractNumId w:val="5"/>
  </w:num>
  <w:num w:numId="32">
    <w:abstractNumId w:val="29"/>
  </w:num>
  <w:num w:numId="33">
    <w:abstractNumId w:val="35"/>
  </w:num>
  <w:num w:numId="34">
    <w:abstractNumId w:val="21"/>
  </w:num>
  <w:num w:numId="35">
    <w:abstractNumId w:val="25"/>
  </w:num>
  <w:num w:numId="36">
    <w:abstractNumId w:val="33"/>
  </w:num>
  <w:num w:numId="37">
    <w:abstractNumId w:val="22"/>
  </w:num>
  <w:num w:numId="38">
    <w:abstractNumId w:val="3"/>
  </w:num>
  <w:num w:numId="39">
    <w:abstractNumId w:val="12"/>
  </w:num>
  <w:num w:numId="40">
    <w:abstractNumId w:val="50"/>
  </w:num>
  <w:num w:numId="41">
    <w:abstractNumId w:val="7"/>
  </w:num>
  <w:num w:numId="42">
    <w:abstractNumId w:val="36"/>
  </w:num>
  <w:num w:numId="43">
    <w:abstractNumId w:val="52"/>
    <w:lvlOverride w:ilvl="0">
      <w:startOverride w:val="1"/>
    </w:lvlOverride>
  </w:num>
  <w:num w:numId="44">
    <w:abstractNumId w:val="45"/>
  </w:num>
  <w:num w:numId="45">
    <w:abstractNumId w:val="14"/>
  </w:num>
  <w:num w:numId="46">
    <w:abstractNumId w:val="40"/>
  </w:num>
  <w:num w:numId="47">
    <w:abstractNumId w:val="52"/>
    <w:lvlOverride w:ilvl="0">
      <w:startOverride w:val="1"/>
    </w:lvlOverride>
  </w:num>
  <w:num w:numId="48">
    <w:abstractNumId w:val="6"/>
  </w:num>
  <w:num w:numId="49">
    <w:abstractNumId w:val="52"/>
  </w:num>
  <w:num w:numId="50">
    <w:abstractNumId w:val="52"/>
    <w:lvlOverride w:ilvl="0">
      <w:startOverride w:val="1"/>
    </w:lvlOverride>
  </w:num>
  <w:num w:numId="51">
    <w:abstractNumId w:val="27"/>
  </w:num>
  <w:num w:numId="52">
    <w:abstractNumId w:val="30"/>
  </w:num>
  <w:num w:numId="53">
    <w:abstractNumId w:val="11"/>
  </w:num>
  <w:num w:numId="54">
    <w:abstractNumId w:val="37"/>
  </w:num>
  <w:num w:numId="55">
    <w:abstractNumId w:val="41"/>
  </w:num>
  <w:num w:numId="56">
    <w:abstractNumId w:val="47"/>
  </w:num>
  <w:num w:numId="5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0"/>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grammar="clean"/>
  <w:attachedTemplate r:id="rId1"/>
  <w:linkStyles/>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stylePaneSortMethod w:val="0000"/>
  <w:defaultTabStop w:val="720"/>
  <w:drawingGridHorizontalSpacing w:val="187"/>
  <w:drawingGridVerticalSpacing w:val="187"/>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7BA1"/>
    <w:rsid w:val="0000269D"/>
    <w:rsid w:val="0000271A"/>
    <w:rsid w:val="00002B35"/>
    <w:rsid w:val="000040EC"/>
    <w:rsid w:val="00005011"/>
    <w:rsid w:val="00005012"/>
    <w:rsid w:val="0000665C"/>
    <w:rsid w:val="000105C4"/>
    <w:rsid w:val="000106CD"/>
    <w:rsid w:val="00012A6D"/>
    <w:rsid w:val="00012F77"/>
    <w:rsid w:val="000132B5"/>
    <w:rsid w:val="0001368C"/>
    <w:rsid w:val="00015C83"/>
    <w:rsid w:val="00016073"/>
    <w:rsid w:val="00016244"/>
    <w:rsid w:val="00017A5A"/>
    <w:rsid w:val="00020509"/>
    <w:rsid w:val="00021703"/>
    <w:rsid w:val="00021AC3"/>
    <w:rsid w:val="000233C5"/>
    <w:rsid w:val="000247EC"/>
    <w:rsid w:val="000248BA"/>
    <w:rsid w:val="00026F70"/>
    <w:rsid w:val="000270C3"/>
    <w:rsid w:val="00027E8F"/>
    <w:rsid w:val="00031910"/>
    <w:rsid w:val="000323EF"/>
    <w:rsid w:val="000329B7"/>
    <w:rsid w:val="00032D0A"/>
    <w:rsid w:val="00033C53"/>
    <w:rsid w:val="000341BD"/>
    <w:rsid w:val="0003660D"/>
    <w:rsid w:val="000372BA"/>
    <w:rsid w:val="000377F9"/>
    <w:rsid w:val="0004041C"/>
    <w:rsid w:val="0004068A"/>
    <w:rsid w:val="00040733"/>
    <w:rsid w:val="000410E5"/>
    <w:rsid w:val="00041186"/>
    <w:rsid w:val="000417FF"/>
    <w:rsid w:val="000422A9"/>
    <w:rsid w:val="00043BAB"/>
    <w:rsid w:val="00044758"/>
    <w:rsid w:val="00045B56"/>
    <w:rsid w:val="00045E06"/>
    <w:rsid w:val="000463E4"/>
    <w:rsid w:val="00046CAD"/>
    <w:rsid w:val="000473D8"/>
    <w:rsid w:val="000500D1"/>
    <w:rsid w:val="00050370"/>
    <w:rsid w:val="00050F9C"/>
    <w:rsid w:val="00051FE2"/>
    <w:rsid w:val="00052EA4"/>
    <w:rsid w:val="00053244"/>
    <w:rsid w:val="00054A95"/>
    <w:rsid w:val="00056C7A"/>
    <w:rsid w:val="00057180"/>
    <w:rsid w:val="000577EF"/>
    <w:rsid w:val="00057BA3"/>
    <w:rsid w:val="0006009E"/>
    <w:rsid w:val="00060514"/>
    <w:rsid w:val="00061A9D"/>
    <w:rsid w:val="0006283B"/>
    <w:rsid w:val="00063123"/>
    <w:rsid w:val="000640C3"/>
    <w:rsid w:val="000648FF"/>
    <w:rsid w:val="00064CDE"/>
    <w:rsid w:val="000651C7"/>
    <w:rsid w:val="0006582E"/>
    <w:rsid w:val="00066BED"/>
    <w:rsid w:val="0007034F"/>
    <w:rsid w:val="00071605"/>
    <w:rsid w:val="00074374"/>
    <w:rsid w:val="0007479F"/>
    <w:rsid w:val="0007494F"/>
    <w:rsid w:val="00074AC3"/>
    <w:rsid w:val="00075271"/>
    <w:rsid w:val="0007589E"/>
    <w:rsid w:val="00075925"/>
    <w:rsid w:val="000772EB"/>
    <w:rsid w:val="000778D7"/>
    <w:rsid w:val="00077C1F"/>
    <w:rsid w:val="00077C3D"/>
    <w:rsid w:val="00082F40"/>
    <w:rsid w:val="000832F5"/>
    <w:rsid w:val="00084B7B"/>
    <w:rsid w:val="00084EC1"/>
    <w:rsid w:val="000851E5"/>
    <w:rsid w:val="00085387"/>
    <w:rsid w:val="000857AA"/>
    <w:rsid w:val="0008712F"/>
    <w:rsid w:val="00087B8C"/>
    <w:rsid w:val="00087ED2"/>
    <w:rsid w:val="00090394"/>
    <w:rsid w:val="000908EA"/>
    <w:rsid w:val="0009129F"/>
    <w:rsid w:val="000915F4"/>
    <w:rsid w:val="00092405"/>
    <w:rsid w:val="000928C4"/>
    <w:rsid w:val="00093990"/>
    <w:rsid w:val="00094B8E"/>
    <w:rsid w:val="00095AD3"/>
    <w:rsid w:val="00095E87"/>
    <w:rsid w:val="00096117"/>
    <w:rsid w:val="000962AF"/>
    <w:rsid w:val="000A0945"/>
    <w:rsid w:val="000A0F03"/>
    <w:rsid w:val="000A159F"/>
    <w:rsid w:val="000A1BB6"/>
    <w:rsid w:val="000A24CE"/>
    <w:rsid w:val="000A28BF"/>
    <w:rsid w:val="000A37AA"/>
    <w:rsid w:val="000A4629"/>
    <w:rsid w:val="000A6685"/>
    <w:rsid w:val="000A72F0"/>
    <w:rsid w:val="000B1E29"/>
    <w:rsid w:val="000B2458"/>
    <w:rsid w:val="000B2F5F"/>
    <w:rsid w:val="000B382B"/>
    <w:rsid w:val="000B3C4B"/>
    <w:rsid w:val="000B566E"/>
    <w:rsid w:val="000B5930"/>
    <w:rsid w:val="000B63DE"/>
    <w:rsid w:val="000B6509"/>
    <w:rsid w:val="000B7BD5"/>
    <w:rsid w:val="000C0950"/>
    <w:rsid w:val="000C15D0"/>
    <w:rsid w:val="000C40EA"/>
    <w:rsid w:val="000C44B8"/>
    <w:rsid w:val="000C4953"/>
    <w:rsid w:val="000C596B"/>
    <w:rsid w:val="000C5BBA"/>
    <w:rsid w:val="000C72F4"/>
    <w:rsid w:val="000D0368"/>
    <w:rsid w:val="000D0E60"/>
    <w:rsid w:val="000D1175"/>
    <w:rsid w:val="000D2661"/>
    <w:rsid w:val="000D2DE6"/>
    <w:rsid w:val="000D38E4"/>
    <w:rsid w:val="000D3A23"/>
    <w:rsid w:val="000D473D"/>
    <w:rsid w:val="000D481E"/>
    <w:rsid w:val="000D48A2"/>
    <w:rsid w:val="000D4B9C"/>
    <w:rsid w:val="000D58A8"/>
    <w:rsid w:val="000D58B6"/>
    <w:rsid w:val="000D5D19"/>
    <w:rsid w:val="000D7A82"/>
    <w:rsid w:val="000E0E81"/>
    <w:rsid w:val="000E3EDE"/>
    <w:rsid w:val="000E4DA0"/>
    <w:rsid w:val="000E669B"/>
    <w:rsid w:val="000E6A02"/>
    <w:rsid w:val="000E6BB4"/>
    <w:rsid w:val="000E72B9"/>
    <w:rsid w:val="000E7B86"/>
    <w:rsid w:val="000E7C2A"/>
    <w:rsid w:val="000F0932"/>
    <w:rsid w:val="000F1643"/>
    <w:rsid w:val="000F1D54"/>
    <w:rsid w:val="000F1E18"/>
    <w:rsid w:val="000F2040"/>
    <w:rsid w:val="000F3053"/>
    <w:rsid w:val="000F32F9"/>
    <w:rsid w:val="000F37DF"/>
    <w:rsid w:val="000F4344"/>
    <w:rsid w:val="000F4A17"/>
    <w:rsid w:val="000F4B26"/>
    <w:rsid w:val="000F557F"/>
    <w:rsid w:val="000F611C"/>
    <w:rsid w:val="000F681B"/>
    <w:rsid w:val="000F78CB"/>
    <w:rsid w:val="001012B3"/>
    <w:rsid w:val="001023DB"/>
    <w:rsid w:val="00104F46"/>
    <w:rsid w:val="00105615"/>
    <w:rsid w:val="0010685D"/>
    <w:rsid w:val="00106B28"/>
    <w:rsid w:val="00107563"/>
    <w:rsid w:val="00107781"/>
    <w:rsid w:val="001077DE"/>
    <w:rsid w:val="001077E3"/>
    <w:rsid w:val="001104E3"/>
    <w:rsid w:val="00111803"/>
    <w:rsid w:val="00111AB2"/>
    <w:rsid w:val="00113409"/>
    <w:rsid w:val="00113F9E"/>
    <w:rsid w:val="00114961"/>
    <w:rsid w:val="0011518A"/>
    <w:rsid w:val="00117FE9"/>
    <w:rsid w:val="0012007F"/>
    <w:rsid w:val="00120EF4"/>
    <w:rsid w:val="001210F9"/>
    <w:rsid w:val="001215E6"/>
    <w:rsid w:val="0012170A"/>
    <w:rsid w:val="00122AB2"/>
    <w:rsid w:val="00122E25"/>
    <w:rsid w:val="00122F28"/>
    <w:rsid w:val="001231C2"/>
    <w:rsid w:val="001239E4"/>
    <w:rsid w:val="00123C15"/>
    <w:rsid w:val="00123D3E"/>
    <w:rsid w:val="00125A5C"/>
    <w:rsid w:val="00125A6A"/>
    <w:rsid w:val="00126183"/>
    <w:rsid w:val="00126AA8"/>
    <w:rsid w:val="001327B1"/>
    <w:rsid w:val="001336D0"/>
    <w:rsid w:val="00133F34"/>
    <w:rsid w:val="00134BE7"/>
    <w:rsid w:val="00136293"/>
    <w:rsid w:val="0013647D"/>
    <w:rsid w:val="00136FCE"/>
    <w:rsid w:val="001410E0"/>
    <w:rsid w:val="001414FA"/>
    <w:rsid w:val="00141DC6"/>
    <w:rsid w:val="00142245"/>
    <w:rsid w:val="0014481A"/>
    <w:rsid w:val="001451EA"/>
    <w:rsid w:val="00145A04"/>
    <w:rsid w:val="00145DEB"/>
    <w:rsid w:val="001471F7"/>
    <w:rsid w:val="00150766"/>
    <w:rsid w:val="00150A17"/>
    <w:rsid w:val="00150A7F"/>
    <w:rsid w:val="00150B74"/>
    <w:rsid w:val="00150E25"/>
    <w:rsid w:val="00150FA7"/>
    <w:rsid w:val="001512B9"/>
    <w:rsid w:val="0015139E"/>
    <w:rsid w:val="00151557"/>
    <w:rsid w:val="00151A5C"/>
    <w:rsid w:val="00152A84"/>
    <w:rsid w:val="00152DFB"/>
    <w:rsid w:val="00154314"/>
    <w:rsid w:val="00154646"/>
    <w:rsid w:val="00154A6A"/>
    <w:rsid w:val="00154C09"/>
    <w:rsid w:val="00155233"/>
    <w:rsid w:val="00155567"/>
    <w:rsid w:val="001555BE"/>
    <w:rsid w:val="001563D3"/>
    <w:rsid w:val="001568C2"/>
    <w:rsid w:val="00157A45"/>
    <w:rsid w:val="001608EE"/>
    <w:rsid w:val="00161386"/>
    <w:rsid w:val="001624F9"/>
    <w:rsid w:val="001628F7"/>
    <w:rsid w:val="00163B32"/>
    <w:rsid w:val="00164A0E"/>
    <w:rsid w:val="00164A13"/>
    <w:rsid w:val="00165833"/>
    <w:rsid w:val="00167430"/>
    <w:rsid w:val="00170609"/>
    <w:rsid w:val="0017106D"/>
    <w:rsid w:val="00171797"/>
    <w:rsid w:val="00172EFE"/>
    <w:rsid w:val="001731F9"/>
    <w:rsid w:val="00174377"/>
    <w:rsid w:val="00174C57"/>
    <w:rsid w:val="0017586F"/>
    <w:rsid w:val="001758C5"/>
    <w:rsid w:val="00175A7B"/>
    <w:rsid w:val="0017619C"/>
    <w:rsid w:val="00176962"/>
    <w:rsid w:val="00177173"/>
    <w:rsid w:val="001777D5"/>
    <w:rsid w:val="00177918"/>
    <w:rsid w:val="00177B95"/>
    <w:rsid w:val="00177BE1"/>
    <w:rsid w:val="0018090F"/>
    <w:rsid w:val="00181844"/>
    <w:rsid w:val="00181A55"/>
    <w:rsid w:val="00182B19"/>
    <w:rsid w:val="001833F8"/>
    <w:rsid w:val="00183721"/>
    <w:rsid w:val="00184F75"/>
    <w:rsid w:val="00185F0E"/>
    <w:rsid w:val="001873C7"/>
    <w:rsid w:val="00187BF1"/>
    <w:rsid w:val="00187F23"/>
    <w:rsid w:val="0019077A"/>
    <w:rsid w:val="00191D18"/>
    <w:rsid w:val="00192A38"/>
    <w:rsid w:val="00193EDD"/>
    <w:rsid w:val="001950E7"/>
    <w:rsid w:val="00195893"/>
    <w:rsid w:val="00195E86"/>
    <w:rsid w:val="00196C96"/>
    <w:rsid w:val="00196EBD"/>
    <w:rsid w:val="001975C0"/>
    <w:rsid w:val="001A0D57"/>
    <w:rsid w:val="001A1C1A"/>
    <w:rsid w:val="001A2724"/>
    <w:rsid w:val="001A2E4C"/>
    <w:rsid w:val="001A3CFE"/>
    <w:rsid w:val="001A3EC6"/>
    <w:rsid w:val="001A486B"/>
    <w:rsid w:val="001A5103"/>
    <w:rsid w:val="001A51BD"/>
    <w:rsid w:val="001A6151"/>
    <w:rsid w:val="001A66B3"/>
    <w:rsid w:val="001A6B84"/>
    <w:rsid w:val="001A76DC"/>
    <w:rsid w:val="001A7ABB"/>
    <w:rsid w:val="001A7F1B"/>
    <w:rsid w:val="001B0035"/>
    <w:rsid w:val="001B035B"/>
    <w:rsid w:val="001B1553"/>
    <w:rsid w:val="001B3683"/>
    <w:rsid w:val="001B388E"/>
    <w:rsid w:val="001B418C"/>
    <w:rsid w:val="001B5355"/>
    <w:rsid w:val="001B6F67"/>
    <w:rsid w:val="001B7507"/>
    <w:rsid w:val="001C0FEA"/>
    <w:rsid w:val="001C1485"/>
    <w:rsid w:val="001C1BEE"/>
    <w:rsid w:val="001C2B16"/>
    <w:rsid w:val="001C2CDB"/>
    <w:rsid w:val="001C38CE"/>
    <w:rsid w:val="001C3F90"/>
    <w:rsid w:val="001C4F4C"/>
    <w:rsid w:val="001C5348"/>
    <w:rsid w:val="001C59A0"/>
    <w:rsid w:val="001C5B8A"/>
    <w:rsid w:val="001C6301"/>
    <w:rsid w:val="001C6876"/>
    <w:rsid w:val="001D1238"/>
    <w:rsid w:val="001D1C1B"/>
    <w:rsid w:val="001D23FF"/>
    <w:rsid w:val="001D26DD"/>
    <w:rsid w:val="001D2BED"/>
    <w:rsid w:val="001D2EAF"/>
    <w:rsid w:val="001D3CAB"/>
    <w:rsid w:val="001D3EFA"/>
    <w:rsid w:val="001D403D"/>
    <w:rsid w:val="001D432A"/>
    <w:rsid w:val="001D5F7A"/>
    <w:rsid w:val="001D68C4"/>
    <w:rsid w:val="001D7531"/>
    <w:rsid w:val="001E192A"/>
    <w:rsid w:val="001E34BB"/>
    <w:rsid w:val="001E380E"/>
    <w:rsid w:val="001E3833"/>
    <w:rsid w:val="001E463A"/>
    <w:rsid w:val="001E5A70"/>
    <w:rsid w:val="001E618F"/>
    <w:rsid w:val="001E6F4B"/>
    <w:rsid w:val="001F0933"/>
    <w:rsid w:val="001F102B"/>
    <w:rsid w:val="001F19A6"/>
    <w:rsid w:val="001F1F40"/>
    <w:rsid w:val="001F2B2D"/>
    <w:rsid w:val="001F2BF0"/>
    <w:rsid w:val="001F2F4A"/>
    <w:rsid w:val="001F3383"/>
    <w:rsid w:val="001F535F"/>
    <w:rsid w:val="001F5A88"/>
    <w:rsid w:val="001F5AAE"/>
    <w:rsid w:val="001F676F"/>
    <w:rsid w:val="001F7865"/>
    <w:rsid w:val="00200AFD"/>
    <w:rsid w:val="00200CD7"/>
    <w:rsid w:val="00200EBC"/>
    <w:rsid w:val="00201011"/>
    <w:rsid w:val="00202890"/>
    <w:rsid w:val="0020520F"/>
    <w:rsid w:val="00206B3B"/>
    <w:rsid w:val="002070CA"/>
    <w:rsid w:val="00207E55"/>
    <w:rsid w:val="00211646"/>
    <w:rsid w:val="0021353E"/>
    <w:rsid w:val="00214395"/>
    <w:rsid w:val="002156A0"/>
    <w:rsid w:val="00215BDD"/>
    <w:rsid w:val="00215F89"/>
    <w:rsid w:val="00216305"/>
    <w:rsid w:val="002206AE"/>
    <w:rsid w:val="00222054"/>
    <w:rsid w:val="0022286C"/>
    <w:rsid w:val="00222AC8"/>
    <w:rsid w:val="00225DFD"/>
    <w:rsid w:val="00226EAF"/>
    <w:rsid w:val="002275F5"/>
    <w:rsid w:val="002304A6"/>
    <w:rsid w:val="00230C30"/>
    <w:rsid w:val="00231F43"/>
    <w:rsid w:val="00231FAE"/>
    <w:rsid w:val="00232CA7"/>
    <w:rsid w:val="002330B1"/>
    <w:rsid w:val="00233955"/>
    <w:rsid w:val="00233994"/>
    <w:rsid w:val="00235666"/>
    <w:rsid w:val="00236051"/>
    <w:rsid w:val="00236C83"/>
    <w:rsid w:val="00236F69"/>
    <w:rsid w:val="002373F9"/>
    <w:rsid w:val="00240389"/>
    <w:rsid w:val="00241E6A"/>
    <w:rsid w:val="0024252E"/>
    <w:rsid w:val="00242E85"/>
    <w:rsid w:val="00243091"/>
    <w:rsid w:val="00245F33"/>
    <w:rsid w:val="002464BE"/>
    <w:rsid w:val="002500CD"/>
    <w:rsid w:val="00250FB2"/>
    <w:rsid w:val="002510B4"/>
    <w:rsid w:val="0025263C"/>
    <w:rsid w:val="002552D9"/>
    <w:rsid w:val="002605D7"/>
    <w:rsid w:val="00261817"/>
    <w:rsid w:val="00262947"/>
    <w:rsid w:val="002652EF"/>
    <w:rsid w:val="00265C16"/>
    <w:rsid w:val="00267DAB"/>
    <w:rsid w:val="00267EAF"/>
    <w:rsid w:val="00267F10"/>
    <w:rsid w:val="002706F5"/>
    <w:rsid w:val="00270FB3"/>
    <w:rsid w:val="00271BFF"/>
    <w:rsid w:val="002722CE"/>
    <w:rsid w:val="00272D02"/>
    <w:rsid w:val="00272EDB"/>
    <w:rsid w:val="002730C2"/>
    <w:rsid w:val="00273365"/>
    <w:rsid w:val="00273EED"/>
    <w:rsid w:val="002748BD"/>
    <w:rsid w:val="00275147"/>
    <w:rsid w:val="002769B4"/>
    <w:rsid w:val="0028164D"/>
    <w:rsid w:val="00281BC5"/>
    <w:rsid w:val="00281E73"/>
    <w:rsid w:val="00282DF9"/>
    <w:rsid w:val="002831DB"/>
    <w:rsid w:val="0028321C"/>
    <w:rsid w:val="00284E02"/>
    <w:rsid w:val="00285752"/>
    <w:rsid w:val="002862B7"/>
    <w:rsid w:val="00286D90"/>
    <w:rsid w:val="0028720B"/>
    <w:rsid w:val="0028794B"/>
    <w:rsid w:val="00287DE4"/>
    <w:rsid w:val="00291306"/>
    <w:rsid w:val="0029191E"/>
    <w:rsid w:val="002921DB"/>
    <w:rsid w:val="00294D22"/>
    <w:rsid w:val="0029532E"/>
    <w:rsid w:val="00295FF8"/>
    <w:rsid w:val="00296337"/>
    <w:rsid w:val="00296C98"/>
    <w:rsid w:val="0029750E"/>
    <w:rsid w:val="002978BC"/>
    <w:rsid w:val="00297925"/>
    <w:rsid w:val="002A040F"/>
    <w:rsid w:val="002A1342"/>
    <w:rsid w:val="002A3076"/>
    <w:rsid w:val="002A3543"/>
    <w:rsid w:val="002A418D"/>
    <w:rsid w:val="002A5606"/>
    <w:rsid w:val="002A5F82"/>
    <w:rsid w:val="002A6B56"/>
    <w:rsid w:val="002A72E2"/>
    <w:rsid w:val="002B0A96"/>
    <w:rsid w:val="002B0AE3"/>
    <w:rsid w:val="002B1800"/>
    <w:rsid w:val="002B2802"/>
    <w:rsid w:val="002B2810"/>
    <w:rsid w:val="002B2D19"/>
    <w:rsid w:val="002B33E8"/>
    <w:rsid w:val="002B3A80"/>
    <w:rsid w:val="002B48CD"/>
    <w:rsid w:val="002B4FDE"/>
    <w:rsid w:val="002B514A"/>
    <w:rsid w:val="002B5E4C"/>
    <w:rsid w:val="002B6B92"/>
    <w:rsid w:val="002B7CFB"/>
    <w:rsid w:val="002C0212"/>
    <w:rsid w:val="002C0A6A"/>
    <w:rsid w:val="002C0CBD"/>
    <w:rsid w:val="002C0D41"/>
    <w:rsid w:val="002C0FDF"/>
    <w:rsid w:val="002C3A9B"/>
    <w:rsid w:val="002C3EAE"/>
    <w:rsid w:val="002C429B"/>
    <w:rsid w:val="002C66A9"/>
    <w:rsid w:val="002D0D71"/>
    <w:rsid w:val="002D156A"/>
    <w:rsid w:val="002D2040"/>
    <w:rsid w:val="002D25CE"/>
    <w:rsid w:val="002D28A3"/>
    <w:rsid w:val="002D2FFD"/>
    <w:rsid w:val="002D3303"/>
    <w:rsid w:val="002D35E9"/>
    <w:rsid w:val="002D3A60"/>
    <w:rsid w:val="002D4355"/>
    <w:rsid w:val="002D438F"/>
    <w:rsid w:val="002D4A3B"/>
    <w:rsid w:val="002D553D"/>
    <w:rsid w:val="002D6066"/>
    <w:rsid w:val="002D6A8A"/>
    <w:rsid w:val="002D7A0C"/>
    <w:rsid w:val="002E0DB2"/>
    <w:rsid w:val="002E0DDE"/>
    <w:rsid w:val="002E1622"/>
    <w:rsid w:val="002E491A"/>
    <w:rsid w:val="002E4C7B"/>
    <w:rsid w:val="002E63DE"/>
    <w:rsid w:val="002E655C"/>
    <w:rsid w:val="002F218A"/>
    <w:rsid w:val="002F2711"/>
    <w:rsid w:val="002F2E39"/>
    <w:rsid w:val="002F370A"/>
    <w:rsid w:val="002F4D0D"/>
    <w:rsid w:val="002F4FD7"/>
    <w:rsid w:val="002F4FE7"/>
    <w:rsid w:val="002F5A88"/>
    <w:rsid w:val="002F5BAA"/>
    <w:rsid w:val="002F6583"/>
    <w:rsid w:val="002F6DEA"/>
    <w:rsid w:val="002F7E90"/>
    <w:rsid w:val="0030094F"/>
    <w:rsid w:val="00301642"/>
    <w:rsid w:val="00301F8C"/>
    <w:rsid w:val="003025AD"/>
    <w:rsid w:val="0030359C"/>
    <w:rsid w:val="00303792"/>
    <w:rsid w:val="00304521"/>
    <w:rsid w:val="00304D4F"/>
    <w:rsid w:val="00304DEE"/>
    <w:rsid w:val="00306008"/>
    <w:rsid w:val="003068FC"/>
    <w:rsid w:val="00306AC5"/>
    <w:rsid w:val="0030775F"/>
    <w:rsid w:val="003079E0"/>
    <w:rsid w:val="00307BFF"/>
    <w:rsid w:val="0031139C"/>
    <w:rsid w:val="003126CC"/>
    <w:rsid w:val="00313D9D"/>
    <w:rsid w:val="003148E5"/>
    <w:rsid w:val="00314BA6"/>
    <w:rsid w:val="003153BD"/>
    <w:rsid w:val="003161C6"/>
    <w:rsid w:val="003164F1"/>
    <w:rsid w:val="00320442"/>
    <w:rsid w:val="00320B7B"/>
    <w:rsid w:val="003213D8"/>
    <w:rsid w:val="00321789"/>
    <w:rsid w:val="00322A8D"/>
    <w:rsid w:val="00322B9B"/>
    <w:rsid w:val="00323974"/>
    <w:rsid w:val="0032472C"/>
    <w:rsid w:val="00326027"/>
    <w:rsid w:val="0032621F"/>
    <w:rsid w:val="00326C75"/>
    <w:rsid w:val="003279CA"/>
    <w:rsid w:val="003279FA"/>
    <w:rsid w:val="00331F7B"/>
    <w:rsid w:val="00332F79"/>
    <w:rsid w:val="0033381D"/>
    <w:rsid w:val="00333854"/>
    <w:rsid w:val="00335EB7"/>
    <w:rsid w:val="0033607B"/>
    <w:rsid w:val="00336605"/>
    <w:rsid w:val="00337491"/>
    <w:rsid w:val="003410A1"/>
    <w:rsid w:val="0034141A"/>
    <w:rsid w:val="00342536"/>
    <w:rsid w:val="0034308C"/>
    <w:rsid w:val="00343974"/>
    <w:rsid w:val="00343FC1"/>
    <w:rsid w:val="0034453F"/>
    <w:rsid w:val="00344570"/>
    <w:rsid w:val="003447D1"/>
    <w:rsid w:val="003448AA"/>
    <w:rsid w:val="0034517F"/>
    <w:rsid w:val="00345AD6"/>
    <w:rsid w:val="003469FE"/>
    <w:rsid w:val="003475D0"/>
    <w:rsid w:val="00351842"/>
    <w:rsid w:val="00352D53"/>
    <w:rsid w:val="003549E8"/>
    <w:rsid w:val="0035586B"/>
    <w:rsid w:val="003568A2"/>
    <w:rsid w:val="0035700A"/>
    <w:rsid w:val="00360E30"/>
    <w:rsid w:val="00362A4C"/>
    <w:rsid w:val="00365091"/>
    <w:rsid w:val="00365AD8"/>
    <w:rsid w:val="003679DF"/>
    <w:rsid w:val="00370952"/>
    <w:rsid w:val="00370F0B"/>
    <w:rsid w:val="00371A28"/>
    <w:rsid w:val="00372D43"/>
    <w:rsid w:val="0037394A"/>
    <w:rsid w:val="003741F2"/>
    <w:rsid w:val="00374A6A"/>
    <w:rsid w:val="00374C1C"/>
    <w:rsid w:val="00375BCC"/>
    <w:rsid w:val="00376FA8"/>
    <w:rsid w:val="00376FC7"/>
    <w:rsid w:val="003775CC"/>
    <w:rsid w:val="003776DB"/>
    <w:rsid w:val="003804E0"/>
    <w:rsid w:val="00381206"/>
    <w:rsid w:val="0038225D"/>
    <w:rsid w:val="00382854"/>
    <w:rsid w:val="003829D1"/>
    <w:rsid w:val="0038331F"/>
    <w:rsid w:val="003839A9"/>
    <w:rsid w:val="00383C15"/>
    <w:rsid w:val="00383EA9"/>
    <w:rsid w:val="003848A1"/>
    <w:rsid w:val="00385551"/>
    <w:rsid w:val="00385B31"/>
    <w:rsid w:val="00386A3F"/>
    <w:rsid w:val="00387C7A"/>
    <w:rsid w:val="003907FA"/>
    <w:rsid w:val="003909A3"/>
    <w:rsid w:val="00390EAA"/>
    <w:rsid w:val="00391C45"/>
    <w:rsid w:val="003925D8"/>
    <w:rsid w:val="00393A61"/>
    <w:rsid w:val="00394AFF"/>
    <w:rsid w:val="003958E7"/>
    <w:rsid w:val="00396090"/>
    <w:rsid w:val="0039653A"/>
    <w:rsid w:val="00396DB6"/>
    <w:rsid w:val="003974CB"/>
    <w:rsid w:val="003A0F6F"/>
    <w:rsid w:val="003A271E"/>
    <w:rsid w:val="003A316D"/>
    <w:rsid w:val="003A54E1"/>
    <w:rsid w:val="003A55D1"/>
    <w:rsid w:val="003A5642"/>
    <w:rsid w:val="003A7F7C"/>
    <w:rsid w:val="003B1C1B"/>
    <w:rsid w:val="003B40DB"/>
    <w:rsid w:val="003B4B14"/>
    <w:rsid w:val="003B6239"/>
    <w:rsid w:val="003B7122"/>
    <w:rsid w:val="003B76D9"/>
    <w:rsid w:val="003B7871"/>
    <w:rsid w:val="003C0374"/>
    <w:rsid w:val="003C0582"/>
    <w:rsid w:val="003C0C74"/>
    <w:rsid w:val="003C1283"/>
    <w:rsid w:val="003C2123"/>
    <w:rsid w:val="003C22E4"/>
    <w:rsid w:val="003C2EC7"/>
    <w:rsid w:val="003C34EF"/>
    <w:rsid w:val="003C4D65"/>
    <w:rsid w:val="003C554A"/>
    <w:rsid w:val="003C5631"/>
    <w:rsid w:val="003C587F"/>
    <w:rsid w:val="003C6227"/>
    <w:rsid w:val="003C64BA"/>
    <w:rsid w:val="003C7DE1"/>
    <w:rsid w:val="003D023C"/>
    <w:rsid w:val="003D1140"/>
    <w:rsid w:val="003D1578"/>
    <w:rsid w:val="003D1593"/>
    <w:rsid w:val="003D2657"/>
    <w:rsid w:val="003D4580"/>
    <w:rsid w:val="003D4F3D"/>
    <w:rsid w:val="003D50E0"/>
    <w:rsid w:val="003D523C"/>
    <w:rsid w:val="003D6558"/>
    <w:rsid w:val="003D7016"/>
    <w:rsid w:val="003D70F8"/>
    <w:rsid w:val="003D75D5"/>
    <w:rsid w:val="003E0318"/>
    <w:rsid w:val="003E0635"/>
    <w:rsid w:val="003E072A"/>
    <w:rsid w:val="003E10F4"/>
    <w:rsid w:val="003E21B0"/>
    <w:rsid w:val="003E2BE0"/>
    <w:rsid w:val="003E3620"/>
    <w:rsid w:val="003E380B"/>
    <w:rsid w:val="003E3A1B"/>
    <w:rsid w:val="003E3E02"/>
    <w:rsid w:val="003E3EBB"/>
    <w:rsid w:val="003E4132"/>
    <w:rsid w:val="003E47AD"/>
    <w:rsid w:val="003E580F"/>
    <w:rsid w:val="003E65F0"/>
    <w:rsid w:val="003E66C3"/>
    <w:rsid w:val="003E6D07"/>
    <w:rsid w:val="003E7913"/>
    <w:rsid w:val="003F0046"/>
    <w:rsid w:val="003F12F5"/>
    <w:rsid w:val="003F26E1"/>
    <w:rsid w:val="003F2D61"/>
    <w:rsid w:val="003F3F59"/>
    <w:rsid w:val="003F5558"/>
    <w:rsid w:val="0040132A"/>
    <w:rsid w:val="00402ED5"/>
    <w:rsid w:val="004038D9"/>
    <w:rsid w:val="00404130"/>
    <w:rsid w:val="00405103"/>
    <w:rsid w:val="0040714F"/>
    <w:rsid w:val="0040736A"/>
    <w:rsid w:val="004074C5"/>
    <w:rsid w:val="00407A06"/>
    <w:rsid w:val="00410B6D"/>
    <w:rsid w:val="00410BBD"/>
    <w:rsid w:val="00410EE2"/>
    <w:rsid w:val="004111DF"/>
    <w:rsid w:val="00411415"/>
    <w:rsid w:val="004138E5"/>
    <w:rsid w:val="00413908"/>
    <w:rsid w:val="00414AD2"/>
    <w:rsid w:val="004150E7"/>
    <w:rsid w:val="00415F86"/>
    <w:rsid w:val="00417C8B"/>
    <w:rsid w:val="0042019A"/>
    <w:rsid w:val="004203E1"/>
    <w:rsid w:val="00420E98"/>
    <w:rsid w:val="00421398"/>
    <w:rsid w:val="00421A30"/>
    <w:rsid w:val="00422C72"/>
    <w:rsid w:val="004246F0"/>
    <w:rsid w:val="00424B8B"/>
    <w:rsid w:val="00426113"/>
    <w:rsid w:val="00426A93"/>
    <w:rsid w:val="00426A95"/>
    <w:rsid w:val="00427158"/>
    <w:rsid w:val="00427EC1"/>
    <w:rsid w:val="0043022E"/>
    <w:rsid w:val="0043052A"/>
    <w:rsid w:val="00430A44"/>
    <w:rsid w:val="0043131C"/>
    <w:rsid w:val="00431A9C"/>
    <w:rsid w:val="004328F7"/>
    <w:rsid w:val="00434798"/>
    <w:rsid w:val="004357A6"/>
    <w:rsid w:val="004366B3"/>
    <w:rsid w:val="00436BC8"/>
    <w:rsid w:val="00440EBF"/>
    <w:rsid w:val="00441970"/>
    <w:rsid w:val="00442652"/>
    <w:rsid w:val="00442D54"/>
    <w:rsid w:val="0044391D"/>
    <w:rsid w:val="004470B4"/>
    <w:rsid w:val="0045011C"/>
    <w:rsid w:val="00450B2C"/>
    <w:rsid w:val="004512FB"/>
    <w:rsid w:val="00451F0F"/>
    <w:rsid w:val="004525F3"/>
    <w:rsid w:val="00452B37"/>
    <w:rsid w:val="00452D3C"/>
    <w:rsid w:val="00452D4C"/>
    <w:rsid w:val="0045343C"/>
    <w:rsid w:val="00453E52"/>
    <w:rsid w:val="00454115"/>
    <w:rsid w:val="0045431D"/>
    <w:rsid w:val="00455890"/>
    <w:rsid w:val="004560EF"/>
    <w:rsid w:val="00456733"/>
    <w:rsid w:val="00456A90"/>
    <w:rsid w:val="0045769B"/>
    <w:rsid w:val="00457729"/>
    <w:rsid w:val="00460472"/>
    <w:rsid w:val="00461427"/>
    <w:rsid w:val="00461931"/>
    <w:rsid w:val="0046279C"/>
    <w:rsid w:val="00464083"/>
    <w:rsid w:val="004641D9"/>
    <w:rsid w:val="00464268"/>
    <w:rsid w:val="004649F5"/>
    <w:rsid w:val="00465FF3"/>
    <w:rsid w:val="0046628D"/>
    <w:rsid w:val="0046648E"/>
    <w:rsid w:val="00467095"/>
    <w:rsid w:val="00467225"/>
    <w:rsid w:val="0046759B"/>
    <w:rsid w:val="00470E06"/>
    <w:rsid w:val="00471663"/>
    <w:rsid w:val="00471D7E"/>
    <w:rsid w:val="00472123"/>
    <w:rsid w:val="00472E7E"/>
    <w:rsid w:val="0047335D"/>
    <w:rsid w:val="00474100"/>
    <w:rsid w:val="0047466B"/>
    <w:rsid w:val="00475926"/>
    <w:rsid w:val="00476343"/>
    <w:rsid w:val="00476E3C"/>
    <w:rsid w:val="00477458"/>
    <w:rsid w:val="00477ADC"/>
    <w:rsid w:val="004804D7"/>
    <w:rsid w:val="00481F02"/>
    <w:rsid w:val="004823CF"/>
    <w:rsid w:val="00482E00"/>
    <w:rsid w:val="004853C7"/>
    <w:rsid w:val="00485821"/>
    <w:rsid w:val="00485F21"/>
    <w:rsid w:val="00487647"/>
    <w:rsid w:val="00487ACD"/>
    <w:rsid w:val="00487BDF"/>
    <w:rsid w:val="00491040"/>
    <w:rsid w:val="00491746"/>
    <w:rsid w:val="00492E31"/>
    <w:rsid w:val="00492E7D"/>
    <w:rsid w:val="004939DC"/>
    <w:rsid w:val="00494585"/>
    <w:rsid w:val="00494DB1"/>
    <w:rsid w:val="00496485"/>
    <w:rsid w:val="00496AAC"/>
    <w:rsid w:val="00496CFD"/>
    <w:rsid w:val="00497A88"/>
    <w:rsid w:val="004A07A9"/>
    <w:rsid w:val="004A1080"/>
    <w:rsid w:val="004A123D"/>
    <w:rsid w:val="004A1D73"/>
    <w:rsid w:val="004A1DD9"/>
    <w:rsid w:val="004A221C"/>
    <w:rsid w:val="004A254C"/>
    <w:rsid w:val="004A2D64"/>
    <w:rsid w:val="004A2D76"/>
    <w:rsid w:val="004A382F"/>
    <w:rsid w:val="004A42AC"/>
    <w:rsid w:val="004A5FF8"/>
    <w:rsid w:val="004A672D"/>
    <w:rsid w:val="004A68CE"/>
    <w:rsid w:val="004A6EBD"/>
    <w:rsid w:val="004A7631"/>
    <w:rsid w:val="004A79FF"/>
    <w:rsid w:val="004B039B"/>
    <w:rsid w:val="004B0E49"/>
    <w:rsid w:val="004B286F"/>
    <w:rsid w:val="004B2F3D"/>
    <w:rsid w:val="004B4744"/>
    <w:rsid w:val="004B4D9A"/>
    <w:rsid w:val="004B5263"/>
    <w:rsid w:val="004B7920"/>
    <w:rsid w:val="004B7D3C"/>
    <w:rsid w:val="004B7F0D"/>
    <w:rsid w:val="004C1412"/>
    <w:rsid w:val="004C2079"/>
    <w:rsid w:val="004C32C5"/>
    <w:rsid w:val="004C388A"/>
    <w:rsid w:val="004C3B01"/>
    <w:rsid w:val="004C3F21"/>
    <w:rsid w:val="004C3FFB"/>
    <w:rsid w:val="004C4617"/>
    <w:rsid w:val="004C4851"/>
    <w:rsid w:val="004C49E0"/>
    <w:rsid w:val="004C5380"/>
    <w:rsid w:val="004C5549"/>
    <w:rsid w:val="004C56BF"/>
    <w:rsid w:val="004C5952"/>
    <w:rsid w:val="004C684A"/>
    <w:rsid w:val="004C6A98"/>
    <w:rsid w:val="004C7303"/>
    <w:rsid w:val="004D1A45"/>
    <w:rsid w:val="004D1BC6"/>
    <w:rsid w:val="004D2D8E"/>
    <w:rsid w:val="004D42C3"/>
    <w:rsid w:val="004D44E5"/>
    <w:rsid w:val="004D7748"/>
    <w:rsid w:val="004E0333"/>
    <w:rsid w:val="004E1276"/>
    <w:rsid w:val="004E1E79"/>
    <w:rsid w:val="004E208C"/>
    <w:rsid w:val="004E2DCD"/>
    <w:rsid w:val="004E399E"/>
    <w:rsid w:val="004E49F7"/>
    <w:rsid w:val="004E4A93"/>
    <w:rsid w:val="004E5F32"/>
    <w:rsid w:val="004E61EF"/>
    <w:rsid w:val="004E74A4"/>
    <w:rsid w:val="004F00CB"/>
    <w:rsid w:val="004F04E2"/>
    <w:rsid w:val="004F0B40"/>
    <w:rsid w:val="004F1BC2"/>
    <w:rsid w:val="004F2061"/>
    <w:rsid w:val="004F2891"/>
    <w:rsid w:val="004F3000"/>
    <w:rsid w:val="004F35F2"/>
    <w:rsid w:val="004F6E4E"/>
    <w:rsid w:val="004F7E5C"/>
    <w:rsid w:val="0050022D"/>
    <w:rsid w:val="00500490"/>
    <w:rsid w:val="00502411"/>
    <w:rsid w:val="00503750"/>
    <w:rsid w:val="00505AFE"/>
    <w:rsid w:val="005063C4"/>
    <w:rsid w:val="00506699"/>
    <w:rsid w:val="00506FDE"/>
    <w:rsid w:val="0050729A"/>
    <w:rsid w:val="00507E11"/>
    <w:rsid w:val="00510699"/>
    <w:rsid w:val="005117F4"/>
    <w:rsid w:val="00513076"/>
    <w:rsid w:val="00513526"/>
    <w:rsid w:val="00514AC6"/>
    <w:rsid w:val="0051582B"/>
    <w:rsid w:val="00516178"/>
    <w:rsid w:val="00516787"/>
    <w:rsid w:val="005209B8"/>
    <w:rsid w:val="005217AA"/>
    <w:rsid w:val="00522B76"/>
    <w:rsid w:val="005244E3"/>
    <w:rsid w:val="00524E52"/>
    <w:rsid w:val="005251EC"/>
    <w:rsid w:val="005259CD"/>
    <w:rsid w:val="00525D05"/>
    <w:rsid w:val="005279B0"/>
    <w:rsid w:val="00531785"/>
    <w:rsid w:val="005339E9"/>
    <w:rsid w:val="00533A2B"/>
    <w:rsid w:val="0053500C"/>
    <w:rsid w:val="005351B4"/>
    <w:rsid w:val="005358C2"/>
    <w:rsid w:val="005367B0"/>
    <w:rsid w:val="005368B2"/>
    <w:rsid w:val="0053702E"/>
    <w:rsid w:val="00537841"/>
    <w:rsid w:val="00537D4F"/>
    <w:rsid w:val="00540718"/>
    <w:rsid w:val="0054081C"/>
    <w:rsid w:val="00540D2B"/>
    <w:rsid w:val="00541D2C"/>
    <w:rsid w:val="00541E3D"/>
    <w:rsid w:val="0054462D"/>
    <w:rsid w:val="00545EB2"/>
    <w:rsid w:val="00547960"/>
    <w:rsid w:val="00550735"/>
    <w:rsid w:val="00550C80"/>
    <w:rsid w:val="00550CAC"/>
    <w:rsid w:val="00550DC5"/>
    <w:rsid w:val="00551325"/>
    <w:rsid w:val="00552A1B"/>
    <w:rsid w:val="00552B91"/>
    <w:rsid w:val="00552F5E"/>
    <w:rsid w:val="00553D75"/>
    <w:rsid w:val="00555A0D"/>
    <w:rsid w:val="00555F2B"/>
    <w:rsid w:val="00555F45"/>
    <w:rsid w:val="0055665A"/>
    <w:rsid w:val="00557169"/>
    <w:rsid w:val="00560652"/>
    <w:rsid w:val="00562199"/>
    <w:rsid w:val="0056225E"/>
    <w:rsid w:val="005624C3"/>
    <w:rsid w:val="00562899"/>
    <w:rsid w:val="00562958"/>
    <w:rsid w:val="00563054"/>
    <w:rsid w:val="0056323F"/>
    <w:rsid w:val="005643FA"/>
    <w:rsid w:val="00565284"/>
    <w:rsid w:val="00565F7A"/>
    <w:rsid w:val="00566F47"/>
    <w:rsid w:val="00567120"/>
    <w:rsid w:val="005672DD"/>
    <w:rsid w:val="00567D44"/>
    <w:rsid w:val="00570998"/>
    <w:rsid w:val="00570C27"/>
    <w:rsid w:val="005712AF"/>
    <w:rsid w:val="00571755"/>
    <w:rsid w:val="00572521"/>
    <w:rsid w:val="00572F77"/>
    <w:rsid w:val="00573B6A"/>
    <w:rsid w:val="00577009"/>
    <w:rsid w:val="00577CE3"/>
    <w:rsid w:val="00577F52"/>
    <w:rsid w:val="00580068"/>
    <w:rsid w:val="00580987"/>
    <w:rsid w:val="00582FB8"/>
    <w:rsid w:val="005833AA"/>
    <w:rsid w:val="00583EA5"/>
    <w:rsid w:val="0058573F"/>
    <w:rsid w:val="00585818"/>
    <w:rsid w:val="00586241"/>
    <w:rsid w:val="005862C7"/>
    <w:rsid w:val="00587566"/>
    <w:rsid w:val="00587841"/>
    <w:rsid w:val="00587974"/>
    <w:rsid w:val="00590040"/>
    <w:rsid w:val="00591EA2"/>
    <w:rsid w:val="00593C07"/>
    <w:rsid w:val="00594952"/>
    <w:rsid w:val="0059547F"/>
    <w:rsid w:val="00595794"/>
    <w:rsid w:val="0059594D"/>
    <w:rsid w:val="005A05DD"/>
    <w:rsid w:val="005A0BCD"/>
    <w:rsid w:val="005A112E"/>
    <w:rsid w:val="005A14B7"/>
    <w:rsid w:val="005A1743"/>
    <w:rsid w:val="005A340D"/>
    <w:rsid w:val="005A3F73"/>
    <w:rsid w:val="005A4013"/>
    <w:rsid w:val="005A508B"/>
    <w:rsid w:val="005A7FD5"/>
    <w:rsid w:val="005B059C"/>
    <w:rsid w:val="005B10A0"/>
    <w:rsid w:val="005B118A"/>
    <w:rsid w:val="005B14B2"/>
    <w:rsid w:val="005B164B"/>
    <w:rsid w:val="005B16E1"/>
    <w:rsid w:val="005B28CA"/>
    <w:rsid w:val="005B45CF"/>
    <w:rsid w:val="005B48D8"/>
    <w:rsid w:val="005B54C9"/>
    <w:rsid w:val="005B65B7"/>
    <w:rsid w:val="005C0259"/>
    <w:rsid w:val="005C161B"/>
    <w:rsid w:val="005C17EB"/>
    <w:rsid w:val="005C46A0"/>
    <w:rsid w:val="005C5208"/>
    <w:rsid w:val="005C554F"/>
    <w:rsid w:val="005C7FF1"/>
    <w:rsid w:val="005D06A3"/>
    <w:rsid w:val="005D2E9D"/>
    <w:rsid w:val="005D3168"/>
    <w:rsid w:val="005D4079"/>
    <w:rsid w:val="005D4536"/>
    <w:rsid w:val="005D5516"/>
    <w:rsid w:val="005D5702"/>
    <w:rsid w:val="005D5A46"/>
    <w:rsid w:val="005D7753"/>
    <w:rsid w:val="005D782A"/>
    <w:rsid w:val="005D7852"/>
    <w:rsid w:val="005D7BA1"/>
    <w:rsid w:val="005E0124"/>
    <w:rsid w:val="005E1468"/>
    <w:rsid w:val="005E1DB0"/>
    <w:rsid w:val="005E1F06"/>
    <w:rsid w:val="005E2BA0"/>
    <w:rsid w:val="005E320C"/>
    <w:rsid w:val="005E4075"/>
    <w:rsid w:val="005E43F8"/>
    <w:rsid w:val="005E443B"/>
    <w:rsid w:val="005E5041"/>
    <w:rsid w:val="005E50A8"/>
    <w:rsid w:val="005E68EC"/>
    <w:rsid w:val="005E7C95"/>
    <w:rsid w:val="005F05EC"/>
    <w:rsid w:val="005F0CF6"/>
    <w:rsid w:val="005F1857"/>
    <w:rsid w:val="005F26FD"/>
    <w:rsid w:val="005F2DE4"/>
    <w:rsid w:val="005F350B"/>
    <w:rsid w:val="005F3A3A"/>
    <w:rsid w:val="005F3DF4"/>
    <w:rsid w:val="005F49FD"/>
    <w:rsid w:val="005F6342"/>
    <w:rsid w:val="005F6C32"/>
    <w:rsid w:val="005F6D4B"/>
    <w:rsid w:val="005F6E06"/>
    <w:rsid w:val="005F7F2F"/>
    <w:rsid w:val="0060005A"/>
    <w:rsid w:val="00602020"/>
    <w:rsid w:val="00602FC3"/>
    <w:rsid w:val="00604E6F"/>
    <w:rsid w:val="00604F5D"/>
    <w:rsid w:val="00605036"/>
    <w:rsid w:val="006073A9"/>
    <w:rsid w:val="00607E9C"/>
    <w:rsid w:val="00610B45"/>
    <w:rsid w:val="006113AD"/>
    <w:rsid w:val="0061154D"/>
    <w:rsid w:val="00613C76"/>
    <w:rsid w:val="00613D19"/>
    <w:rsid w:val="00613D82"/>
    <w:rsid w:val="0061503A"/>
    <w:rsid w:val="006170F3"/>
    <w:rsid w:val="00620113"/>
    <w:rsid w:val="00622040"/>
    <w:rsid w:val="006221F9"/>
    <w:rsid w:val="00622FAC"/>
    <w:rsid w:val="006234C8"/>
    <w:rsid w:val="00623DFB"/>
    <w:rsid w:val="00624708"/>
    <w:rsid w:val="0062532C"/>
    <w:rsid w:val="00625C66"/>
    <w:rsid w:val="00626A62"/>
    <w:rsid w:val="00626BC9"/>
    <w:rsid w:val="00626CCF"/>
    <w:rsid w:val="006271D6"/>
    <w:rsid w:val="006271EB"/>
    <w:rsid w:val="006300DF"/>
    <w:rsid w:val="00630205"/>
    <w:rsid w:val="00630847"/>
    <w:rsid w:val="006308CA"/>
    <w:rsid w:val="00630AE9"/>
    <w:rsid w:val="006320D8"/>
    <w:rsid w:val="006329FC"/>
    <w:rsid w:val="00633AC2"/>
    <w:rsid w:val="00634A79"/>
    <w:rsid w:val="00634F69"/>
    <w:rsid w:val="00635D34"/>
    <w:rsid w:val="0063770A"/>
    <w:rsid w:val="00637E5E"/>
    <w:rsid w:val="00640387"/>
    <w:rsid w:val="00640724"/>
    <w:rsid w:val="00640B50"/>
    <w:rsid w:val="00641A96"/>
    <w:rsid w:val="00641DC6"/>
    <w:rsid w:val="00643044"/>
    <w:rsid w:val="00646AEB"/>
    <w:rsid w:val="0064765A"/>
    <w:rsid w:val="00650327"/>
    <w:rsid w:val="00650840"/>
    <w:rsid w:val="006509F2"/>
    <w:rsid w:val="00652293"/>
    <w:rsid w:val="00653402"/>
    <w:rsid w:val="0065348A"/>
    <w:rsid w:val="00654204"/>
    <w:rsid w:val="00654C68"/>
    <w:rsid w:val="00654DEC"/>
    <w:rsid w:val="00655323"/>
    <w:rsid w:val="00656B96"/>
    <w:rsid w:val="006575B6"/>
    <w:rsid w:val="006579B7"/>
    <w:rsid w:val="00657CDB"/>
    <w:rsid w:val="00657E9E"/>
    <w:rsid w:val="006603E6"/>
    <w:rsid w:val="00660854"/>
    <w:rsid w:val="00660F5A"/>
    <w:rsid w:val="0066181E"/>
    <w:rsid w:val="006632B5"/>
    <w:rsid w:val="006649A3"/>
    <w:rsid w:val="00664CED"/>
    <w:rsid w:val="006658B5"/>
    <w:rsid w:val="00666070"/>
    <w:rsid w:val="00666759"/>
    <w:rsid w:val="006671A0"/>
    <w:rsid w:val="00667992"/>
    <w:rsid w:val="006712E3"/>
    <w:rsid w:val="00671CBB"/>
    <w:rsid w:val="006725CC"/>
    <w:rsid w:val="00673AAB"/>
    <w:rsid w:val="0067448B"/>
    <w:rsid w:val="00674BEC"/>
    <w:rsid w:val="00677782"/>
    <w:rsid w:val="00680EA3"/>
    <w:rsid w:val="00690504"/>
    <w:rsid w:val="0069095C"/>
    <w:rsid w:val="00691B91"/>
    <w:rsid w:val="0069381E"/>
    <w:rsid w:val="00693D19"/>
    <w:rsid w:val="00694E29"/>
    <w:rsid w:val="00694F30"/>
    <w:rsid w:val="006950F2"/>
    <w:rsid w:val="0069571A"/>
    <w:rsid w:val="00696159"/>
    <w:rsid w:val="006966E6"/>
    <w:rsid w:val="006972B5"/>
    <w:rsid w:val="006978D0"/>
    <w:rsid w:val="006A081F"/>
    <w:rsid w:val="006A1CC7"/>
    <w:rsid w:val="006A1DCF"/>
    <w:rsid w:val="006A21B7"/>
    <w:rsid w:val="006A3015"/>
    <w:rsid w:val="006A4361"/>
    <w:rsid w:val="006A4D79"/>
    <w:rsid w:val="006A51C5"/>
    <w:rsid w:val="006A58A2"/>
    <w:rsid w:val="006A67E0"/>
    <w:rsid w:val="006A7543"/>
    <w:rsid w:val="006A7A73"/>
    <w:rsid w:val="006B05E2"/>
    <w:rsid w:val="006B1613"/>
    <w:rsid w:val="006B282F"/>
    <w:rsid w:val="006B29D2"/>
    <w:rsid w:val="006B33DD"/>
    <w:rsid w:val="006B41A4"/>
    <w:rsid w:val="006B4605"/>
    <w:rsid w:val="006B4CDB"/>
    <w:rsid w:val="006B5C20"/>
    <w:rsid w:val="006B6A96"/>
    <w:rsid w:val="006B7795"/>
    <w:rsid w:val="006B7962"/>
    <w:rsid w:val="006C1618"/>
    <w:rsid w:val="006C3AED"/>
    <w:rsid w:val="006C3D96"/>
    <w:rsid w:val="006C4298"/>
    <w:rsid w:val="006C4451"/>
    <w:rsid w:val="006C5339"/>
    <w:rsid w:val="006C5C6E"/>
    <w:rsid w:val="006C6296"/>
    <w:rsid w:val="006C75AA"/>
    <w:rsid w:val="006D0D60"/>
    <w:rsid w:val="006D0F72"/>
    <w:rsid w:val="006D19F2"/>
    <w:rsid w:val="006D2404"/>
    <w:rsid w:val="006D2EE9"/>
    <w:rsid w:val="006D3364"/>
    <w:rsid w:val="006D367F"/>
    <w:rsid w:val="006D4543"/>
    <w:rsid w:val="006D5656"/>
    <w:rsid w:val="006D5A00"/>
    <w:rsid w:val="006D629B"/>
    <w:rsid w:val="006D725B"/>
    <w:rsid w:val="006E005D"/>
    <w:rsid w:val="006E0847"/>
    <w:rsid w:val="006E09AC"/>
    <w:rsid w:val="006E0D76"/>
    <w:rsid w:val="006E0DA8"/>
    <w:rsid w:val="006E1BB8"/>
    <w:rsid w:val="006E2DF7"/>
    <w:rsid w:val="006E4C8C"/>
    <w:rsid w:val="006E74D0"/>
    <w:rsid w:val="006F073B"/>
    <w:rsid w:val="006F0B93"/>
    <w:rsid w:val="006F0E42"/>
    <w:rsid w:val="006F0E65"/>
    <w:rsid w:val="006F1241"/>
    <w:rsid w:val="006F17A7"/>
    <w:rsid w:val="006F2623"/>
    <w:rsid w:val="006F35CF"/>
    <w:rsid w:val="006F4299"/>
    <w:rsid w:val="006F4935"/>
    <w:rsid w:val="006F4A2A"/>
    <w:rsid w:val="006F4F7D"/>
    <w:rsid w:val="006F557D"/>
    <w:rsid w:val="006F753F"/>
    <w:rsid w:val="006F7928"/>
    <w:rsid w:val="007004DD"/>
    <w:rsid w:val="00700504"/>
    <w:rsid w:val="0070115F"/>
    <w:rsid w:val="007024D5"/>
    <w:rsid w:val="00703CE3"/>
    <w:rsid w:val="0070642B"/>
    <w:rsid w:val="00706B3B"/>
    <w:rsid w:val="00706C06"/>
    <w:rsid w:val="007071AF"/>
    <w:rsid w:val="00710A49"/>
    <w:rsid w:val="00710CA2"/>
    <w:rsid w:val="00710F92"/>
    <w:rsid w:val="00712CD8"/>
    <w:rsid w:val="00713A96"/>
    <w:rsid w:val="007140E0"/>
    <w:rsid w:val="00715570"/>
    <w:rsid w:val="007166A5"/>
    <w:rsid w:val="00716F55"/>
    <w:rsid w:val="0071714A"/>
    <w:rsid w:val="007178A5"/>
    <w:rsid w:val="00717ABB"/>
    <w:rsid w:val="007205A1"/>
    <w:rsid w:val="00720DCF"/>
    <w:rsid w:val="00720E60"/>
    <w:rsid w:val="0072108C"/>
    <w:rsid w:val="0072124E"/>
    <w:rsid w:val="007212E8"/>
    <w:rsid w:val="0072170E"/>
    <w:rsid w:val="00722EC4"/>
    <w:rsid w:val="00724A28"/>
    <w:rsid w:val="00724B8F"/>
    <w:rsid w:val="00724D85"/>
    <w:rsid w:val="007250F3"/>
    <w:rsid w:val="0072532C"/>
    <w:rsid w:val="00726015"/>
    <w:rsid w:val="0073078F"/>
    <w:rsid w:val="00730BB1"/>
    <w:rsid w:val="00730BFE"/>
    <w:rsid w:val="007313D5"/>
    <w:rsid w:val="00731D37"/>
    <w:rsid w:val="00732A42"/>
    <w:rsid w:val="00733F64"/>
    <w:rsid w:val="00734210"/>
    <w:rsid w:val="007343EC"/>
    <w:rsid w:val="00734FAE"/>
    <w:rsid w:val="007353C9"/>
    <w:rsid w:val="00735A9A"/>
    <w:rsid w:val="0073606C"/>
    <w:rsid w:val="007365F3"/>
    <w:rsid w:val="007378A1"/>
    <w:rsid w:val="0074089D"/>
    <w:rsid w:val="00740992"/>
    <w:rsid w:val="00740BC4"/>
    <w:rsid w:val="00740FCE"/>
    <w:rsid w:val="0074113A"/>
    <w:rsid w:val="00741F2A"/>
    <w:rsid w:val="007423D8"/>
    <w:rsid w:val="00742F0E"/>
    <w:rsid w:val="007437D4"/>
    <w:rsid w:val="007440B5"/>
    <w:rsid w:val="00744DCA"/>
    <w:rsid w:val="00745689"/>
    <w:rsid w:val="007461A8"/>
    <w:rsid w:val="0074676F"/>
    <w:rsid w:val="0074687E"/>
    <w:rsid w:val="00746D3C"/>
    <w:rsid w:val="00747283"/>
    <w:rsid w:val="007521BC"/>
    <w:rsid w:val="00752BB9"/>
    <w:rsid w:val="0075309C"/>
    <w:rsid w:val="00753940"/>
    <w:rsid w:val="00753D6B"/>
    <w:rsid w:val="00754270"/>
    <w:rsid w:val="00754EDA"/>
    <w:rsid w:val="00755A17"/>
    <w:rsid w:val="0075606F"/>
    <w:rsid w:val="007562D1"/>
    <w:rsid w:val="00756A5E"/>
    <w:rsid w:val="00756B59"/>
    <w:rsid w:val="007579E2"/>
    <w:rsid w:val="00757BFC"/>
    <w:rsid w:val="007610B5"/>
    <w:rsid w:val="007622A9"/>
    <w:rsid w:val="00762532"/>
    <w:rsid w:val="00763A83"/>
    <w:rsid w:val="00763DF9"/>
    <w:rsid w:val="00764AE7"/>
    <w:rsid w:val="00764D90"/>
    <w:rsid w:val="00765FDF"/>
    <w:rsid w:val="00766510"/>
    <w:rsid w:val="007676B2"/>
    <w:rsid w:val="0076788B"/>
    <w:rsid w:val="007706BA"/>
    <w:rsid w:val="00774621"/>
    <w:rsid w:val="00774FB7"/>
    <w:rsid w:val="00777C82"/>
    <w:rsid w:val="00780B36"/>
    <w:rsid w:val="00781982"/>
    <w:rsid w:val="007821B1"/>
    <w:rsid w:val="00782410"/>
    <w:rsid w:val="00782E97"/>
    <w:rsid w:val="00783BBD"/>
    <w:rsid w:val="00784C6A"/>
    <w:rsid w:val="00784DFF"/>
    <w:rsid w:val="0078551F"/>
    <w:rsid w:val="007856EA"/>
    <w:rsid w:val="00785F48"/>
    <w:rsid w:val="00786DAB"/>
    <w:rsid w:val="00787C7E"/>
    <w:rsid w:val="00790E04"/>
    <w:rsid w:val="00791307"/>
    <w:rsid w:val="007915BB"/>
    <w:rsid w:val="00792E2C"/>
    <w:rsid w:val="007932D6"/>
    <w:rsid w:val="00793A15"/>
    <w:rsid w:val="00794834"/>
    <w:rsid w:val="00794867"/>
    <w:rsid w:val="00795494"/>
    <w:rsid w:val="00795681"/>
    <w:rsid w:val="00795D82"/>
    <w:rsid w:val="00795E35"/>
    <w:rsid w:val="00795FE3"/>
    <w:rsid w:val="007962C8"/>
    <w:rsid w:val="00796544"/>
    <w:rsid w:val="0079663B"/>
    <w:rsid w:val="00796F72"/>
    <w:rsid w:val="007977A4"/>
    <w:rsid w:val="007A03D6"/>
    <w:rsid w:val="007A1B60"/>
    <w:rsid w:val="007A1C46"/>
    <w:rsid w:val="007A1D82"/>
    <w:rsid w:val="007A23CF"/>
    <w:rsid w:val="007A266D"/>
    <w:rsid w:val="007A39BB"/>
    <w:rsid w:val="007A3E83"/>
    <w:rsid w:val="007A40D4"/>
    <w:rsid w:val="007A4980"/>
    <w:rsid w:val="007A4FDA"/>
    <w:rsid w:val="007A61BC"/>
    <w:rsid w:val="007A67E2"/>
    <w:rsid w:val="007B028C"/>
    <w:rsid w:val="007B2239"/>
    <w:rsid w:val="007B2323"/>
    <w:rsid w:val="007B47F8"/>
    <w:rsid w:val="007B5442"/>
    <w:rsid w:val="007B6647"/>
    <w:rsid w:val="007B7C8A"/>
    <w:rsid w:val="007C01F0"/>
    <w:rsid w:val="007C077F"/>
    <w:rsid w:val="007C110B"/>
    <w:rsid w:val="007C13A9"/>
    <w:rsid w:val="007C13BE"/>
    <w:rsid w:val="007C151E"/>
    <w:rsid w:val="007C1771"/>
    <w:rsid w:val="007C3682"/>
    <w:rsid w:val="007C3B1E"/>
    <w:rsid w:val="007C5B52"/>
    <w:rsid w:val="007C69D3"/>
    <w:rsid w:val="007C796D"/>
    <w:rsid w:val="007C7E22"/>
    <w:rsid w:val="007D1A6E"/>
    <w:rsid w:val="007D2AF1"/>
    <w:rsid w:val="007D2CDD"/>
    <w:rsid w:val="007D3F92"/>
    <w:rsid w:val="007D550C"/>
    <w:rsid w:val="007D5928"/>
    <w:rsid w:val="007D68EE"/>
    <w:rsid w:val="007D6B82"/>
    <w:rsid w:val="007D78F9"/>
    <w:rsid w:val="007E076A"/>
    <w:rsid w:val="007E198C"/>
    <w:rsid w:val="007E21DF"/>
    <w:rsid w:val="007E3ADD"/>
    <w:rsid w:val="007E4A82"/>
    <w:rsid w:val="007E573E"/>
    <w:rsid w:val="007E5E54"/>
    <w:rsid w:val="007E6C5B"/>
    <w:rsid w:val="007E7073"/>
    <w:rsid w:val="007F0050"/>
    <w:rsid w:val="007F18AF"/>
    <w:rsid w:val="007F2966"/>
    <w:rsid w:val="007F2C6F"/>
    <w:rsid w:val="007F3633"/>
    <w:rsid w:val="007F38BB"/>
    <w:rsid w:val="007F40C6"/>
    <w:rsid w:val="007F5325"/>
    <w:rsid w:val="007F55AA"/>
    <w:rsid w:val="007F5FD3"/>
    <w:rsid w:val="007F60F7"/>
    <w:rsid w:val="007F61C3"/>
    <w:rsid w:val="007F6D26"/>
    <w:rsid w:val="00800415"/>
    <w:rsid w:val="00800C32"/>
    <w:rsid w:val="008014B0"/>
    <w:rsid w:val="00801700"/>
    <w:rsid w:val="00801756"/>
    <w:rsid w:val="0080239F"/>
    <w:rsid w:val="00803461"/>
    <w:rsid w:val="00804410"/>
    <w:rsid w:val="008046F0"/>
    <w:rsid w:val="00805256"/>
    <w:rsid w:val="008060D9"/>
    <w:rsid w:val="0080640D"/>
    <w:rsid w:val="0080656E"/>
    <w:rsid w:val="008065C6"/>
    <w:rsid w:val="008068A0"/>
    <w:rsid w:val="008077D6"/>
    <w:rsid w:val="008109DB"/>
    <w:rsid w:val="00810A66"/>
    <w:rsid w:val="00810CFC"/>
    <w:rsid w:val="00811905"/>
    <w:rsid w:val="00811D12"/>
    <w:rsid w:val="008128CF"/>
    <w:rsid w:val="00812D6F"/>
    <w:rsid w:val="008132B4"/>
    <w:rsid w:val="008136A8"/>
    <w:rsid w:val="00813B7E"/>
    <w:rsid w:val="00814228"/>
    <w:rsid w:val="0081591B"/>
    <w:rsid w:val="0081712B"/>
    <w:rsid w:val="00817F35"/>
    <w:rsid w:val="00821711"/>
    <w:rsid w:val="00821E60"/>
    <w:rsid w:val="00821F3A"/>
    <w:rsid w:val="00822889"/>
    <w:rsid w:val="0082688B"/>
    <w:rsid w:val="00830152"/>
    <w:rsid w:val="008312AC"/>
    <w:rsid w:val="008315BF"/>
    <w:rsid w:val="00832378"/>
    <w:rsid w:val="008325A0"/>
    <w:rsid w:val="00832C00"/>
    <w:rsid w:val="00832DC6"/>
    <w:rsid w:val="008354F9"/>
    <w:rsid w:val="0083591B"/>
    <w:rsid w:val="0083607E"/>
    <w:rsid w:val="0083662F"/>
    <w:rsid w:val="00837102"/>
    <w:rsid w:val="008405AF"/>
    <w:rsid w:val="008409DC"/>
    <w:rsid w:val="00841F49"/>
    <w:rsid w:val="00842A85"/>
    <w:rsid w:val="00843EA6"/>
    <w:rsid w:val="008449F1"/>
    <w:rsid w:val="008451C3"/>
    <w:rsid w:val="008464EC"/>
    <w:rsid w:val="00850433"/>
    <w:rsid w:val="0085075C"/>
    <w:rsid w:val="00850959"/>
    <w:rsid w:val="00851EAD"/>
    <w:rsid w:val="0085272E"/>
    <w:rsid w:val="0085366F"/>
    <w:rsid w:val="00853734"/>
    <w:rsid w:val="008551A2"/>
    <w:rsid w:val="0085583D"/>
    <w:rsid w:val="0085632D"/>
    <w:rsid w:val="008569BD"/>
    <w:rsid w:val="00856C48"/>
    <w:rsid w:val="008576A2"/>
    <w:rsid w:val="008600BB"/>
    <w:rsid w:val="0086018D"/>
    <w:rsid w:val="00860A07"/>
    <w:rsid w:val="008612F3"/>
    <w:rsid w:val="008638E3"/>
    <w:rsid w:val="008639A5"/>
    <w:rsid w:val="0086408A"/>
    <w:rsid w:val="00864947"/>
    <w:rsid w:val="008649DD"/>
    <w:rsid w:val="008655AE"/>
    <w:rsid w:val="00865841"/>
    <w:rsid w:val="00865C82"/>
    <w:rsid w:val="008661F9"/>
    <w:rsid w:val="00866975"/>
    <w:rsid w:val="00866CE5"/>
    <w:rsid w:val="0087343F"/>
    <w:rsid w:val="00873933"/>
    <w:rsid w:val="008751B2"/>
    <w:rsid w:val="00875A31"/>
    <w:rsid w:val="0088013D"/>
    <w:rsid w:val="008820BD"/>
    <w:rsid w:val="008825FD"/>
    <w:rsid w:val="00883505"/>
    <w:rsid w:val="00883FDE"/>
    <w:rsid w:val="008842CA"/>
    <w:rsid w:val="00886308"/>
    <w:rsid w:val="0089079B"/>
    <w:rsid w:val="00892ECC"/>
    <w:rsid w:val="0089489C"/>
    <w:rsid w:val="00896BEE"/>
    <w:rsid w:val="00896FDF"/>
    <w:rsid w:val="00897471"/>
    <w:rsid w:val="008A13D7"/>
    <w:rsid w:val="008A3C73"/>
    <w:rsid w:val="008A56BC"/>
    <w:rsid w:val="008A57F9"/>
    <w:rsid w:val="008A5B19"/>
    <w:rsid w:val="008A5BB0"/>
    <w:rsid w:val="008A62EF"/>
    <w:rsid w:val="008A6750"/>
    <w:rsid w:val="008A76CC"/>
    <w:rsid w:val="008A7BC0"/>
    <w:rsid w:val="008A7D2E"/>
    <w:rsid w:val="008A7FE6"/>
    <w:rsid w:val="008B03B9"/>
    <w:rsid w:val="008B0AB4"/>
    <w:rsid w:val="008B2364"/>
    <w:rsid w:val="008B23E9"/>
    <w:rsid w:val="008B2507"/>
    <w:rsid w:val="008B3925"/>
    <w:rsid w:val="008B427A"/>
    <w:rsid w:val="008B4D8A"/>
    <w:rsid w:val="008B4DE6"/>
    <w:rsid w:val="008B6723"/>
    <w:rsid w:val="008B7E6A"/>
    <w:rsid w:val="008C029C"/>
    <w:rsid w:val="008C0365"/>
    <w:rsid w:val="008C28BB"/>
    <w:rsid w:val="008C2B34"/>
    <w:rsid w:val="008C385E"/>
    <w:rsid w:val="008C3F22"/>
    <w:rsid w:val="008C61DF"/>
    <w:rsid w:val="008C7057"/>
    <w:rsid w:val="008D355A"/>
    <w:rsid w:val="008D3718"/>
    <w:rsid w:val="008D4B2C"/>
    <w:rsid w:val="008D54F3"/>
    <w:rsid w:val="008E08F2"/>
    <w:rsid w:val="008E0F79"/>
    <w:rsid w:val="008E19B2"/>
    <w:rsid w:val="008E1EC8"/>
    <w:rsid w:val="008E2C5A"/>
    <w:rsid w:val="008E376E"/>
    <w:rsid w:val="008E4DC6"/>
    <w:rsid w:val="008E5B24"/>
    <w:rsid w:val="008F1158"/>
    <w:rsid w:val="008F11E8"/>
    <w:rsid w:val="008F170B"/>
    <w:rsid w:val="008F1F04"/>
    <w:rsid w:val="008F2150"/>
    <w:rsid w:val="008F4147"/>
    <w:rsid w:val="008F5468"/>
    <w:rsid w:val="008F66B5"/>
    <w:rsid w:val="008F6809"/>
    <w:rsid w:val="008F680B"/>
    <w:rsid w:val="008F692F"/>
    <w:rsid w:val="008F6AE9"/>
    <w:rsid w:val="008F7220"/>
    <w:rsid w:val="009015AD"/>
    <w:rsid w:val="00901804"/>
    <w:rsid w:val="009028E2"/>
    <w:rsid w:val="00903701"/>
    <w:rsid w:val="009042DF"/>
    <w:rsid w:val="009048B0"/>
    <w:rsid w:val="00904F12"/>
    <w:rsid w:val="00905342"/>
    <w:rsid w:val="009076BB"/>
    <w:rsid w:val="009076EF"/>
    <w:rsid w:val="00907BDA"/>
    <w:rsid w:val="00907E09"/>
    <w:rsid w:val="0091335B"/>
    <w:rsid w:val="009135B7"/>
    <w:rsid w:val="009169B9"/>
    <w:rsid w:val="00920CD8"/>
    <w:rsid w:val="00921C2E"/>
    <w:rsid w:val="00922B9E"/>
    <w:rsid w:val="0092305A"/>
    <w:rsid w:val="00923B92"/>
    <w:rsid w:val="00925A87"/>
    <w:rsid w:val="00926132"/>
    <w:rsid w:val="00932DC6"/>
    <w:rsid w:val="009332F5"/>
    <w:rsid w:val="00933481"/>
    <w:rsid w:val="009335CE"/>
    <w:rsid w:val="009338FA"/>
    <w:rsid w:val="00933E2B"/>
    <w:rsid w:val="0093441B"/>
    <w:rsid w:val="00935360"/>
    <w:rsid w:val="00935AFD"/>
    <w:rsid w:val="00937201"/>
    <w:rsid w:val="00940E22"/>
    <w:rsid w:val="009419EA"/>
    <w:rsid w:val="00942A5D"/>
    <w:rsid w:val="00942A9A"/>
    <w:rsid w:val="00944203"/>
    <w:rsid w:val="0094443A"/>
    <w:rsid w:val="0094565F"/>
    <w:rsid w:val="00946C08"/>
    <w:rsid w:val="0095069D"/>
    <w:rsid w:val="0095112E"/>
    <w:rsid w:val="009522C0"/>
    <w:rsid w:val="009523A6"/>
    <w:rsid w:val="00952661"/>
    <w:rsid w:val="009533AE"/>
    <w:rsid w:val="0095378A"/>
    <w:rsid w:val="00953E95"/>
    <w:rsid w:val="009543AF"/>
    <w:rsid w:val="00955316"/>
    <w:rsid w:val="00955623"/>
    <w:rsid w:val="00957F43"/>
    <w:rsid w:val="009607AE"/>
    <w:rsid w:val="00960A58"/>
    <w:rsid w:val="009649C9"/>
    <w:rsid w:val="0096689D"/>
    <w:rsid w:val="00966BCB"/>
    <w:rsid w:val="009712A8"/>
    <w:rsid w:val="00971F76"/>
    <w:rsid w:val="00972272"/>
    <w:rsid w:val="00972877"/>
    <w:rsid w:val="009733CF"/>
    <w:rsid w:val="00973A18"/>
    <w:rsid w:val="0097622F"/>
    <w:rsid w:val="00977CBA"/>
    <w:rsid w:val="0097DD6B"/>
    <w:rsid w:val="0098003D"/>
    <w:rsid w:val="00982D25"/>
    <w:rsid w:val="009834FB"/>
    <w:rsid w:val="0098703A"/>
    <w:rsid w:val="0098730D"/>
    <w:rsid w:val="00987DC0"/>
    <w:rsid w:val="00992047"/>
    <w:rsid w:val="009951EA"/>
    <w:rsid w:val="00995DD7"/>
    <w:rsid w:val="00997DC1"/>
    <w:rsid w:val="009A0023"/>
    <w:rsid w:val="009A0F37"/>
    <w:rsid w:val="009A1C70"/>
    <w:rsid w:val="009A2961"/>
    <w:rsid w:val="009A2B79"/>
    <w:rsid w:val="009A2E55"/>
    <w:rsid w:val="009A378E"/>
    <w:rsid w:val="009A3938"/>
    <w:rsid w:val="009A3EB2"/>
    <w:rsid w:val="009A58A8"/>
    <w:rsid w:val="009A7D1E"/>
    <w:rsid w:val="009B031C"/>
    <w:rsid w:val="009B1F59"/>
    <w:rsid w:val="009B307C"/>
    <w:rsid w:val="009B34A9"/>
    <w:rsid w:val="009B53D8"/>
    <w:rsid w:val="009B6CA8"/>
    <w:rsid w:val="009C0EBA"/>
    <w:rsid w:val="009C14C4"/>
    <w:rsid w:val="009C1C56"/>
    <w:rsid w:val="009C212E"/>
    <w:rsid w:val="009C360C"/>
    <w:rsid w:val="009C383C"/>
    <w:rsid w:val="009C3E82"/>
    <w:rsid w:val="009C4884"/>
    <w:rsid w:val="009C4A1B"/>
    <w:rsid w:val="009C5E2D"/>
    <w:rsid w:val="009D0629"/>
    <w:rsid w:val="009D1258"/>
    <w:rsid w:val="009D18A8"/>
    <w:rsid w:val="009D20D0"/>
    <w:rsid w:val="009D22F3"/>
    <w:rsid w:val="009D2BC4"/>
    <w:rsid w:val="009D370F"/>
    <w:rsid w:val="009D3A84"/>
    <w:rsid w:val="009D3C68"/>
    <w:rsid w:val="009D3F98"/>
    <w:rsid w:val="009D5A15"/>
    <w:rsid w:val="009D5FBC"/>
    <w:rsid w:val="009D61C9"/>
    <w:rsid w:val="009D675A"/>
    <w:rsid w:val="009D77BF"/>
    <w:rsid w:val="009E05AD"/>
    <w:rsid w:val="009E10EC"/>
    <w:rsid w:val="009E1892"/>
    <w:rsid w:val="009E1C39"/>
    <w:rsid w:val="009E2479"/>
    <w:rsid w:val="009E381D"/>
    <w:rsid w:val="009E3E93"/>
    <w:rsid w:val="009E4ED5"/>
    <w:rsid w:val="009E6EA7"/>
    <w:rsid w:val="009F0FB6"/>
    <w:rsid w:val="009F10D4"/>
    <w:rsid w:val="009F1895"/>
    <w:rsid w:val="009F22C1"/>
    <w:rsid w:val="009F29CB"/>
    <w:rsid w:val="009F2D36"/>
    <w:rsid w:val="009F3806"/>
    <w:rsid w:val="009F3ACE"/>
    <w:rsid w:val="009F3D3F"/>
    <w:rsid w:val="009F43EF"/>
    <w:rsid w:val="009F46FC"/>
    <w:rsid w:val="009F4A2C"/>
    <w:rsid w:val="009F4BCD"/>
    <w:rsid w:val="009F4C5C"/>
    <w:rsid w:val="009F505C"/>
    <w:rsid w:val="009F5706"/>
    <w:rsid w:val="009F5780"/>
    <w:rsid w:val="009F6C9D"/>
    <w:rsid w:val="009F7174"/>
    <w:rsid w:val="009F7478"/>
    <w:rsid w:val="00A00877"/>
    <w:rsid w:val="00A00AF4"/>
    <w:rsid w:val="00A0128E"/>
    <w:rsid w:val="00A01D80"/>
    <w:rsid w:val="00A035A6"/>
    <w:rsid w:val="00A06FF7"/>
    <w:rsid w:val="00A074BA"/>
    <w:rsid w:val="00A076EE"/>
    <w:rsid w:val="00A07802"/>
    <w:rsid w:val="00A11510"/>
    <w:rsid w:val="00A119BB"/>
    <w:rsid w:val="00A133B2"/>
    <w:rsid w:val="00A13542"/>
    <w:rsid w:val="00A15338"/>
    <w:rsid w:val="00A21041"/>
    <w:rsid w:val="00A21160"/>
    <w:rsid w:val="00A2263D"/>
    <w:rsid w:val="00A24495"/>
    <w:rsid w:val="00A247A1"/>
    <w:rsid w:val="00A24FE3"/>
    <w:rsid w:val="00A251DD"/>
    <w:rsid w:val="00A25484"/>
    <w:rsid w:val="00A25CAB"/>
    <w:rsid w:val="00A2614F"/>
    <w:rsid w:val="00A26F08"/>
    <w:rsid w:val="00A27233"/>
    <w:rsid w:val="00A27B01"/>
    <w:rsid w:val="00A305C3"/>
    <w:rsid w:val="00A310BB"/>
    <w:rsid w:val="00A3208E"/>
    <w:rsid w:val="00A3266E"/>
    <w:rsid w:val="00A33ACF"/>
    <w:rsid w:val="00A33CA0"/>
    <w:rsid w:val="00A34A17"/>
    <w:rsid w:val="00A35C90"/>
    <w:rsid w:val="00A37FFE"/>
    <w:rsid w:val="00A405F0"/>
    <w:rsid w:val="00A41BBB"/>
    <w:rsid w:val="00A42578"/>
    <w:rsid w:val="00A42B6B"/>
    <w:rsid w:val="00A43A1A"/>
    <w:rsid w:val="00A4515E"/>
    <w:rsid w:val="00A45E2F"/>
    <w:rsid w:val="00A465C5"/>
    <w:rsid w:val="00A466B0"/>
    <w:rsid w:val="00A471A2"/>
    <w:rsid w:val="00A4762E"/>
    <w:rsid w:val="00A476C1"/>
    <w:rsid w:val="00A509E6"/>
    <w:rsid w:val="00A50AA6"/>
    <w:rsid w:val="00A51C81"/>
    <w:rsid w:val="00A5239E"/>
    <w:rsid w:val="00A52E56"/>
    <w:rsid w:val="00A53BAB"/>
    <w:rsid w:val="00A549A5"/>
    <w:rsid w:val="00A57450"/>
    <w:rsid w:val="00A57E7A"/>
    <w:rsid w:val="00A61096"/>
    <w:rsid w:val="00A615F8"/>
    <w:rsid w:val="00A626E9"/>
    <w:rsid w:val="00A62ACA"/>
    <w:rsid w:val="00A63FC8"/>
    <w:rsid w:val="00A65630"/>
    <w:rsid w:val="00A65903"/>
    <w:rsid w:val="00A6595C"/>
    <w:rsid w:val="00A65BB6"/>
    <w:rsid w:val="00A67292"/>
    <w:rsid w:val="00A67776"/>
    <w:rsid w:val="00A71506"/>
    <w:rsid w:val="00A71AB6"/>
    <w:rsid w:val="00A71D56"/>
    <w:rsid w:val="00A72EB4"/>
    <w:rsid w:val="00A73227"/>
    <w:rsid w:val="00A76055"/>
    <w:rsid w:val="00A765C5"/>
    <w:rsid w:val="00A76AB3"/>
    <w:rsid w:val="00A7757E"/>
    <w:rsid w:val="00A81170"/>
    <w:rsid w:val="00A8161D"/>
    <w:rsid w:val="00A82C76"/>
    <w:rsid w:val="00A84798"/>
    <w:rsid w:val="00A848DD"/>
    <w:rsid w:val="00A85C82"/>
    <w:rsid w:val="00A85EE2"/>
    <w:rsid w:val="00A87D1E"/>
    <w:rsid w:val="00A9197C"/>
    <w:rsid w:val="00A91A1E"/>
    <w:rsid w:val="00A9215D"/>
    <w:rsid w:val="00A93B36"/>
    <w:rsid w:val="00A94173"/>
    <w:rsid w:val="00A948F0"/>
    <w:rsid w:val="00A957ED"/>
    <w:rsid w:val="00A96576"/>
    <w:rsid w:val="00A97180"/>
    <w:rsid w:val="00A971A7"/>
    <w:rsid w:val="00A97C0E"/>
    <w:rsid w:val="00A97CA2"/>
    <w:rsid w:val="00AA006E"/>
    <w:rsid w:val="00AA0BC7"/>
    <w:rsid w:val="00AA1376"/>
    <w:rsid w:val="00AA1B52"/>
    <w:rsid w:val="00AA3997"/>
    <w:rsid w:val="00AA3E8F"/>
    <w:rsid w:val="00AA3F6F"/>
    <w:rsid w:val="00AA4922"/>
    <w:rsid w:val="00AA4C06"/>
    <w:rsid w:val="00AA4E2E"/>
    <w:rsid w:val="00AA5FC7"/>
    <w:rsid w:val="00AA6B05"/>
    <w:rsid w:val="00AA6B2D"/>
    <w:rsid w:val="00AA72A0"/>
    <w:rsid w:val="00AA7E96"/>
    <w:rsid w:val="00AB0020"/>
    <w:rsid w:val="00AB01B7"/>
    <w:rsid w:val="00AB055A"/>
    <w:rsid w:val="00AB0DE4"/>
    <w:rsid w:val="00AB572C"/>
    <w:rsid w:val="00AB599A"/>
    <w:rsid w:val="00AB61B9"/>
    <w:rsid w:val="00AB65D0"/>
    <w:rsid w:val="00AB67BD"/>
    <w:rsid w:val="00AB6AC8"/>
    <w:rsid w:val="00AC0BBF"/>
    <w:rsid w:val="00AC0DDF"/>
    <w:rsid w:val="00AC1B2C"/>
    <w:rsid w:val="00AC313B"/>
    <w:rsid w:val="00AC4966"/>
    <w:rsid w:val="00AC606D"/>
    <w:rsid w:val="00AC65D5"/>
    <w:rsid w:val="00AC68F8"/>
    <w:rsid w:val="00AC7719"/>
    <w:rsid w:val="00AD0AE9"/>
    <w:rsid w:val="00AD1679"/>
    <w:rsid w:val="00AD2314"/>
    <w:rsid w:val="00AD39DA"/>
    <w:rsid w:val="00AD45AE"/>
    <w:rsid w:val="00AD474C"/>
    <w:rsid w:val="00AD47B6"/>
    <w:rsid w:val="00AD6976"/>
    <w:rsid w:val="00AD7150"/>
    <w:rsid w:val="00AE4275"/>
    <w:rsid w:val="00AE47F1"/>
    <w:rsid w:val="00AE5FEB"/>
    <w:rsid w:val="00AE69B1"/>
    <w:rsid w:val="00AE6BF1"/>
    <w:rsid w:val="00AE7A8B"/>
    <w:rsid w:val="00AF0980"/>
    <w:rsid w:val="00AF0A7D"/>
    <w:rsid w:val="00AF234B"/>
    <w:rsid w:val="00AF272D"/>
    <w:rsid w:val="00AF3741"/>
    <w:rsid w:val="00AF393C"/>
    <w:rsid w:val="00AF3A76"/>
    <w:rsid w:val="00AF3B45"/>
    <w:rsid w:val="00AF45BB"/>
    <w:rsid w:val="00AF5607"/>
    <w:rsid w:val="00AF7B9D"/>
    <w:rsid w:val="00AF7DD4"/>
    <w:rsid w:val="00AF7F77"/>
    <w:rsid w:val="00B00456"/>
    <w:rsid w:val="00B00AC0"/>
    <w:rsid w:val="00B01B36"/>
    <w:rsid w:val="00B01EFB"/>
    <w:rsid w:val="00B0362F"/>
    <w:rsid w:val="00B07FBF"/>
    <w:rsid w:val="00B10C19"/>
    <w:rsid w:val="00B11BE8"/>
    <w:rsid w:val="00B1281D"/>
    <w:rsid w:val="00B13AE5"/>
    <w:rsid w:val="00B13C21"/>
    <w:rsid w:val="00B13C5A"/>
    <w:rsid w:val="00B140B6"/>
    <w:rsid w:val="00B15100"/>
    <w:rsid w:val="00B155E2"/>
    <w:rsid w:val="00B1581F"/>
    <w:rsid w:val="00B1776A"/>
    <w:rsid w:val="00B20537"/>
    <w:rsid w:val="00B209CA"/>
    <w:rsid w:val="00B212E5"/>
    <w:rsid w:val="00B21F16"/>
    <w:rsid w:val="00B223C1"/>
    <w:rsid w:val="00B228CF"/>
    <w:rsid w:val="00B2361F"/>
    <w:rsid w:val="00B23C34"/>
    <w:rsid w:val="00B2470D"/>
    <w:rsid w:val="00B25236"/>
    <w:rsid w:val="00B26919"/>
    <w:rsid w:val="00B26A4A"/>
    <w:rsid w:val="00B27B20"/>
    <w:rsid w:val="00B27E52"/>
    <w:rsid w:val="00B306F0"/>
    <w:rsid w:val="00B309A0"/>
    <w:rsid w:val="00B31034"/>
    <w:rsid w:val="00B32605"/>
    <w:rsid w:val="00B35031"/>
    <w:rsid w:val="00B356E6"/>
    <w:rsid w:val="00B36578"/>
    <w:rsid w:val="00B37194"/>
    <w:rsid w:val="00B371AE"/>
    <w:rsid w:val="00B405A4"/>
    <w:rsid w:val="00B40836"/>
    <w:rsid w:val="00B410CA"/>
    <w:rsid w:val="00B415CA"/>
    <w:rsid w:val="00B43ABB"/>
    <w:rsid w:val="00B44578"/>
    <w:rsid w:val="00B4464F"/>
    <w:rsid w:val="00B4469F"/>
    <w:rsid w:val="00B4564B"/>
    <w:rsid w:val="00B45E86"/>
    <w:rsid w:val="00B467A0"/>
    <w:rsid w:val="00B47100"/>
    <w:rsid w:val="00B47128"/>
    <w:rsid w:val="00B478A1"/>
    <w:rsid w:val="00B47902"/>
    <w:rsid w:val="00B47EC1"/>
    <w:rsid w:val="00B5148D"/>
    <w:rsid w:val="00B51A99"/>
    <w:rsid w:val="00B51B6F"/>
    <w:rsid w:val="00B5203A"/>
    <w:rsid w:val="00B5360A"/>
    <w:rsid w:val="00B5478A"/>
    <w:rsid w:val="00B56767"/>
    <w:rsid w:val="00B569F8"/>
    <w:rsid w:val="00B60541"/>
    <w:rsid w:val="00B60630"/>
    <w:rsid w:val="00B6091A"/>
    <w:rsid w:val="00B60D44"/>
    <w:rsid w:val="00B61F2D"/>
    <w:rsid w:val="00B625D9"/>
    <w:rsid w:val="00B62939"/>
    <w:rsid w:val="00B656CC"/>
    <w:rsid w:val="00B6600E"/>
    <w:rsid w:val="00B66BD6"/>
    <w:rsid w:val="00B66C23"/>
    <w:rsid w:val="00B707D8"/>
    <w:rsid w:val="00B72AF7"/>
    <w:rsid w:val="00B7352A"/>
    <w:rsid w:val="00B737FB"/>
    <w:rsid w:val="00B74256"/>
    <w:rsid w:val="00B74A92"/>
    <w:rsid w:val="00B76925"/>
    <w:rsid w:val="00B773C0"/>
    <w:rsid w:val="00B77DD0"/>
    <w:rsid w:val="00B8163A"/>
    <w:rsid w:val="00B832A5"/>
    <w:rsid w:val="00B841B0"/>
    <w:rsid w:val="00B843AB"/>
    <w:rsid w:val="00B84A40"/>
    <w:rsid w:val="00B85329"/>
    <w:rsid w:val="00B85B9B"/>
    <w:rsid w:val="00B86101"/>
    <w:rsid w:val="00B861B2"/>
    <w:rsid w:val="00B869D1"/>
    <w:rsid w:val="00B86F5C"/>
    <w:rsid w:val="00B8791A"/>
    <w:rsid w:val="00B87EBC"/>
    <w:rsid w:val="00B900CF"/>
    <w:rsid w:val="00B920AE"/>
    <w:rsid w:val="00B92863"/>
    <w:rsid w:val="00B9348B"/>
    <w:rsid w:val="00B9402E"/>
    <w:rsid w:val="00B951A8"/>
    <w:rsid w:val="00B953FB"/>
    <w:rsid w:val="00B95DFD"/>
    <w:rsid w:val="00BA1152"/>
    <w:rsid w:val="00BA14E1"/>
    <w:rsid w:val="00BA19C0"/>
    <w:rsid w:val="00BA2E1F"/>
    <w:rsid w:val="00BA3BC9"/>
    <w:rsid w:val="00BA47A0"/>
    <w:rsid w:val="00BA4F02"/>
    <w:rsid w:val="00BA4F7D"/>
    <w:rsid w:val="00BA5C75"/>
    <w:rsid w:val="00BA62DD"/>
    <w:rsid w:val="00BA7400"/>
    <w:rsid w:val="00BA7A6C"/>
    <w:rsid w:val="00BA7C62"/>
    <w:rsid w:val="00BB0775"/>
    <w:rsid w:val="00BB08EC"/>
    <w:rsid w:val="00BB11C7"/>
    <w:rsid w:val="00BB1C24"/>
    <w:rsid w:val="00BB2184"/>
    <w:rsid w:val="00BB40D8"/>
    <w:rsid w:val="00BB478C"/>
    <w:rsid w:val="00BB5578"/>
    <w:rsid w:val="00BC04FA"/>
    <w:rsid w:val="00BC1F29"/>
    <w:rsid w:val="00BC2B87"/>
    <w:rsid w:val="00BC2D05"/>
    <w:rsid w:val="00BC2D25"/>
    <w:rsid w:val="00BD020F"/>
    <w:rsid w:val="00BD0BE9"/>
    <w:rsid w:val="00BD3888"/>
    <w:rsid w:val="00BD40E5"/>
    <w:rsid w:val="00BD58D4"/>
    <w:rsid w:val="00BD59AE"/>
    <w:rsid w:val="00BD70B4"/>
    <w:rsid w:val="00BE0E8B"/>
    <w:rsid w:val="00BE0F8B"/>
    <w:rsid w:val="00BE285D"/>
    <w:rsid w:val="00BE390A"/>
    <w:rsid w:val="00BE39B6"/>
    <w:rsid w:val="00BE3D3D"/>
    <w:rsid w:val="00BE490B"/>
    <w:rsid w:val="00BE49FB"/>
    <w:rsid w:val="00BE4B2B"/>
    <w:rsid w:val="00BE5557"/>
    <w:rsid w:val="00BE55C4"/>
    <w:rsid w:val="00BE69FF"/>
    <w:rsid w:val="00BE6FF3"/>
    <w:rsid w:val="00BE784B"/>
    <w:rsid w:val="00BE7D2E"/>
    <w:rsid w:val="00BF0161"/>
    <w:rsid w:val="00BF0B8D"/>
    <w:rsid w:val="00BF2B76"/>
    <w:rsid w:val="00BF2BF4"/>
    <w:rsid w:val="00BF35E0"/>
    <w:rsid w:val="00BF3A08"/>
    <w:rsid w:val="00BF52DA"/>
    <w:rsid w:val="00BF6E78"/>
    <w:rsid w:val="00BF7CE3"/>
    <w:rsid w:val="00C014FA"/>
    <w:rsid w:val="00C028AE"/>
    <w:rsid w:val="00C0313F"/>
    <w:rsid w:val="00C032B7"/>
    <w:rsid w:val="00C03A07"/>
    <w:rsid w:val="00C03A48"/>
    <w:rsid w:val="00C043AD"/>
    <w:rsid w:val="00C04935"/>
    <w:rsid w:val="00C05AB4"/>
    <w:rsid w:val="00C06068"/>
    <w:rsid w:val="00C062CD"/>
    <w:rsid w:val="00C064F2"/>
    <w:rsid w:val="00C06CB7"/>
    <w:rsid w:val="00C06DE0"/>
    <w:rsid w:val="00C07105"/>
    <w:rsid w:val="00C07267"/>
    <w:rsid w:val="00C07437"/>
    <w:rsid w:val="00C108A6"/>
    <w:rsid w:val="00C10B83"/>
    <w:rsid w:val="00C119A3"/>
    <w:rsid w:val="00C11D83"/>
    <w:rsid w:val="00C136E5"/>
    <w:rsid w:val="00C13D5B"/>
    <w:rsid w:val="00C15891"/>
    <w:rsid w:val="00C1660B"/>
    <w:rsid w:val="00C16CC0"/>
    <w:rsid w:val="00C170FA"/>
    <w:rsid w:val="00C20E18"/>
    <w:rsid w:val="00C2111B"/>
    <w:rsid w:val="00C215FA"/>
    <w:rsid w:val="00C21706"/>
    <w:rsid w:val="00C22AFA"/>
    <w:rsid w:val="00C23179"/>
    <w:rsid w:val="00C236E3"/>
    <w:rsid w:val="00C23924"/>
    <w:rsid w:val="00C254B2"/>
    <w:rsid w:val="00C25C11"/>
    <w:rsid w:val="00C261A5"/>
    <w:rsid w:val="00C26300"/>
    <w:rsid w:val="00C27D2C"/>
    <w:rsid w:val="00C3103D"/>
    <w:rsid w:val="00C31651"/>
    <w:rsid w:val="00C31EAE"/>
    <w:rsid w:val="00C31FD2"/>
    <w:rsid w:val="00C31FD9"/>
    <w:rsid w:val="00C31FE8"/>
    <w:rsid w:val="00C32A52"/>
    <w:rsid w:val="00C335D0"/>
    <w:rsid w:val="00C337A5"/>
    <w:rsid w:val="00C375DE"/>
    <w:rsid w:val="00C37C05"/>
    <w:rsid w:val="00C40C14"/>
    <w:rsid w:val="00C4147F"/>
    <w:rsid w:val="00C41BF0"/>
    <w:rsid w:val="00C41EC5"/>
    <w:rsid w:val="00C425EB"/>
    <w:rsid w:val="00C433DF"/>
    <w:rsid w:val="00C44132"/>
    <w:rsid w:val="00C46921"/>
    <w:rsid w:val="00C46FAC"/>
    <w:rsid w:val="00C47CA5"/>
    <w:rsid w:val="00C47E9A"/>
    <w:rsid w:val="00C511B4"/>
    <w:rsid w:val="00C51A6B"/>
    <w:rsid w:val="00C51D2D"/>
    <w:rsid w:val="00C51E8B"/>
    <w:rsid w:val="00C52B7D"/>
    <w:rsid w:val="00C536C6"/>
    <w:rsid w:val="00C53E7C"/>
    <w:rsid w:val="00C542E9"/>
    <w:rsid w:val="00C5476A"/>
    <w:rsid w:val="00C556F4"/>
    <w:rsid w:val="00C55771"/>
    <w:rsid w:val="00C5591E"/>
    <w:rsid w:val="00C600D5"/>
    <w:rsid w:val="00C601A1"/>
    <w:rsid w:val="00C608BF"/>
    <w:rsid w:val="00C60C79"/>
    <w:rsid w:val="00C614A6"/>
    <w:rsid w:val="00C6224C"/>
    <w:rsid w:val="00C629D1"/>
    <w:rsid w:val="00C64A5B"/>
    <w:rsid w:val="00C6516E"/>
    <w:rsid w:val="00C66D38"/>
    <w:rsid w:val="00C67584"/>
    <w:rsid w:val="00C707D6"/>
    <w:rsid w:val="00C7089E"/>
    <w:rsid w:val="00C70C71"/>
    <w:rsid w:val="00C70C83"/>
    <w:rsid w:val="00C712AE"/>
    <w:rsid w:val="00C716E2"/>
    <w:rsid w:val="00C7200E"/>
    <w:rsid w:val="00C73926"/>
    <w:rsid w:val="00C73C4A"/>
    <w:rsid w:val="00C757C8"/>
    <w:rsid w:val="00C75B8D"/>
    <w:rsid w:val="00C75EA9"/>
    <w:rsid w:val="00C76454"/>
    <w:rsid w:val="00C76D8C"/>
    <w:rsid w:val="00C77750"/>
    <w:rsid w:val="00C80108"/>
    <w:rsid w:val="00C8246C"/>
    <w:rsid w:val="00C838B4"/>
    <w:rsid w:val="00C83BA3"/>
    <w:rsid w:val="00C84000"/>
    <w:rsid w:val="00C86048"/>
    <w:rsid w:val="00C865C0"/>
    <w:rsid w:val="00C86EE3"/>
    <w:rsid w:val="00C9045D"/>
    <w:rsid w:val="00C90773"/>
    <w:rsid w:val="00C9103E"/>
    <w:rsid w:val="00C9206D"/>
    <w:rsid w:val="00C92844"/>
    <w:rsid w:val="00C93325"/>
    <w:rsid w:val="00C93567"/>
    <w:rsid w:val="00C95232"/>
    <w:rsid w:val="00C969D3"/>
    <w:rsid w:val="00C96BC5"/>
    <w:rsid w:val="00C97671"/>
    <w:rsid w:val="00C97F91"/>
    <w:rsid w:val="00CA0968"/>
    <w:rsid w:val="00CA2482"/>
    <w:rsid w:val="00CA2869"/>
    <w:rsid w:val="00CA2952"/>
    <w:rsid w:val="00CA5A9F"/>
    <w:rsid w:val="00CA6D29"/>
    <w:rsid w:val="00CA76EF"/>
    <w:rsid w:val="00CB016D"/>
    <w:rsid w:val="00CB02ED"/>
    <w:rsid w:val="00CB0CCF"/>
    <w:rsid w:val="00CB13D2"/>
    <w:rsid w:val="00CB1B19"/>
    <w:rsid w:val="00CB2407"/>
    <w:rsid w:val="00CB2A79"/>
    <w:rsid w:val="00CB55BC"/>
    <w:rsid w:val="00CB5631"/>
    <w:rsid w:val="00CB5ADF"/>
    <w:rsid w:val="00CB5EB9"/>
    <w:rsid w:val="00CB5EC7"/>
    <w:rsid w:val="00CB6D6D"/>
    <w:rsid w:val="00CC0FA4"/>
    <w:rsid w:val="00CC1210"/>
    <w:rsid w:val="00CC155C"/>
    <w:rsid w:val="00CC2C6B"/>
    <w:rsid w:val="00CC33D1"/>
    <w:rsid w:val="00CC33F1"/>
    <w:rsid w:val="00CC51F6"/>
    <w:rsid w:val="00CC53BD"/>
    <w:rsid w:val="00CC56AF"/>
    <w:rsid w:val="00CC6433"/>
    <w:rsid w:val="00CC6592"/>
    <w:rsid w:val="00CC6B19"/>
    <w:rsid w:val="00CC70FF"/>
    <w:rsid w:val="00CD0288"/>
    <w:rsid w:val="00CD0399"/>
    <w:rsid w:val="00CD08C8"/>
    <w:rsid w:val="00CD08E6"/>
    <w:rsid w:val="00CD123A"/>
    <w:rsid w:val="00CD13CF"/>
    <w:rsid w:val="00CD191B"/>
    <w:rsid w:val="00CD1CA3"/>
    <w:rsid w:val="00CD5525"/>
    <w:rsid w:val="00CD585E"/>
    <w:rsid w:val="00CE01E2"/>
    <w:rsid w:val="00CE0E7D"/>
    <w:rsid w:val="00CE11A2"/>
    <w:rsid w:val="00CE1514"/>
    <w:rsid w:val="00CE1C0C"/>
    <w:rsid w:val="00CE3A53"/>
    <w:rsid w:val="00CE42ED"/>
    <w:rsid w:val="00CE5619"/>
    <w:rsid w:val="00CE5B90"/>
    <w:rsid w:val="00CE6845"/>
    <w:rsid w:val="00CE6A3D"/>
    <w:rsid w:val="00CE71B0"/>
    <w:rsid w:val="00CE7A91"/>
    <w:rsid w:val="00CE7B83"/>
    <w:rsid w:val="00CF0549"/>
    <w:rsid w:val="00CF07A4"/>
    <w:rsid w:val="00CF090C"/>
    <w:rsid w:val="00CF1E5B"/>
    <w:rsid w:val="00CF2151"/>
    <w:rsid w:val="00CF23C1"/>
    <w:rsid w:val="00CF2710"/>
    <w:rsid w:val="00CF36E7"/>
    <w:rsid w:val="00CF48FE"/>
    <w:rsid w:val="00CF4903"/>
    <w:rsid w:val="00CF5E50"/>
    <w:rsid w:val="00CF6AFD"/>
    <w:rsid w:val="00CF7AC4"/>
    <w:rsid w:val="00D003B8"/>
    <w:rsid w:val="00D04E22"/>
    <w:rsid w:val="00D06517"/>
    <w:rsid w:val="00D06834"/>
    <w:rsid w:val="00D0763E"/>
    <w:rsid w:val="00D07CEA"/>
    <w:rsid w:val="00D103AB"/>
    <w:rsid w:val="00D10B5B"/>
    <w:rsid w:val="00D10CCF"/>
    <w:rsid w:val="00D11470"/>
    <w:rsid w:val="00D11915"/>
    <w:rsid w:val="00D11EBE"/>
    <w:rsid w:val="00D12638"/>
    <w:rsid w:val="00D12F8C"/>
    <w:rsid w:val="00D13D4A"/>
    <w:rsid w:val="00D14C65"/>
    <w:rsid w:val="00D15134"/>
    <w:rsid w:val="00D154B0"/>
    <w:rsid w:val="00D1625F"/>
    <w:rsid w:val="00D163C6"/>
    <w:rsid w:val="00D173B9"/>
    <w:rsid w:val="00D17A3E"/>
    <w:rsid w:val="00D22E8D"/>
    <w:rsid w:val="00D2327D"/>
    <w:rsid w:val="00D23F2B"/>
    <w:rsid w:val="00D245A5"/>
    <w:rsid w:val="00D26950"/>
    <w:rsid w:val="00D26B75"/>
    <w:rsid w:val="00D277B5"/>
    <w:rsid w:val="00D27ED4"/>
    <w:rsid w:val="00D325C9"/>
    <w:rsid w:val="00D33FE6"/>
    <w:rsid w:val="00D34118"/>
    <w:rsid w:val="00D3458E"/>
    <w:rsid w:val="00D3478F"/>
    <w:rsid w:val="00D40CF1"/>
    <w:rsid w:val="00D41214"/>
    <w:rsid w:val="00D416C5"/>
    <w:rsid w:val="00D418E9"/>
    <w:rsid w:val="00D4245A"/>
    <w:rsid w:val="00D42674"/>
    <w:rsid w:val="00D42C63"/>
    <w:rsid w:val="00D43679"/>
    <w:rsid w:val="00D44D99"/>
    <w:rsid w:val="00D50360"/>
    <w:rsid w:val="00D51C18"/>
    <w:rsid w:val="00D53140"/>
    <w:rsid w:val="00D53A71"/>
    <w:rsid w:val="00D53FC4"/>
    <w:rsid w:val="00D543AD"/>
    <w:rsid w:val="00D56FD3"/>
    <w:rsid w:val="00D57C33"/>
    <w:rsid w:val="00D60D77"/>
    <w:rsid w:val="00D614D8"/>
    <w:rsid w:val="00D6310C"/>
    <w:rsid w:val="00D64DF2"/>
    <w:rsid w:val="00D65111"/>
    <w:rsid w:val="00D654E0"/>
    <w:rsid w:val="00D65626"/>
    <w:rsid w:val="00D65DBD"/>
    <w:rsid w:val="00D66BC5"/>
    <w:rsid w:val="00D67B95"/>
    <w:rsid w:val="00D7036A"/>
    <w:rsid w:val="00D73471"/>
    <w:rsid w:val="00D747BA"/>
    <w:rsid w:val="00D74A53"/>
    <w:rsid w:val="00D756CA"/>
    <w:rsid w:val="00D76073"/>
    <w:rsid w:val="00D764F3"/>
    <w:rsid w:val="00D76759"/>
    <w:rsid w:val="00D76AF5"/>
    <w:rsid w:val="00D77290"/>
    <w:rsid w:val="00D77E1B"/>
    <w:rsid w:val="00D77F99"/>
    <w:rsid w:val="00D80447"/>
    <w:rsid w:val="00D80679"/>
    <w:rsid w:val="00D814AE"/>
    <w:rsid w:val="00D81A95"/>
    <w:rsid w:val="00D81CBE"/>
    <w:rsid w:val="00D81EC3"/>
    <w:rsid w:val="00D833CA"/>
    <w:rsid w:val="00D849B9"/>
    <w:rsid w:val="00D87028"/>
    <w:rsid w:val="00D8746D"/>
    <w:rsid w:val="00D87793"/>
    <w:rsid w:val="00D90868"/>
    <w:rsid w:val="00D90CD1"/>
    <w:rsid w:val="00D91C04"/>
    <w:rsid w:val="00D92ACA"/>
    <w:rsid w:val="00D92F52"/>
    <w:rsid w:val="00D93215"/>
    <w:rsid w:val="00D93AEB"/>
    <w:rsid w:val="00D93CA7"/>
    <w:rsid w:val="00D94742"/>
    <w:rsid w:val="00D97A46"/>
    <w:rsid w:val="00DA0A86"/>
    <w:rsid w:val="00DA129F"/>
    <w:rsid w:val="00DA3241"/>
    <w:rsid w:val="00DA3B30"/>
    <w:rsid w:val="00DA5C93"/>
    <w:rsid w:val="00DA6272"/>
    <w:rsid w:val="00DA6571"/>
    <w:rsid w:val="00DA7185"/>
    <w:rsid w:val="00DB146E"/>
    <w:rsid w:val="00DB2291"/>
    <w:rsid w:val="00DB2A99"/>
    <w:rsid w:val="00DB2BEC"/>
    <w:rsid w:val="00DB3AB9"/>
    <w:rsid w:val="00DB3ECE"/>
    <w:rsid w:val="00DB3F79"/>
    <w:rsid w:val="00DB463B"/>
    <w:rsid w:val="00DB5977"/>
    <w:rsid w:val="00DB7BBB"/>
    <w:rsid w:val="00DC0EB7"/>
    <w:rsid w:val="00DC155A"/>
    <w:rsid w:val="00DC32F2"/>
    <w:rsid w:val="00DC41F4"/>
    <w:rsid w:val="00DC5972"/>
    <w:rsid w:val="00DC5A66"/>
    <w:rsid w:val="00DC5E03"/>
    <w:rsid w:val="00DC6711"/>
    <w:rsid w:val="00DC700B"/>
    <w:rsid w:val="00DC7DE5"/>
    <w:rsid w:val="00DD0284"/>
    <w:rsid w:val="00DD141E"/>
    <w:rsid w:val="00DD212B"/>
    <w:rsid w:val="00DD2455"/>
    <w:rsid w:val="00DD293C"/>
    <w:rsid w:val="00DD2BB0"/>
    <w:rsid w:val="00DD30A1"/>
    <w:rsid w:val="00DD367C"/>
    <w:rsid w:val="00DD694B"/>
    <w:rsid w:val="00DD7044"/>
    <w:rsid w:val="00DE0D20"/>
    <w:rsid w:val="00DE14EC"/>
    <w:rsid w:val="00DE16A3"/>
    <w:rsid w:val="00DE1770"/>
    <w:rsid w:val="00DE198D"/>
    <w:rsid w:val="00DE1D85"/>
    <w:rsid w:val="00DE2B40"/>
    <w:rsid w:val="00DE2FE9"/>
    <w:rsid w:val="00DE3762"/>
    <w:rsid w:val="00DE386D"/>
    <w:rsid w:val="00DE434E"/>
    <w:rsid w:val="00DE4C8C"/>
    <w:rsid w:val="00DE5427"/>
    <w:rsid w:val="00DE5A2A"/>
    <w:rsid w:val="00DE66CE"/>
    <w:rsid w:val="00DE6B08"/>
    <w:rsid w:val="00DE6D05"/>
    <w:rsid w:val="00DE7321"/>
    <w:rsid w:val="00DE73D4"/>
    <w:rsid w:val="00DE79AB"/>
    <w:rsid w:val="00DF0A5D"/>
    <w:rsid w:val="00DF0C84"/>
    <w:rsid w:val="00DF12A0"/>
    <w:rsid w:val="00DF1367"/>
    <w:rsid w:val="00DF2B35"/>
    <w:rsid w:val="00DF2F01"/>
    <w:rsid w:val="00DF372D"/>
    <w:rsid w:val="00DF3976"/>
    <w:rsid w:val="00DF6779"/>
    <w:rsid w:val="00DF7813"/>
    <w:rsid w:val="00E01075"/>
    <w:rsid w:val="00E0191D"/>
    <w:rsid w:val="00E02767"/>
    <w:rsid w:val="00E0279B"/>
    <w:rsid w:val="00E02F30"/>
    <w:rsid w:val="00E04F29"/>
    <w:rsid w:val="00E06891"/>
    <w:rsid w:val="00E06B52"/>
    <w:rsid w:val="00E11AD8"/>
    <w:rsid w:val="00E13201"/>
    <w:rsid w:val="00E13DD4"/>
    <w:rsid w:val="00E1449E"/>
    <w:rsid w:val="00E14915"/>
    <w:rsid w:val="00E14BDF"/>
    <w:rsid w:val="00E15537"/>
    <w:rsid w:val="00E168D3"/>
    <w:rsid w:val="00E1698F"/>
    <w:rsid w:val="00E16FB3"/>
    <w:rsid w:val="00E1762F"/>
    <w:rsid w:val="00E176E1"/>
    <w:rsid w:val="00E17D5B"/>
    <w:rsid w:val="00E20009"/>
    <w:rsid w:val="00E205C9"/>
    <w:rsid w:val="00E207EA"/>
    <w:rsid w:val="00E20F5D"/>
    <w:rsid w:val="00E210C0"/>
    <w:rsid w:val="00E21171"/>
    <w:rsid w:val="00E21373"/>
    <w:rsid w:val="00E21B4A"/>
    <w:rsid w:val="00E21F9B"/>
    <w:rsid w:val="00E22489"/>
    <w:rsid w:val="00E224A6"/>
    <w:rsid w:val="00E234C6"/>
    <w:rsid w:val="00E23B1E"/>
    <w:rsid w:val="00E2418A"/>
    <w:rsid w:val="00E246D5"/>
    <w:rsid w:val="00E24993"/>
    <w:rsid w:val="00E24B05"/>
    <w:rsid w:val="00E2569F"/>
    <w:rsid w:val="00E25BCF"/>
    <w:rsid w:val="00E25E59"/>
    <w:rsid w:val="00E26109"/>
    <w:rsid w:val="00E303BB"/>
    <w:rsid w:val="00E3108C"/>
    <w:rsid w:val="00E313CE"/>
    <w:rsid w:val="00E324B0"/>
    <w:rsid w:val="00E33272"/>
    <w:rsid w:val="00E33304"/>
    <w:rsid w:val="00E34149"/>
    <w:rsid w:val="00E34558"/>
    <w:rsid w:val="00E345F3"/>
    <w:rsid w:val="00E350AD"/>
    <w:rsid w:val="00E35666"/>
    <w:rsid w:val="00E35D78"/>
    <w:rsid w:val="00E400B2"/>
    <w:rsid w:val="00E414FD"/>
    <w:rsid w:val="00E419B5"/>
    <w:rsid w:val="00E42E35"/>
    <w:rsid w:val="00E43883"/>
    <w:rsid w:val="00E43A57"/>
    <w:rsid w:val="00E44975"/>
    <w:rsid w:val="00E449BB"/>
    <w:rsid w:val="00E44F0C"/>
    <w:rsid w:val="00E45616"/>
    <w:rsid w:val="00E4616D"/>
    <w:rsid w:val="00E4687F"/>
    <w:rsid w:val="00E4713D"/>
    <w:rsid w:val="00E473F6"/>
    <w:rsid w:val="00E476DE"/>
    <w:rsid w:val="00E479E0"/>
    <w:rsid w:val="00E5073F"/>
    <w:rsid w:val="00E52CA0"/>
    <w:rsid w:val="00E53220"/>
    <w:rsid w:val="00E54728"/>
    <w:rsid w:val="00E5521A"/>
    <w:rsid w:val="00E5602E"/>
    <w:rsid w:val="00E569CF"/>
    <w:rsid w:val="00E56C89"/>
    <w:rsid w:val="00E57E63"/>
    <w:rsid w:val="00E60773"/>
    <w:rsid w:val="00E61513"/>
    <w:rsid w:val="00E6166A"/>
    <w:rsid w:val="00E64304"/>
    <w:rsid w:val="00E64D17"/>
    <w:rsid w:val="00E6732D"/>
    <w:rsid w:val="00E71137"/>
    <w:rsid w:val="00E71F3B"/>
    <w:rsid w:val="00E726D9"/>
    <w:rsid w:val="00E726EB"/>
    <w:rsid w:val="00E734C7"/>
    <w:rsid w:val="00E7376F"/>
    <w:rsid w:val="00E75A41"/>
    <w:rsid w:val="00E760FB"/>
    <w:rsid w:val="00E76F37"/>
    <w:rsid w:val="00E777C7"/>
    <w:rsid w:val="00E80B5C"/>
    <w:rsid w:val="00E80D69"/>
    <w:rsid w:val="00E812C5"/>
    <w:rsid w:val="00E8160F"/>
    <w:rsid w:val="00E8161E"/>
    <w:rsid w:val="00E81A87"/>
    <w:rsid w:val="00E83C9B"/>
    <w:rsid w:val="00E83E13"/>
    <w:rsid w:val="00E847CA"/>
    <w:rsid w:val="00E847DB"/>
    <w:rsid w:val="00E85379"/>
    <w:rsid w:val="00E85632"/>
    <w:rsid w:val="00E85B0C"/>
    <w:rsid w:val="00E85DBA"/>
    <w:rsid w:val="00E86117"/>
    <w:rsid w:val="00E86650"/>
    <w:rsid w:val="00E9016B"/>
    <w:rsid w:val="00E90A3C"/>
    <w:rsid w:val="00E912C3"/>
    <w:rsid w:val="00E934F7"/>
    <w:rsid w:val="00E935CA"/>
    <w:rsid w:val="00E956B0"/>
    <w:rsid w:val="00E95994"/>
    <w:rsid w:val="00E963B6"/>
    <w:rsid w:val="00E97180"/>
    <w:rsid w:val="00E972D0"/>
    <w:rsid w:val="00E974B4"/>
    <w:rsid w:val="00E97D5B"/>
    <w:rsid w:val="00EA18D8"/>
    <w:rsid w:val="00EA33B4"/>
    <w:rsid w:val="00EA3433"/>
    <w:rsid w:val="00EA3D28"/>
    <w:rsid w:val="00EA403B"/>
    <w:rsid w:val="00EA4311"/>
    <w:rsid w:val="00EA5B08"/>
    <w:rsid w:val="00EA672D"/>
    <w:rsid w:val="00EA68ED"/>
    <w:rsid w:val="00EB0A4D"/>
    <w:rsid w:val="00EB1DEF"/>
    <w:rsid w:val="00EB2D22"/>
    <w:rsid w:val="00EB3D81"/>
    <w:rsid w:val="00EB4F1D"/>
    <w:rsid w:val="00EB5352"/>
    <w:rsid w:val="00EB587B"/>
    <w:rsid w:val="00EB6E13"/>
    <w:rsid w:val="00EB74DE"/>
    <w:rsid w:val="00EC38A4"/>
    <w:rsid w:val="00EC3B8D"/>
    <w:rsid w:val="00EC3E8F"/>
    <w:rsid w:val="00EC49DC"/>
    <w:rsid w:val="00EC5205"/>
    <w:rsid w:val="00EC53D3"/>
    <w:rsid w:val="00EC62CF"/>
    <w:rsid w:val="00EC67D9"/>
    <w:rsid w:val="00EC6A7B"/>
    <w:rsid w:val="00EC6EAC"/>
    <w:rsid w:val="00EC7C02"/>
    <w:rsid w:val="00ED07B0"/>
    <w:rsid w:val="00ED0EFC"/>
    <w:rsid w:val="00ED18BF"/>
    <w:rsid w:val="00ED1F1C"/>
    <w:rsid w:val="00ED1F9D"/>
    <w:rsid w:val="00ED41D0"/>
    <w:rsid w:val="00ED4CBB"/>
    <w:rsid w:val="00ED5CA2"/>
    <w:rsid w:val="00ED65AC"/>
    <w:rsid w:val="00ED7F7C"/>
    <w:rsid w:val="00EE08CD"/>
    <w:rsid w:val="00EE16F4"/>
    <w:rsid w:val="00EE38A2"/>
    <w:rsid w:val="00EE4053"/>
    <w:rsid w:val="00EE4266"/>
    <w:rsid w:val="00EE4320"/>
    <w:rsid w:val="00EE6601"/>
    <w:rsid w:val="00EE747A"/>
    <w:rsid w:val="00EE79CB"/>
    <w:rsid w:val="00EE7ADD"/>
    <w:rsid w:val="00EF0304"/>
    <w:rsid w:val="00EF1CB8"/>
    <w:rsid w:val="00EF2880"/>
    <w:rsid w:val="00EF331F"/>
    <w:rsid w:val="00EF3801"/>
    <w:rsid w:val="00EF39D3"/>
    <w:rsid w:val="00EF4171"/>
    <w:rsid w:val="00EF4E6B"/>
    <w:rsid w:val="00EF537D"/>
    <w:rsid w:val="00EF67E1"/>
    <w:rsid w:val="00EF6957"/>
    <w:rsid w:val="00EF6C21"/>
    <w:rsid w:val="00F000A6"/>
    <w:rsid w:val="00F006B3"/>
    <w:rsid w:val="00F00DAC"/>
    <w:rsid w:val="00F0135E"/>
    <w:rsid w:val="00F01592"/>
    <w:rsid w:val="00F01B07"/>
    <w:rsid w:val="00F01B8F"/>
    <w:rsid w:val="00F02D57"/>
    <w:rsid w:val="00F04CA3"/>
    <w:rsid w:val="00F07660"/>
    <w:rsid w:val="00F1158E"/>
    <w:rsid w:val="00F11757"/>
    <w:rsid w:val="00F117D8"/>
    <w:rsid w:val="00F11AE8"/>
    <w:rsid w:val="00F12199"/>
    <w:rsid w:val="00F13DFA"/>
    <w:rsid w:val="00F14BD0"/>
    <w:rsid w:val="00F14D93"/>
    <w:rsid w:val="00F1533B"/>
    <w:rsid w:val="00F1F17C"/>
    <w:rsid w:val="00F20487"/>
    <w:rsid w:val="00F23B0A"/>
    <w:rsid w:val="00F243D0"/>
    <w:rsid w:val="00F24E89"/>
    <w:rsid w:val="00F26683"/>
    <w:rsid w:val="00F309C3"/>
    <w:rsid w:val="00F327BE"/>
    <w:rsid w:val="00F34E22"/>
    <w:rsid w:val="00F35A58"/>
    <w:rsid w:val="00F36C84"/>
    <w:rsid w:val="00F37449"/>
    <w:rsid w:val="00F37D41"/>
    <w:rsid w:val="00F37FE2"/>
    <w:rsid w:val="00F4037D"/>
    <w:rsid w:val="00F4072B"/>
    <w:rsid w:val="00F40D97"/>
    <w:rsid w:val="00F41057"/>
    <w:rsid w:val="00F41905"/>
    <w:rsid w:val="00F431A5"/>
    <w:rsid w:val="00F435D7"/>
    <w:rsid w:val="00F43F77"/>
    <w:rsid w:val="00F44B93"/>
    <w:rsid w:val="00F44C82"/>
    <w:rsid w:val="00F45653"/>
    <w:rsid w:val="00F46654"/>
    <w:rsid w:val="00F5080A"/>
    <w:rsid w:val="00F50D25"/>
    <w:rsid w:val="00F512DD"/>
    <w:rsid w:val="00F517BE"/>
    <w:rsid w:val="00F53E4F"/>
    <w:rsid w:val="00F54DCD"/>
    <w:rsid w:val="00F55186"/>
    <w:rsid w:val="00F55879"/>
    <w:rsid w:val="00F55A85"/>
    <w:rsid w:val="00F56E3A"/>
    <w:rsid w:val="00F5735B"/>
    <w:rsid w:val="00F57A3F"/>
    <w:rsid w:val="00F57D99"/>
    <w:rsid w:val="00F606FF"/>
    <w:rsid w:val="00F60984"/>
    <w:rsid w:val="00F613F0"/>
    <w:rsid w:val="00F63C12"/>
    <w:rsid w:val="00F6468A"/>
    <w:rsid w:val="00F66865"/>
    <w:rsid w:val="00F66F90"/>
    <w:rsid w:val="00F6702D"/>
    <w:rsid w:val="00F67088"/>
    <w:rsid w:val="00F672B1"/>
    <w:rsid w:val="00F6792D"/>
    <w:rsid w:val="00F70160"/>
    <w:rsid w:val="00F706EC"/>
    <w:rsid w:val="00F70EDB"/>
    <w:rsid w:val="00F70F5D"/>
    <w:rsid w:val="00F72CF6"/>
    <w:rsid w:val="00F72F71"/>
    <w:rsid w:val="00F7356F"/>
    <w:rsid w:val="00F7427B"/>
    <w:rsid w:val="00F75009"/>
    <w:rsid w:val="00F756F3"/>
    <w:rsid w:val="00F76848"/>
    <w:rsid w:val="00F7730A"/>
    <w:rsid w:val="00F77AB5"/>
    <w:rsid w:val="00F77FB2"/>
    <w:rsid w:val="00F80329"/>
    <w:rsid w:val="00F805DC"/>
    <w:rsid w:val="00F807BD"/>
    <w:rsid w:val="00F80D8D"/>
    <w:rsid w:val="00F80FDF"/>
    <w:rsid w:val="00F81321"/>
    <w:rsid w:val="00F81368"/>
    <w:rsid w:val="00F81613"/>
    <w:rsid w:val="00F8171D"/>
    <w:rsid w:val="00F8181F"/>
    <w:rsid w:val="00F827FE"/>
    <w:rsid w:val="00F82856"/>
    <w:rsid w:val="00F82CB9"/>
    <w:rsid w:val="00F8350B"/>
    <w:rsid w:val="00F838FD"/>
    <w:rsid w:val="00F84342"/>
    <w:rsid w:val="00F844F4"/>
    <w:rsid w:val="00F8618D"/>
    <w:rsid w:val="00F8646A"/>
    <w:rsid w:val="00F86E6F"/>
    <w:rsid w:val="00F871E0"/>
    <w:rsid w:val="00F903C5"/>
    <w:rsid w:val="00F9071D"/>
    <w:rsid w:val="00F90BB9"/>
    <w:rsid w:val="00F92697"/>
    <w:rsid w:val="00F92C47"/>
    <w:rsid w:val="00F930C1"/>
    <w:rsid w:val="00F93968"/>
    <w:rsid w:val="00F93C7C"/>
    <w:rsid w:val="00F94695"/>
    <w:rsid w:val="00F95AB4"/>
    <w:rsid w:val="00F96D46"/>
    <w:rsid w:val="00F9F67E"/>
    <w:rsid w:val="00FA1110"/>
    <w:rsid w:val="00FA14E3"/>
    <w:rsid w:val="00FA1870"/>
    <w:rsid w:val="00FA1E4D"/>
    <w:rsid w:val="00FA2B60"/>
    <w:rsid w:val="00FA32FF"/>
    <w:rsid w:val="00FA3E0D"/>
    <w:rsid w:val="00FA435E"/>
    <w:rsid w:val="00FA522B"/>
    <w:rsid w:val="00FA730A"/>
    <w:rsid w:val="00FB0039"/>
    <w:rsid w:val="00FB0438"/>
    <w:rsid w:val="00FB1077"/>
    <w:rsid w:val="00FB19BD"/>
    <w:rsid w:val="00FB1ED0"/>
    <w:rsid w:val="00FB344F"/>
    <w:rsid w:val="00FB46C1"/>
    <w:rsid w:val="00FB5954"/>
    <w:rsid w:val="00FB6302"/>
    <w:rsid w:val="00FB650B"/>
    <w:rsid w:val="00FB657E"/>
    <w:rsid w:val="00FB6DF1"/>
    <w:rsid w:val="00FB7C9A"/>
    <w:rsid w:val="00FC05C6"/>
    <w:rsid w:val="00FC1C56"/>
    <w:rsid w:val="00FC1D2E"/>
    <w:rsid w:val="00FC1E7C"/>
    <w:rsid w:val="00FC1EC4"/>
    <w:rsid w:val="00FC3FA9"/>
    <w:rsid w:val="00FC4475"/>
    <w:rsid w:val="00FC4E8B"/>
    <w:rsid w:val="00FC55DF"/>
    <w:rsid w:val="00FC68D3"/>
    <w:rsid w:val="00FD02FC"/>
    <w:rsid w:val="00FD0E41"/>
    <w:rsid w:val="00FD10FE"/>
    <w:rsid w:val="00FD1C44"/>
    <w:rsid w:val="00FD2594"/>
    <w:rsid w:val="00FD39E9"/>
    <w:rsid w:val="00FD3D25"/>
    <w:rsid w:val="00FD5595"/>
    <w:rsid w:val="00FD59D6"/>
    <w:rsid w:val="00FD5C87"/>
    <w:rsid w:val="00FD5DB0"/>
    <w:rsid w:val="00FD7004"/>
    <w:rsid w:val="00FE02DB"/>
    <w:rsid w:val="00FE02E0"/>
    <w:rsid w:val="00FE06C0"/>
    <w:rsid w:val="00FE0E17"/>
    <w:rsid w:val="00FE0EDF"/>
    <w:rsid w:val="00FE108A"/>
    <w:rsid w:val="00FE11B4"/>
    <w:rsid w:val="00FE240B"/>
    <w:rsid w:val="00FE2D74"/>
    <w:rsid w:val="00FE30B6"/>
    <w:rsid w:val="00FE4005"/>
    <w:rsid w:val="00FE40FA"/>
    <w:rsid w:val="00FE5850"/>
    <w:rsid w:val="00FE6577"/>
    <w:rsid w:val="00FE7384"/>
    <w:rsid w:val="00FF0159"/>
    <w:rsid w:val="00FF149B"/>
    <w:rsid w:val="00FF15FD"/>
    <w:rsid w:val="00FF1968"/>
    <w:rsid w:val="00FF2276"/>
    <w:rsid w:val="00FF2D8F"/>
    <w:rsid w:val="00FF32AA"/>
    <w:rsid w:val="00FF346E"/>
    <w:rsid w:val="00FF3B9E"/>
    <w:rsid w:val="00FF44A5"/>
    <w:rsid w:val="00FF6246"/>
    <w:rsid w:val="00FF68F7"/>
    <w:rsid w:val="00FF7884"/>
    <w:rsid w:val="00FF7A81"/>
    <w:rsid w:val="0101527A"/>
    <w:rsid w:val="01079B1F"/>
    <w:rsid w:val="0111F6D4"/>
    <w:rsid w:val="01410BE8"/>
    <w:rsid w:val="01EB4B3F"/>
    <w:rsid w:val="02059D21"/>
    <w:rsid w:val="028A2112"/>
    <w:rsid w:val="02A78CED"/>
    <w:rsid w:val="02C42C10"/>
    <w:rsid w:val="038DC265"/>
    <w:rsid w:val="045229CB"/>
    <w:rsid w:val="0452B394"/>
    <w:rsid w:val="049AF1F1"/>
    <w:rsid w:val="049F137F"/>
    <w:rsid w:val="04CCA63C"/>
    <w:rsid w:val="04D447C5"/>
    <w:rsid w:val="04F5A7D4"/>
    <w:rsid w:val="0518A7A2"/>
    <w:rsid w:val="052CF487"/>
    <w:rsid w:val="05596535"/>
    <w:rsid w:val="05E00015"/>
    <w:rsid w:val="063CA7B5"/>
    <w:rsid w:val="0645D9AF"/>
    <w:rsid w:val="06B20961"/>
    <w:rsid w:val="06DD7907"/>
    <w:rsid w:val="0780D312"/>
    <w:rsid w:val="0791C193"/>
    <w:rsid w:val="07948C30"/>
    <w:rsid w:val="07DE4DFE"/>
    <w:rsid w:val="086600B3"/>
    <w:rsid w:val="0889FEC1"/>
    <w:rsid w:val="08BF0B84"/>
    <w:rsid w:val="08CDABDB"/>
    <w:rsid w:val="08D4FF7C"/>
    <w:rsid w:val="0923AAD0"/>
    <w:rsid w:val="09B4F46E"/>
    <w:rsid w:val="09F935D1"/>
    <w:rsid w:val="0AA979DB"/>
    <w:rsid w:val="0AD8FBDC"/>
    <w:rsid w:val="0AFAAB6E"/>
    <w:rsid w:val="0B2E18A0"/>
    <w:rsid w:val="0B6A58BB"/>
    <w:rsid w:val="0B9DF82D"/>
    <w:rsid w:val="0BB2A0DA"/>
    <w:rsid w:val="0BEA3CEE"/>
    <w:rsid w:val="0C1E5DAD"/>
    <w:rsid w:val="0C771C27"/>
    <w:rsid w:val="0D81CD5C"/>
    <w:rsid w:val="0D99C6C9"/>
    <w:rsid w:val="0D9B9E98"/>
    <w:rsid w:val="0DA4F7AB"/>
    <w:rsid w:val="0DAB1C22"/>
    <w:rsid w:val="0DD23C1C"/>
    <w:rsid w:val="0DD47675"/>
    <w:rsid w:val="0DD6518A"/>
    <w:rsid w:val="0E1ADEA5"/>
    <w:rsid w:val="0EAA478B"/>
    <w:rsid w:val="0EE1F9B9"/>
    <w:rsid w:val="0F044C28"/>
    <w:rsid w:val="100B880E"/>
    <w:rsid w:val="103E6C8C"/>
    <w:rsid w:val="1041C207"/>
    <w:rsid w:val="10759833"/>
    <w:rsid w:val="108BEC05"/>
    <w:rsid w:val="114AB10F"/>
    <w:rsid w:val="122A045C"/>
    <w:rsid w:val="1325C6EC"/>
    <w:rsid w:val="137FD5CE"/>
    <w:rsid w:val="138C351D"/>
    <w:rsid w:val="13D7522F"/>
    <w:rsid w:val="14269065"/>
    <w:rsid w:val="1483A4A8"/>
    <w:rsid w:val="14B340CA"/>
    <w:rsid w:val="14CCC687"/>
    <w:rsid w:val="157C841A"/>
    <w:rsid w:val="158824A3"/>
    <w:rsid w:val="16B1B5A6"/>
    <w:rsid w:val="16C7A24A"/>
    <w:rsid w:val="175B18B0"/>
    <w:rsid w:val="17683AD2"/>
    <w:rsid w:val="17AB97A6"/>
    <w:rsid w:val="17BD43DC"/>
    <w:rsid w:val="17CEED2E"/>
    <w:rsid w:val="182C171B"/>
    <w:rsid w:val="182FB366"/>
    <w:rsid w:val="1848A5CE"/>
    <w:rsid w:val="18A1FF75"/>
    <w:rsid w:val="18AEE1BC"/>
    <w:rsid w:val="18CCD355"/>
    <w:rsid w:val="192D274A"/>
    <w:rsid w:val="1947AD60"/>
    <w:rsid w:val="196C8779"/>
    <w:rsid w:val="19EF1752"/>
    <w:rsid w:val="1A2657FE"/>
    <w:rsid w:val="1AB6E512"/>
    <w:rsid w:val="1ABA7E2A"/>
    <w:rsid w:val="1AD43D13"/>
    <w:rsid w:val="1AF7D3C2"/>
    <w:rsid w:val="1B1853EA"/>
    <w:rsid w:val="1B4DB968"/>
    <w:rsid w:val="1C21409B"/>
    <w:rsid w:val="1C461B59"/>
    <w:rsid w:val="1C86085F"/>
    <w:rsid w:val="1C8EB68D"/>
    <w:rsid w:val="1CA7E3C7"/>
    <w:rsid w:val="1CF60AFD"/>
    <w:rsid w:val="1D1867CB"/>
    <w:rsid w:val="1DAF8332"/>
    <w:rsid w:val="1DB936EB"/>
    <w:rsid w:val="1DF30C28"/>
    <w:rsid w:val="1EA992E9"/>
    <w:rsid w:val="1EC7A3CF"/>
    <w:rsid w:val="1F1BC81A"/>
    <w:rsid w:val="1F64BB52"/>
    <w:rsid w:val="1FD1E931"/>
    <w:rsid w:val="2038D7A5"/>
    <w:rsid w:val="2060882C"/>
    <w:rsid w:val="210CB8DE"/>
    <w:rsid w:val="2115950A"/>
    <w:rsid w:val="211A1F95"/>
    <w:rsid w:val="2208CC78"/>
    <w:rsid w:val="22FEBA7A"/>
    <w:rsid w:val="2411FEE5"/>
    <w:rsid w:val="24153B1B"/>
    <w:rsid w:val="2426B3B8"/>
    <w:rsid w:val="2475DFAD"/>
    <w:rsid w:val="24822432"/>
    <w:rsid w:val="24B44443"/>
    <w:rsid w:val="24FB8977"/>
    <w:rsid w:val="25486BC6"/>
    <w:rsid w:val="2548BF0B"/>
    <w:rsid w:val="25AB2267"/>
    <w:rsid w:val="25D6213E"/>
    <w:rsid w:val="261E0051"/>
    <w:rsid w:val="2655E372"/>
    <w:rsid w:val="268D44E1"/>
    <w:rsid w:val="26B6FF61"/>
    <w:rsid w:val="26ECF7C4"/>
    <w:rsid w:val="26F9761A"/>
    <w:rsid w:val="2720ABAE"/>
    <w:rsid w:val="27CC3C6D"/>
    <w:rsid w:val="27CDBC9C"/>
    <w:rsid w:val="27D16934"/>
    <w:rsid w:val="27F8CC78"/>
    <w:rsid w:val="28599F94"/>
    <w:rsid w:val="28909F08"/>
    <w:rsid w:val="28D1ECF9"/>
    <w:rsid w:val="2993A0BA"/>
    <w:rsid w:val="2A596CEB"/>
    <w:rsid w:val="2A5F5A7B"/>
    <w:rsid w:val="2A68056E"/>
    <w:rsid w:val="2AD37CDE"/>
    <w:rsid w:val="2AE5C44D"/>
    <w:rsid w:val="2B45EE0A"/>
    <w:rsid w:val="2B936A9A"/>
    <w:rsid w:val="2C0730FD"/>
    <w:rsid w:val="2C0ECA3A"/>
    <w:rsid w:val="2C642159"/>
    <w:rsid w:val="2CA90E93"/>
    <w:rsid w:val="2CC0DDC2"/>
    <w:rsid w:val="2D80B7B7"/>
    <w:rsid w:val="2D82D01E"/>
    <w:rsid w:val="2DE6C95D"/>
    <w:rsid w:val="2DFAB31E"/>
    <w:rsid w:val="2E3B163F"/>
    <w:rsid w:val="2E6533B6"/>
    <w:rsid w:val="2EBB1894"/>
    <w:rsid w:val="2F29F47B"/>
    <w:rsid w:val="2F8DC112"/>
    <w:rsid w:val="2F8FD85F"/>
    <w:rsid w:val="2FF7CBCB"/>
    <w:rsid w:val="307B1495"/>
    <w:rsid w:val="309855D2"/>
    <w:rsid w:val="3105E92E"/>
    <w:rsid w:val="31484B1C"/>
    <w:rsid w:val="328E2A0C"/>
    <w:rsid w:val="33215AA3"/>
    <w:rsid w:val="336522A2"/>
    <w:rsid w:val="3370E399"/>
    <w:rsid w:val="33D8CF2A"/>
    <w:rsid w:val="33DC9F1D"/>
    <w:rsid w:val="341E0A92"/>
    <w:rsid w:val="34274000"/>
    <w:rsid w:val="3470FCA3"/>
    <w:rsid w:val="351DFE20"/>
    <w:rsid w:val="354825F0"/>
    <w:rsid w:val="35FB9E03"/>
    <w:rsid w:val="365B01C8"/>
    <w:rsid w:val="36C62A79"/>
    <w:rsid w:val="36D12DBC"/>
    <w:rsid w:val="374CBE58"/>
    <w:rsid w:val="377B7B27"/>
    <w:rsid w:val="37C45C72"/>
    <w:rsid w:val="38F1AE0E"/>
    <w:rsid w:val="3933323B"/>
    <w:rsid w:val="393CCB98"/>
    <w:rsid w:val="3975AE5D"/>
    <w:rsid w:val="39D60986"/>
    <w:rsid w:val="3A01E0CC"/>
    <w:rsid w:val="3A1F3C6A"/>
    <w:rsid w:val="3A5DF7F5"/>
    <w:rsid w:val="3AAB1314"/>
    <w:rsid w:val="3B2B025C"/>
    <w:rsid w:val="3C1F03E2"/>
    <w:rsid w:val="3C2EBF8E"/>
    <w:rsid w:val="3C56A16C"/>
    <w:rsid w:val="3D24CE00"/>
    <w:rsid w:val="3D9D5F9C"/>
    <w:rsid w:val="3DBBF4B8"/>
    <w:rsid w:val="3DDB0337"/>
    <w:rsid w:val="3DF281D2"/>
    <w:rsid w:val="3E78B00F"/>
    <w:rsid w:val="3E7B056A"/>
    <w:rsid w:val="3E8B0FD4"/>
    <w:rsid w:val="3F8D383D"/>
    <w:rsid w:val="3FA97A0F"/>
    <w:rsid w:val="405C8F7B"/>
    <w:rsid w:val="40603D36"/>
    <w:rsid w:val="40EB1E44"/>
    <w:rsid w:val="40EFA1D7"/>
    <w:rsid w:val="416040F0"/>
    <w:rsid w:val="41B3AE80"/>
    <w:rsid w:val="424BEC69"/>
    <w:rsid w:val="424C6ECE"/>
    <w:rsid w:val="42655D42"/>
    <w:rsid w:val="42787764"/>
    <w:rsid w:val="42926436"/>
    <w:rsid w:val="42F2C344"/>
    <w:rsid w:val="430B2EF9"/>
    <w:rsid w:val="4320CBB3"/>
    <w:rsid w:val="436730E1"/>
    <w:rsid w:val="439810C9"/>
    <w:rsid w:val="43AAF391"/>
    <w:rsid w:val="43C92A57"/>
    <w:rsid w:val="44121903"/>
    <w:rsid w:val="4474CB4A"/>
    <w:rsid w:val="4485A10B"/>
    <w:rsid w:val="45180D5B"/>
    <w:rsid w:val="452009B5"/>
    <w:rsid w:val="45722894"/>
    <w:rsid w:val="4587B85B"/>
    <w:rsid w:val="45A89822"/>
    <w:rsid w:val="45D52B44"/>
    <w:rsid w:val="45F68105"/>
    <w:rsid w:val="46227F62"/>
    <w:rsid w:val="46C9832C"/>
    <w:rsid w:val="46D1213B"/>
    <w:rsid w:val="47182C0B"/>
    <w:rsid w:val="472D474E"/>
    <w:rsid w:val="474728A6"/>
    <w:rsid w:val="47838377"/>
    <w:rsid w:val="47BAE194"/>
    <w:rsid w:val="47C419E5"/>
    <w:rsid w:val="47E5E2EB"/>
    <w:rsid w:val="484D274F"/>
    <w:rsid w:val="48E0A043"/>
    <w:rsid w:val="491C135D"/>
    <w:rsid w:val="4958ED0E"/>
    <w:rsid w:val="495CE900"/>
    <w:rsid w:val="497C3443"/>
    <w:rsid w:val="49D6BFEB"/>
    <w:rsid w:val="4AC02EAA"/>
    <w:rsid w:val="4AE4F02A"/>
    <w:rsid w:val="4B4EB655"/>
    <w:rsid w:val="4B6EFA0F"/>
    <w:rsid w:val="4B86A4A4"/>
    <w:rsid w:val="4BF21BA9"/>
    <w:rsid w:val="4BFBA174"/>
    <w:rsid w:val="4CF2D57B"/>
    <w:rsid w:val="4D95B122"/>
    <w:rsid w:val="4DDAEB67"/>
    <w:rsid w:val="4E2E272B"/>
    <w:rsid w:val="4E466CC2"/>
    <w:rsid w:val="4ECC5837"/>
    <w:rsid w:val="4EE1C2C6"/>
    <w:rsid w:val="4F11E776"/>
    <w:rsid w:val="4FFE8CFB"/>
    <w:rsid w:val="5027150E"/>
    <w:rsid w:val="50663BBF"/>
    <w:rsid w:val="50EB8D48"/>
    <w:rsid w:val="51842EEE"/>
    <w:rsid w:val="51E694A5"/>
    <w:rsid w:val="523B32D4"/>
    <w:rsid w:val="523F3DCD"/>
    <w:rsid w:val="52654B27"/>
    <w:rsid w:val="52F99B80"/>
    <w:rsid w:val="5471179E"/>
    <w:rsid w:val="55077611"/>
    <w:rsid w:val="551BFFC0"/>
    <w:rsid w:val="5578C463"/>
    <w:rsid w:val="557B2404"/>
    <w:rsid w:val="55EBE45F"/>
    <w:rsid w:val="55FE720B"/>
    <w:rsid w:val="5618D853"/>
    <w:rsid w:val="56246CB9"/>
    <w:rsid w:val="5625C0A2"/>
    <w:rsid w:val="56392927"/>
    <w:rsid w:val="563D9516"/>
    <w:rsid w:val="56AD9D79"/>
    <w:rsid w:val="56BCE2F3"/>
    <w:rsid w:val="56C12247"/>
    <w:rsid w:val="56FBE473"/>
    <w:rsid w:val="5738730A"/>
    <w:rsid w:val="574163F0"/>
    <w:rsid w:val="57D58E61"/>
    <w:rsid w:val="5889606B"/>
    <w:rsid w:val="589685E4"/>
    <w:rsid w:val="58A167C7"/>
    <w:rsid w:val="58C7DAA6"/>
    <w:rsid w:val="58DD3451"/>
    <w:rsid w:val="58F5267D"/>
    <w:rsid w:val="58FFACA6"/>
    <w:rsid w:val="591511FE"/>
    <w:rsid w:val="593BC5A6"/>
    <w:rsid w:val="59686CCA"/>
    <w:rsid w:val="598AEA52"/>
    <w:rsid w:val="5992548F"/>
    <w:rsid w:val="599A37AA"/>
    <w:rsid w:val="5A023D0C"/>
    <w:rsid w:val="5AB3F1F6"/>
    <w:rsid w:val="5AF7DDDC"/>
    <w:rsid w:val="5B30C68B"/>
    <w:rsid w:val="5B382442"/>
    <w:rsid w:val="5C7C2983"/>
    <w:rsid w:val="5C7DA371"/>
    <w:rsid w:val="5D711A44"/>
    <w:rsid w:val="5DBB9DDA"/>
    <w:rsid w:val="5E8AB6A5"/>
    <w:rsid w:val="5F4C75D5"/>
    <w:rsid w:val="5F83E2BE"/>
    <w:rsid w:val="5FB4B8B2"/>
    <w:rsid w:val="602A30B4"/>
    <w:rsid w:val="6051E8DB"/>
    <w:rsid w:val="60D365F7"/>
    <w:rsid w:val="60EDFB5B"/>
    <w:rsid w:val="610B4657"/>
    <w:rsid w:val="613333ED"/>
    <w:rsid w:val="614185DB"/>
    <w:rsid w:val="61A5999B"/>
    <w:rsid w:val="61A716E0"/>
    <w:rsid w:val="61CB7382"/>
    <w:rsid w:val="61F11C28"/>
    <w:rsid w:val="61F32352"/>
    <w:rsid w:val="624F25AE"/>
    <w:rsid w:val="627609A2"/>
    <w:rsid w:val="627FAF34"/>
    <w:rsid w:val="6299777D"/>
    <w:rsid w:val="634A4004"/>
    <w:rsid w:val="640A6514"/>
    <w:rsid w:val="641FE6F8"/>
    <w:rsid w:val="648C7753"/>
    <w:rsid w:val="64B716F5"/>
    <w:rsid w:val="64C68BC0"/>
    <w:rsid w:val="65171589"/>
    <w:rsid w:val="65BAE5CF"/>
    <w:rsid w:val="65EB10EC"/>
    <w:rsid w:val="6628DFAF"/>
    <w:rsid w:val="66362535"/>
    <w:rsid w:val="6688A2ED"/>
    <w:rsid w:val="6716CEBC"/>
    <w:rsid w:val="678714F2"/>
    <w:rsid w:val="67D411EE"/>
    <w:rsid w:val="67DD603A"/>
    <w:rsid w:val="67E3F909"/>
    <w:rsid w:val="6991B1A0"/>
    <w:rsid w:val="699C90B6"/>
    <w:rsid w:val="6A151510"/>
    <w:rsid w:val="6A514A32"/>
    <w:rsid w:val="6AB93F90"/>
    <w:rsid w:val="6AD9BD00"/>
    <w:rsid w:val="6B95A08E"/>
    <w:rsid w:val="6BA95294"/>
    <w:rsid w:val="6C2B569F"/>
    <w:rsid w:val="6CBDD8B1"/>
    <w:rsid w:val="6CD26815"/>
    <w:rsid w:val="6D025715"/>
    <w:rsid w:val="6D2B07A3"/>
    <w:rsid w:val="6D2E2981"/>
    <w:rsid w:val="6D2EB9DF"/>
    <w:rsid w:val="6D4522F5"/>
    <w:rsid w:val="6DFF2410"/>
    <w:rsid w:val="6E7D4C1A"/>
    <w:rsid w:val="6F3F5581"/>
    <w:rsid w:val="6FC56E38"/>
    <w:rsid w:val="7043D92D"/>
    <w:rsid w:val="7081A8C7"/>
    <w:rsid w:val="70879FDD"/>
    <w:rsid w:val="70F72125"/>
    <w:rsid w:val="70FE2CAF"/>
    <w:rsid w:val="710EA527"/>
    <w:rsid w:val="71545AA7"/>
    <w:rsid w:val="71D557FE"/>
    <w:rsid w:val="7211EE0B"/>
    <w:rsid w:val="72E49D0F"/>
    <w:rsid w:val="732B6244"/>
    <w:rsid w:val="734B57B7"/>
    <w:rsid w:val="73E67307"/>
    <w:rsid w:val="74BCD172"/>
    <w:rsid w:val="74FB4BAD"/>
    <w:rsid w:val="75BD6E86"/>
    <w:rsid w:val="7604684B"/>
    <w:rsid w:val="762075DF"/>
    <w:rsid w:val="76237CB9"/>
    <w:rsid w:val="766BC799"/>
    <w:rsid w:val="7797B4A9"/>
    <w:rsid w:val="77AD2D6E"/>
    <w:rsid w:val="78AF11CE"/>
    <w:rsid w:val="78B1C572"/>
    <w:rsid w:val="78BEDAEA"/>
    <w:rsid w:val="78C455D8"/>
    <w:rsid w:val="790F36A3"/>
    <w:rsid w:val="79542E17"/>
    <w:rsid w:val="7954C837"/>
    <w:rsid w:val="798799B0"/>
    <w:rsid w:val="79947D5D"/>
    <w:rsid w:val="79B62BC4"/>
    <w:rsid w:val="7A535871"/>
    <w:rsid w:val="7AD7D96E"/>
    <w:rsid w:val="7AFB941F"/>
    <w:rsid w:val="7B242B38"/>
    <w:rsid w:val="7B33BFD3"/>
    <w:rsid w:val="7B631A3A"/>
    <w:rsid w:val="7B730104"/>
    <w:rsid w:val="7BA30D84"/>
    <w:rsid w:val="7BE3EE74"/>
    <w:rsid w:val="7C25C1FA"/>
    <w:rsid w:val="7C281FDA"/>
    <w:rsid w:val="7C5AF503"/>
    <w:rsid w:val="7CF3945C"/>
    <w:rsid w:val="7D421E62"/>
    <w:rsid w:val="7DB6DE33"/>
    <w:rsid w:val="7EDD5AA2"/>
    <w:rsid w:val="7F66628C"/>
    <w:rsid w:val="7F7F0F9F"/>
    <w:rsid w:val="7FA27E7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164C64B"/>
  <w15:docId w15:val="{7FC3E327-50A2-45FF-807B-6CD61D7BB1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Bullet"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1F3383"/>
    <w:rPr>
      <w:sz w:val="22"/>
      <w:szCs w:val="24"/>
    </w:rPr>
  </w:style>
  <w:style w:type="paragraph" w:styleId="Heading1">
    <w:name w:val="heading 1"/>
    <w:next w:val="BodyText"/>
    <w:link w:val="Heading1Char"/>
    <w:autoRedefine/>
    <w:qFormat/>
    <w:rsid w:val="009A0023"/>
    <w:pPr>
      <w:keepNext/>
      <w:numPr>
        <w:numId w:val="1"/>
      </w:numPr>
      <w:tabs>
        <w:tab w:val="left" w:pos="547"/>
      </w:tabs>
      <w:spacing w:before="120" w:after="120"/>
      <w:outlineLvl w:val="0"/>
    </w:pPr>
    <w:rPr>
      <w:rFonts w:ascii="Arial" w:hAnsi="Arial" w:cs="Arial"/>
      <w:b/>
      <w:bCs/>
      <w:kern w:val="32"/>
      <w:sz w:val="28"/>
      <w:szCs w:val="32"/>
    </w:rPr>
  </w:style>
  <w:style w:type="paragraph" w:styleId="Heading2">
    <w:name w:val="heading 2"/>
    <w:basedOn w:val="Heading1"/>
    <w:next w:val="BodyText"/>
    <w:qFormat/>
    <w:rsid w:val="00D12F8C"/>
    <w:pPr>
      <w:numPr>
        <w:ilvl w:val="1"/>
      </w:numPr>
      <w:outlineLvl w:val="1"/>
    </w:pPr>
    <w:rPr>
      <w:bCs w:val="0"/>
      <w:iCs/>
      <w:szCs w:val="28"/>
    </w:rPr>
  </w:style>
  <w:style w:type="paragraph" w:styleId="Heading3">
    <w:name w:val="heading 3"/>
    <w:basedOn w:val="Heading1"/>
    <w:next w:val="BodyText"/>
    <w:link w:val="Heading3Char"/>
    <w:autoRedefine/>
    <w:qFormat/>
    <w:rsid w:val="00D12F8C"/>
    <w:pPr>
      <w:numPr>
        <w:ilvl w:val="2"/>
      </w:numPr>
      <w:tabs>
        <w:tab w:val="clear" w:pos="547"/>
        <w:tab w:val="left" w:pos="936"/>
      </w:tabs>
      <w:outlineLvl w:val="2"/>
    </w:pPr>
    <w:rPr>
      <w:bCs w:val="0"/>
      <w:sz w:val="24"/>
      <w:szCs w:val="26"/>
    </w:rPr>
  </w:style>
  <w:style w:type="paragraph" w:styleId="Heading4">
    <w:name w:val="heading 4"/>
    <w:basedOn w:val="Heading1"/>
    <w:next w:val="BodyText"/>
    <w:qFormat/>
    <w:rsid w:val="00D12F8C"/>
    <w:pPr>
      <w:numPr>
        <w:ilvl w:val="3"/>
      </w:numPr>
      <w:outlineLvl w:val="3"/>
    </w:pPr>
    <w:rPr>
      <w:bCs w:val="0"/>
      <w:i/>
      <w:sz w:val="22"/>
      <w:szCs w:val="28"/>
    </w:rPr>
  </w:style>
  <w:style w:type="paragraph" w:styleId="Heading5">
    <w:name w:val="heading 5"/>
    <w:basedOn w:val="Heading1"/>
    <w:next w:val="BodyText"/>
    <w:rsid w:val="00D12F8C"/>
    <w:pPr>
      <w:keepNext w:val="0"/>
      <w:numPr>
        <w:numId w:val="0"/>
      </w:numPr>
      <w:tabs>
        <w:tab w:val="left" w:pos="2448"/>
      </w:tabs>
      <w:spacing w:before="60"/>
      <w:outlineLvl w:val="4"/>
    </w:pPr>
    <w:rPr>
      <w:rFonts w:ascii="Times New Roman" w:hAnsi="Times New Roman"/>
      <w:bCs w:val="0"/>
      <w:iCs/>
      <w:sz w:val="22"/>
      <w:szCs w:val="26"/>
    </w:rPr>
  </w:style>
  <w:style w:type="paragraph" w:styleId="Heading6">
    <w:name w:val="heading 6"/>
    <w:aliases w:val="List 1"/>
    <w:basedOn w:val="Heading1"/>
    <w:next w:val="BodyText"/>
    <w:rsid w:val="00D12F8C"/>
    <w:pPr>
      <w:keepNext w:val="0"/>
      <w:numPr>
        <w:numId w:val="0"/>
      </w:numPr>
      <w:outlineLvl w:val="5"/>
    </w:pPr>
    <w:rPr>
      <w:rFonts w:ascii="Times New Roman" w:hAnsi="Times New Roman"/>
      <w:bCs w:val="0"/>
      <w:i/>
      <w:sz w:val="22"/>
      <w:szCs w:val="22"/>
    </w:rPr>
  </w:style>
  <w:style w:type="paragraph" w:styleId="Heading7">
    <w:name w:val="heading 7"/>
    <w:basedOn w:val="Heading1"/>
    <w:next w:val="BodyText"/>
    <w:rsid w:val="00D12F8C"/>
    <w:pPr>
      <w:numPr>
        <w:numId w:val="0"/>
      </w:numPr>
      <w:tabs>
        <w:tab w:val="left" w:pos="3960"/>
      </w:tabs>
      <w:spacing w:before="0"/>
      <w:outlineLvl w:val="6"/>
    </w:pPr>
    <w:rPr>
      <w:rFonts w:ascii="Times New Roman" w:hAnsi="Times New Roman"/>
      <w:b w:val="0"/>
      <w:sz w:val="22"/>
    </w:rPr>
  </w:style>
  <w:style w:type="paragraph" w:styleId="Heading8">
    <w:name w:val="heading 8"/>
    <w:basedOn w:val="Heading1"/>
    <w:next w:val="BodyText"/>
    <w:rsid w:val="00D12F8C"/>
    <w:pPr>
      <w:numPr>
        <w:numId w:val="0"/>
      </w:numPr>
      <w:spacing w:before="0"/>
      <w:outlineLvl w:val="7"/>
    </w:pPr>
    <w:rPr>
      <w:rFonts w:ascii="Times New Roman" w:hAnsi="Times New Roman"/>
      <w:b w:val="0"/>
      <w:iCs/>
      <w:sz w:val="22"/>
    </w:rPr>
  </w:style>
  <w:style w:type="paragraph" w:styleId="Heading9">
    <w:name w:val="heading 9"/>
    <w:basedOn w:val="Heading1"/>
    <w:next w:val="BodyText"/>
    <w:rsid w:val="00D12F8C"/>
    <w:pPr>
      <w:numPr>
        <w:numId w:val="0"/>
      </w:numPr>
      <w:tabs>
        <w:tab w:val="left" w:pos="5472"/>
      </w:tabs>
      <w:spacing w:before="0"/>
      <w:outlineLvl w:val="8"/>
    </w:pPr>
    <w:rPr>
      <w:rFonts w:ascii="Times New Roman" w:hAnsi="Times New Roman"/>
      <w:b w:val="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1bodytext">
    <w:name w:val="H1 body text"/>
    <w:rsid w:val="007E076A"/>
    <w:pPr>
      <w:spacing w:after="240"/>
    </w:pPr>
    <w:rPr>
      <w:sz w:val="22"/>
      <w:szCs w:val="22"/>
    </w:rPr>
  </w:style>
  <w:style w:type="paragraph" w:customStyle="1" w:styleId="H2bodytext">
    <w:name w:val="H2 body text"/>
    <w:basedOn w:val="H1bodytext"/>
    <w:rsid w:val="00F000A6"/>
    <w:pPr>
      <w:ind w:left="720"/>
    </w:pPr>
  </w:style>
  <w:style w:type="paragraph" w:customStyle="1" w:styleId="H3bodytext">
    <w:name w:val="H3 body text"/>
    <w:basedOn w:val="H1bodytext"/>
    <w:link w:val="H3bodytextChar"/>
    <w:rsid w:val="000422A9"/>
    <w:pPr>
      <w:ind w:left="2304"/>
    </w:pPr>
  </w:style>
  <w:style w:type="paragraph" w:customStyle="1" w:styleId="H4bodytext">
    <w:name w:val="H4 body text"/>
    <w:basedOn w:val="H1bodytext"/>
    <w:rsid w:val="000422A9"/>
    <w:pPr>
      <w:ind w:left="3528"/>
    </w:pPr>
  </w:style>
  <w:style w:type="paragraph" w:customStyle="1" w:styleId="H5bodytext">
    <w:name w:val="H5 body text"/>
    <w:basedOn w:val="H1bodytext"/>
    <w:rsid w:val="000422A9"/>
    <w:pPr>
      <w:ind w:left="4752"/>
    </w:pPr>
  </w:style>
  <w:style w:type="paragraph" w:customStyle="1" w:styleId="H6bodytext">
    <w:name w:val="H6 body text"/>
    <w:basedOn w:val="H1bodytext"/>
    <w:rsid w:val="000422A9"/>
    <w:pPr>
      <w:ind w:left="6120"/>
    </w:pPr>
  </w:style>
  <w:style w:type="character" w:styleId="CommentReference">
    <w:name w:val="annotation reference"/>
    <w:basedOn w:val="DefaultParagraphFont"/>
    <w:semiHidden/>
    <w:rsid w:val="00D12F8C"/>
    <w:rPr>
      <w:sz w:val="16"/>
      <w:szCs w:val="16"/>
    </w:rPr>
  </w:style>
  <w:style w:type="paragraph" w:styleId="CommentSubject">
    <w:name w:val="annotation subject"/>
    <w:basedOn w:val="Normal"/>
    <w:link w:val="CommentSubjectChar"/>
    <w:semiHidden/>
    <w:rsid w:val="00D12F8C"/>
    <w:rPr>
      <w:b/>
      <w:bCs/>
      <w:sz w:val="20"/>
      <w:szCs w:val="20"/>
    </w:rPr>
  </w:style>
  <w:style w:type="paragraph" w:styleId="BlockText">
    <w:name w:val="Block Text"/>
    <w:rsid w:val="00D12F8C"/>
    <w:pPr>
      <w:spacing w:before="60" w:after="120"/>
      <w:ind w:left="1080" w:right="1080"/>
    </w:pPr>
    <w:rPr>
      <w:i/>
      <w:sz w:val="22"/>
    </w:rPr>
  </w:style>
  <w:style w:type="paragraph" w:styleId="BodyText">
    <w:name w:val="Body Text"/>
    <w:basedOn w:val="H1bodytext"/>
    <w:link w:val="BodyTextChar"/>
    <w:qFormat/>
    <w:rsid w:val="000A24CE"/>
  </w:style>
  <w:style w:type="paragraph" w:styleId="BodyText2">
    <w:name w:val="Body Text 2"/>
    <w:basedOn w:val="Normal"/>
    <w:rsid w:val="000422A9"/>
    <w:pPr>
      <w:spacing w:after="240" w:line="480" w:lineRule="auto"/>
    </w:pPr>
  </w:style>
  <w:style w:type="paragraph" w:styleId="BodyText3">
    <w:name w:val="Body Text 3"/>
    <w:basedOn w:val="Normal"/>
    <w:rsid w:val="000422A9"/>
    <w:pPr>
      <w:spacing w:after="240" w:line="360" w:lineRule="auto"/>
    </w:pPr>
    <w:rPr>
      <w:szCs w:val="16"/>
    </w:rPr>
  </w:style>
  <w:style w:type="paragraph" w:styleId="BodyTextFirstIndent">
    <w:name w:val="Body Text First Indent"/>
    <w:basedOn w:val="BodyText"/>
    <w:rsid w:val="000422A9"/>
    <w:pPr>
      <w:ind w:firstLine="720"/>
    </w:pPr>
  </w:style>
  <w:style w:type="paragraph" w:styleId="BodyTextIndent">
    <w:name w:val="Body Text Indent"/>
    <w:rsid w:val="00D12F8C"/>
    <w:pPr>
      <w:spacing w:after="120"/>
      <w:ind w:left="1080" w:right="1080" w:firstLine="360"/>
    </w:pPr>
    <w:rPr>
      <w:sz w:val="22"/>
    </w:rPr>
  </w:style>
  <w:style w:type="paragraph" w:styleId="BodyTextFirstIndent2">
    <w:name w:val="Body Text First Indent 2"/>
    <w:basedOn w:val="BodyTextIndent"/>
    <w:rsid w:val="000422A9"/>
    <w:pPr>
      <w:ind w:firstLine="720"/>
    </w:pPr>
  </w:style>
  <w:style w:type="paragraph" w:styleId="BodyTextIndent2">
    <w:name w:val="Body Text Indent 2"/>
    <w:basedOn w:val="Normal"/>
    <w:rsid w:val="000422A9"/>
    <w:pPr>
      <w:spacing w:after="240" w:line="480" w:lineRule="auto"/>
      <w:ind w:left="720"/>
    </w:pPr>
  </w:style>
  <w:style w:type="paragraph" w:styleId="BodyTextIndent3">
    <w:name w:val="Body Text Indent 3"/>
    <w:basedOn w:val="Normal"/>
    <w:rsid w:val="000422A9"/>
    <w:pPr>
      <w:spacing w:after="240" w:line="360" w:lineRule="auto"/>
      <w:ind w:left="720"/>
    </w:pPr>
    <w:rPr>
      <w:sz w:val="16"/>
      <w:szCs w:val="16"/>
    </w:rPr>
  </w:style>
  <w:style w:type="paragraph" w:styleId="Caption">
    <w:name w:val="caption"/>
    <w:basedOn w:val="BodyText"/>
    <w:next w:val="BodyText"/>
    <w:qFormat/>
    <w:rsid w:val="00812D6F"/>
    <w:pPr>
      <w:spacing w:before="120"/>
      <w:ind w:left="720" w:right="720"/>
    </w:pPr>
    <w:rPr>
      <w:bCs/>
      <w:sz w:val="20"/>
    </w:rPr>
  </w:style>
  <w:style w:type="character" w:customStyle="1" w:styleId="CommentSubjectChar">
    <w:name w:val="Comment Subject Char"/>
    <w:basedOn w:val="CommentTextChar"/>
    <w:link w:val="CommentSubject"/>
    <w:semiHidden/>
    <w:rsid w:val="00693D19"/>
    <w:rPr>
      <w:b/>
      <w:bCs/>
    </w:rPr>
  </w:style>
  <w:style w:type="character" w:customStyle="1" w:styleId="StyleBody10pt">
    <w:name w:val="Style +Body 10 pt"/>
    <w:basedOn w:val="DefaultParagraphFont"/>
    <w:rsid w:val="00150E25"/>
    <w:rPr>
      <w:rFonts w:ascii="Times New Roman" w:hAnsi="Times New Roman"/>
      <w:sz w:val="20"/>
    </w:rPr>
  </w:style>
  <w:style w:type="paragraph" w:styleId="EndnoteText">
    <w:name w:val="endnote text"/>
    <w:rsid w:val="00D12F8C"/>
    <w:pPr>
      <w:spacing w:after="120"/>
      <w:ind w:left="360" w:hanging="360"/>
    </w:pPr>
    <w:rPr>
      <w:sz w:val="22"/>
    </w:rPr>
  </w:style>
  <w:style w:type="paragraph" w:customStyle="1" w:styleId="Figure">
    <w:name w:val="Figure"/>
    <w:basedOn w:val="BodyText"/>
    <w:next w:val="Caption"/>
    <w:qFormat/>
    <w:rsid w:val="0080640D"/>
    <w:pPr>
      <w:keepNext/>
      <w:keepLines/>
      <w:spacing w:before="120" w:after="120"/>
      <w:jc w:val="center"/>
    </w:pPr>
  </w:style>
  <w:style w:type="paragraph" w:styleId="Footer">
    <w:name w:val="footer"/>
    <w:link w:val="FooterChar"/>
    <w:uiPriority w:val="99"/>
    <w:rsid w:val="007E076A"/>
    <w:pPr>
      <w:tabs>
        <w:tab w:val="center" w:pos="4680"/>
        <w:tab w:val="right" w:pos="9360"/>
      </w:tabs>
      <w:jc w:val="center"/>
    </w:pPr>
  </w:style>
  <w:style w:type="paragraph" w:styleId="FootnoteText">
    <w:name w:val="footnote text"/>
    <w:link w:val="FootnoteTextChar"/>
    <w:uiPriority w:val="99"/>
    <w:rsid w:val="00D12F8C"/>
    <w:pPr>
      <w:tabs>
        <w:tab w:val="left" w:pos="360"/>
      </w:tabs>
      <w:spacing w:before="60"/>
      <w:ind w:left="360" w:hanging="360"/>
    </w:pPr>
    <w:rPr>
      <w:sz w:val="18"/>
    </w:rPr>
  </w:style>
  <w:style w:type="paragraph" w:styleId="Header">
    <w:name w:val="header"/>
    <w:link w:val="HeaderChar"/>
    <w:rsid w:val="00D12F8C"/>
    <w:pPr>
      <w:tabs>
        <w:tab w:val="center" w:pos="4680"/>
        <w:tab w:val="right" w:pos="9360"/>
      </w:tabs>
    </w:pPr>
    <w:rPr>
      <w:sz w:val="22"/>
    </w:rPr>
  </w:style>
  <w:style w:type="paragraph" w:customStyle="1" w:styleId="Spacer">
    <w:name w:val="Spacer"/>
    <w:rsid w:val="00D12F8C"/>
    <w:rPr>
      <w:sz w:val="22"/>
    </w:rPr>
  </w:style>
  <w:style w:type="character" w:styleId="PageNumber">
    <w:name w:val="page number"/>
    <w:basedOn w:val="DefaultParagraphFont"/>
    <w:rsid w:val="00D12F8C"/>
    <w:rPr>
      <w:rFonts w:ascii="Times New Roman" w:hAnsi="Times New Roman"/>
      <w:noProof w:val="0"/>
      <w:sz w:val="22"/>
      <w:lang w:val="en-US"/>
    </w:rPr>
  </w:style>
  <w:style w:type="paragraph" w:customStyle="1" w:styleId="Heading2-step">
    <w:name w:val="Heading 2-step"/>
    <w:basedOn w:val="Heading2"/>
    <w:next w:val="H2bodytext"/>
    <w:rsid w:val="000422A9"/>
    <w:rPr>
      <w:b w:val="0"/>
    </w:rPr>
  </w:style>
  <w:style w:type="paragraph" w:customStyle="1" w:styleId="Heading3-step">
    <w:name w:val="Heading 3-step"/>
    <w:basedOn w:val="Heading3"/>
    <w:next w:val="H3bodytext"/>
    <w:rsid w:val="000422A9"/>
    <w:rPr>
      <w:b w:val="0"/>
    </w:rPr>
  </w:style>
  <w:style w:type="paragraph" w:customStyle="1" w:styleId="Heading4-step">
    <w:name w:val="Heading 4-step"/>
    <w:basedOn w:val="Heading4"/>
    <w:next w:val="H4bodytext"/>
    <w:rsid w:val="000422A9"/>
    <w:rPr>
      <w:b w:val="0"/>
    </w:rPr>
  </w:style>
  <w:style w:type="paragraph" w:customStyle="1" w:styleId="Heading5-step">
    <w:name w:val="Heading 5-step"/>
    <w:basedOn w:val="Heading5"/>
    <w:next w:val="H5bodytext"/>
    <w:rsid w:val="000422A9"/>
    <w:rPr>
      <w:b w:val="0"/>
    </w:rPr>
  </w:style>
  <w:style w:type="paragraph" w:customStyle="1" w:styleId="Heading6-step">
    <w:name w:val="Heading 6-step"/>
    <w:basedOn w:val="Heading6"/>
    <w:next w:val="H6bodytext"/>
    <w:rsid w:val="000422A9"/>
    <w:rPr>
      <w:b w:val="0"/>
    </w:rPr>
  </w:style>
  <w:style w:type="character" w:customStyle="1" w:styleId="StylePlaceholderText10ptRed">
    <w:name w:val="Style Placeholder Text + 10 pt Red"/>
    <w:basedOn w:val="PlaceholderText"/>
    <w:rsid w:val="005A14B7"/>
    <w:rPr>
      <w:color w:val="FF0000"/>
      <w:sz w:val="20"/>
    </w:rPr>
  </w:style>
  <w:style w:type="paragraph" w:styleId="List">
    <w:name w:val="List"/>
    <w:rsid w:val="00D12F8C"/>
    <w:pPr>
      <w:tabs>
        <w:tab w:val="left" w:pos="360"/>
      </w:tabs>
      <w:spacing w:after="120"/>
      <w:ind w:left="360" w:hanging="360"/>
    </w:pPr>
    <w:rPr>
      <w:sz w:val="22"/>
    </w:rPr>
  </w:style>
  <w:style w:type="paragraph" w:styleId="List2">
    <w:name w:val="List 2"/>
    <w:basedOn w:val="List"/>
    <w:rsid w:val="00D12F8C"/>
    <w:pPr>
      <w:tabs>
        <w:tab w:val="clear" w:pos="360"/>
        <w:tab w:val="left" w:pos="720"/>
      </w:tabs>
      <w:spacing w:after="60"/>
      <w:ind w:left="720"/>
    </w:pPr>
  </w:style>
  <w:style w:type="paragraph" w:styleId="List3">
    <w:name w:val="List 3"/>
    <w:basedOn w:val="List"/>
    <w:rsid w:val="00D12F8C"/>
    <w:pPr>
      <w:tabs>
        <w:tab w:val="clear" w:pos="360"/>
        <w:tab w:val="left" w:pos="1080"/>
      </w:tabs>
      <w:ind w:left="1080"/>
    </w:pPr>
  </w:style>
  <w:style w:type="paragraph" w:styleId="List4">
    <w:name w:val="List 4"/>
    <w:basedOn w:val="List"/>
    <w:rsid w:val="00D12F8C"/>
    <w:pPr>
      <w:tabs>
        <w:tab w:val="clear" w:pos="360"/>
        <w:tab w:val="left" w:pos="1440"/>
      </w:tabs>
      <w:ind w:left="1440"/>
    </w:pPr>
  </w:style>
  <w:style w:type="paragraph" w:styleId="List5">
    <w:name w:val="List 5"/>
    <w:basedOn w:val="List"/>
    <w:rsid w:val="00D12F8C"/>
    <w:pPr>
      <w:tabs>
        <w:tab w:val="clear" w:pos="360"/>
        <w:tab w:val="left" w:pos="1800"/>
      </w:tabs>
      <w:ind w:left="1800"/>
    </w:pPr>
  </w:style>
  <w:style w:type="paragraph" w:customStyle="1" w:styleId="List6">
    <w:name w:val="List 6"/>
    <w:basedOn w:val="List"/>
    <w:rsid w:val="00D12F8C"/>
    <w:pPr>
      <w:tabs>
        <w:tab w:val="clear" w:pos="360"/>
        <w:tab w:val="left" w:pos="2160"/>
      </w:tabs>
      <w:ind w:left="2160"/>
    </w:pPr>
  </w:style>
  <w:style w:type="paragraph" w:customStyle="1" w:styleId="ListA1">
    <w:name w:val="List A1"/>
    <w:rsid w:val="000422A9"/>
    <w:pPr>
      <w:numPr>
        <w:numId w:val="2"/>
      </w:numPr>
      <w:spacing w:after="240"/>
    </w:pPr>
    <w:rPr>
      <w:sz w:val="24"/>
    </w:rPr>
  </w:style>
  <w:style w:type="paragraph" w:customStyle="1" w:styleId="ListA2">
    <w:name w:val="List A2"/>
    <w:rsid w:val="000422A9"/>
    <w:pPr>
      <w:numPr>
        <w:numId w:val="12"/>
      </w:numPr>
      <w:spacing w:after="240"/>
    </w:pPr>
    <w:rPr>
      <w:sz w:val="24"/>
    </w:rPr>
  </w:style>
  <w:style w:type="paragraph" w:customStyle="1" w:styleId="ListA3">
    <w:name w:val="List A3"/>
    <w:rsid w:val="000422A9"/>
    <w:pPr>
      <w:numPr>
        <w:numId w:val="3"/>
      </w:numPr>
      <w:spacing w:after="240"/>
    </w:pPr>
    <w:rPr>
      <w:sz w:val="24"/>
    </w:rPr>
  </w:style>
  <w:style w:type="paragraph" w:customStyle="1" w:styleId="ListA4">
    <w:name w:val="List A4"/>
    <w:rsid w:val="000422A9"/>
    <w:pPr>
      <w:numPr>
        <w:numId w:val="4"/>
      </w:numPr>
      <w:spacing w:after="240"/>
    </w:pPr>
    <w:rPr>
      <w:sz w:val="24"/>
    </w:rPr>
  </w:style>
  <w:style w:type="paragraph" w:customStyle="1" w:styleId="ListA5">
    <w:name w:val="List A5"/>
    <w:rsid w:val="000422A9"/>
    <w:pPr>
      <w:numPr>
        <w:numId w:val="5"/>
      </w:numPr>
      <w:spacing w:after="240"/>
    </w:pPr>
    <w:rPr>
      <w:sz w:val="24"/>
    </w:rPr>
  </w:style>
  <w:style w:type="paragraph" w:customStyle="1" w:styleId="ListA6">
    <w:name w:val="List A6"/>
    <w:rsid w:val="000422A9"/>
    <w:pPr>
      <w:numPr>
        <w:numId w:val="6"/>
      </w:numPr>
      <w:spacing w:after="240"/>
    </w:pPr>
    <w:rPr>
      <w:sz w:val="24"/>
    </w:rPr>
  </w:style>
  <w:style w:type="paragraph" w:styleId="ListBullet">
    <w:name w:val="List Bullet"/>
    <w:qFormat/>
    <w:rsid w:val="00D12F8C"/>
    <w:pPr>
      <w:numPr>
        <w:numId w:val="7"/>
      </w:numPr>
      <w:spacing w:after="120"/>
    </w:pPr>
    <w:rPr>
      <w:sz w:val="22"/>
    </w:rPr>
  </w:style>
  <w:style w:type="paragraph" w:styleId="ListBullet2">
    <w:name w:val="List Bullet 2"/>
    <w:rsid w:val="00D12F8C"/>
    <w:pPr>
      <w:numPr>
        <w:numId w:val="13"/>
      </w:numPr>
      <w:spacing w:after="60"/>
    </w:pPr>
    <w:rPr>
      <w:sz w:val="22"/>
    </w:rPr>
  </w:style>
  <w:style w:type="paragraph" w:styleId="ListBullet3">
    <w:name w:val="List Bullet 3"/>
    <w:rsid w:val="00D12F8C"/>
    <w:pPr>
      <w:numPr>
        <w:numId w:val="14"/>
      </w:numPr>
      <w:spacing w:after="60"/>
    </w:pPr>
    <w:rPr>
      <w:sz w:val="22"/>
    </w:rPr>
  </w:style>
  <w:style w:type="paragraph" w:styleId="ListBullet4">
    <w:name w:val="List Bullet 4"/>
    <w:rsid w:val="00D12F8C"/>
    <w:pPr>
      <w:numPr>
        <w:numId w:val="15"/>
      </w:numPr>
    </w:pPr>
    <w:rPr>
      <w:sz w:val="22"/>
    </w:rPr>
  </w:style>
  <w:style w:type="paragraph" w:styleId="ListBullet5">
    <w:name w:val="List Bullet 5"/>
    <w:rsid w:val="00D12F8C"/>
    <w:pPr>
      <w:numPr>
        <w:numId w:val="8"/>
      </w:numPr>
      <w:tabs>
        <w:tab w:val="left" w:pos="1800"/>
      </w:tabs>
      <w:spacing w:after="120"/>
    </w:pPr>
    <w:rPr>
      <w:sz w:val="22"/>
    </w:rPr>
  </w:style>
  <w:style w:type="paragraph" w:customStyle="1" w:styleId="ListBullet6">
    <w:name w:val="List Bullet 6"/>
    <w:rsid w:val="00D12F8C"/>
    <w:pPr>
      <w:tabs>
        <w:tab w:val="left" w:pos="2160"/>
      </w:tabs>
      <w:spacing w:after="120"/>
      <w:ind w:left="2160" w:hanging="360"/>
    </w:pPr>
    <w:rPr>
      <w:sz w:val="22"/>
    </w:rPr>
  </w:style>
  <w:style w:type="paragraph" w:styleId="ListContinue">
    <w:name w:val="List Continue"/>
    <w:link w:val="ListContinueChar"/>
    <w:rsid w:val="00D12F8C"/>
    <w:pPr>
      <w:spacing w:after="120"/>
      <w:ind w:left="360"/>
    </w:pPr>
    <w:rPr>
      <w:sz w:val="22"/>
    </w:rPr>
  </w:style>
  <w:style w:type="paragraph" w:styleId="ListContinue2">
    <w:name w:val="List Continue 2"/>
    <w:basedOn w:val="ListContinue"/>
    <w:rsid w:val="00D12F8C"/>
    <w:pPr>
      <w:spacing w:after="60"/>
      <w:ind w:left="720"/>
    </w:pPr>
  </w:style>
  <w:style w:type="paragraph" w:styleId="ListContinue3">
    <w:name w:val="List Continue 3"/>
    <w:basedOn w:val="ListContinue"/>
    <w:rsid w:val="00D12F8C"/>
    <w:pPr>
      <w:spacing w:after="60"/>
      <w:ind w:left="1080"/>
    </w:pPr>
  </w:style>
  <w:style w:type="paragraph" w:styleId="ListContinue4">
    <w:name w:val="List Continue 4"/>
    <w:basedOn w:val="ListContinue"/>
    <w:rsid w:val="00D12F8C"/>
    <w:pPr>
      <w:spacing w:after="0"/>
      <w:ind w:left="1440"/>
    </w:pPr>
  </w:style>
  <w:style w:type="paragraph" w:styleId="ListContinue5">
    <w:name w:val="List Continue 5"/>
    <w:basedOn w:val="ListContinue"/>
    <w:rsid w:val="00D12F8C"/>
    <w:pPr>
      <w:ind w:left="1800"/>
    </w:pPr>
  </w:style>
  <w:style w:type="paragraph" w:customStyle="1" w:styleId="ListContinue6">
    <w:name w:val="List Continue 6"/>
    <w:basedOn w:val="ListContinue"/>
    <w:rsid w:val="00D12F8C"/>
    <w:pPr>
      <w:ind w:left="2160"/>
    </w:pPr>
  </w:style>
  <w:style w:type="paragraph" w:styleId="ListNumber">
    <w:name w:val="List Number"/>
    <w:basedOn w:val="Normal"/>
    <w:qFormat/>
    <w:rsid w:val="00D12F8C"/>
    <w:pPr>
      <w:numPr>
        <w:numId w:val="43"/>
      </w:numPr>
      <w:spacing w:after="120"/>
    </w:pPr>
  </w:style>
  <w:style w:type="paragraph" w:styleId="ListNumber2">
    <w:name w:val="List Number 2"/>
    <w:basedOn w:val="Normal"/>
    <w:rsid w:val="00B45E86"/>
    <w:pPr>
      <w:numPr>
        <w:ilvl w:val="1"/>
        <w:numId w:val="44"/>
      </w:numPr>
      <w:tabs>
        <w:tab w:val="left" w:pos="720"/>
      </w:tabs>
      <w:spacing w:after="60"/>
    </w:pPr>
  </w:style>
  <w:style w:type="paragraph" w:styleId="ListNumber3">
    <w:name w:val="List Number 3"/>
    <w:basedOn w:val="Normal"/>
    <w:rsid w:val="00B45E86"/>
    <w:pPr>
      <w:numPr>
        <w:ilvl w:val="2"/>
        <w:numId w:val="44"/>
      </w:numPr>
      <w:tabs>
        <w:tab w:val="left" w:pos="1080"/>
      </w:tabs>
      <w:spacing w:after="60"/>
    </w:pPr>
  </w:style>
  <w:style w:type="paragraph" w:styleId="ListNumber4">
    <w:name w:val="List Number 4"/>
    <w:basedOn w:val="Normal"/>
    <w:rsid w:val="00B45E86"/>
    <w:pPr>
      <w:numPr>
        <w:numId w:val="45"/>
      </w:numPr>
      <w:tabs>
        <w:tab w:val="left" w:pos="1440"/>
      </w:tabs>
    </w:pPr>
  </w:style>
  <w:style w:type="paragraph" w:styleId="ListNumber5">
    <w:name w:val="List Number 5"/>
    <w:basedOn w:val="Normal"/>
    <w:rsid w:val="00B45E86"/>
    <w:pPr>
      <w:numPr>
        <w:numId w:val="46"/>
      </w:numPr>
      <w:tabs>
        <w:tab w:val="left" w:pos="1980"/>
      </w:tabs>
      <w:spacing w:after="120"/>
    </w:pPr>
  </w:style>
  <w:style w:type="paragraph" w:customStyle="1" w:styleId="ListNumber6">
    <w:name w:val="List Number 6"/>
    <w:rsid w:val="000422A9"/>
    <w:pPr>
      <w:numPr>
        <w:numId w:val="9"/>
      </w:numPr>
      <w:spacing w:after="240"/>
    </w:pPr>
    <w:rPr>
      <w:sz w:val="24"/>
    </w:rPr>
  </w:style>
  <w:style w:type="paragraph" w:customStyle="1" w:styleId="References">
    <w:name w:val="References"/>
    <w:rsid w:val="000422A9"/>
    <w:pPr>
      <w:tabs>
        <w:tab w:val="left" w:pos="720"/>
      </w:tabs>
      <w:spacing w:after="240"/>
      <w:ind w:left="720" w:hanging="720"/>
    </w:pPr>
    <w:rPr>
      <w:sz w:val="24"/>
    </w:rPr>
  </w:style>
  <w:style w:type="paragraph" w:customStyle="1" w:styleId="TableCaption">
    <w:name w:val="Table Caption"/>
    <w:next w:val="Table11"/>
    <w:rsid w:val="00D12F8C"/>
    <w:pPr>
      <w:keepNext/>
      <w:keepLines/>
      <w:spacing w:before="60"/>
    </w:pPr>
    <w:rPr>
      <w:sz w:val="22"/>
    </w:rPr>
  </w:style>
  <w:style w:type="paragraph" w:customStyle="1" w:styleId="TableCaptioncontinued">
    <w:name w:val="Table Caption continued"/>
    <w:rsid w:val="00D12F8C"/>
    <w:pPr>
      <w:spacing w:before="720"/>
    </w:pPr>
    <w:rPr>
      <w:sz w:val="22"/>
    </w:rPr>
  </w:style>
  <w:style w:type="paragraph" w:customStyle="1" w:styleId="Table12">
    <w:name w:val="Table 12"/>
    <w:rsid w:val="000422A9"/>
    <w:pPr>
      <w:spacing w:before="120"/>
    </w:pPr>
    <w:rPr>
      <w:sz w:val="24"/>
    </w:rPr>
  </w:style>
  <w:style w:type="paragraph" w:styleId="TOC4">
    <w:name w:val="toc 4"/>
    <w:basedOn w:val="Normal"/>
    <w:semiHidden/>
    <w:rsid w:val="00B61F2D"/>
    <w:pPr>
      <w:tabs>
        <w:tab w:val="left" w:pos="3456"/>
        <w:tab w:val="right" w:leader="dot" w:pos="9360"/>
      </w:tabs>
      <w:ind w:left="3456" w:right="720" w:hanging="1080"/>
    </w:pPr>
    <w:rPr>
      <w:szCs w:val="20"/>
    </w:rPr>
  </w:style>
  <w:style w:type="paragraph" w:styleId="TOC5">
    <w:name w:val="toc 5"/>
    <w:basedOn w:val="TOC4"/>
    <w:semiHidden/>
    <w:rsid w:val="000422A9"/>
    <w:pPr>
      <w:tabs>
        <w:tab w:val="clear" w:pos="3456"/>
        <w:tab w:val="left" w:pos="4680"/>
      </w:tabs>
      <w:ind w:left="4680" w:hanging="1224"/>
    </w:pPr>
  </w:style>
  <w:style w:type="paragraph" w:styleId="TOC6">
    <w:name w:val="toc 6"/>
    <w:basedOn w:val="TOC5"/>
    <w:semiHidden/>
    <w:rsid w:val="000422A9"/>
    <w:pPr>
      <w:tabs>
        <w:tab w:val="clear" w:pos="4680"/>
        <w:tab w:val="left" w:pos="6048"/>
      </w:tabs>
      <w:ind w:left="6048" w:hanging="1368"/>
    </w:pPr>
  </w:style>
  <w:style w:type="paragraph" w:styleId="TOAHeading">
    <w:name w:val="toa heading"/>
    <w:basedOn w:val="Normal"/>
    <w:next w:val="Normal"/>
    <w:rsid w:val="00D12F8C"/>
    <w:pPr>
      <w:spacing w:before="120"/>
    </w:pPr>
    <w:rPr>
      <w:rFonts w:ascii="Arial" w:hAnsi="Arial" w:cs="Arial"/>
      <w:b/>
      <w:bCs/>
      <w:sz w:val="24"/>
    </w:rPr>
  </w:style>
  <w:style w:type="character" w:styleId="Hyperlink">
    <w:name w:val="Hyperlink"/>
    <w:basedOn w:val="DefaultParagraphFont"/>
    <w:rsid w:val="00D12F8C"/>
    <w:rPr>
      <w:color w:val="0000FF"/>
      <w:u w:val="single"/>
    </w:rPr>
  </w:style>
  <w:style w:type="paragraph" w:customStyle="1" w:styleId="BodyTextFlush">
    <w:name w:val="Body Text Flush"/>
    <w:next w:val="BodyText"/>
    <w:rsid w:val="00D12F8C"/>
    <w:pPr>
      <w:spacing w:before="60" w:after="120"/>
    </w:pPr>
    <w:rPr>
      <w:sz w:val="22"/>
    </w:rPr>
  </w:style>
  <w:style w:type="paragraph" w:customStyle="1" w:styleId="listnumberinstructions">
    <w:name w:val="list_number_instructions"/>
    <w:basedOn w:val="Normal"/>
    <w:rsid w:val="00460472"/>
    <w:pPr>
      <w:numPr>
        <w:numId w:val="10"/>
      </w:numPr>
      <w:tabs>
        <w:tab w:val="left" w:pos="432"/>
      </w:tabs>
      <w:spacing w:after="240"/>
    </w:pPr>
  </w:style>
  <w:style w:type="paragraph" w:customStyle="1" w:styleId="listnumber2instructions">
    <w:name w:val="list_number2_instructions"/>
    <w:basedOn w:val="Normal"/>
    <w:rsid w:val="00460472"/>
    <w:pPr>
      <w:numPr>
        <w:numId w:val="11"/>
      </w:numPr>
      <w:tabs>
        <w:tab w:val="left" w:pos="864"/>
      </w:tabs>
      <w:spacing w:after="240"/>
    </w:pPr>
  </w:style>
  <w:style w:type="character" w:customStyle="1" w:styleId="ListContinueChar">
    <w:name w:val="List Continue Char"/>
    <w:basedOn w:val="DefaultParagraphFont"/>
    <w:link w:val="ListContinue"/>
    <w:rsid w:val="00105615"/>
    <w:rPr>
      <w:sz w:val="22"/>
    </w:rPr>
  </w:style>
  <w:style w:type="character" w:customStyle="1" w:styleId="H3bodytextChar">
    <w:name w:val="H3 body text Char"/>
    <w:basedOn w:val="DefaultParagraphFont"/>
    <w:link w:val="H3bodytext"/>
    <w:rsid w:val="004512FB"/>
    <w:rPr>
      <w:sz w:val="24"/>
    </w:rPr>
  </w:style>
  <w:style w:type="paragraph" w:styleId="CommentText">
    <w:name w:val="annotation text"/>
    <w:basedOn w:val="Normal"/>
    <w:link w:val="CommentTextChar"/>
    <w:rsid w:val="00AD474C"/>
    <w:rPr>
      <w:sz w:val="20"/>
      <w:szCs w:val="20"/>
    </w:rPr>
  </w:style>
  <w:style w:type="character" w:customStyle="1" w:styleId="CommentTextChar">
    <w:name w:val="Comment Text Char"/>
    <w:basedOn w:val="DefaultParagraphFont"/>
    <w:link w:val="CommentText"/>
    <w:rsid w:val="00AD474C"/>
  </w:style>
  <w:style w:type="paragraph" w:styleId="ListParagraph">
    <w:name w:val="List Paragraph"/>
    <w:basedOn w:val="Normal"/>
    <w:uiPriority w:val="34"/>
    <w:rsid w:val="00696159"/>
    <w:pPr>
      <w:ind w:left="720"/>
      <w:contextualSpacing/>
    </w:pPr>
  </w:style>
  <w:style w:type="table" w:styleId="TableGrid">
    <w:name w:val="Table Grid"/>
    <w:basedOn w:val="TableNormal"/>
    <w:rsid w:val="00D12F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9A0023"/>
    <w:rPr>
      <w:rFonts w:ascii="Arial" w:hAnsi="Arial" w:cs="Arial"/>
      <w:b/>
      <w:bCs/>
      <w:kern w:val="32"/>
      <w:sz w:val="28"/>
      <w:szCs w:val="32"/>
    </w:rPr>
  </w:style>
  <w:style w:type="character" w:customStyle="1" w:styleId="BodyTextChar">
    <w:name w:val="Body Text Char"/>
    <w:basedOn w:val="DefaultParagraphFont"/>
    <w:link w:val="BodyText"/>
    <w:rsid w:val="000A24CE"/>
    <w:rPr>
      <w:sz w:val="22"/>
      <w:szCs w:val="22"/>
    </w:rPr>
  </w:style>
  <w:style w:type="table" w:customStyle="1" w:styleId="HeaderTable">
    <w:name w:val="Header Table"/>
    <w:basedOn w:val="TableNormal"/>
    <w:uiPriority w:val="99"/>
    <w:rsid w:val="00301F8C"/>
    <w:rPr>
      <w:rFonts w:asciiTheme="minorHAnsi" w:eastAsiaTheme="minorHAnsi" w:hAnsiTheme="minorHAnsi" w:cstheme="minorBidi"/>
      <w:szCs w:val="22"/>
    </w:rPr>
    <w:tblPr>
      <w:tblBorders>
        <w:top w:val="single" w:sz="2" w:space="0" w:color="EEECE1" w:themeColor="background2"/>
        <w:left w:val="single" w:sz="2" w:space="0" w:color="EEECE1" w:themeColor="background2"/>
        <w:bottom w:val="single" w:sz="2" w:space="0" w:color="EEECE1" w:themeColor="background2"/>
        <w:right w:val="single" w:sz="2" w:space="0" w:color="EEECE1" w:themeColor="background2"/>
        <w:insideH w:val="single" w:sz="2" w:space="0" w:color="EEECE1" w:themeColor="background2"/>
        <w:insideV w:val="single" w:sz="2" w:space="0" w:color="EEECE1" w:themeColor="background2"/>
      </w:tblBorders>
    </w:tblPr>
    <w:tcPr>
      <w:tcMar>
        <w:left w:w="29" w:type="dxa"/>
        <w:right w:w="29" w:type="dxa"/>
      </w:tcMar>
    </w:tcPr>
  </w:style>
  <w:style w:type="character" w:styleId="PlaceholderText">
    <w:name w:val="Placeholder Text"/>
    <w:basedOn w:val="DefaultParagraphFont"/>
    <w:uiPriority w:val="99"/>
    <w:semiHidden/>
    <w:rsid w:val="00301F8C"/>
    <w:rPr>
      <w:color w:val="808080"/>
    </w:rPr>
  </w:style>
  <w:style w:type="character" w:customStyle="1" w:styleId="StyleBody10ptBold">
    <w:name w:val="Style +Body 10pt Bold"/>
    <w:basedOn w:val="StyleBody10pt"/>
    <w:uiPriority w:val="1"/>
    <w:rsid w:val="007C077F"/>
    <w:rPr>
      <w:rFonts w:ascii="Times New Roman" w:hAnsi="Times New Roman"/>
      <w:b/>
      <w:sz w:val="20"/>
    </w:rPr>
  </w:style>
  <w:style w:type="character" w:styleId="UnresolvedMention">
    <w:name w:val="Unresolved Mention"/>
    <w:basedOn w:val="DefaultParagraphFont"/>
    <w:uiPriority w:val="99"/>
    <w:semiHidden/>
    <w:unhideWhenUsed/>
    <w:rsid w:val="00F20487"/>
    <w:rPr>
      <w:color w:val="605E5C"/>
      <w:shd w:val="clear" w:color="auto" w:fill="E1DFDD"/>
    </w:rPr>
  </w:style>
  <w:style w:type="character" w:styleId="FollowedHyperlink">
    <w:name w:val="FollowedHyperlink"/>
    <w:basedOn w:val="DefaultParagraphFont"/>
    <w:semiHidden/>
    <w:unhideWhenUsed/>
    <w:rsid w:val="00716F55"/>
    <w:rPr>
      <w:color w:val="800080" w:themeColor="followedHyperlink"/>
      <w:u w:val="single"/>
    </w:rPr>
  </w:style>
  <w:style w:type="character" w:customStyle="1" w:styleId="FooterChar">
    <w:name w:val="Footer Char"/>
    <w:basedOn w:val="DefaultParagraphFont"/>
    <w:link w:val="Footer"/>
    <w:uiPriority w:val="99"/>
    <w:rsid w:val="007E076A"/>
  </w:style>
  <w:style w:type="paragraph" w:customStyle="1" w:styleId="CP-date">
    <w:name w:val="CP-date"/>
    <w:rsid w:val="00D12F8C"/>
    <w:rPr>
      <w:rFonts w:asciiTheme="minorHAnsi" w:hAnsiTheme="minorHAnsi"/>
      <w:color w:val="FFFFFF" w:themeColor="background1"/>
    </w:rPr>
  </w:style>
  <w:style w:type="paragraph" w:customStyle="1" w:styleId="CP-authors">
    <w:name w:val="CP-authors"/>
    <w:basedOn w:val="CP-date"/>
    <w:rsid w:val="00D12F8C"/>
    <w:pPr>
      <w:spacing w:after="50"/>
    </w:pPr>
    <w:rPr>
      <w:rFonts w:ascii="Times New Roman" w:hAnsi="Times New Roman"/>
      <w:color w:val="233E5F"/>
      <w:sz w:val="22"/>
      <w:szCs w:val="22"/>
    </w:rPr>
  </w:style>
  <w:style w:type="paragraph" w:customStyle="1" w:styleId="CP-for">
    <w:name w:val="CP-for"/>
    <w:rsid w:val="00D12F8C"/>
    <w:rPr>
      <w:rFonts w:ascii="Arial" w:hAnsi="Arial"/>
    </w:rPr>
  </w:style>
  <w:style w:type="paragraph" w:customStyle="1" w:styleId="FooterOUOMarking">
    <w:name w:val="Footer OUO Marking"/>
    <w:basedOn w:val="Footer"/>
    <w:rsid w:val="007E076A"/>
    <w:rPr>
      <w:b/>
      <w:bCs/>
    </w:rPr>
  </w:style>
  <w:style w:type="paragraph" w:customStyle="1" w:styleId="CP-title">
    <w:name w:val="CP-title"/>
    <w:basedOn w:val="Normal"/>
    <w:next w:val="CP-authors"/>
    <w:rsid w:val="007E076A"/>
    <w:pPr>
      <w:jc w:val="center"/>
    </w:pPr>
    <w:rPr>
      <w:b/>
      <w:bCs/>
      <w:sz w:val="24"/>
    </w:rPr>
  </w:style>
  <w:style w:type="paragraph" w:customStyle="1" w:styleId="TP-authors">
    <w:name w:val="TP-authors"/>
    <w:link w:val="TP-authorsCharChar"/>
    <w:rsid w:val="00D12F8C"/>
    <w:pPr>
      <w:jc w:val="center"/>
    </w:pPr>
    <w:rPr>
      <w:rFonts w:ascii="Arial" w:hAnsi="Arial"/>
      <w:b/>
      <w:sz w:val="24"/>
    </w:rPr>
  </w:style>
  <w:style w:type="character" w:customStyle="1" w:styleId="TP-authorsCharChar">
    <w:name w:val="TP-authors Char Char"/>
    <w:basedOn w:val="DefaultParagraphFont"/>
    <w:link w:val="TP-authors"/>
    <w:rsid w:val="00D12F8C"/>
    <w:rPr>
      <w:rFonts w:ascii="Arial" w:hAnsi="Arial"/>
      <w:b/>
      <w:sz w:val="24"/>
    </w:rPr>
  </w:style>
  <w:style w:type="paragraph" w:customStyle="1" w:styleId="TP-date">
    <w:name w:val="TP-date"/>
    <w:basedOn w:val="TP-authors"/>
    <w:next w:val="TP-sponsor"/>
    <w:link w:val="TP-dateCharChar"/>
    <w:rsid w:val="00D12F8C"/>
  </w:style>
  <w:style w:type="paragraph" w:customStyle="1" w:styleId="TP-sponsor">
    <w:name w:val="TP-sponsor"/>
    <w:rsid w:val="00D12F8C"/>
    <w:pPr>
      <w:jc w:val="center"/>
    </w:pPr>
    <w:rPr>
      <w:rFonts w:ascii="Arial" w:hAnsi="Arial"/>
      <w:b/>
      <w:sz w:val="28"/>
    </w:rPr>
  </w:style>
  <w:style w:type="character" w:customStyle="1" w:styleId="TP-dateCharChar">
    <w:name w:val="TP-date Char Char"/>
    <w:basedOn w:val="TP-authorsCharChar"/>
    <w:link w:val="TP-date"/>
    <w:rsid w:val="00D12F8C"/>
    <w:rPr>
      <w:rFonts w:ascii="Arial" w:hAnsi="Arial"/>
      <w:b/>
      <w:sz w:val="24"/>
    </w:rPr>
  </w:style>
  <w:style w:type="paragraph" w:customStyle="1" w:styleId="TP-jobnumber">
    <w:name w:val="TP-job number"/>
    <w:next w:val="TP-title"/>
    <w:rsid w:val="00D12F8C"/>
    <w:pPr>
      <w:jc w:val="right"/>
    </w:pPr>
    <w:rPr>
      <w:rFonts w:ascii="Arial" w:hAnsi="Arial"/>
      <w:b/>
      <w:color w:val="000000" w:themeColor="text1"/>
      <w:sz w:val="22"/>
    </w:rPr>
  </w:style>
  <w:style w:type="paragraph" w:customStyle="1" w:styleId="TP-title">
    <w:name w:val="TP-title"/>
    <w:next w:val="TP-authors"/>
    <w:rsid w:val="00D12F8C"/>
    <w:pPr>
      <w:jc w:val="center"/>
    </w:pPr>
    <w:rPr>
      <w:rFonts w:ascii="Arial" w:hAnsi="Arial"/>
      <w:b/>
      <w:sz w:val="36"/>
    </w:rPr>
  </w:style>
  <w:style w:type="paragraph" w:customStyle="1" w:styleId="TP-preparedfor">
    <w:name w:val="TP-prepared for"/>
    <w:rsid w:val="00D12F8C"/>
    <w:pPr>
      <w:jc w:val="center"/>
    </w:pPr>
    <w:rPr>
      <w:rFonts w:ascii="Arial" w:hAnsi="Arial"/>
      <w:b/>
      <w:sz w:val="22"/>
    </w:rPr>
  </w:style>
  <w:style w:type="paragraph" w:customStyle="1" w:styleId="AdvanceforFrontmatter">
    <w:name w:val="Advance (for Frontmatter)"/>
    <w:basedOn w:val="Normal"/>
    <w:next w:val="HeadingFrontmatter"/>
    <w:rsid w:val="00D12F8C"/>
    <w:pPr>
      <w:spacing w:before="2640"/>
    </w:pPr>
    <w:rPr>
      <w:noProof/>
    </w:rPr>
  </w:style>
  <w:style w:type="paragraph" w:customStyle="1" w:styleId="HeadingFrontmatter">
    <w:name w:val="Heading Frontmatter"/>
    <w:next w:val="BodyTextIndent"/>
    <w:rsid w:val="00712CD8"/>
    <w:pPr>
      <w:keepNext/>
      <w:spacing w:before="240" w:after="120"/>
      <w:jc w:val="center"/>
    </w:pPr>
    <w:rPr>
      <w:rFonts w:ascii="Arial" w:hAnsi="Arial"/>
      <w:b/>
      <w:sz w:val="28"/>
    </w:rPr>
  </w:style>
  <w:style w:type="paragraph" w:customStyle="1" w:styleId="Table10">
    <w:name w:val="Table 10"/>
    <w:basedOn w:val="Table11"/>
    <w:rsid w:val="00F706EC"/>
    <w:rPr>
      <w:rFonts w:eastAsiaTheme="minorHAnsi"/>
      <w:sz w:val="20"/>
    </w:rPr>
  </w:style>
  <w:style w:type="paragraph" w:customStyle="1" w:styleId="FigureCaptioncont">
    <w:name w:val="Figure Caption (cont.)"/>
    <w:basedOn w:val="Normal"/>
    <w:next w:val="BodyText"/>
    <w:rsid w:val="00D12F8C"/>
    <w:pPr>
      <w:spacing w:after="240"/>
    </w:pPr>
    <w:rPr>
      <w:szCs w:val="20"/>
    </w:rPr>
  </w:style>
  <w:style w:type="paragraph" w:customStyle="1" w:styleId="Con-Fig-Tbl">
    <w:name w:val="Con-Fig-Tbl"/>
    <w:next w:val="TOC1"/>
    <w:link w:val="Con-Fig-TblChar"/>
    <w:rsid w:val="00D12F8C"/>
    <w:pPr>
      <w:jc w:val="center"/>
    </w:pPr>
    <w:rPr>
      <w:rFonts w:ascii="Arial" w:hAnsi="Arial"/>
      <w:b/>
      <w:sz w:val="28"/>
    </w:rPr>
  </w:style>
  <w:style w:type="paragraph" w:styleId="TOC1">
    <w:name w:val="toc 1"/>
    <w:autoRedefine/>
    <w:uiPriority w:val="39"/>
    <w:rsid w:val="00D12F8C"/>
    <w:pPr>
      <w:tabs>
        <w:tab w:val="left" w:pos="540"/>
        <w:tab w:val="right" w:leader="dot" w:pos="9360"/>
      </w:tabs>
      <w:spacing w:after="120"/>
      <w:ind w:left="547" w:right="720" w:hanging="547"/>
    </w:pPr>
    <w:rPr>
      <w:sz w:val="22"/>
    </w:rPr>
  </w:style>
  <w:style w:type="character" w:customStyle="1" w:styleId="Con-Fig-TblChar">
    <w:name w:val="Con-Fig-Tbl Char"/>
    <w:basedOn w:val="DefaultParagraphFont"/>
    <w:link w:val="Con-Fig-Tbl"/>
    <w:rsid w:val="00D12F8C"/>
    <w:rPr>
      <w:rFonts w:ascii="Arial" w:hAnsi="Arial"/>
      <w:b/>
      <w:sz w:val="28"/>
    </w:rPr>
  </w:style>
  <w:style w:type="paragraph" w:styleId="Date">
    <w:name w:val="Date"/>
    <w:basedOn w:val="Normal"/>
    <w:next w:val="Normal"/>
    <w:link w:val="DateChar"/>
    <w:rsid w:val="00D12F8C"/>
  </w:style>
  <w:style w:type="character" w:customStyle="1" w:styleId="DateChar">
    <w:name w:val="Date Char"/>
    <w:basedOn w:val="DefaultParagraphFont"/>
    <w:link w:val="Date"/>
    <w:rsid w:val="00D12F8C"/>
    <w:rPr>
      <w:sz w:val="22"/>
      <w:szCs w:val="24"/>
    </w:rPr>
  </w:style>
  <w:style w:type="paragraph" w:styleId="E-mailSignature">
    <w:name w:val="E-mail Signature"/>
    <w:basedOn w:val="Normal"/>
    <w:link w:val="E-mailSignatureChar"/>
    <w:rsid w:val="00D12F8C"/>
  </w:style>
  <w:style w:type="character" w:customStyle="1" w:styleId="E-mailSignatureChar">
    <w:name w:val="E-mail Signature Char"/>
    <w:basedOn w:val="DefaultParagraphFont"/>
    <w:link w:val="E-mailSignature"/>
    <w:rsid w:val="00D12F8C"/>
    <w:rPr>
      <w:sz w:val="22"/>
      <w:szCs w:val="24"/>
    </w:rPr>
  </w:style>
  <w:style w:type="paragraph" w:customStyle="1" w:styleId="Acronyms6pt">
    <w:name w:val="Acronyms (6 pt)"/>
    <w:rsid w:val="00D12F8C"/>
    <w:pPr>
      <w:spacing w:after="120"/>
      <w:ind w:left="1080" w:hanging="1080"/>
    </w:pPr>
    <w:rPr>
      <w:sz w:val="22"/>
    </w:rPr>
  </w:style>
  <w:style w:type="paragraph" w:customStyle="1" w:styleId="Acronymssingle">
    <w:name w:val="Acronyms (single)"/>
    <w:basedOn w:val="Acronyms6pt"/>
    <w:rsid w:val="00D12F8C"/>
    <w:pPr>
      <w:tabs>
        <w:tab w:val="left" w:pos="1440"/>
      </w:tabs>
      <w:spacing w:after="180"/>
      <w:ind w:left="1440" w:hanging="1440"/>
    </w:pPr>
  </w:style>
  <w:style w:type="paragraph" w:styleId="Title">
    <w:name w:val="Title"/>
    <w:next w:val="BodyText"/>
    <w:link w:val="TitleChar"/>
    <w:rsid w:val="00D12F8C"/>
    <w:pPr>
      <w:spacing w:after="180"/>
      <w:jc w:val="center"/>
    </w:pPr>
    <w:rPr>
      <w:rFonts w:ascii="Arial" w:hAnsi="Arial" w:cs="Arial"/>
      <w:b/>
      <w:bCs/>
      <w:kern w:val="28"/>
      <w:sz w:val="36"/>
      <w:szCs w:val="32"/>
    </w:rPr>
  </w:style>
  <w:style w:type="character" w:customStyle="1" w:styleId="TitleChar">
    <w:name w:val="Title Char"/>
    <w:basedOn w:val="DefaultParagraphFont"/>
    <w:link w:val="Title"/>
    <w:rsid w:val="00D12F8C"/>
    <w:rPr>
      <w:rFonts w:ascii="Arial" w:hAnsi="Arial" w:cs="Arial"/>
      <w:b/>
      <w:bCs/>
      <w:kern w:val="28"/>
      <w:sz w:val="36"/>
      <w:szCs w:val="32"/>
    </w:rPr>
  </w:style>
  <w:style w:type="paragraph" w:styleId="Subtitle">
    <w:name w:val="Subtitle"/>
    <w:basedOn w:val="Title"/>
    <w:link w:val="SubtitleChar"/>
    <w:rsid w:val="00D12F8C"/>
    <w:pPr>
      <w:outlineLvl w:val="1"/>
    </w:pPr>
    <w:rPr>
      <w:sz w:val="28"/>
    </w:rPr>
  </w:style>
  <w:style w:type="character" w:customStyle="1" w:styleId="SubtitleChar">
    <w:name w:val="Subtitle Char"/>
    <w:basedOn w:val="DefaultParagraphFont"/>
    <w:link w:val="Subtitle"/>
    <w:rsid w:val="00D12F8C"/>
    <w:rPr>
      <w:rFonts w:ascii="Arial" w:hAnsi="Arial" w:cs="Arial"/>
      <w:b/>
      <w:bCs/>
      <w:kern w:val="28"/>
      <w:sz w:val="28"/>
      <w:szCs w:val="32"/>
    </w:rPr>
  </w:style>
  <w:style w:type="paragraph" w:customStyle="1" w:styleId="Table11">
    <w:name w:val="Table 11"/>
    <w:rsid w:val="00D12F8C"/>
    <w:pPr>
      <w:spacing w:before="60"/>
    </w:pPr>
    <w:rPr>
      <w:sz w:val="22"/>
    </w:rPr>
  </w:style>
  <w:style w:type="paragraph" w:styleId="TOC2">
    <w:name w:val="toc 2"/>
    <w:basedOn w:val="TOC1"/>
    <w:uiPriority w:val="39"/>
    <w:rsid w:val="00D12F8C"/>
    <w:pPr>
      <w:tabs>
        <w:tab w:val="left" w:pos="1152"/>
      </w:tabs>
      <w:spacing w:before="60"/>
      <w:ind w:left="1152"/>
    </w:pPr>
  </w:style>
  <w:style w:type="paragraph" w:styleId="TOC3">
    <w:name w:val="toc 3"/>
    <w:basedOn w:val="TOC1"/>
    <w:autoRedefine/>
    <w:uiPriority w:val="39"/>
    <w:rsid w:val="00D12F8C"/>
    <w:pPr>
      <w:tabs>
        <w:tab w:val="left" w:pos="1872"/>
      </w:tabs>
      <w:spacing w:before="60" w:after="60"/>
      <w:ind w:left="1872" w:hanging="720"/>
    </w:pPr>
  </w:style>
  <w:style w:type="paragraph" w:styleId="MacroText">
    <w:name w:val="macro"/>
    <w:link w:val="MacroTextChar"/>
    <w:rsid w:val="00D12F8C"/>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rsid w:val="00D12F8C"/>
    <w:rPr>
      <w:rFonts w:ascii="Courier New" w:hAnsi="Courier New" w:cs="Courier New"/>
    </w:rPr>
  </w:style>
  <w:style w:type="paragraph" w:customStyle="1" w:styleId="AppendixTitle">
    <w:name w:val="Appendix Title"/>
    <w:rsid w:val="00D12F8C"/>
    <w:pPr>
      <w:spacing w:after="180"/>
      <w:jc w:val="center"/>
    </w:pPr>
    <w:rPr>
      <w:rFonts w:ascii="Arial" w:hAnsi="Arial"/>
      <w:b/>
      <w:sz w:val="36"/>
    </w:rPr>
  </w:style>
  <w:style w:type="paragraph" w:customStyle="1" w:styleId="AdvanceforAppendixFlysheet">
    <w:name w:val="Advance (for Appendix Flysheet)"/>
    <w:rsid w:val="00D12F8C"/>
    <w:pPr>
      <w:spacing w:before="3800"/>
    </w:pPr>
    <w:rPr>
      <w:sz w:val="22"/>
    </w:rPr>
  </w:style>
  <w:style w:type="paragraph" w:customStyle="1" w:styleId="AppendixFlysheetTitles">
    <w:name w:val="Appendix Flysheet Titles"/>
    <w:rsid w:val="00D12F8C"/>
    <w:pPr>
      <w:spacing w:after="240"/>
      <w:jc w:val="center"/>
    </w:pPr>
    <w:rPr>
      <w:rFonts w:ascii="Arial" w:hAnsi="Arial"/>
      <w:b/>
      <w:sz w:val="36"/>
    </w:rPr>
  </w:style>
  <w:style w:type="paragraph" w:customStyle="1" w:styleId="Equation">
    <w:name w:val="Equation"/>
    <w:basedOn w:val="BodyTextFlush"/>
    <w:rsid w:val="00D12F8C"/>
    <w:pPr>
      <w:tabs>
        <w:tab w:val="right" w:pos="9360"/>
      </w:tabs>
    </w:pPr>
  </w:style>
  <w:style w:type="paragraph" w:customStyle="1" w:styleId="Equationwherelist">
    <w:name w:val="Equation where list"/>
    <w:basedOn w:val="BodyTextFlush"/>
    <w:rsid w:val="00D12F8C"/>
    <w:pPr>
      <w:tabs>
        <w:tab w:val="left" w:pos="720"/>
      </w:tabs>
      <w:ind w:left="1080" w:hanging="720"/>
    </w:pPr>
  </w:style>
  <w:style w:type="paragraph" w:customStyle="1" w:styleId="ListBullet-6ptafter">
    <w:name w:val="List Bullet-6pt after"/>
    <w:basedOn w:val="ListBullet"/>
    <w:semiHidden/>
    <w:rsid w:val="00D12F8C"/>
  </w:style>
  <w:style w:type="paragraph" w:customStyle="1" w:styleId="Heading1nonumbers">
    <w:name w:val="Heading 1 (no numbers)"/>
    <w:basedOn w:val="Heading1"/>
    <w:next w:val="BodyText"/>
    <w:rsid w:val="00D12F8C"/>
    <w:pPr>
      <w:numPr>
        <w:numId w:val="0"/>
      </w:numPr>
    </w:pPr>
  </w:style>
  <w:style w:type="paragraph" w:styleId="BalloonText">
    <w:name w:val="Balloon Text"/>
    <w:basedOn w:val="Normal"/>
    <w:link w:val="BalloonTextChar"/>
    <w:rsid w:val="00D12F8C"/>
    <w:rPr>
      <w:rFonts w:ascii="Tahoma" w:hAnsi="Tahoma" w:cs="Tahoma"/>
      <w:sz w:val="16"/>
      <w:szCs w:val="16"/>
    </w:rPr>
  </w:style>
  <w:style w:type="character" w:customStyle="1" w:styleId="BalloonTextChar">
    <w:name w:val="Balloon Text Char"/>
    <w:basedOn w:val="DefaultParagraphFont"/>
    <w:link w:val="BalloonText"/>
    <w:rsid w:val="00D12F8C"/>
    <w:rPr>
      <w:rFonts w:ascii="Tahoma" w:hAnsi="Tahoma" w:cs="Tahoma"/>
      <w:sz w:val="16"/>
      <w:szCs w:val="16"/>
    </w:rPr>
  </w:style>
  <w:style w:type="paragraph" w:customStyle="1" w:styleId="Heading2nonumber">
    <w:name w:val="Heading 2 (no number)"/>
    <w:basedOn w:val="Heading2"/>
    <w:next w:val="BodyText"/>
    <w:rsid w:val="00D12F8C"/>
    <w:pPr>
      <w:numPr>
        <w:ilvl w:val="0"/>
        <w:numId w:val="0"/>
      </w:numPr>
    </w:pPr>
  </w:style>
  <w:style w:type="paragraph" w:customStyle="1" w:styleId="AdvanceforDisclaimer">
    <w:name w:val="Advance (for Disclaimer)"/>
    <w:basedOn w:val="Normal"/>
    <w:next w:val="Figure"/>
    <w:rsid w:val="00D12F8C"/>
    <w:pPr>
      <w:spacing w:before="9000"/>
    </w:pPr>
  </w:style>
  <w:style w:type="paragraph" w:customStyle="1" w:styleId="Heading3nonumber">
    <w:name w:val="Heading 3 (no number)"/>
    <w:basedOn w:val="Heading3"/>
    <w:next w:val="BodyText"/>
    <w:rsid w:val="00D12F8C"/>
    <w:pPr>
      <w:numPr>
        <w:ilvl w:val="0"/>
        <w:numId w:val="0"/>
      </w:numPr>
    </w:pPr>
  </w:style>
  <w:style w:type="paragraph" w:customStyle="1" w:styleId="Heading4nonumber">
    <w:name w:val="Heading 4 (no number)"/>
    <w:basedOn w:val="Heading4"/>
    <w:next w:val="BodyText"/>
    <w:rsid w:val="00D12F8C"/>
    <w:pPr>
      <w:numPr>
        <w:ilvl w:val="0"/>
        <w:numId w:val="0"/>
      </w:numPr>
    </w:pPr>
  </w:style>
  <w:style w:type="paragraph" w:styleId="TableofFigures">
    <w:name w:val="table of figures"/>
    <w:basedOn w:val="Normal"/>
    <w:next w:val="Normal"/>
    <w:uiPriority w:val="99"/>
    <w:rsid w:val="00D12F8C"/>
    <w:pPr>
      <w:spacing w:before="120"/>
      <w:ind w:left="900" w:right="720" w:hanging="900"/>
    </w:pPr>
  </w:style>
  <w:style w:type="paragraph" w:customStyle="1" w:styleId="TOC1nonumber">
    <w:name w:val="TOC 1 (no number)"/>
    <w:basedOn w:val="Heading1nonumbers"/>
    <w:rsid w:val="00D12F8C"/>
    <w:pPr>
      <w:tabs>
        <w:tab w:val="right" w:leader="dot" w:pos="9360"/>
      </w:tabs>
      <w:spacing w:before="240" w:after="0"/>
      <w:ind w:right="720"/>
    </w:pPr>
    <w:rPr>
      <w:rFonts w:ascii="Times New Roman" w:hAnsi="Times New Roman"/>
      <w:b w:val="0"/>
      <w:sz w:val="22"/>
    </w:rPr>
  </w:style>
  <w:style w:type="paragraph" w:customStyle="1" w:styleId="TOC2nonumber">
    <w:name w:val="TOC 2 (no number)"/>
    <w:basedOn w:val="Heading2nonumber"/>
    <w:rsid w:val="00D12F8C"/>
    <w:pPr>
      <w:tabs>
        <w:tab w:val="left" w:pos="360"/>
        <w:tab w:val="right" w:leader="dot" w:pos="9360"/>
      </w:tabs>
      <w:spacing w:before="60" w:after="0"/>
      <w:ind w:left="360" w:right="720"/>
    </w:pPr>
    <w:rPr>
      <w:rFonts w:ascii="Times New Roman" w:hAnsi="Times New Roman"/>
      <w:b w:val="0"/>
      <w:sz w:val="22"/>
    </w:rPr>
  </w:style>
  <w:style w:type="paragraph" w:customStyle="1" w:styleId="TOC3nonumber">
    <w:name w:val="TOC 3 (no number)"/>
    <w:basedOn w:val="Heading3nonumber"/>
    <w:rsid w:val="00D12F8C"/>
    <w:pPr>
      <w:tabs>
        <w:tab w:val="left" w:pos="720"/>
        <w:tab w:val="right" w:leader="dot" w:pos="9360"/>
      </w:tabs>
      <w:spacing w:after="0"/>
      <w:ind w:left="720" w:right="720"/>
    </w:pPr>
    <w:rPr>
      <w:rFonts w:ascii="Times New Roman" w:hAnsi="Times New Roman"/>
      <w:b w:val="0"/>
      <w:sz w:val="22"/>
    </w:rPr>
  </w:style>
  <w:style w:type="paragraph" w:customStyle="1" w:styleId="FigureCaption">
    <w:name w:val="Figure Caption"/>
    <w:rsid w:val="00D12F8C"/>
    <w:pPr>
      <w:spacing w:after="240"/>
    </w:pPr>
    <w:rPr>
      <w:bCs/>
      <w:sz w:val="22"/>
    </w:rPr>
  </w:style>
  <w:style w:type="paragraph" w:customStyle="1" w:styleId="AppF1">
    <w:name w:val="App F1"/>
    <w:basedOn w:val="Normal"/>
    <w:next w:val="BodyText"/>
    <w:semiHidden/>
    <w:rsid w:val="00D12F8C"/>
    <w:pPr>
      <w:numPr>
        <w:numId w:val="22"/>
      </w:numPr>
      <w:spacing w:after="240"/>
      <w:jc w:val="center"/>
      <w:outlineLvl w:val="0"/>
    </w:pPr>
    <w:rPr>
      <w:rFonts w:ascii="Arial" w:hAnsi="Arial"/>
      <w:b/>
      <w:sz w:val="28"/>
    </w:rPr>
  </w:style>
  <w:style w:type="paragraph" w:customStyle="1" w:styleId="AppA1">
    <w:name w:val="App A1"/>
    <w:basedOn w:val="Normal"/>
    <w:next w:val="BodyText"/>
    <w:semiHidden/>
    <w:rsid w:val="00D12F8C"/>
    <w:pPr>
      <w:numPr>
        <w:numId w:val="16"/>
      </w:numPr>
      <w:spacing w:after="240"/>
      <w:jc w:val="center"/>
      <w:outlineLvl w:val="0"/>
    </w:pPr>
    <w:rPr>
      <w:rFonts w:ascii="Arial" w:hAnsi="Arial"/>
      <w:b/>
      <w:sz w:val="28"/>
    </w:rPr>
  </w:style>
  <w:style w:type="paragraph" w:customStyle="1" w:styleId="AppB1">
    <w:name w:val="App B1"/>
    <w:basedOn w:val="Normal"/>
    <w:next w:val="BodyText"/>
    <w:semiHidden/>
    <w:rsid w:val="00D12F8C"/>
    <w:pPr>
      <w:numPr>
        <w:numId w:val="17"/>
      </w:numPr>
      <w:spacing w:after="240"/>
      <w:jc w:val="center"/>
      <w:outlineLvl w:val="0"/>
    </w:pPr>
    <w:rPr>
      <w:rFonts w:ascii="Arial" w:hAnsi="Arial"/>
      <w:b/>
      <w:sz w:val="28"/>
    </w:rPr>
  </w:style>
  <w:style w:type="paragraph" w:customStyle="1" w:styleId="AppC1">
    <w:name w:val="App C1"/>
    <w:basedOn w:val="Normal"/>
    <w:next w:val="BodyText"/>
    <w:semiHidden/>
    <w:rsid w:val="00D12F8C"/>
    <w:pPr>
      <w:numPr>
        <w:numId w:val="19"/>
      </w:numPr>
      <w:spacing w:after="240"/>
      <w:jc w:val="center"/>
      <w:outlineLvl w:val="0"/>
    </w:pPr>
    <w:rPr>
      <w:rFonts w:ascii="Arial" w:hAnsi="Arial"/>
      <w:b/>
      <w:sz w:val="28"/>
    </w:rPr>
  </w:style>
  <w:style w:type="paragraph" w:customStyle="1" w:styleId="AppD1">
    <w:name w:val="App D1"/>
    <w:basedOn w:val="Normal"/>
    <w:next w:val="BodyText"/>
    <w:semiHidden/>
    <w:rsid w:val="00D12F8C"/>
    <w:pPr>
      <w:numPr>
        <w:numId w:val="20"/>
      </w:numPr>
      <w:spacing w:after="240"/>
      <w:jc w:val="center"/>
      <w:outlineLvl w:val="0"/>
    </w:pPr>
    <w:rPr>
      <w:rFonts w:ascii="Arial" w:hAnsi="Arial"/>
      <w:b/>
      <w:sz w:val="28"/>
    </w:rPr>
  </w:style>
  <w:style w:type="paragraph" w:customStyle="1" w:styleId="AppA2">
    <w:name w:val="App A2"/>
    <w:basedOn w:val="Normal"/>
    <w:next w:val="BodyText"/>
    <w:semiHidden/>
    <w:rsid w:val="00D12F8C"/>
    <w:pPr>
      <w:keepNext/>
      <w:numPr>
        <w:ilvl w:val="1"/>
        <w:numId w:val="16"/>
      </w:numPr>
      <w:spacing w:after="240"/>
      <w:jc w:val="center"/>
      <w:outlineLvl w:val="1"/>
    </w:pPr>
    <w:rPr>
      <w:rFonts w:ascii="Arial" w:hAnsi="Arial"/>
      <w:b/>
      <w:sz w:val="28"/>
    </w:rPr>
  </w:style>
  <w:style w:type="paragraph" w:customStyle="1" w:styleId="AppB2">
    <w:name w:val="App B2"/>
    <w:basedOn w:val="Normal"/>
    <w:next w:val="BodyText"/>
    <w:semiHidden/>
    <w:rsid w:val="00D12F8C"/>
    <w:pPr>
      <w:keepNext/>
      <w:numPr>
        <w:ilvl w:val="1"/>
        <w:numId w:val="18"/>
      </w:numPr>
      <w:spacing w:after="240"/>
      <w:jc w:val="center"/>
      <w:outlineLvl w:val="1"/>
    </w:pPr>
    <w:rPr>
      <w:rFonts w:ascii="Arial" w:hAnsi="Arial"/>
      <w:b/>
      <w:sz w:val="28"/>
    </w:rPr>
  </w:style>
  <w:style w:type="paragraph" w:customStyle="1" w:styleId="AppC2">
    <w:name w:val="App C2"/>
    <w:basedOn w:val="Normal"/>
    <w:next w:val="BodyText"/>
    <w:semiHidden/>
    <w:rsid w:val="00D12F8C"/>
    <w:pPr>
      <w:keepNext/>
      <w:numPr>
        <w:ilvl w:val="1"/>
        <w:numId w:val="19"/>
      </w:numPr>
      <w:spacing w:after="240"/>
      <w:jc w:val="center"/>
      <w:outlineLvl w:val="1"/>
    </w:pPr>
    <w:rPr>
      <w:rFonts w:ascii="Arial" w:hAnsi="Arial"/>
      <w:b/>
      <w:sz w:val="28"/>
    </w:rPr>
  </w:style>
  <w:style w:type="paragraph" w:customStyle="1" w:styleId="AppD2">
    <w:name w:val="App D2"/>
    <w:basedOn w:val="Normal"/>
    <w:next w:val="BodyText"/>
    <w:semiHidden/>
    <w:rsid w:val="00D12F8C"/>
    <w:pPr>
      <w:keepNext/>
      <w:numPr>
        <w:ilvl w:val="1"/>
        <w:numId w:val="20"/>
      </w:numPr>
      <w:spacing w:after="240"/>
      <w:jc w:val="center"/>
      <w:outlineLvl w:val="1"/>
    </w:pPr>
    <w:rPr>
      <w:rFonts w:ascii="Arial" w:hAnsi="Arial"/>
      <w:b/>
      <w:sz w:val="28"/>
    </w:rPr>
  </w:style>
  <w:style w:type="paragraph" w:customStyle="1" w:styleId="AppA3">
    <w:name w:val="App A3"/>
    <w:basedOn w:val="Normal"/>
    <w:next w:val="BodyText"/>
    <w:semiHidden/>
    <w:rsid w:val="00D12F8C"/>
    <w:pPr>
      <w:keepNext/>
      <w:numPr>
        <w:ilvl w:val="2"/>
        <w:numId w:val="16"/>
      </w:numPr>
      <w:spacing w:after="240"/>
      <w:outlineLvl w:val="2"/>
    </w:pPr>
    <w:rPr>
      <w:rFonts w:ascii="Arial" w:hAnsi="Arial"/>
      <w:b/>
    </w:rPr>
  </w:style>
  <w:style w:type="paragraph" w:customStyle="1" w:styleId="AppB3">
    <w:name w:val="App B3"/>
    <w:basedOn w:val="Normal"/>
    <w:next w:val="BodyText"/>
    <w:semiHidden/>
    <w:rsid w:val="00D12F8C"/>
    <w:pPr>
      <w:keepNext/>
      <w:numPr>
        <w:ilvl w:val="2"/>
        <w:numId w:val="18"/>
      </w:numPr>
      <w:spacing w:after="240"/>
      <w:outlineLvl w:val="2"/>
    </w:pPr>
    <w:rPr>
      <w:rFonts w:ascii="Arial" w:hAnsi="Arial"/>
      <w:b/>
    </w:rPr>
  </w:style>
  <w:style w:type="paragraph" w:customStyle="1" w:styleId="AppC3">
    <w:name w:val="App C3"/>
    <w:basedOn w:val="Normal"/>
    <w:next w:val="BodyText"/>
    <w:semiHidden/>
    <w:rsid w:val="00D12F8C"/>
    <w:pPr>
      <w:keepNext/>
      <w:numPr>
        <w:ilvl w:val="2"/>
        <w:numId w:val="19"/>
      </w:numPr>
      <w:spacing w:after="240"/>
      <w:outlineLvl w:val="2"/>
    </w:pPr>
    <w:rPr>
      <w:rFonts w:ascii="Arial" w:hAnsi="Arial"/>
      <w:b/>
    </w:rPr>
  </w:style>
  <w:style w:type="paragraph" w:customStyle="1" w:styleId="AppD3">
    <w:name w:val="App D3"/>
    <w:basedOn w:val="Normal"/>
    <w:next w:val="BodyText"/>
    <w:semiHidden/>
    <w:rsid w:val="00D12F8C"/>
    <w:pPr>
      <w:keepNext/>
      <w:numPr>
        <w:ilvl w:val="2"/>
        <w:numId w:val="20"/>
      </w:numPr>
      <w:spacing w:after="240"/>
      <w:outlineLvl w:val="2"/>
    </w:pPr>
    <w:rPr>
      <w:rFonts w:ascii="Arial" w:hAnsi="Arial"/>
      <w:b/>
    </w:rPr>
  </w:style>
  <w:style w:type="paragraph" w:customStyle="1" w:styleId="AppA4">
    <w:name w:val="App A4"/>
    <w:basedOn w:val="Normal"/>
    <w:next w:val="BodyText"/>
    <w:semiHidden/>
    <w:rsid w:val="00D12F8C"/>
    <w:pPr>
      <w:numPr>
        <w:ilvl w:val="3"/>
        <w:numId w:val="16"/>
      </w:numPr>
      <w:spacing w:after="240"/>
      <w:outlineLvl w:val="3"/>
    </w:pPr>
    <w:rPr>
      <w:rFonts w:ascii="Arial" w:hAnsi="Arial"/>
      <w:b/>
      <w:i/>
    </w:rPr>
  </w:style>
  <w:style w:type="paragraph" w:customStyle="1" w:styleId="AppB4">
    <w:name w:val="App B4"/>
    <w:basedOn w:val="Normal"/>
    <w:next w:val="BodyText"/>
    <w:semiHidden/>
    <w:rsid w:val="00D12F8C"/>
    <w:pPr>
      <w:numPr>
        <w:ilvl w:val="3"/>
        <w:numId w:val="18"/>
      </w:numPr>
      <w:spacing w:after="240"/>
      <w:outlineLvl w:val="3"/>
    </w:pPr>
    <w:rPr>
      <w:rFonts w:ascii="Arial" w:hAnsi="Arial"/>
      <w:b/>
      <w:i/>
    </w:rPr>
  </w:style>
  <w:style w:type="paragraph" w:customStyle="1" w:styleId="AppC4">
    <w:name w:val="App C4"/>
    <w:basedOn w:val="Normal"/>
    <w:next w:val="BodyText"/>
    <w:semiHidden/>
    <w:rsid w:val="00D12F8C"/>
    <w:pPr>
      <w:numPr>
        <w:ilvl w:val="3"/>
        <w:numId w:val="19"/>
      </w:numPr>
      <w:spacing w:after="240"/>
      <w:outlineLvl w:val="3"/>
    </w:pPr>
    <w:rPr>
      <w:rFonts w:ascii="Arial" w:hAnsi="Arial"/>
      <w:b/>
      <w:i/>
    </w:rPr>
  </w:style>
  <w:style w:type="paragraph" w:customStyle="1" w:styleId="AppD4">
    <w:name w:val="App D4"/>
    <w:basedOn w:val="Normal"/>
    <w:next w:val="BodyText"/>
    <w:semiHidden/>
    <w:rsid w:val="00D12F8C"/>
    <w:pPr>
      <w:numPr>
        <w:ilvl w:val="3"/>
        <w:numId w:val="20"/>
      </w:numPr>
      <w:spacing w:after="240"/>
      <w:outlineLvl w:val="3"/>
    </w:pPr>
    <w:rPr>
      <w:rFonts w:ascii="Arial" w:hAnsi="Arial"/>
      <w:b/>
      <w:i/>
    </w:rPr>
  </w:style>
  <w:style w:type="paragraph" w:customStyle="1" w:styleId="AppE1">
    <w:name w:val="App E1"/>
    <w:basedOn w:val="Normal"/>
    <w:next w:val="BodyText"/>
    <w:semiHidden/>
    <w:rsid w:val="00D12F8C"/>
    <w:pPr>
      <w:numPr>
        <w:numId w:val="21"/>
      </w:numPr>
      <w:spacing w:after="240"/>
      <w:jc w:val="center"/>
      <w:outlineLvl w:val="0"/>
    </w:pPr>
    <w:rPr>
      <w:rFonts w:ascii="Arial" w:hAnsi="Arial"/>
      <w:b/>
      <w:sz w:val="28"/>
    </w:rPr>
  </w:style>
  <w:style w:type="paragraph" w:customStyle="1" w:styleId="AppE2">
    <w:name w:val="App E2"/>
    <w:basedOn w:val="Normal"/>
    <w:next w:val="BodyText"/>
    <w:semiHidden/>
    <w:rsid w:val="00D12F8C"/>
    <w:pPr>
      <w:keepNext/>
      <w:numPr>
        <w:ilvl w:val="1"/>
        <w:numId w:val="21"/>
      </w:numPr>
      <w:spacing w:after="240"/>
      <w:jc w:val="center"/>
      <w:outlineLvl w:val="1"/>
    </w:pPr>
    <w:rPr>
      <w:rFonts w:ascii="Arial" w:hAnsi="Arial"/>
      <w:b/>
      <w:sz w:val="28"/>
    </w:rPr>
  </w:style>
  <w:style w:type="paragraph" w:customStyle="1" w:styleId="AppE3">
    <w:name w:val="App E3"/>
    <w:basedOn w:val="Normal"/>
    <w:next w:val="BodyText"/>
    <w:semiHidden/>
    <w:rsid w:val="00D12F8C"/>
    <w:pPr>
      <w:keepNext/>
      <w:numPr>
        <w:ilvl w:val="2"/>
        <w:numId w:val="21"/>
      </w:numPr>
      <w:spacing w:after="240"/>
      <w:outlineLvl w:val="2"/>
    </w:pPr>
    <w:rPr>
      <w:rFonts w:ascii="Arial" w:hAnsi="Arial"/>
      <w:b/>
    </w:rPr>
  </w:style>
  <w:style w:type="paragraph" w:customStyle="1" w:styleId="AppE4">
    <w:name w:val="App E4"/>
    <w:basedOn w:val="Normal"/>
    <w:next w:val="BodyText"/>
    <w:semiHidden/>
    <w:rsid w:val="00D12F8C"/>
    <w:pPr>
      <w:numPr>
        <w:ilvl w:val="3"/>
        <w:numId w:val="21"/>
      </w:numPr>
      <w:spacing w:after="240"/>
      <w:outlineLvl w:val="3"/>
    </w:pPr>
    <w:rPr>
      <w:rFonts w:ascii="Arial" w:hAnsi="Arial"/>
      <w:b/>
      <w:i/>
    </w:rPr>
  </w:style>
  <w:style w:type="paragraph" w:customStyle="1" w:styleId="AppF2">
    <w:name w:val="App F2"/>
    <w:basedOn w:val="Normal"/>
    <w:next w:val="BodyText"/>
    <w:semiHidden/>
    <w:rsid w:val="00D12F8C"/>
    <w:pPr>
      <w:keepNext/>
      <w:numPr>
        <w:ilvl w:val="1"/>
        <w:numId w:val="22"/>
      </w:numPr>
      <w:spacing w:after="240"/>
      <w:jc w:val="center"/>
      <w:outlineLvl w:val="1"/>
    </w:pPr>
    <w:rPr>
      <w:rFonts w:ascii="Arial" w:hAnsi="Arial"/>
      <w:b/>
      <w:sz w:val="28"/>
    </w:rPr>
  </w:style>
  <w:style w:type="paragraph" w:customStyle="1" w:styleId="AppF3">
    <w:name w:val="App F3"/>
    <w:basedOn w:val="Normal"/>
    <w:next w:val="BodyText"/>
    <w:semiHidden/>
    <w:rsid w:val="00D12F8C"/>
    <w:pPr>
      <w:keepNext/>
      <w:numPr>
        <w:ilvl w:val="2"/>
        <w:numId w:val="22"/>
      </w:numPr>
      <w:spacing w:after="240"/>
      <w:outlineLvl w:val="2"/>
    </w:pPr>
    <w:rPr>
      <w:rFonts w:ascii="Arial" w:hAnsi="Arial"/>
      <w:b/>
    </w:rPr>
  </w:style>
  <w:style w:type="paragraph" w:customStyle="1" w:styleId="AppF4">
    <w:name w:val="App F4"/>
    <w:basedOn w:val="Normal"/>
    <w:next w:val="BodyText"/>
    <w:semiHidden/>
    <w:rsid w:val="00D12F8C"/>
    <w:pPr>
      <w:numPr>
        <w:ilvl w:val="3"/>
        <w:numId w:val="22"/>
      </w:numPr>
      <w:spacing w:after="240"/>
      <w:outlineLvl w:val="3"/>
    </w:pPr>
    <w:rPr>
      <w:rFonts w:ascii="Arial" w:hAnsi="Arial"/>
      <w:b/>
      <w:i/>
    </w:rPr>
  </w:style>
  <w:style w:type="paragraph" w:customStyle="1" w:styleId="AppG1">
    <w:name w:val="App G1"/>
    <w:basedOn w:val="Normal"/>
    <w:next w:val="BodyText"/>
    <w:semiHidden/>
    <w:rsid w:val="00D12F8C"/>
    <w:pPr>
      <w:numPr>
        <w:numId w:val="23"/>
      </w:numPr>
      <w:spacing w:after="240"/>
      <w:jc w:val="center"/>
      <w:outlineLvl w:val="0"/>
    </w:pPr>
    <w:rPr>
      <w:rFonts w:ascii="Arial" w:hAnsi="Arial"/>
      <w:b/>
      <w:sz w:val="28"/>
    </w:rPr>
  </w:style>
  <w:style w:type="paragraph" w:customStyle="1" w:styleId="AppG2">
    <w:name w:val="App G2"/>
    <w:basedOn w:val="Normal"/>
    <w:next w:val="BodyText"/>
    <w:semiHidden/>
    <w:rsid w:val="00D12F8C"/>
    <w:pPr>
      <w:keepNext/>
      <w:numPr>
        <w:ilvl w:val="1"/>
        <w:numId w:val="23"/>
      </w:numPr>
      <w:spacing w:after="240"/>
      <w:jc w:val="center"/>
      <w:outlineLvl w:val="1"/>
    </w:pPr>
    <w:rPr>
      <w:rFonts w:ascii="Arial" w:hAnsi="Arial"/>
      <w:b/>
      <w:sz w:val="28"/>
    </w:rPr>
  </w:style>
  <w:style w:type="paragraph" w:customStyle="1" w:styleId="AppG3">
    <w:name w:val="App G3"/>
    <w:basedOn w:val="Normal"/>
    <w:next w:val="BodyText"/>
    <w:semiHidden/>
    <w:rsid w:val="00D12F8C"/>
    <w:pPr>
      <w:keepNext/>
      <w:numPr>
        <w:ilvl w:val="2"/>
        <w:numId w:val="23"/>
      </w:numPr>
      <w:spacing w:after="240"/>
      <w:outlineLvl w:val="2"/>
    </w:pPr>
    <w:rPr>
      <w:rFonts w:ascii="Arial" w:hAnsi="Arial"/>
      <w:b/>
    </w:rPr>
  </w:style>
  <w:style w:type="paragraph" w:customStyle="1" w:styleId="AppG4">
    <w:name w:val="App G4"/>
    <w:basedOn w:val="Normal"/>
    <w:next w:val="BodyText"/>
    <w:semiHidden/>
    <w:rsid w:val="00D12F8C"/>
    <w:pPr>
      <w:numPr>
        <w:ilvl w:val="3"/>
        <w:numId w:val="23"/>
      </w:numPr>
      <w:spacing w:after="240"/>
      <w:outlineLvl w:val="3"/>
    </w:pPr>
    <w:rPr>
      <w:rFonts w:ascii="Arial" w:hAnsi="Arial"/>
      <w:b/>
      <w:i/>
    </w:rPr>
  </w:style>
  <w:style w:type="paragraph" w:customStyle="1" w:styleId="AppH1">
    <w:name w:val="App H1"/>
    <w:basedOn w:val="Normal"/>
    <w:next w:val="BodyText"/>
    <w:semiHidden/>
    <w:rsid w:val="00D12F8C"/>
    <w:pPr>
      <w:numPr>
        <w:numId w:val="24"/>
      </w:numPr>
      <w:spacing w:after="240"/>
      <w:jc w:val="center"/>
      <w:outlineLvl w:val="0"/>
    </w:pPr>
    <w:rPr>
      <w:rFonts w:ascii="Arial" w:hAnsi="Arial"/>
      <w:b/>
      <w:sz w:val="28"/>
    </w:rPr>
  </w:style>
  <w:style w:type="paragraph" w:customStyle="1" w:styleId="AppH2">
    <w:name w:val="App H2"/>
    <w:basedOn w:val="Normal"/>
    <w:next w:val="BodyText"/>
    <w:semiHidden/>
    <w:rsid w:val="00D12F8C"/>
    <w:pPr>
      <w:keepNext/>
      <w:numPr>
        <w:ilvl w:val="1"/>
        <w:numId w:val="24"/>
      </w:numPr>
      <w:spacing w:after="240"/>
      <w:jc w:val="center"/>
      <w:outlineLvl w:val="1"/>
    </w:pPr>
    <w:rPr>
      <w:rFonts w:ascii="Arial" w:hAnsi="Arial"/>
      <w:b/>
      <w:sz w:val="28"/>
    </w:rPr>
  </w:style>
  <w:style w:type="paragraph" w:customStyle="1" w:styleId="AppH3">
    <w:name w:val="App H3"/>
    <w:basedOn w:val="Normal"/>
    <w:next w:val="BodyText"/>
    <w:semiHidden/>
    <w:rsid w:val="00D12F8C"/>
    <w:pPr>
      <w:keepNext/>
      <w:numPr>
        <w:ilvl w:val="2"/>
        <w:numId w:val="24"/>
      </w:numPr>
      <w:spacing w:after="240"/>
      <w:outlineLvl w:val="2"/>
    </w:pPr>
    <w:rPr>
      <w:rFonts w:ascii="Arial" w:hAnsi="Arial"/>
      <w:b/>
    </w:rPr>
  </w:style>
  <w:style w:type="paragraph" w:customStyle="1" w:styleId="AppH4">
    <w:name w:val="App H4"/>
    <w:basedOn w:val="Normal"/>
    <w:next w:val="BodyText"/>
    <w:semiHidden/>
    <w:rsid w:val="00D12F8C"/>
    <w:pPr>
      <w:numPr>
        <w:ilvl w:val="3"/>
        <w:numId w:val="24"/>
      </w:numPr>
      <w:spacing w:after="240"/>
      <w:outlineLvl w:val="3"/>
    </w:pPr>
    <w:rPr>
      <w:rFonts w:ascii="Arial" w:hAnsi="Arial"/>
      <w:b/>
      <w:i/>
    </w:rPr>
  </w:style>
  <w:style w:type="paragraph" w:customStyle="1" w:styleId="AppI1">
    <w:name w:val="App I1"/>
    <w:basedOn w:val="Normal"/>
    <w:next w:val="BodyText"/>
    <w:semiHidden/>
    <w:rsid w:val="00D12F8C"/>
    <w:pPr>
      <w:numPr>
        <w:numId w:val="25"/>
      </w:numPr>
      <w:spacing w:after="240"/>
      <w:jc w:val="center"/>
      <w:outlineLvl w:val="0"/>
    </w:pPr>
    <w:rPr>
      <w:rFonts w:ascii="Arial" w:hAnsi="Arial"/>
      <w:b/>
      <w:sz w:val="28"/>
    </w:rPr>
  </w:style>
  <w:style w:type="paragraph" w:customStyle="1" w:styleId="AppI2">
    <w:name w:val="App I2"/>
    <w:basedOn w:val="Normal"/>
    <w:next w:val="BodyText"/>
    <w:semiHidden/>
    <w:rsid w:val="00D12F8C"/>
    <w:pPr>
      <w:keepNext/>
      <w:numPr>
        <w:ilvl w:val="1"/>
        <w:numId w:val="25"/>
      </w:numPr>
      <w:spacing w:after="240"/>
      <w:jc w:val="center"/>
      <w:outlineLvl w:val="1"/>
    </w:pPr>
    <w:rPr>
      <w:rFonts w:ascii="Arial" w:hAnsi="Arial"/>
      <w:b/>
      <w:sz w:val="28"/>
    </w:rPr>
  </w:style>
  <w:style w:type="paragraph" w:customStyle="1" w:styleId="AppI3">
    <w:name w:val="App I3"/>
    <w:basedOn w:val="Normal"/>
    <w:next w:val="BodyText"/>
    <w:semiHidden/>
    <w:rsid w:val="00D12F8C"/>
    <w:pPr>
      <w:keepNext/>
      <w:numPr>
        <w:ilvl w:val="2"/>
        <w:numId w:val="25"/>
      </w:numPr>
      <w:spacing w:after="240"/>
      <w:outlineLvl w:val="2"/>
    </w:pPr>
    <w:rPr>
      <w:rFonts w:ascii="Arial" w:hAnsi="Arial"/>
      <w:b/>
    </w:rPr>
  </w:style>
  <w:style w:type="paragraph" w:customStyle="1" w:styleId="AppI4">
    <w:name w:val="App I4"/>
    <w:basedOn w:val="Normal"/>
    <w:next w:val="BodyText"/>
    <w:semiHidden/>
    <w:rsid w:val="00D12F8C"/>
    <w:pPr>
      <w:numPr>
        <w:ilvl w:val="3"/>
        <w:numId w:val="25"/>
      </w:numPr>
      <w:spacing w:after="240"/>
      <w:outlineLvl w:val="3"/>
    </w:pPr>
    <w:rPr>
      <w:rFonts w:ascii="Arial" w:hAnsi="Arial"/>
      <w:b/>
      <w:i/>
    </w:rPr>
  </w:style>
  <w:style w:type="paragraph" w:customStyle="1" w:styleId="AppJ1">
    <w:name w:val="App J1"/>
    <w:basedOn w:val="Normal"/>
    <w:next w:val="BodyText"/>
    <w:semiHidden/>
    <w:rsid w:val="00D12F8C"/>
    <w:pPr>
      <w:numPr>
        <w:numId w:val="26"/>
      </w:numPr>
      <w:spacing w:after="240"/>
      <w:jc w:val="center"/>
      <w:outlineLvl w:val="0"/>
    </w:pPr>
    <w:rPr>
      <w:rFonts w:ascii="Arial" w:hAnsi="Arial"/>
      <w:b/>
      <w:sz w:val="28"/>
    </w:rPr>
  </w:style>
  <w:style w:type="paragraph" w:customStyle="1" w:styleId="AppJ2">
    <w:name w:val="App J2"/>
    <w:basedOn w:val="Normal"/>
    <w:next w:val="BodyText"/>
    <w:semiHidden/>
    <w:rsid w:val="00D12F8C"/>
    <w:pPr>
      <w:keepNext/>
      <w:numPr>
        <w:ilvl w:val="1"/>
        <w:numId w:val="26"/>
      </w:numPr>
      <w:spacing w:after="240"/>
      <w:jc w:val="center"/>
      <w:outlineLvl w:val="1"/>
    </w:pPr>
    <w:rPr>
      <w:rFonts w:ascii="Arial" w:hAnsi="Arial"/>
      <w:b/>
      <w:sz w:val="28"/>
    </w:rPr>
  </w:style>
  <w:style w:type="paragraph" w:customStyle="1" w:styleId="AppJ3">
    <w:name w:val="App J3"/>
    <w:basedOn w:val="Normal"/>
    <w:next w:val="BodyText"/>
    <w:semiHidden/>
    <w:rsid w:val="00D12F8C"/>
    <w:pPr>
      <w:keepNext/>
      <w:numPr>
        <w:ilvl w:val="2"/>
        <w:numId w:val="26"/>
      </w:numPr>
      <w:spacing w:after="240"/>
      <w:outlineLvl w:val="2"/>
    </w:pPr>
    <w:rPr>
      <w:rFonts w:ascii="Arial" w:hAnsi="Arial"/>
      <w:b/>
    </w:rPr>
  </w:style>
  <w:style w:type="paragraph" w:customStyle="1" w:styleId="AppJ4">
    <w:name w:val="App J4"/>
    <w:basedOn w:val="Normal"/>
    <w:next w:val="BodyText"/>
    <w:semiHidden/>
    <w:rsid w:val="00D12F8C"/>
    <w:pPr>
      <w:numPr>
        <w:ilvl w:val="3"/>
        <w:numId w:val="26"/>
      </w:numPr>
      <w:spacing w:after="240"/>
      <w:outlineLvl w:val="3"/>
    </w:pPr>
    <w:rPr>
      <w:rFonts w:ascii="Arial" w:hAnsi="Arial"/>
      <w:b/>
      <w:i/>
    </w:rPr>
  </w:style>
  <w:style w:type="paragraph" w:customStyle="1" w:styleId="AppK1">
    <w:name w:val="App K1"/>
    <w:basedOn w:val="Normal"/>
    <w:next w:val="BodyText"/>
    <w:semiHidden/>
    <w:rsid w:val="00D12F8C"/>
    <w:pPr>
      <w:numPr>
        <w:numId w:val="27"/>
      </w:numPr>
      <w:spacing w:after="240"/>
      <w:jc w:val="center"/>
      <w:outlineLvl w:val="0"/>
    </w:pPr>
    <w:rPr>
      <w:rFonts w:ascii="Arial" w:hAnsi="Arial"/>
      <w:b/>
      <w:sz w:val="28"/>
    </w:rPr>
  </w:style>
  <w:style w:type="paragraph" w:customStyle="1" w:styleId="AppK2">
    <w:name w:val="App K2"/>
    <w:basedOn w:val="Normal"/>
    <w:next w:val="BodyText"/>
    <w:semiHidden/>
    <w:rsid w:val="00D12F8C"/>
    <w:pPr>
      <w:keepNext/>
      <w:numPr>
        <w:ilvl w:val="1"/>
        <w:numId w:val="27"/>
      </w:numPr>
      <w:spacing w:after="240"/>
      <w:jc w:val="center"/>
      <w:outlineLvl w:val="1"/>
    </w:pPr>
    <w:rPr>
      <w:rFonts w:ascii="Arial" w:hAnsi="Arial"/>
      <w:b/>
      <w:sz w:val="28"/>
    </w:rPr>
  </w:style>
  <w:style w:type="paragraph" w:customStyle="1" w:styleId="AppK3">
    <w:name w:val="App K3"/>
    <w:basedOn w:val="Normal"/>
    <w:next w:val="BodyText"/>
    <w:semiHidden/>
    <w:rsid w:val="00D12F8C"/>
    <w:pPr>
      <w:keepNext/>
      <w:numPr>
        <w:ilvl w:val="2"/>
        <w:numId w:val="27"/>
      </w:numPr>
      <w:spacing w:after="240"/>
      <w:outlineLvl w:val="2"/>
    </w:pPr>
    <w:rPr>
      <w:rFonts w:ascii="Arial" w:hAnsi="Arial"/>
      <w:b/>
    </w:rPr>
  </w:style>
  <w:style w:type="paragraph" w:customStyle="1" w:styleId="AppK4">
    <w:name w:val="App K4"/>
    <w:basedOn w:val="Normal"/>
    <w:next w:val="BodyText"/>
    <w:semiHidden/>
    <w:rsid w:val="00D12F8C"/>
    <w:pPr>
      <w:numPr>
        <w:ilvl w:val="3"/>
        <w:numId w:val="27"/>
      </w:numPr>
      <w:spacing w:after="240"/>
      <w:outlineLvl w:val="3"/>
    </w:pPr>
    <w:rPr>
      <w:rFonts w:ascii="Arial" w:hAnsi="Arial"/>
      <w:b/>
      <w:i/>
    </w:rPr>
  </w:style>
  <w:style w:type="paragraph" w:customStyle="1" w:styleId="AppL1">
    <w:name w:val="App L1"/>
    <w:basedOn w:val="Normal"/>
    <w:next w:val="BodyText"/>
    <w:semiHidden/>
    <w:rsid w:val="00D12F8C"/>
    <w:pPr>
      <w:numPr>
        <w:numId w:val="28"/>
      </w:numPr>
      <w:spacing w:after="240"/>
      <w:jc w:val="center"/>
      <w:outlineLvl w:val="0"/>
    </w:pPr>
    <w:rPr>
      <w:rFonts w:ascii="Arial" w:hAnsi="Arial"/>
      <w:b/>
      <w:sz w:val="28"/>
    </w:rPr>
  </w:style>
  <w:style w:type="paragraph" w:customStyle="1" w:styleId="AppL2">
    <w:name w:val="App L2"/>
    <w:basedOn w:val="Normal"/>
    <w:next w:val="BodyText"/>
    <w:semiHidden/>
    <w:rsid w:val="00D12F8C"/>
    <w:pPr>
      <w:keepNext/>
      <w:numPr>
        <w:ilvl w:val="1"/>
        <w:numId w:val="28"/>
      </w:numPr>
      <w:spacing w:after="240"/>
      <w:jc w:val="center"/>
      <w:outlineLvl w:val="1"/>
    </w:pPr>
    <w:rPr>
      <w:rFonts w:ascii="Arial" w:hAnsi="Arial"/>
      <w:b/>
      <w:sz w:val="28"/>
    </w:rPr>
  </w:style>
  <w:style w:type="paragraph" w:customStyle="1" w:styleId="AppL3">
    <w:name w:val="App L3"/>
    <w:basedOn w:val="Normal"/>
    <w:next w:val="BodyText"/>
    <w:semiHidden/>
    <w:rsid w:val="00D12F8C"/>
    <w:pPr>
      <w:keepNext/>
      <w:numPr>
        <w:ilvl w:val="2"/>
        <w:numId w:val="28"/>
      </w:numPr>
      <w:spacing w:after="240"/>
      <w:outlineLvl w:val="2"/>
    </w:pPr>
    <w:rPr>
      <w:rFonts w:ascii="Arial" w:hAnsi="Arial"/>
      <w:b/>
    </w:rPr>
  </w:style>
  <w:style w:type="paragraph" w:customStyle="1" w:styleId="AppL4">
    <w:name w:val="App L4"/>
    <w:basedOn w:val="Normal"/>
    <w:next w:val="BodyText"/>
    <w:semiHidden/>
    <w:rsid w:val="00D12F8C"/>
    <w:pPr>
      <w:numPr>
        <w:ilvl w:val="3"/>
        <w:numId w:val="28"/>
      </w:numPr>
      <w:spacing w:after="240"/>
      <w:outlineLvl w:val="3"/>
    </w:pPr>
    <w:rPr>
      <w:rFonts w:ascii="Arial" w:hAnsi="Arial"/>
      <w:b/>
      <w:i/>
    </w:rPr>
  </w:style>
  <w:style w:type="paragraph" w:customStyle="1" w:styleId="AppM1">
    <w:name w:val="App M1"/>
    <w:basedOn w:val="Normal"/>
    <w:next w:val="BodyText"/>
    <w:semiHidden/>
    <w:rsid w:val="00D12F8C"/>
    <w:pPr>
      <w:numPr>
        <w:numId w:val="29"/>
      </w:numPr>
      <w:spacing w:after="240"/>
      <w:jc w:val="center"/>
      <w:outlineLvl w:val="0"/>
    </w:pPr>
    <w:rPr>
      <w:rFonts w:ascii="Arial" w:hAnsi="Arial"/>
      <w:b/>
      <w:sz w:val="28"/>
    </w:rPr>
  </w:style>
  <w:style w:type="paragraph" w:customStyle="1" w:styleId="AppM2">
    <w:name w:val="App M2"/>
    <w:basedOn w:val="Normal"/>
    <w:next w:val="BodyText"/>
    <w:semiHidden/>
    <w:rsid w:val="00D12F8C"/>
    <w:pPr>
      <w:keepNext/>
      <w:numPr>
        <w:ilvl w:val="1"/>
        <w:numId w:val="29"/>
      </w:numPr>
      <w:spacing w:after="240"/>
      <w:jc w:val="center"/>
      <w:outlineLvl w:val="1"/>
    </w:pPr>
    <w:rPr>
      <w:rFonts w:ascii="Arial" w:hAnsi="Arial"/>
      <w:b/>
      <w:sz w:val="28"/>
    </w:rPr>
  </w:style>
  <w:style w:type="paragraph" w:customStyle="1" w:styleId="AppM3">
    <w:name w:val="App M3"/>
    <w:basedOn w:val="Normal"/>
    <w:next w:val="BodyText"/>
    <w:semiHidden/>
    <w:rsid w:val="00D12F8C"/>
    <w:pPr>
      <w:keepNext/>
      <w:numPr>
        <w:ilvl w:val="2"/>
        <w:numId w:val="29"/>
      </w:numPr>
      <w:spacing w:after="240"/>
      <w:outlineLvl w:val="2"/>
    </w:pPr>
    <w:rPr>
      <w:rFonts w:ascii="Arial" w:hAnsi="Arial"/>
      <w:b/>
    </w:rPr>
  </w:style>
  <w:style w:type="paragraph" w:customStyle="1" w:styleId="AppM4">
    <w:name w:val="App M4"/>
    <w:basedOn w:val="Normal"/>
    <w:next w:val="BodyText"/>
    <w:semiHidden/>
    <w:rsid w:val="00D12F8C"/>
    <w:pPr>
      <w:numPr>
        <w:ilvl w:val="3"/>
        <w:numId w:val="29"/>
      </w:numPr>
      <w:spacing w:after="240"/>
      <w:outlineLvl w:val="3"/>
    </w:pPr>
    <w:rPr>
      <w:rFonts w:ascii="Arial" w:hAnsi="Arial"/>
      <w:b/>
      <w:i/>
    </w:rPr>
  </w:style>
  <w:style w:type="paragraph" w:customStyle="1" w:styleId="AppN1">
    <w:name w:val="App N1"/>
    <w:basedOn w:val="Normal"/>
    <w:next w:val="BodyText"/>
    <w:semiHidden/>
    <w:rsid w:val="00D12F8C"/>
    <w:pPr>
      <w:numPr>
        <w:numId w:val="30"/>
      </w:numPr>
      <w:spacing w:after="240"/>
      <w:jc w:val="center"/>
      <w:outlineLvl w:val="0"/>
    </w:pPr>
    <w:rPr>
      <w:rFonts w:ascii="Arial" w:hAnsi="Arial"/>
      <w:b/>
      <w:sz w:val="28"/>
    </w:rPr>
  </w:style>
  <w:style w:type="paragraph" w:customStyle="1" w:styleId="AppN2">
    <w:name w:val="App N2"/>
    <w:basedOn w:val="Normal"/>
    <w:next w:val="BodyText"/>
    <w:semiHidden/>
    <w:rsid w:val="00D12F8C"/>
    <w:pPr>
      <w:keepNext/>
      <w:numPr>
        <w:ilvl w:val="1"/>
        <w:numId w:val="30"/>
      </w:numPr>
      <w:spacing w:after="240"/>
      <w:jc w:val="center"/>
      <w:outlineLvl w:val="1"/>
    </w:pPr>
    <w:rPr>
      <w:rFonts w:ascii="Arial" w:hAnsi="Arial"/>
      <w:b/>
      <w:sz w:val="28"/>
    </w:rPr>
  </w:style>
  <w:style w:type="paragraph" w:customStyle="1" w:styleId="AppN3">
    <w:name w:val="App N3"/>
    <w:basedOn w:val="Normal"/>
    <w:next w:val="BodyText"/>
    <w:semiHidden/>
    <w:rsid w:val="00D12F8C"/>
    <w:pPr>
      <w:keepNext/>
      <w:numPr>
        <w:ilvl w:val="2"/>
        <w:numId w:val="30"/>
      </w:numPr>
      <w:spacing w:after="240"/>
      <w:outlineLvl w:val="2"/>
    </w:pPr>
    <w:rPr>
      <w:rFonts w:ascii="Arial" w:hAnsi="Arial"/>
      <w:b/>
    </w:rPr>
  </w:style>
  <w:style w:type="paragraph" w:customStyle="1" w:styleId="AppN4">
    <w:name w:val="App N4"/>
    <w:basedOn w:val="Normal"/>
    <w:next w:val="BodyText"/>
    <w:semiHidden/>
    <w:rsid w:val="00D12F8C"/>
    <w:pPr>
      <w:numPr>
        <w:ilvl w:val="3"/>
        <w:numId w:val="30"/>
      </w:numPr>
      <w:spacing w:after="240"/>
      <w:outlineLvl w:val="3"/>
    </w:pPr>
    <w:rPr>
      <w:rFonts w:ascii="Arial" w:hAnsi="Arial"/>
      <w:b/>
      <w:i/>
    </w:rPr>
  </w:style>
  <w:style w:type="paragraph" w:customStyle="1" w:styleId="AppO1">
    <w:name w:val="App O1"/>
    <w:basedOn w:val="Normal"/>
    <w:next w:val="BodyText"/>
    <w:semiHidden/>
    <w:rsid w:val="00D12F8C"/>
    <w:pPr>
      <w:numPr>
        <w:numId w:val="31"/>
      </w:numPr>
      <w:spacing w:after="240"/>
      <w:jc w:val="center"/>
      <w:outlineLvl w:val="0"/>
    </w:pPr>
    <w:rPr>
      <w:rFonts w:ascii="Arial" w:hAnsi="Arial"/>
      <w:b/>
      <w:sz w:val="28"/>
    </w:rPr>
  </w:style>
  <w:style w:type="paragraph" w:customStyle="1" w:styleId="AppO2">
    <w:name w:val="App O2"/>
    <w:basedOn w:val="Normal"/>
    <w:next w:val="BodyText"/>
    <w:semiHidden/>
    <w:rsid w:val="00D12F8C"/>
    <w:pPr>
      <w:keepNext/>
      <w:numPr>
        <w:ilvl w:val="1"/>
        <w:numId w:val="31"/>
      </w:numPr>
      <w:spacing w:after="240"/>
      <w:jc w:val="center"/>
      <w:outlineLvl w:val="1"/>
    </w:pPr>
    <w:rPr>
      <w:rFonts w:ascii="Arial" w:hAnsi="Arial"/>
      <w:b/>
      <w:sz w:val="28"/>
    </w:rPr>
  </w:style>
  <w:style w:type="paragraph" w:customStyle="1" w:styleId="AppO3">
    <w:name w:val="App O3"/>
    <w:basedOn w:val="Normal"/>
    <w:next w:val="BodyText"/>
    <w:semiHidden/>
    <w:rsid w:val="00D12F8C"/>
    <w:pPr>
      <w:keepNext/>
      <w:numPr>
        <w:ilvl w:val="2"/>
        <w:numId w:val="31"/>
      </w:numPr>
      <w:spacing w:after="240"/>
      <w:outlineLvl w:val="2"/>
    </w:pPr>
    <w:rPr>
      <w:rFonts w:ascii="Arial" w:hAnsi="Arial"/>
      <w:b/>
    </w:rPr>
  </w:style>
  <w:style w:type="paragraph" w:customStyle="1" w:styleId="AppO4">
    <w:name w:val="App O4"/>
    <w:basedOn w:val="Normal"/>
    <w:next w:val="BodyText"/>
    <w:semiHidden/>
    <w:rsid w:val="00D12F8C"/>
    <w:pPr>
      <w:numPr>
        <w:ilvl w:val="3"/>
        <w:numId w:val="31"/>
      </w:numPr>
      <w:spacing w:after="240"/>
      <w:outlineLvl w:val="3"/>
    </w:pPr>
    <w:rPr>
      <w:rFonts w:ascii="Arial" w:hAnsi="Arial"/>
      <w:b/>
      <w:i/>
    </w:rPr>
  </w:style>
  <w:style w:type="paragraph" w:customStyle="1" w:styleId="AppP1">
    <w:name w:val="App P1"/>
    <w:basedOn w:val="Normal"/>
    <w:next w:val="BodyText"/>
    <w:semiHidden/>
    <w:rsid w:val="00D12F8C"/>
    <w:pPr>
      <w:numPr>
        <w:numId w:val="32"/>
      </w:numPr>
      <w:spacing w:after="240"/>
      <w:jc w:val="center"/>
      <w:outlineLvl w:val="0"/>
    </w:pPr>
    <w:rPr>
      <w:rFonts w:ascii="Arial" w:hAnsi="Arial"/>
      <w:b/>
      <w:sz w:val="28"/>
    </w:rPr>
  </w:style>
  <w:style w:type="paragraph" w:customStyle="1" w:styleId="AppP2">
    <w:name w:val="App P2"/>
    <w:basedOn w:val="Normal"/>
    <w:next w:val="BodyText"/>
    <w:semiHidden/>
    <w:rsid w:val="00D12F8C"/>
    <w:pPr>
      <w:keepNext/>
      <w:numPr>
        <w:ilvl w:val="1"/>
        <w:numId w:val="32"/>
      </w:numPr>
      <w:spacing w:after="240"/>
      <w:jc w:val="center"/>
      <w:outlineLvl w:val="1"/>
    </w:pPr>
    <w:rPr>
      <w:rFonts w:ascii="Arial" w:hAnsi="Arial"/>
      <w:b/>
      <w:sz w:val="28"/>
    </w:rPr>
  </w:style>
  <w:style w:type="paragraph" w:customStyle="1" w:styleId="AppP3">
    <w:name w:val="App P3"/>
    <w:basedOn w:val="Normal"/>
    <w:next w:val="BodyText"/>
    <w:semiHidden/>
    <w:rsid w:val="00D12F8C"/>
    <w:pPr>
      <w:keepNext/>
      <w:numPr>
        <w:ilvl w:val="2"/>
        <w:numId w:val="32"/>
      </w:numPr>
      <w:spacing w:after="240"/>
      <w:outlineLvl w:val="2"/>
    </w:pPr>
    <w:rPr>
      <w:rFonts w:ascii="Arial" w:hAnsi="Arial"/>
      <w:b/>
    </w:rPr>
  </w:style>
  <w:style w:type="paragraph" w:customStyle="1" w:styleId="AppP4">
    <w:name w:val="App P4"/>
    <w:basedOn w:val="Normal"/>
    <w:next w:val="BodyText"/>
    <w:semiHidden/>
    <w:rsid w:val="00D12F8C"/>
    <w:pPr>
      <w:numPr>
        <w:ilvl w:val="3"/>
        <w:numId w:val="32"/>
      </w:numPr>
      <w:spacing w:after="240"/>
      <w:outlineLvl w:val="3"/>
    </w:pPr>
    <w:rPr>
      <w:rFonts w:ascii="Arial" w:hAnsi="Arial"/>
      <w:b/>
      <w:i/>
    </w:rPr>
  </w:style>
  <w:style w:type="paragraph" w:customStyle="1" w:styleId="AppQ1">
    <w:name w:val="App Q1"/>
    <w:basedOn w:val="Normal"/>
    <w:next w:val="BodyText"/>
    <w:semiHidden/>
    <w:rsid w:val="00D12F8C"/>
    <w:pPr>
      <w:numPr>
        <w:numId w:val="33"/>
      </w:numPr>
      <w:spacing w:after="240"/>
      <w:jc w:val="center"/>
      <w:outlineLvl w:val="0"/>
    </w:pPr>
    <w:rPr>
      <w:rFonts w:ascii="Arial" w:hAnsi="Arial"/>
      <w:b/>
      <w:sz w:val="28"/>
    </w:rPr>
  </w:style>
  <w:style w:type="paragraph" w:customStyle="1" w:styleId="AppQ2">
    <w:name w:val="App Q2"/>
    <w:basedOn w:val="Normal"/>
    <w:next w:val="BodyText"/>
    <w:semiHidden/>
    <w:rsid w:val="00D12F8C"/>
    <w:pPr>
      <w:keepNext/>
      <w:numPr>
        <w:ilvl w:val="1"/>
        <w:numId w:val="33"/>
      </w:numPr>
      <w:spacing w:after="240"/>
      <w:jc w:val="center"/>
      <w:outlineLvl w:val="1"/>
    </w:pPr>
    <w:rPr>
      <w:rFonts w:ascii="Arial" w:hAnsi="Arial"/>
      <w:b/>
      <w:sz w:val="28"/>
    </w:rPr>
  </w:style>
  <w:style w:type="paragraph" w:customStyle="1" w:styleId="AppQ3">
    <w:name w:val="App Q3"/>
    <w:basedOn w:val="Normal"/>
    <w:next w:val="BodyText"/>
    <w:semiHidden/>
    <w:rsid w:val="00D12F8C"/>
    <w:pPr>
      <w:keepNext/>
      <w:numPr>
        <w:ilvl w:val="2"/>
        <w:numId w:val="33"/>
      </w:numPr>
      <w:spacing w:after="240"/>
      <w:outlineLvl w:val="2"/>
    </w:pPr>
    <w:rPr>
      <w:rFonts w:ascii="Arial" w:hAnsi="Arial"/>
      <w:b/>
    </w:rPr>
  </w:style>
  <w:style w:type="paragraph" w:customStyle="1" w:styleId="AppQ4">
    <w:name w:val="App Q4"/>
    <w:basedOn w:val="Normal"/>
    <w:next w:val="BodyText"/>
    <w:semiHidden/>
    <w:rsid w:val="00D12F8C"/>
    <w:pPr>
      <w:numPr>
        <w:ilvl w:val="3"/>
        <w:numId w:val="33"/>
      </w:numPr>
      <w:spacing w:after="240"/>
      <w:outlineLvl w:val="3"/>
    </w:pPr>
    <w:rPr>
      <w:rFonts w:ascii="Arial" w:hAnsi="Arial"/>
      <w:b/>
      <w:i/>
    </w:rPr>
  </w:style>
  <w:style w:type="paragraph" w:customStyle="1" w:styleId="AppR1">
    <w:name w:val="App R1"/>
    <w:basedOn w:val="Normal"/>
    <w:next w:val="BodyText"/>
    <w:semiHidden/>
    <w:rsid w:val="00D12F8C"/>
    <w:pPr>
      <w:numPr>
        <w:numId w:val="34"/>
      </w:numPr>
      <w:spacing w:after="240"/>
      <w:jc w:val="center"/>
      <w:outlineLvl w:val="0"/>
    </w:pPr>
    <w:rPr>
      <w:rFonts w:ascii="Arial" w:hAnsi="Arial"/>
      <w:b/>
      <w:sz w:val="28"/>
    </w:rPr>
  </w:style>
  <w:style w:type="paragraph" w:customStyle="1" w:styleId="AppR2">
    <w:name w:val="App R2"/>
    <w:basedOn w:val="Normal"/>
    <w:next w:val="BodyText"/>
    <w:semiHidden/>
    <w:rsid w:val="00D12F8C"/>
    <w:pPr>
      <w:keepNext/>
      <w:numPr>
        <w:ilvl w:val="1"/>
        <w:numId w:val="34"/>
      </w:numPr>
      <w:spacing w:after="240"/>
      <w:jc w:val="center"/>
      <w:outlineLvl w:val="1"/>
    </w:pPr>
    <w:rPr>
      <w:rFonts w:ascii="Arial" w:hAnsi="Arial"/>
      <w:b/>
      <w:sz w:val="28"/>
    </w:rPr>
  </w:style>
  <w:style w:type="paragraph" w:customStyle="1" w:styleId="AppR3">
    <w:name w:val="App R3"/>
    <w:basedOn w:val="Normal"/>
    <w:next w:val="BodyText"/>
    <w:semiHidden/>
    <w:rsid w:val="00D12F8C"/>
    <w:pPr>
      <w:keepNext/>
      <w:numPr>
        <w:ilvl w:val="2"/>
        <w:numId w:val="34"/>
      </w:numPr>
      <w:spacing w:after="240"/>
      <w:outlineLvl w:val="2"/>
    </w:pPr>
    <w:rPr>
      <w:rFonts w:ascii="Arial" w:hAnsi="Arial"/>
      <w:b/>
    </w:rPr>
  </w:style>
  <w:style w:type="paragraph" w:customStyle="1" w:styleId="AppR4">
    <w:name w:val="App R4"/>
    <w:basedOn w:val="Normal"/>
    <w:next w:val="BodyText"/>
    <w:semiHidden/>
    <w:rsid w:val="00D12F8C"/>
    <w:pPr>
      <w:numPr>
        <w:ilvl w:val="3"/>
        <w:numId w:val="34"/>
      </w:numPr>
      <w:spacing w:after="240"/>
      <w:outlineLvl w:val="3"/>
    </w:pPr>
    <w:rPr>
      <w:rFonts w:ascii="Arial" w:hAnsi="Arial"/>
      <w:b/>
      <w:i/>
    </w:rPr>
  </w:style>
  <w:style w:type="paragraph" w:customStyle="1" w:styleId="AppS1">
    <w:name w:val="App S1"/>
    <w:basedOn w:val="Normal"/>
    <w:next w:val="BodyText"/>
    <w:semiHidden/>
    <w:rsid w:val="00D12F8C"/>
    <w:pPr>
      <w:numPr>
        <w:numId w:val="35"/>
      </w:numPr>
      <w:spacing w:after="240"/>
      <w:jc w:val="center"/>
      <w:outlineLvl w:val="0"/>
    </w:pPr>
    <w:rPr>
      <w:rFonts w:ascii="Arial" w:hAnsi="Arial"/>
      <w:b/>
      <w:sz w:val="28"/>
    </w:rPr>
  </w:style>
  <w:style w:type="paragraph" w:customStyle="1" w:styleId="AppS2">
    <w:name w:val="App S2"/>
    <w:basedOn w:val="Normal"/>
    <w:next w:val="BodyText"/>
    <w:semiHidden/>
    <w:rsid w:val="00D12F8C"/>
    <w:pPr>
      <w:keepNext/>
      <w:numPr>
        <w:ilvl w:val="1"/>
        <w:numId w:val="35"/>
      </w:numPr>
      <w:spacing w:after="240"/>
      <w:jc w:val="center"/>
      <w:outlineLvl w:val="1"/>
    </w:pPr>
    <w:rPr>
      <w:rFonts w:ascii="Arial" w:hAnsi="Arial"/>
      <w:b/>
      <w:sz w:val="28"/>
    </w:rPr>
  </w:style>
  <w:style w:type="paragraph" w:customStyle="1" w:styleId="AppS3">
    <w:name w:val="App S3"/>
    <w:basedOn w:val="Normal"/>
    <w:next w:val="BodyText"/>
    <w:semiHidden/>
    <w:rsid w:val="00D12F8C"/>
    <w:pPr>
      <w:keepNext/>
      <w:numPr>
        <w:ilvl w:val="2"/>
        <w:numId w:val="35"/>
      </w:numPr>
      <w:spacing w:after="240"/>
      <w:outlineLvl w:val="2"/>
    </w:pPr>
    <w:rPr>
      <w:rFonts w:ascii="Arial" w:hAnsi="Arial"/>
      <w:b/>
    </w:rPr>
  </w:style>
  <w:style w:type="paragraph" w:customStyle="1" w:styleId="AppS4">
    <w:name w:val="App S4"/>
    <w:basedOn w:val="Normal"/>
    <w:next w:val="BodyText"/>
    <w:semiHidden/>
    <w:rsid w:val="00D12F8C"/>
    <w:pPr>
      <w:numPr>
        <w:ilvl w:val="3"/>
        <w:numId w:val="35"/>
      </w:numPr>
      <w:spacing w:after="240"/>
      <w:outlineLvl w:val="3"/>
    </w:pPr>
    <w:rPr>
      <w:rFonts w:ascii="Arial" w:hAnsi="Arial"/>
      <w:b/>
      <w:i/>
    </w:rPr>
  </w:style>
  <w:style w:type="paragraph" w:customStyle="1" w:styleId="AppT1">
    <w:name w:val="App T1"/>
    <w:basedOn w:val="Normal"/>
    <w:next w:val="BodyText"/>
    <w:semiHidden/>
    <w:rsid w:val="00D12F8C"/>
    <w:pPr>
      <w:numPr>
        <w:numId w:val="36"/>
      </w:numPr>
      <w:spacing w:after="240"/>
      <w:jc w:val="center"/>
      <w:outlineLvl w:val="0"/>
    </w:pPr>
    <w:rPr>
      <w:rFonts w:ascii="Arial" w:hAnsi="Arial"/>
      <w:b/>
      <w:sz w:val="28"/>
    </w:rPr>
  </w:style>
  <w:style w:type="paragraph" w:customStyle="1" w:styleId="AppT2">
    <w:name w:val="App T2"/>
    <w:basedOn w:val="Normal"/>
    <w:next w:val="BodyText"/>
    <w:semiHidden/>
    <w:rsid w:val="00D12F8C"/>
    <w:pPr>
      <w:keepNext/>
      <w:numPr>
        <w:ilvl w:val="1"/>
        <w:numId w:val="36"/>
      </w:numPr>
      <w:spacing w:after="240"/>
      <w:jc w:val="center"/>
      <w:outlineLvl w:val="1"/>
    </w:pPr>
    <w:rPr>
      <w:rFonts w:ascii="Arial" w:hAnsi="Arial"/>
      <w:b/>
      <w:sz w:val="28"/>
    </w:rPr>
  </w:style>
  <w:style w:type="paragraph" w:customStyle="1" w:styleId="AppT3">
    <w:name w:val="App T3"/>
    <w:basedOn w:val="Normal"/>
    <w:next w:val="BodyText"/>
    <w:semiHidden/>
    <w:rsid w:val="00D12F8C"/>
    <w:pPr>
      <w:keepNext/>
      <w:numPr>
        <w:ilvl w:val="2"/>
        <w:numId w:val="36"/>
      </w:numPr>
      <w:spacing w:after="240"/>
      <w:outlineLvl w:val="2"/>
    </w:pPr>
    <w:rPr>
      <w:rFonts w:ascii="Arial" w:hAnsi="Arial"/>
      <w:b/>
    </w:rPr>
  </w:style>
  <w:style w:type="paragraph" w:customStyle="1" w:styleId="AppT4">
    <w:name w:val="App T4"/>
    <w:basedOn w:val="Normal"/>
    <w:next w:val="BodyText"/>
    <w:semiHidden/>
    <w:rsid w:val="00D12F8C"/>
    <w:pPr>
      <w:numPr>
        <w:ilvl w:val="3"/>
        <w:numId w:val="36"/>
      </w:numPr>
      <w:spacing w:after="240"/>
      <w:outlineLvl w:val="3"/>
    </w:pPr>
    <w:rPr>
      <w:rFonts w:ascii="Arial" w:hAnsi="Arial"/>
      <w:b/>
      <w:i/>
    </w:rPr>
  </w:style>
  <w:style w:type="paragraph" w:customStyle="1" w:styleId="AppU1">
    <w:name w:val="App U1"/>
    <w:basedOn w:val="Normal"/>
    <w:next w:val="BodyText"/>
    <w:semiHidden/>
    <w:rsid w:val="00D12F8C"/>
    <w:pPr>
      <w:numPr>
        <w:numId w:val="37"/>
      </w:numPr>
      <w:spacing w:after="240"/>
      <w:jc w:val="center"/>
      <w:outlineLvl w:val="0"/>
    </w:pPr>
    <w:rPr>
      <w:rFonts w:ascii="Arial" w:hAnsi="Arial"/>
      <w:b/>
      <w:sz w:val="28"/>
    </w:rPr>
  </w:style>
  <w:style w:type="paragraph" w:customStyle="1" w:styleId="AppU2">
    <w:name w:val="App U2"/>
    <w:basedOn w:val="Normal"/>
    <w:next w:val="BodyText"/>
    <w:semiHidden/>
    <w:rsid w:val="00D12F8C"/>
    <w:pPr>
      <w:keepNext/>
      <w:numPr>
        <w:ilvl w:val="1"/>
        <w:numId w:val="37"/>
      </w:numPr>
      <w:spacing w:after="240"/>
      <w:jc w:val="center"/>
      <w:outlineLvl w:val="1"/>
    </w:pPr>
    <w:rPr>
      <w:rFonts w:ascii="Arial" w:hAnsi="Arial"/>
      <w:b/>
      <w:sz w:val="28"/>
    </w:rPr>
  </w:style>
  <w:style w:type="paragraph" w:customStyle="1" w:styleId="AppU3">
    <w:name w:val="App U3"/>
    <w:basedOn w:val="Normal"/>
    <w:next w:val="BodyText"/>
    <w:semiHidden/>
    <w:rsid w:val="00D12F8C"/>
    <w:pPr>
      <w:keepNext/>
      <w:numPr>
        <w:ilvl w:val="2"/>
        <w:numId w:val="37"/>
      </w:numPr>
      <w:spacing w:after="240"/>
      <w:outlineLvl w:val="2"/>
    </w:pPr>
    <w:rPr>
      <w:rFonts w:ascii="Arial" w:hAnsi="Arial"/>
      <w:b/>
    </w:rPr>
  </w:style>
  <w:style w:type="paragraph" w:customStyle="1" w:styleId="AppU4">
    <w:name w:val="App U4"/>
    <w:basedOn w:val="Normal"/>
    <w:next w:val="BodyText"/>
    <w:semiHidden/>
    <w:rsid w:val="00D12F8C"/>
    <w:pPr>
      <w:numPr>
        <w:ilvl w:val="3"/>
        <w:numId w:val="37"/>
      </w:numPr>
      <w:spacing w:after="240"/>
      <w:outlineLvl w:val="3"/>
    </w:pPr>
    <w:rPr>
      <w:rFonts w:ascii="Arial" w:hAnsi="Arial"/>
      <w:b/>
      <w:i/>
    </w:rPr>
  </w:style>
  <w:style w:type="paragraph" w:customStyle="1" w:styleId="AppV1">
    <w:name w:val="App V1"/>
    <w:basedOn w:val="Normal"/>
    <w:next w:val="BodyText"/>
    <w:semiHidden/>
    <w:rsid w:val="00D12F8C"/>
    <w:pPr>
      <w:numPr>
        <w:numId w:val="38"/>
      </w:numPr>
      <w:spacing w:after="240"/>
      <w:jc w:val="center"/>
      <w:outlineLvl w:val="0"/>
    </w:pPr>
    <w:rPr>
      <w:rFonts w:ascii="Arial" w:hAnsi="Arial"/>
      <w:b/>
      <w:sz w:val="28"/>
    </w:rPr>
  </w:style>
  <w:style w:type="paragraph" w:customStyle="1" w:styleId="AppV2">
    <w:name w:val="App V2"/>
    <w:basedOn w:val="Normal"/>
    <w:next w:val="BodyText"/>
    <w:semiHidden/>
    <w:rsid w:val="00D12F8C"/>
    <w:pPr>
      <w:keepNext/>
      <w:numPr>
        <w:ilvl w:val="1"/>
        <w:numId w:val="38"/>
      </w:numPr>
      <w:spacing w:after="240"/>
      <w:jc w:val="center"/>
      <w:outlineLvl w:val="1"/>
    </w:pPr>
    <w:rPr>
      <w:rFonts w:ascii="Arial" w:hAnsi="Arial"/>
      <w:b/>
      <w:sz w:val="28"/>
    </w:rPr>
  </w:style>
  <w:style w:type="paragraph" w:customStyle="1" w:styleId="AppV3">
    <w:name w:val="App V3"/>
    <w:basedOn w:val="Normal"/>
    <w:next w:val="BodyText"/>
    <w:semiHidden/>
    <w:rsid w:val="00D12F8C"/>
    <w:pPr>
      <w:keepNext/>
      <w:numPr>
        <w:ilvl w:val="2"/>
        <w:numId w:val="38"/>
      </w:numPr>
      <w:spacing w:after="240"/>
      <w:outlineLvl w:val="2"/>
    </w:pPr>
    <w:rPr>
      <w:rFonts w:ascii="Arial" w:hAnsi="Arial"/>
      <w:b/>
    </w:rPr>
  </w:style>
  <w:style w:type="paragraph" w:customStyle="1" w:styleId="AppV4">
    <w:name w:val="App V4"/>
    <w:basedOn w:val="Normal"/>
    <w:next w:val="BodyText"/>
    <w:semiHidden/>
    <w:rsid w:val="00D12F8C"/>
    <w:pPr>
      <w:numPr>
        <w:ilvl w:val="3"/>
        <w:numId w:val="38"/>
      </w:numPr>
      <w:spacing w:after="240"/>
      <w:outlineLvl w:val="3"/>
    </w:pPr>
    <w:rPr>
      <w:rFonts w:ascii="Arial" w:hAnsi="Arial"/>
      <w:b/>
      <w:i/>
    </w:rPr>
  </w:style>
  <w:style w:type="paragraph" w:customStyle="1" w:styleId="AppW1">
    <w:name w:val="App W1"/>
    <w:basedOn w:val="Normal"/>
    <w:next w:val="BodyText"/>
    <w:semiHidden/>
    <w:rsid w:val="00D12F8C"/>
    <w:pPr>
      <w:numPr>
        <w:numId w:val="39"/>
      </w:numPr>
      <w:spacing w:after="240"/>
      <w:jc w:val="center"/>
      <w:outlineLvl w:val="0"/>
    </w:pPr>
    <w:rPr>
      <w:rFonts w:ascii="Arial" w:hAnsi="Arial"/>
      <w:b/>
      <w:sz w:val="28"/>
    </w:rPr>
  </w:style>
  <w:style w:type="paragraph" w:customStyle="1" w:styleId="AppW2">
    <w:name w:val="App W2"/>
    <w:basedOn w:val="Normal"/>
    <w:next w:val="BodyText"/>
    <w:semiHidden/>
    <w:rsid w:val="00D12F8C"/>
    <w:pPr>
      <w:keepNext/>
      <w:numPr>
        <w:ilvl w:val="1"/>
        <w:numId w:val="39"/>
      </w:numPr>
      <w:spacing w:after="240"/>
      <w:jc w:val="center"/>
      <w:outlineLvl w:val="1"/>
    </w:pPr>
    <w:rPr>
      <w:rFonts w:ascii="Arial" w:hAnsi="Arial"/>
      <w:b/>
      <w:sz w:val="28"/>
    </w:rPr>
  </w:style>
  <w:style w:type="paragraph" w:customStyle="1" w:styleId="AppW3">
    <w:name w:val="App W3"/>
    <w:basedOn w:val="Normal"/>
    <w:next w:val="BodyText"/>
    <w:semiHidden/>
    <w:rsid w:val="00D12F8C"/>
    <w:pPr>
      <w:keepNext/>
      <w:numPr>
        <w:ilvl w:val="2"/>
        <w:numId w:val="39"/>
      </w:numPr>
      <w:spacing w:after="240"/>
      <w:outlineLvl w:val="2"/>
    </w:pPr>
    <w:rPr>
      <w:rFonts w:ascii="Arial" w:hAnsi="Arial"/>
      <w:b/>
    </w:rPr>
  </w:style>
  <w:style w:type="paragraph" w:customStyle="1" w:styleId="AppW4">
    <w:name w:val="App W4"/>
    <w:basedOn w:val="Normal"/>
    <w:next w:val="BodyText"/>
    <w:semiHidden/>
    <w:rsid w:val="00D12F8C"/>
    <w:pPr>
      <w:numPr>
        <w:ilvl w:val="3"/>
        <w:numId w:val="39"/>
      </w:numPr>
      <w:spacing w:after="240"/>
      <w:outlineLvl w:val="3"/>
    </w:pPr>
    <w:rPr>
      <w:rFonts w:ascii="Arial" w:hAnsi="Arial"/>
      <w:b/>
      <w:i/>
    </w:rPr>
  </w:style>
  <w:style w:type="paragraph" w:customStyle="1" w:styleId="AppX1">
    <w:name w:val="App X1"/>
    <w:basedOn w:val="Normal"/>
    <w:next w:val="BodyText"/>
    <w:semiHidden/>
    <w:rsid w:val="00D12F8C"/>
    <w:pPr>
      <w:numPr>
        <w:numId w:val="40"/>
      </w:numPr>
      <w:spacing w:after="240"/>
      <w:jc w:val="center"/>
      <w:outlineLvl w:val="0"/>
    </w:pPr>
    <w:rPr>
      <w:rFonts w:ascii="Arial" w:hAnsi="Arial"/>
      <w:b/>
      <w:sz w:val="28"/>
    </w:rPr>
  </w:style>
  <w:style w:type="paragraph" w:customStyle="1" w:styleId="AppX2">
    <w:name w:val="App X2"/>
    <w:basedOn w:val="Normal"/>
    <w:next w:val="BodyText"/>
    <w:semiHidden/>
    <w:rsid w:val="00D12F8C"/>
    <w:pPr>
      <w:keepNext/>
      <w:numPr>
        <w:ilvl w:val="1"/>
        <w:numId w:val="40"/>
      </w:numPr>
      <w:spacing w:after="240"/>
      <w:jc w:val="center"/>
      <w:outlineLvl w:val="1"/>
    </w:pPr>
    <w:rPr>
      <w:rFonts w:ascii="Arial" w:hAnsi="Arial"/>
      <w:b/>
      <w:sz w:val="28"/>
    </w:rPr>
  </w:style>
  <w:style w:type="paragraph" w:customStyle="1" w:styleId="AppX3">
    <w:name w:val="App X3"/>
    <w:basedOn w:val="Normal"/>
    <w:next w:val="BodyText"/>
    <w:semiHidden/>
    <w:rsid w:val="00D12F8C"/>
    <w:pPr>
      <w:keepNext/>
      <w:numPr>
        <w:ilvl w:val="2"/>
        <w:numId w:val="40"/>
      </w:numPr>
      <w:spacing w:after="240"/>
      <w:outlineLvl w:val="2"/>
    </w:pPr>
    <w:rPr>
      <w:rFonts w:ascii="Arial" w:hAnsi="Arial"/>
      <w:b/>
    </w:rPr>
  </w:style>
  <w:style w:type="paragraph" w:customStyle="1" w:styleId="AppX4">
    <w:name w:val="App X4"/>
    <w:basedOn w:val="Normal"/>
    <w:next w:val="BodyText"/>
    <w:semiHidden/>
    <w:rsid w:val="00D12F8C"/>
    <w:pPr>
      <w:numPr>
        <w:ilvl w:val="3"/>
        <w:numId w:val="40"/>
      </w:numPr>
      <w:spacing w:after="240"/>
      <w:outlineLvl w:val="3"/>
    </w:pPr>
    <w:rPr>
      <w:rFonts w:ascii="Arial" w:hAnsi="Arial"/>
      <w:b/>
      <w:i/>
    </w:rPr>
  </w:style>
  <w:style w:type="paragraph" w:customStyle="1" w:styleId="AppY1">
    <w:name w:val="App Y1"/>
    <w:basedOn w:val="Normal"/>
    <w:next w:val="BodyText"/>
    <w:semiHidden/>
    <w:rsid w:val="00D12F8C"/>
    <w:pPr>
      <w:numPr>
        <w:numId w:val="41"/>
      </w:numPr>
      <w:spacing w:after="240"/>
      <w:jc w:val="center"/>
      <w:outlineLvl w:val="0"/>
    </w:pPr>
    <w:rPr>
      <w:rFonts w:ascii="Arial" w:hAnsi="Arial"/>
      <w:b/>
      <w:sz w:val="28"/>
    </w:rPr>
  </w:style>
  <w:style w:type="paragraph" w:customStyle="1" w:styleId="AppY2">
    <w:name w:val="App Y2"/>
    <w:basedOn w:val="Normal"/>
    <w:next w:val="BodyText"/>
    <w:semiHidden/>
    <w:rsid w:val="00D12F8C"/>
    <w:pPr>
      <w:keepNext/>
      <w:numPr>
        <w:ilvl w:val="1"/>
        <w:numId w:val="41"/>
      </w:numPr>
      <w:spacing w:after="240"/>
      <w:jc w:val="center"/>
      <w:outlineLvl w:val="1"/>
    </w:pPr>
    <w:rPr>
      <w:rFonts w:ascii="Arial" w:hAnsi="Arial"/>
      <w:b/>
      <w:sz w:val="28"/>
    </w:rPr>
  </w:style>
  <w:style w:type="paragraph" w:customStyle="1" w:styleId="AppY3">
    <w:name w:val="App Y3"/>
    <w:basedOn w:val="Normal"/>
    <w:next w:val="BodyText"/>
    <w:semiHidden/>
    <w:rsid w:val="00D12F8C"/>
    <w:pPr>
      <w:keepNext/>
      <w:numPr>
        <w:ilvl w:val="2"/>
        <w:numId w:val="41"/>
      </w:numPr>
      <w:spacing w:after="240"/>
      <w:outlineLvl w:val="2"/>
    </w:pPr>
    <w:rPr>
      <w:rFonts w:ascii="Arial" w:hAnsi="Arial"/>
      <w:b/>
    </w:rPr>
  </w:style>
  <w:style w:type="paragraph" w:customStyle="1" w:styleId="AppY4">
    <w:name w:val="App Y4"/>
    <w:basedOn w:val="Normal"/>
    <w:next w:val="BodyText"/>
    <w:semiHidden/>
    <w:rsid w:val="00D12F8C"/>
    <w:pPr>
      <w:numPr>
        <w:ilvl w:val="3"/>
        <w:numId w:val="41"/>
      </w:numPr>
      <w:spacing w:after="240"/>
      <w:outlineLvl w:val="3"/>
    </w:pPr>
    <w:rPr>
      <w:rFonts w:ascii="Arial" w:hAnsi="Arial"/>
      <w:b/>
      <w:i/>
    </w:rPr>
  </w:style>
  <w:style w:type="paragraph" w:customStyle="1" w:styleId="AppZ1">
    <w:name w:val="App Z1"/>
    <w:basedOn w:val="Normal"/>
    <w:next w:val="BodyText"/>
    <w:semiHidden/>
    <w:rsid w:val="00D12F8C"/>
    <w:pPr>
      <w:numPr>
        <w:numId w:val="42"/>
      </w:numPr>
      <w:spacing w:after="240"/>
      <w:jc w:val="center"/>
      <w:outlineLvl w:val="0"/>
    </w:pPr>
    <w:rPr>
      <w:rFonts w:ascii="Arial" w:hAnsi="Arial"/>
      <w:b/>
      <w:sz w:val="28"/>
    </w:rPr>
  </w:style>
  <w:style w:type="paragraph" w:customStyle="1" w:styleId="AppZ2">
    <w:name w:val="App Z2"/>
    <w:basedOn w:val="Normal"/>
    <w:next w:val="BodyText"/>
    <w:semiHidden/>
    <w:rsid w:val="00D12F8C"/>
    <w:pPr>
      <w:keepNext/>
      <w:numPr>
        <w:ilvl w:val="1"/>
        <w:numId w:val="42"/>
      </w:numPr>
      <w:spacing w:after="240"/>
      <w:jc w:val="center"/>
      <w:outlineLvl w:val="1"/>
    </w:pPr>
    <w:rPr>
      <w:rFonts w:ascii="Arial" w:hAnsi="Arial"/>
      <w:b/>
      <w:sz w:val="28"/>
    </w:rPr>
  </w:style>
  <w:style w:type="paragraph" w:customStyle="1" w:styleId="AppZ3">
    <w:name w:val="App Z3"/>
    <w:basedOn w:val="Normal"/>
    <w:next w:val="BodyText"/>
    <w:semiHidden/>
    <w:rsid w:val="00D12F8C"/>
    <w:pPr>
      <w:keepNext/>
      <w:numPr>
        <w:ilvl w:val="2"/>
        <w:numId w:val="42"/>
      </w:numPr>
      <w:spacing w:after="240"/>
      <w:outlineLvl w:val="2"/>
    </w:pPr>
    <w:rPr>
      <w:rFonts w:ascii="Arial" w:hAnsi="Arial"/>
      <w:b/>
    </w:rPr>
  </w:style>
  <w:style w:type="paragraph" w:customStyle="1" w:styleId="AppZ4">
    <w:name w:val="App Z4"/>
    <w:basedOn w:val="Normal"/>
    <w:next w:val="BodyText"/>
    <w:semiHidden/>
    <w:rsid w:val="00D12F8C"/>
    <w:pPr>
      <w:numPr>
        <w:ilvl w:val="3"/>
        <w:numId w:val="42"/>
      </w:numPr>
      <w:spacing w:after="240"/>
      <w:outlineLvl w:val="3"/>
    </w:pPr>
    <w:rPr>
      <w:rFonts w:ascii="Arial" w:hAnsi="Arial"/>
      <w:b/>
      <w:i/>
    </w:rPr>
  </w:style>
  <w:style w:type="paragraph" w:customStyle="1" w:styleId="Ext-CP-for">
    <w:name w:val=".Ext-CP-for"/>
    <w:rsid w:val="00D12F8C"/>
    <w:rPr>
      <w:rFonts w:ascii="Arial" w:hAnsi="Arial"/>
    </w:rPr>
  </w:style>
  <w:style w:type="character" w:styleId="FootnoteReference">
    <w:name w:val="footnote reference"/>
    <w:basedOn w:val="DefaultParagraphFont"/>
    <w:rsid w:val="00D12F8C"/>
    <w:rPr>
      <w:vertAlign w:val="superscript"/>
    </w:rPr>
  </w:style>
  <w:style w:type="character" w:customStyle="1" w:styleId="Heading3Char">
    <w:name w:val="Heading 3 Char"/>
    <w:basedOn w:val="DefaultParagraphFont"/>
    <w:link w:val="Heading3"/>
    <w:rsid w:val="00D12F8C"/>
    <w:rPr>
      <w:rFonts w:ascii="Arial" w:hAnsi="Arial" w:cs="Arial"/>
      <w:b/>
      <w:kern w:val="32"/>
      <w:sz w:val="24"/>
      <w:szCs w:val="26"/>
    </w:rPr>
  </w:style>
  <w:style w:type="character" w:customStyle="1" w:styleId="HeaderChar">
    <w:name w:val="Header Char"/>
    <w:basedOn w:val="DefaultParagraphFont"/>
    <w:link w:val="Header"/>
    <w:rsid w:val="00D12F8C"/>
    <w:rPr>
      <w:sz w:val="22"/>
    </w:rPr>
  </w:style>
  <w:style w:type="paragraph" w:customStyle="1" w:styleId="HeaderCenter">
    <w:name w:val="Header Center"/>
    <w:basedOn w:val="BodyText"/>
    <w:rsid w:val="007E076A"/>
    <w:pPr>
      <w:jc w:val="center"/>
    </w:pPr>
    <w:rPr>
      <w:sz w:val="20"/>
    </w:rPr>
  </w:style>
  <w:style w:type="paragraph" w:customStyle="1" w:styleId="HeaderTitle">
    <w:name w:val="Header Title"/>
    <w:basedOn w:val="CP-title"/>
    <w:rsid w:val="007E076A"/>
  </w:style>
  <w:style w:type="paragraph" w:customStyle="1" w:styleId="TPsubtitle">
    <w:name w:val="TP_subtitle"/>
    <w:basedOn w:val="TP-title"/>
    <w:rsid w:val="00D12F8C"/>
    <w:rPr>
      <w:sz w:val="28"/>
      <w:szCs w:val="28"/>
    </w:rPr>
  </w:style>
  <w:style w:type="paragraph" w:customStyle="1" w:styleId="Pageintentionallyleftblank">
    <w:name w:val="Page_intentionally_left_blank"/>
    <w:basedOn w:val="Normal"/>
    <w:rsid w:val="00D12F8C"/>
    <w:pPr>
      <w:spacing w:before="2640"/>
      <w:jc w:val="center"/>
    </w:pPr>
    <w:rPr>
      <w:i/>
    </w:rPr>
  </w:style>
  <w:style w:type="paragraph" w:customStyle="1" w:styleId="HelpText">
    <w:name w:val="Help Text"/>
    <w:rsid w:val="00D12F8C"/>
    <w:pPr>
      <w:jc w:val="center"/>
    </w:pPr>
    <w:rPr>
      <w:rFonts w:ascii="Arial" w:hAnsi="Arial"/>
      <w:b/>
      <w:bCs/>
      <w:color w:val="FF0000"/>
      <w:sz w:val="36"/>
      <w:szCs w:val="40"/>
    </w:rPr>
  </w:style>
  <w:style w:type="paragraph" w:customStyle="1" w:styleId="IntentionallyBlank">
    <w:name w:val="Intentionally Blank"/>
    <w:rsid w:val="00D12F8C"/>
    <w:pPr>
      <w:jc w:val="center"/>
    </w:pPr>
    <w:rPr>
      <w:i/>
      <w:sz w:val="22"/>
    </w:rPr>
  </w:style>
  <w:style w:type="character" w:customStyle="1" w:styleId="StylePlaceholderText10ptAuto">
    <w:name w:val="Style Placeholder Text + 10 pt Auto"/>
    <w:basedOn w:val="PlaceholderText"/>
    <w:rsid w:val="007004DD"/>
    <w:rPr>
      <w:rFonts w:ascii="Times New Roman" w:hAnsi="Times New Roman"/>
      <w:color w:val="FF0000"/>
      <w:sz w:val="20"/>
    </w:rPr>
  </w:style>
  <w:style w:type="paragraph" w:customStyle="1" w:styleId="HeaderINLLogo">
    <w:name w:val="Header INL Logo"/>
    <w:basedOn w:val="Figure"/>
    <w:rsid w:val="007E076A"/>
    <w:pPr>
      <w:spacing w:before="0" w:after="0"/>
    </w:pPr>
    <w:rPr>
      <w:noProof/>
    </w:rPr>
  </w:style>
  <w:style w:type="paragraph" w:customStyle="1" w:styleId="HeaderSpacer">
    <w:name w:val="Header Spacer"/>
    <w:basedOn w:val="Normal"/>
    <w:rsid w:val="007E076A"/>
    <w:rPr>
      <w:sz w:val="12"/>
      <w:szCs w:val="12"/>
    </w:rPr>
  </w:style>
  <w:style w:type="paragraph" w:customStyle="1" w:styleId="HangingIndent">
    <w:name w:val="Hanging Indent"/>
    <w:basedOn w:val="Normal"/>
    <w:link w:val="HangingIndentChar"/>
    <w:rsid w:val="007622A9"/>
    <w:pPr>
      <w:tabs>
        <w:tab w:val="left" w:pos="440"/>
      </w:tabs>
      <w:spacing w:line="280" w:lineRule="exact"/>
      <w:ind w:left="440" w:hanging="440"/>
      <w:jc w:val="both"/>
    </w:pPr>
    <w:rPr>
      <w:rFonts w:ascii="Times" w:hAnsi="Times"/>
      <w:szCs w:val="20"/>
    </w:rPr>
  </w:style>
  <w:style w:type="character" w:customStyle="1" w:styleId="HangingIndentChar">
    <w:name w:val="Hanging Indent Char"/>
    <w:basedOn w:val="DefaultParagraphFont"/>
    <w:link w:val="HangingIndent"/>
    <w:rsid w:val="007622A9"/>
    <w:rPr>
      <w:rFonts w:ascii="Times" w:hAnsi="Times"/>
      <w:sz w:val="22"/>
    </w:rPr>
  </w:style>
  <w:style w:type="character" w:customStyle="1" w:styleId="FootnoteTextChar">
    <w:name w:val="Footnote Text Char"/>
    <w:basedOn w:val="DefaultParagraphFont"/>
    <w:link w:val="FootnoteText"/>
    <w:uiPriority w:val="99"/>
    <w:rsid w:val="00BE0F8B"/>
    <w:rPr>
      <w:sz w:val="18"/>
    </w:rPr>
  </w:style>
  <w:style w:type="character" w:styleId="Mention">
    <w:name w:val="Mention"/>
    <w:basedOn w:val="DefaultParagraphFont"/>
    <w:uiPriority w:val="99"/>
    <w:unhideWhenUsed/>
    <w:rsid w:val="006B4605"/>
    <w:rPr>
      <w:color w:val="2B579A"/>
      <w:shd w:val="clear" w:color="auto" w:fill="E1DFDD"/>
    </w:rPr>
  </w:style>
  <w:style w:type="paragraph" w:styleId="Revision">
    <w:name w:val="Revision"/>
    <w:hidden/>
    <w:uiPriority w:val="99"/>
    <w:semiHidden/>
    <w:rsid w:val="008655AE"/>
    <w:rPr>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332302">
      <w:bodyDiv w:val="1"/>
      <w:marLeft w:val="0"/>
      <w:marRight w:val="0"/>
      <w:marTop w:val="0"/>
      <w:marBottom w:val="0"/>
      <w:divBdr>
        <w:top w:val="none" w:sz="0" w:space="0" w:color="auto"/>
        <w:left w:val="none" w:sz="0" w:space="0" w:color="auto"/>
        <w:bottom w:val="none" w:sz="0" w:space="0" w:color="auto"/>
        <w:right w:val="none" w:sz="0" w:space="0" w:color="auto"/>
      </w:divBdr>
    </w:div>
    <w:div w:id="444734369">
      <w:bodyDiv w:val="1"/>
      <w:marLeft w:val="0"/>
      <w:marRight w:val="0"/>
      <w:marTop w:val="0"/>
      <w:marBottom w:val="0"/>
      <w:divBdr>
        <w:top w:val="none" w:sz="0" w:space="0" w:color="auto"/>
        <w:left w:val="none" w:sz="0" w:space="0" w:color="auto"/>
        <w:bottom w:val="none" w:sz="0" w:space="0" w:color="auto"/>
        <w:right w:val="none" w:sz="0" w:space="0" w:color="auto"/>
      </w:divBdr>
    </w:div>
    <w:div w:id="902253767">
      <w:bodyDiv w:val="1"/>
      <w:marLeft w:val="0"/>
      <w:marRight w:val="0"/>
      <w:marTop w:val="0"/>
      <w:marBottom w:val="0"/>
      <w:divBdr>
        <w:top w:val="none" w:sz="0" w:space="0" w:color="auto"/>
        <w:left w:val="none" w:sz="0" w:space="0" w:color="auto"/>
        <w:bottom w:val="none" w:sz="0" w:space="0" w:color="auto"/>
        <w:right w:val="none" w:sz="0" w:space="0" w:color="auto"/>
      </w:divBdr>
    </w:div>
    <w:div w:id="1161972116">
      <w:bodyDiv w:val="1"/>
      <w:marLeft w:val="0"/>
      <w:marRight w:val="0"/>
      <w:marTop w:val="0"/>
      <w:marBottom w:val="0"/>
      <w:divBdr>
        <w:top w:val="none" w:sz="0" w:space="0" w:color="auto"/>
        <w:left w:val="none" w:sz="0" w:space="0" w:color="auto"/>
        <w:bottom w:val="none" w:sz="0" w:space="0" w:color="auto"/>
        <w:right w:val="none" w:sz="0" w:space="0" w:color="auto"/>
      </w:divBdr>
    </w:div>
    <w:div w:id="1212811862">
      <w:bodyDiv w:val="1"/>
      <w:marLeft w:val="0"/>
      <w:marRight w:val="0"/>
      <w:marTop w:val="0"/>
      <w:marBottom w:val="0"/>
      <w:divBdr>
        <w:top w:val="none" w:sz="0" w:space="0" w:color="auto"/>
        <w:left w:val="none" w:sz="0" w:space="0" w:color="auto"/>
        <w:bottom w:val="none" w:sz="0" w:space="0" w:color="auto"/>
        <w:right w:val="none" w:sz="0" w:space="0" w:color="auto"/>
      </w:divBdr>
    </w:div>
    <w:div w:id="1349715596">
      <w:bodyDiv w:val="1"/>
      <w:marLeft w:val="0"/>
      <w:marRight w:val="0"/>
      <w:marTop w:val="0"/>
      <w:marBottom w:val="0"/>
      <w:divBdr>
        <w:top w:val="none" w:sz="0" w:space="0" w:color="auto"/>
        <w:left w:val="none" w:sz="0" w:space="0" w:color="auto"/>
        <w:bottom w:val="none" w:sz="0" w:space="0" w:color="auto"/>
        <w:right w:val="none" w:sz="0" w:space="0" w:color="auto"/>
      </w:divBdr>
    </w:div>
    <w:div w:id="1368457414">
      <w:bodyDiv w:val="1"/>
      <w:marLeft w:val="0"/>
      <w:marRight w:val="0"/>
      <w:marTop w:val="0"/>
      <w:marBottom w:val="0"/>
      <w:divBdr>
        <w:top w:val="none" w:sz="0" w:space="0" w:color="auto"/>
        <w:left w:val="none" w:sz="0" w:space="0" w:color="auto"/>
        <w:bottom w:val="none" w:sz="0" w:space="0" w:color="auto"/>
        <w:right w:val="none" w:sz="0" w:space="0" w:color="auto"/>
      </w:divBdr>
    </w:div>
    <w:div w:id="1639072605">
      <w:bodyDiv w:val="1"/>
      <w:marLeft w:val="0"/>
      <w:marRight w:val="0"/>
      <w:marTop w:val="0"/>
      <w:marBottom w:val="0"/>
      <w:divBdr>
        <w:top w:val="none" w:sz="0" w:space="0" w:color="auto"/>
        <w:left w:val="none" w:sz="0" w:space="0" w:color="auto"/>
        <w:bottom w:val="none" w:sz="0" w:space="0" w:color="auto"/>
        <w:right w:val="none" w:sz="0" w:space="0" w:color="auto"/>
      </w:divBdr>
      <w:divsChild>
        <w:div w:id="1308166507">
          <w:marLeft w:val="0"/>
          <w:marRight w:val="0"/>
          <w:marTop w:val="0"/>
          <w:marBottom w:val="0"/>
          <w:divBdr>
            <w:top w:val="none" w:sz="0" w:space="0" w:color="auto"/>
            <w:left w:val="none" w:sz="0" w:space="0" w:color="auto"/>
            <w:bottom w:val="none" w:sz="0" w:space="0" w:color="auto"/>
            <w:right w:val="none" w:sz="0" w:space="0" w:color="auto"/>
          </w:divBdr>
        </w:div>
      </w:divsChild>
    </w:div>
    <w:div w:id="1768502502">
      <w:bodyDiv w:val="1"/>
      <w:marLeft w:val="0"/>
      <w:marRight w:val="0"/>
      <w:marTop w:val="0"/>
      <w:marBottom w:val="0"/>
      <w:divBdr>
        <w:top w:val="none" w:sz="0" w:space="0" w:color="auto"/>
        <w:left w:val="none" w:sz="0" w:space="0" w:color="auto"/>
        <w:bottom w:val="none" w:sz="0" w:space="0" w:color="auto"/>
        <w:right w:val="none" w:sz="0" w:space="0" w:color="auto"/>
      </w:divBdr>
    </w:div>
    <w:div w:id="1823354671">
      <w:bodyDiv w:val="1"/>
      <w:marLeft w:val="0"/>
      <w:marRight w:val="0"/>
      <w:marTop w:val="0"/>
      <w:marBottom w:val="0"/>
      <w:divBdr>
        <w:top w:val="none" w:sz="0" w:space="0" w:color="auto"/>
        <w:left w:val="none" w:sz="0" w:space="0" w:color="auto"/>
        <w:bottom w:val="none" w:sz="0" w:space="0" w:color="auto"/>
        <w:right w:val="none" w:sz="0" w:space="0" w:color="auto"/>
      </w:divBdr>
    </w:div>
    <w:div w:id="1847936806">
      <w:bodyDiv w:val="1"/>
      <w:marLeft w:val="0"/>
      <w:marRight w:val="0"/>
      <w:marTop w:val="0"/>
      <w:marBottom w:val="0"/>
      <w:divBdr>
        <w:top w:val="none" w:sz="0" w:space="0" w:color="auto"/>
        <w:left w:val="none" w:sz="0" w:space="0" w:color="auto"/>
        <w:bottom w:val="none" w:sz="0" w:space="0" w:color="auto"/>
        <w:right w:val="none" w:sz="0" w:space="0" w:color="auto"/>
      </w:divBdr>
    </w:div>
    <w:div w:id="1939023645">
      <w:bodyDiv w:val="1"/>
      <w:marLeft w:val="0"/>
      <w:marRight w:val="0"/>
      <w:marTop w:val="0"/>
      <w:marBottom w:val="0"/>
      <w:divBdr>
        <w:top w:val="none" w:sz="0" w:space="0" w:color="auto"/>
        <w:left w:val="none" w:sz="0" w:space="0" w:color="auto"/>
        <w:bottom w:val="none" w:sz="0" w:space="0" w:color="auto"/>
        <w:right w:val="none" w:sz="0" w:space="0" w:color="auto"/>
      </w:divBdr>
    </w:div>
    <w:div w:id="2069258892">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tiff"/><Relationship Id="rId26" Type="http://schemas.openxmlformats.org/officeDocument/2006/relationships/hyperlink" Target="https://www.osti.gov/etdeweb/servlets/purl/668244" TargetMode="External"/><Relationship Id="rId3" Type="http://schemas.openxmlformats.org/officeDocument/2006/relationships/customXml" Target="../customXml/item3.xml"/><Relationship Id="rId21" Type="http://schemas.openxmlformats.org/officeDocument/2006/relationships/hyperlink" Target="https://www.congress.gov/116/bills/hr133/BILLS-116hr133enr.pdf" TargetMode="Externa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6.tiff"/><Relationship Id="rId25" Type="http://schemas.openxmlformats.org/officeDocument/2006/relationships/hyperlink" Target="https://adamswebsearch2.nrc.gov/webSearch2/main.jsp?AccessionNumber=ML19155A173" TargetMode="External"/><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chart" Target="charts/chart1.xml"/><Relationship Id="rId20" Type="http://schemas.openxmlformats.org/officeDocument/2006/relationships/hyperlink" Target="https://lrshelp.inl.gov/SitePages/LRSHome.aspx" TargetMode="External"/><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hyperlink" Target="https://www.nrc.gov/reading-rm/doc-collections/nuregs/contract/cr6844/v1/index.html" TargetMode="External"/><Relationship Id="rId32"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yperlink" Target="https://www.nationalacademies.org/our-work/merits-and-viability-of-different-nuclear-fuel-cycles-and-technology-options-and-the-waste-aspects-of-advanced-nuclear-reactors" TargetMode="External"/><Relationship Id="rId28" Type="http://schemas.openxmlformats.org/officeDocument/2006/relationships/hyperlink" Target="http://dx.doi.org/10.13140/RG.2.2.28908.85123" TargetMode="External"/><Relationship Id="rId10" Type="http://schemas.openxmlformats.org/officeDocument/2006/relationships/endnotes" Target="endnotes.xml"/><Relationship Id="rId19" Type="http://schemas.openxmlformats.org/officeDocument/2006/relationships/image" Target="media/image8.jp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www.energy.gov/ne/articles/triso-particles-most-robust-nuclear-fuel-earth" TargetMode="External"/><Relationship Id="rId27" Type="http://schemas.openxmlformats.org/officeDocument/2006/relationships/hyperlink" Target="https://www.sciencedirect.com/science/article/abs/pii/S0149197010001782" TargetMode="External"/><Relationship Id="rId30" Type="http://schemas.openxmlformats.org/officeDocument/2006/relationships/footer" Target="footer1.xml"/><Relationship Id="rId8"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ffwr\OneDrive%20-%20Idaho%20National%20Laboratory\LDRD\Templates\LDRD_Preproposal_Template_01_np2.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https://inl-my.sharepoint.com/personal/paolo_balestra_inl_gov/Documents/_00work/210311_pebble_depletion/pebble_depletion_v1_0.xlsm"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b="0" i="0" baseline="0">
                <a:effectLst/>
              </a:rPr>
              <a:t>Spent fuel k-inf vs time</a:t>
            </a:r>
            <a:endParaRPr lang="en-US" sz="1200">
              <a:effectLst/>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no water</c:v>
          </c:tx>
          <c:spPr>
            <a:ln w="19050" cap="rnd">
              <a:solidFill>
                <a:srgbClr val="0070C0"/>
              </a:solidFill>
              <a:round/>
            </a:ln>
            <a:effectLst/>
          </c:spPr>
          <c:marker>
            <c:symbol val="circle"/>
            <c:size val="5"/>
            <c:spPr>
              <a:solidFill>
                <a:srgbClr val="0070C0"/>
              </a:solidFill>
              <a:ln w="9525">
                <a:solidFill>
                  <a:schemeClr val="tx1"/>
                </a:solidFill>
              </a:ln>
              <a:effectLst/>
            </c:spPr>
          </c:marker>
          <c:xVal>
            <c:numRef>
              <c:f>Sheet1!$N$68:$N$96</c:f>
              <c:numCache>
                <c:formatCode>0.00E+00</c:formatCode>
                <c:ptCount val="29"/>
                <c:pt idx="0">
                  <c:v>0</c:v>
                </c:pt>
                <c:pt idx="1">
                  <c:v>100</c:v>
                </c:pt>
                <c:pt idx="2">
                  <c:v>200</c:v>
                </c:pt>
                <c:pt idx="3">
                  <c:v>300</c:v>
                </c:pt>
                <c:pt idx="4">
                  <c:v>400</c:v>
                </c:pt>
                <c:pt idx="5">
                  <c:v>500</c:v>
                </c:pt>
                <c:pt idx="6">
                  <c:v>600</c:v>
                </c:pt>
                <c:pt idx="7">
                  <c:v>700</c:v>
                </c:pt>
                <c:pt idx="8">
                  <c:v>800</c:v>
                </c:pt>
                <c:pt idx="9">
                  <c:v>900</c:v>
                </c:pt>
                <c:pt idx="10">
                  <c:v>1000</c:v>
                </c:pt>
                <c:pt idx="11">
                  <c:v>2000</c:v>
                </c:pt>
                <c:pt idx="12">
                  <c:v>3000</c:v>
                </c:pt>
                <c:pt idx="13">
                  <c:v>4000</c:v>
                </c:pt>
                <c:pt idx="14">
                  <c:v>5000</c:v>
                </c:pt>
                <c:pt idx="15">
                  <c:v>6000</c:v>
                </c:pt>
                <c:pt idx="16">
                  <c:v>7000</c:v>
                </c:pt>
                <c:pt idx="17">
                  <c:v>8000</c:v>
                </c:pt>
                <c:pt idx="18">
                  <c:v>9000</c:v>
                </c:pt>
                <c:pt idx="19">
                  <c:v>10000</c:v>
                </c:pt>
                <c:pt idx="20">
                  <c:v>20000</c:v>
                </c:pt>
                <c:pt idx="21">
                  <c:v>30000</c:v>
                </c:pt>
                <c:pt idx="22">
                  <c:v>40000</c:v>
                </c:pt>
                <c:pt idx="23">
                  <c:v>50000</c:v>
                </c:pt>
                <c:pt idx="24">
                  <c:v>60000</c:v>
                </c:pt>
                <c:pt idx="25">
                  <c:v>70000</c:v>
                </c:pt>
                <c:pt idx="26">
                  <c:v>80000</c:v>
                </c:pt>
                <c:pt idx="27">
                  <c:v>90000</c:v>
                </c:pt>
                <c:pt idx="28">
                  <c:v>100000</c:v>
                </c:pt>
              </c:numCache>
            </c:numRef>
          </c:xVal>
          <c:yVal>
            <c:numRef>
              <c:f>Sheet1!$O$68:$O$96</c:f>
              <c:numCache>
                <c:formatCode>0.00E+00</c:formatCode>
                <c:ptCount val="29"/>
                <c:pt idx="0">
                  <c:v>0.91093400000000002</c:v>
                </c:pt>
                <c:pt idx="1">
                  <c:v>0.84663900000000003</c:v>
                </c:pt>
                <c:pt idx="2">
                  <c:v>0.85416499999999995</c:v>
                </c:pt>
                <c:pt idx="3">
                  <c:v>0.86178200000000005</c:v>
                </c:pt>
                <c:pt idx="4">
                  <c:v>0.86860999999999999</c:v>
                </c:pt>
                <c:pt idx="5">
                  <c:v>0.87313700000000005</c:v>
                </c:pt>
                <c:pt idx="6">
                  <c:v>0.87823600000000002</c:v>
                </c:pt>
                <c:pt idx="7">
                  <c:v>0.881826</c:v>
                </c:pt>
                <c:pt idx="8">
                  <c:v>0.88559900000000003</c:v>
                </c:pt>
                <c:pt idx="9">
                  <c:v>0.88829899999999995</c:v>
                </c:pt>
                <c:pt idx="10">
                  <c:v>0.89209799999999995</c:v>
                </c:pt>
                <c:pt idx="11">
                  <c:v>0.90979100000000002</c:v>
                </c:pt>
                <c:pt idx="12">
                  <c:v>0.91910499999999995</c:v>
                </c:pt>
                <c:pt idx="13">
                  <c:v>0.92630000000000001</c:v>
                </c:pt>
                <c:pt idx="14">
                  <c:v>0.93246200000000001</c:v>
                </c:pt>
                <c:pt idx="15">
                  <c:v>0.93874899999999994</c:v>
                </c:pt>
                <c:pt idx="16">
                  <c:v>0.94433500000000004</c:v>
                </c:pt>
                <c:pt idx="17">
                  <c:v>0.94863500000000001</c:v>
                </c:pt>
                <c:pt idx="18">
                  <c:v>0.952071</c:v>
                </c:pt>
                <c:pt idx="19">
                  <c:v>0.95554700000000004</c:v>
                </c:pt>
                <c:pt idx="20">
                  <c:v>0.97552899999999998</c:v>
                </c:pt>
                <c:pt idx="21">
                  <c:v>0.97737300000000005</c:v>
                </c:pt>
                <c:pt idx="22">
                  <c:v>0.97314900000000004</c:v>
                </c:pt>
                <c:pt idx="23">
                  <c:v>0.96736800000000001</c:v>
                </c:pt>
                <c:pt idx="24">
                  <c:v>0.96216699999999999</c:v>
                </c:pt>
                <c:pt idx="25">
                  <c:v>0.95802100000000001</c:v>
                </c:pt>
                <c:pt idx="26">
                  <c:v>0.956395</c:v>
                </c:pt>
                <c:pt idx="27">
                  <c:v>0.95416500000000004</c:v>
                </c:pt>
                <c:pt idx="28">
                  <c:v>0.95312300000000005</c:v>
                </c:pt>
              </c:numCache>
            </c:numRef>
          </c:yVal>
          <c:smooth val="1"/>
          <c:extLst>
            <c:ext xmlns:c16="http://schemas.microsoft.com/office/drawing/2014/chart" uri="{C3380CC4-5D6E-409C-BE32-E72D297353CC}">
              <c16:uniqueId val="{00000000-D334-F945-846D-48925434634B}"/>
            </c:ext>
          </c:extLst>
        </c:ser>
        <c:ser>
          <c:idx val="1"/>
          <c:order val="1"/>
          <c:tx>
            <c:v>water 0.08 g/cm3</c:v>
          </c:tx>
          <c:spPr>
            <a:ln w="19050" cap="rnd">
              <a:solidFill>
                <a:srgbClr val="FF0000"/>
              </a:solidFill>
              <a:round/>
            </a:ln>
            <a:effectLst/>
          </c:spPr>
          <c:marker>
            <c:symbol val="circle"/>
            <c:size val="5"/>
            <c:spPr>
              <a:solidFill>
                <a:srgbClr val="FF0000"/>
              </a:solidFill>
              <a:ln w="9525">
                <a:solidFill>
                  <a:schemeClr val="tx1"/>
                </a:solidFill>
              </a:ln>
              <a:effectLst/>
            </c:spPr>
          </c:marker>
          <c:xVal>
            <c:numRef>
              <c:f>Sheet1!$N$68:$N$96</c:f>
              <c:numCache>
                <c:formatCode>0.00E+00</c:formatCode>
                <c:ptCount val="29"/>
                <c:pt idx="0">
                  <c:v>0</c:v>
                </c:pt>
                <c:pt idx="1">
                  <c:v>100</c:v>
                </c:pt>
                <c:pt idx="2">
                  <c:v>200</c:v>
                </c:pt>
                <c:pt idx="3">
                  <c:v>300</c:v>
                </c:pt>
                <c:pt idx="4">
                  <c:v>400</c:v>
                </c:pt>
                <c:pt idx="5">
                  <c:v>500</c:v>
                </c:pt>
                <c:pt idx="6">
                  <c:v>600</c:v>
                </c:pt>
                <c:pt idx="7">
                  <c:v>700</c:v>
                </c:pt>
                <c:pt idx="8">
                  <c:v>800</c:v>
                </c:pt>
                <c:pt idx="9">
                  <c:v>900</c:v>
                </c:pt>
                <c:pt idx="10">
                  <c:v>1000</c:v>
                </c:pt>
                <c:pt idx="11">
                  <c:v>2000</c:v>
                </c:pt>
                <c:pt idx="12">
                  <c:v>3000</c:v>
                </c:pt>
                <c:pt idx="13">
                  <c:v>4000</c:v>
                </c:pt>
                <c:pt idx="14">
                  <c:v>5000</c:v>
                </c:pt>
                <c:pt idx="15">
                  <c:v>6000</c:v>
                </c:pt>
                <c:pt idx="16">
                  <c:v>7000</c:v>
                </c:pt>
                <c:pt idx="17">
                  <c:v>8000</c:v>
                </c:pt>
                <c:pt idx="18">
                  <c:v>9000</c:v>
                </c:pt>
                <c:pt idx="19">
                  <c:v>10000</c:v>
                </c:pt>
                <c:pt idx="20">
                  <c:v>20000</c:v>
                </c:pt>
                <c:pt idx="21">
                  <c:v>30000</c:v>
                </c:pt>
                <c:pt idx="22">
                  <c:v>40000</c:v>
                </c:pt>
                <c:pt idx="23">
                  <c:v>50000</c:v>
                </c:pt>
                <c:pt idx="24">
                  <c:v>60000</c:v>
                </c:pt>
                <c:pt idx="25">
                  <c:v>70000</c:v>
                </c:pt>
                <c:pt idx="26">
                  <c:v>80000</c:v>
                </c:pt>
                <c:pt idx="27">
                  <c:v>90000</c:v>
                </c:pt>
                <c:pt idx="28">
                  <c:v>100000</c:v>
                </c:pt>
              </c:numCache>
            </c:numRef>
          </c:xVal>
          <c:yVal>
            <c:numRef>
              <c:f>Sheet1!$P$68:$P$96</c:f>
              <c:numCache>
                <c:formatCode>0.00E+00</c:formatCode>
                <c:ptCount val="29"/>
                <c:pt idx="0">
                  <c:v>0.946654</c:v>
                </c:pt>
                <c:pt idx="1">
                  <c:v>0.83568200000000004</c:v>
                </c:pt>
                <c:pt idx="2">
                  <c:v>0.91983000000000004</c:v>
                </c:pt>
                <c:pt idx="3">
                  <c:v>1.0047699999999999</c:v>
                </c:pt>
                <c:pt idx="4">
                  <c:v>1.0205500000000001</c:v>
                </c:pt>
                <c:pt idx="5">
                  <c:v>1.0258799999999999</c:v>
                </c:pt>
                <c:pt idx="6">
                  <c:v>1.03494</c:v>
                </c:pt>
                <c:pt idx="7">
                  <c:v>1.0399400000000001</c:v>
                </c:pt>
                <c:pt idx="8">
                  <c:v>1.0436099999999999</c:v>
                </c:pt>
                <c:pt idx="9">
                  <c:v>1.0476399999999999</c:v>
                </c:pt>
                <c:pt idx="10">
                  <c:v>1.0505199999999999</c:v>
                </c:pt>
                <c:pt idx="11">
                  <c:v>1.0684400000000001</c:v>
                </c:pt>
                <c:pt idx="12">
                  <c:v>1.07778</c:v>
                </c:pt>
                <c:pt idx="13">
                  <c:v>1.0851200000000001</c:v>
                </c:pt>
                <c:pt idx="14">
                  <c:v>1.09148</c:v>
                </c:pt>
                <c:pt idx="15">
                  <c:v>1.09714</c:v>
                </c:pt>
                <c:pt idx="16">
                  <c:v>1.1022099999999999</c:v>
                </c:pt>
                <c:pt idx="17">
                  <c:v>1.10581</c:v>
                </c:pt>
                <c:pt idx="18">
                  <c:v>1.11019</c:v>
                </c:pt>
                <c:pt idx="19">
                  <c:v>1.1131899999999999</c:v>
                </c:pt>
                <c:pt idx="20">
                  <c:v>1.1307700000000001</c:v>
                </c:pt>
                <c:pt idx="21">
                  <c:v>1.1319999999999999</c:v>
                </c:pt>
                <c:pt idx="22">
                  <c:v>1.12839</c:v>
                </c:pt>
                <c:pt idx="23">
                  <c:v>1.1235999999999999</c:v>
                </c:pt>
                <c:pt idx="24">
                  <c:v>1.1196200000000001</c:v>
                </c:pt>
                <c:pt idx="25">
                  <c:v>1.1156600000000001</c:v>
                </c:pt>
                <c:pt idx="26">
                  <c:v>1.1140300000000001</c:v>
                </c:pt>
                <c:pt idx="27">
                  <c:v>1.1131800000000001</c:v>
                </c:pt>
                <c:pt idx="28">
                  <c:v>1.1120300000000001</c:v>
                </c:pt>
              </c:numCache>
            </c:numRef>
          </c:yVal>
          <c:smooth val="1"/>
          <c:extLst>
            <c:ext xmlns:c16="http://schemas.microsoft.com/office/drawing/2014/chart" uri="{C3380CC4-5D6E-409C-BE32-E72D297353CC}">
              <c16:uniqueId val="{00000001-D334-F945-846D-48925434634B}"/>
            </c:ext>
          </c:extLst>
        </c:ser>
        <c:dLbls>
          <c:showLegendKey val="0"/>
          <c:showVal val="0"/>
          <c:showCatName val="0"/>
          <c:showSerName val="0"/>
          <c:showPercent val="0"/>
          <c:showBubbleSize val="0"/>
        </c:dLbls>
        <c:axId val="204931552"/>
        <c:axId val="243845808"/>
      </c:scatterChart>
      <c:valAx>
        <c:axId val="204931552"/>
        <c:scaling>
          <c:orientation val="minMax"/>
          <c:max val="1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r>
                  <a:rPr lang="en-US" sz="1400"/>
                  <a:t>Time (y)</a:t>
                </a:r>
              </a:p>
            </c:rich>
          </c:tx>
          <c:overlay val="0"/>
          <c:spPr>
            <a:noFill/>
            <a:ln>
              <a:noFill/>
            </a:ln>
            <a:effectLst/>
          </c:spPr>
          <c:txPr>
            <a:bodyPr rot="0" spcFirstLastPara="1" vertOverflow="ellipsis" vert="horz" wrap="square" anchor="ctr" anchorCtr="1"/>
            <a:lstStyle/>
            <a:p>
              <a:pPr>
                <a:defRPr sz="14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3845808"/>
        <c:crosses val="autoZero"/>
        <c:crossBetween val="midCat"/>
      </c:valAx>
      <c:valAx>
        <c:axId val="243845808"/>
        <c:scaling>
          <c:orientation val="minMax"/>
          <c:min val="0.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a:t> k-inf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93155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1100"/>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customXml" Target="../../customXml/item7.xml"/><Relationship Id="rId7" Type="http://schemas.openxmlformats.org/officeDocument/2006/relationships/webSettings" Target="webSettings.xml"/><Relationship Id="rId2" Type="http://schemas.openxmlformats.org/officeDocument/2006/relationships/customXml" Target="../../customXml/item6.xml"/><Relationship Id="rId1" Type="http://schemas.openxmlformats.org/officeDocument/2006/relationships/customXml" Target="../../customXml/item5.xml"/><Relationship Id="rId6" Type="http://schemas.openxmlformats.org/officeDocument/2006/relationships/settings" Target="settings.xml"/><Relationship Id="rId5" Type="http://schemas.openxmlformats.org/officeDocument/2006/relationships/styles" Target="styles.xml"/><Relationship Id="rId4" Type="http://schemas.openxmlformats.org/officeDocument/2006/relationships/customXml" Target="../../customXml/item8.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AE419E1416743F485636285AEA93155"/>
        <w:category>
          <w:name w:val="General"/>
          <w:gallery w:val="placeholder"/>
        </w:category>
        <w:types>
          <w:type w:val="bbPlcHdr"/>
        </w:types>
        <w:behaviors>
          <w:behavior w:val="content"/>
        </w:behaviors>
        <w:guid w:val="{6215A49C-65A5-411B-A4B4-3B81397B90B1}"/>
      </w:docPartPr>
      <w:docPartBody>
        <w:p w:rsidR="00E4064A" w:rsidRDefault="008464EC" w:rsidP="008464EC">
          <w:pPr>
            <w:pStyle w:val="0AE419E1416743F485636285AEA931551"/>
          </w:pPr>
          <w:r w:rsidRPr="00114961">
            <w:rPr>
              <w:rStyle w:val="PlaceholderText"/>
              <w:color w:val="FF0000"/>
            </w:rPr>
            <w:t>[Click here to enter the project title—no acronyms or abbreviations]</w:t>
          </w:r>
        </w:p>
      </w:docPartBody>
    </w:docPart>
    <w:docPart>
      <w:docPartPr>
        <w:name w:val="E5FDD83A8504449AA0E31EE02B7E869C"/>
        <w:category>
          <w:name w:val="General"/>
          <w:gallery w:val="placeholder"/>
        </w:category>
        <w:types>
          <w:type w:val="bbPlcHdr"/>
        </w:types>
        <w:behaviors>
          <w:behavior w:val="content"/>
        </w:behaviors>
        <w:guid w:val="{6871E9A5-DD68-4E26-A8A8-9376CC042417}"/>
      </w:docPartPr>
      <w:docPartBody>
        <w:p w:rsidR="00E4064A" w:rsidRDefault="008464EC" w:rsidP="008464EC">
          <w:pPr>
            <w:pStyle w:val="E5FDD83A8504449AA0E31EE02B7E869C1"/>
          </w:pPr>
          <w:r w:rsidRPr="007004DD">
            <w:rPr>
              <w:rStyle w:val="PlaceholderText"/>
              <w:color w:val="FF0000"/>
            </w:rPr>
            <w:t>[Enter INL employee name]</w:t>
          </w:r>
        </w:p>
      </w:docPartBody>
    </w:docPart>
    <w:docPart>
      <w:docPartPr>
        <w:name w:val="BE6F0C3F21084C7A9726C865FC386F30"/>
        <w:category>
          <w:name w:val="General"/>
          <w:gallery w:val="placeholder"/>
        </w:category>
        <w:types>
          <w:type w:val="bbPlcHdr"/>
        </w:types>
        <w:behaviors>
          <w:behavior w:val="content"/>
        </w:behaviors>
        <w:guid w:val="{85967F27-6DD3-4D15-9E90-FF1D673EC10A}"/>
      </w:docPartPr>
      <w:docPartBody>
        <w:p w:rsidR="00E4064A" w:rsidRDefault="008464EC" w:rsidP="008464EC">
          <w:pPr>
            <w:pStyle w:val="BE6F0C3F21084C7A9726C865FC386F301"/>
          </w:pPr>
          <w:r w:rsidRPr="006E005D">
            <w:rPr>
              <w:rStyle w:val="PlaceholderText"/>
              <w:color w:val="FF0000"/>
            </w:rPr>
            <w:t>[Enter directorate (ATR, EES&amp;T, MFC, NS&amp;T, N&amp;HS)]</w:t>
          </w:r>
        </w:p>
      </w:docPartBody>
    </w:docPart>
    <w:docPart>
      <w:docPartPr>
        <w:name w:val="73236EFB7FA74C60A87BF6E0171E9FF4"/>
        <w:category>
          <w:name w:val="General"/>
          <w:gallery w:val="placeholder"/>
        </w:category>
        <w:types>
          <w:type w:val="bbPlcHdr"/>
        </w:types>
        <w:behaviors>
          <w:behavior w:val="content"/>
        </w:behaviors>
        <w:guid w:val="{FB3866B1-434E-40B1-9710-37975250967E}"/>
      </w:docPartPr>
      <w:docPartBody>
        <w:p w:rsidR="00E4064A" w:rsidRDefault="008464EC" w:rsidP="008464EC">
          <w:pPr>
            <w:pStyle w:val="73236EFB7FA74C60A87BF6E0171E9FF41"/>
          </w:pPr>
          <w:r w:rsidRPr="007004DD">
            <w:rPr>
              <w:rStyle w:val="PlaceholderText"/>
              <w:color w:val="FF0000"/>
            </w:rPr>
            <w:t>[Enter name; add or remove rows as needed]</w:t>
          </w:r>
        </w:p>
      </w:docPartBody>
    </w:docPart>
    <w:docPart>
      <w:docPartPr>
        <w:name w:val="7E3D8281E6AA4A28AA3C9B54F31C836F"/>
        <w:category>
          <w:name w:val="General"/>
          <w:gallery w:val="placeholder"/>
        </w:category>
        <w:types>
          <w:type w:val="bbPlcHdr"/>
        </w:types>
        <w:behaviors>
          <w:behavior w:val="content"/>
        </w:behaviors>
        <w:guid w:val="{0291813B-5B7D-4E72-85E5-C7C16DE1F782}"/>
      </w:docPartPr>
      <w:docPartBody>
        <w:p w:rsidR="00E4064A" w:rsidRDefault="008464EC" w:rsidP="008464EC">
          <w:pPr>
            <w:pStyle w:val="7E3D8281E6AA4A28AA3C9B54F31C836F1"/>
          </w:pPr>
          <w:r w:rsidRPr="007004DD">
            <w:rPr>
              <w:rStyle w:val="StylePlaceholderText10ptAuto"/>
            </w:rPr>
            <w:t>[Enter directorate (ATR, EES&amp;T, MFC, NS&amp;T, N&amp;HS)]</w:t>
          </w:r>
        </w:p>
      </w:docPartBody>
    </w:docPart>
    <w:docPart>
      <w:docPartPr>
        <w:name w:val="23C0BA4C080E4DD5A046B497FF273055"/>
        <w:category>
          <w:name w:val="General"/>
          <w:gallery w:val="placeholder"/>
        </w:category>
        <w:types>
          <w:type w:val="bbPlcHdr"/>
        </w:types>
        <w:behaviors>
          <w:behavior w:val="content"/>
        </w:behaviors>
        <w:guid w:val="{6ED6E0BD-643F-47CC-B487-6AC7772115AD}"/>
      </w:docPartPr>
      <w:docPartBody>
        <w:p w:rsidR="00E4064A" w:rsidRDefault="008464EC" w:rsidP="008464EC">
          <w:pPr>
            <w:pStyle w:val="23C0BA4C080E4DD5A046B497FF2730551"/>
          </w:pPr>
          <w:r w:rsidRPr="007004DD">
            <w:rPr>
              <w:rStyle w:val="PlaceholderText"/>
              <w:color w:val="FF0000"/>
            </w:rPr>
            <w:t>[Name; add or remove rows as needed]</w:t>
          </w:r>
        </w:p>
      </w:docPartBody>
    </w:docPart>
    <w:docPart>
      <w:docPartPr>
        <w:name w:val="11B97B44AC0B40B99E03ED55DB8E0AEC"/>
        <w:category>
          <w:name w:val="General"/>
          <w:gallery w:val="placeholder"/>
        </w:category>
        <w:types>
          <w:type w:val="bbPlcHdr"/>
        </w:types>
        <w:behaviors>
          <w:behavior w:val="content"/>
        </w:behaviors>
        <w:guid w:val="{D36C92B1-C79D-4C5A-AEA5-D8F8B5CE4902}"/>
      </w:docPartPr>
      <w:docPartBody>
        <w:p w:rsidR="00E4064A" w:rsidRDefault="008464EC" w:rsidP="008464EC">
          <w:pPr>
            <w:pStyle w:val="11B97B44AC0B40B99E03ED55DB8E0AEC1"/>
          </w:pPr>
          <w:r w:rsidRPr="007004DD">
            <w:rPr>
              <w:rStyle w:val="StylePlaceholderText10ptAuto"/>
            </w:rPr>
            <w:t>[Enter institution name]</w:t>
          </w:r>
        </w:p>
      </w:docPartBody>
    </w:docPart>
    <w:docPart>
      <w:docPartPr>
        <w:name w:val="A1D00656584E42EE98F3239A00AFB3A1"/>
        <w:category>
          <w:name w:val="General"/>
          <w:gallery w:val="placeholder"/>
        </w:category>
        <w:types>
          <w:type w:val="bbPlcHdr"/>
        </w:types>
        <w:behaviors>
          <w:behavior w:val="content"/>
        </w:behaviors>
        <w:guid w:val="{8F24502C-2FBB-4B60-A503-7224CFC1C380}"/>
      </w:docPartPr>
      <w:docPartBody>
        <w:p w:rsidR="00E4064A" w:rsidRDefault="008464EC" w:rsidP="008464EC">
          <w:pPr>
            <w:pStyle w:val="A1D00656584E42EE98F3239A00AFB3A11"/>
          </w:pPr>
          <w:r w:rsidRPr="007004DD">
            <w:rPr>
              <w:rStyle w:val="StylePlaceholderText10ptAuto"/>
            </w:rPr>
            <w:t>[Enter initiative</w:t>
          </w:r>
          <w:r>
            <w:rPr>
              <w:rStyle w:val="StylePlaceholderText10ptAuto"/>
            </w:rPr>
            <w:t xml:space="preserve"> </w:t>
          </w:r>
          <w:r w:rsidRPr="007004DD">
            <w:rPr>
              <w:rStyle w:val="StylePlaceholderText10ptAuto"/>
            </w:rPr>
            <w:t xml:space="preserve">that </w:t>
          </w:r>
          <w:r>
            <w:rPr>
              <w:rStyle w:val="StylePlaceholderText10ptAuto"/>
            </w:rPr>
            <w:t>you selected in LOIESS</w:t>
          </w:r>
          <w:r w:rsidRPr="007004DD">
            <w:rPr>
              <w:rStyle w:val="StylePlaceholderText10ptAuto"/>
            </w:rPr>
            <w:t>]</w:t>
          </w:r>
        </w:p>
      </w:docPartBody>
    </w:docPart>
    <w:docPart>
      <w:docPartPr>
        <w:name w:val="97EF60C7459744E1B38F6E028E7DB149"/>
        <w:category>
          <w:name w:val="General"/>
          <w:gallery w:val="placeholder"/>
        </w:category>
        <w:types>
          <w:type w:val="bbPlcHdr"/>
        </w:types>
        <w:behaviors>
          <w:behavior w:val="content"/>
        </w:behaviors>
        <w:guid w:val="{FB1F87CF-3CB5-40A9-A6A5-5AE8A9AD4FF8}"/>
      </w:docPartPr>
      <w:docPartBody>
        <w:p w:rsidR="00E4064A" w:rsidRDefault="008464EC" w:rsidP="008464EC">
          <w:pPr>
            <w:pStyle w:val="97EF60C7459744E1B38F6E028E7DB1491"/>
          </w:pPr>
          <w:r w:rsidRPr="00717ABB">
            <w:rPr>
              <w:rStyle w:val="StylePlaceholderText10ptAuto"/>
              <w:b/>
              <w:bCs/>
            </w:rPr>
            <w:t>[Enter total]</w:t>
          </w:r>
        </w:p>
      </w:docPartBody>
    </w:docPart>
    <w:docPart>
      <w:docPartPr>
        <w:name w:val="0215A328FEF64C9885D5C4E33BD260B4"/>
        <w:category>
          <w:name w:val="General"/>
          <w:gallery w:val="placeholder"/>
        </w:category>
        <w:types>
          <w:type w:val="bbPlcHdr"/>
        </w:types>
        <w:behaviors>
          <w:behavior w:val="content"/>
        </w:behaviors>
        <w:guid w:val="{5705F87A-F497-4645-BB35-1D12C8F4A6E3}"/>
      </w:docPartPr>
      <w:docPartBody>
        <w:p w:rsidR="009A7F33" w:rsidRDefault="008464EC" w:rsidP="008464EC">
          <w:pPr>
            <w:pStyle w:val="0215A328FEF64C9885D5C4E33BD260B41"/>
          </w:pPr>
          <w:r w:rsidRPr="0095112E">
            <w:rPr>
              <w:color w:val="FF0000"/>
              <w:sz w:val="20"/>
              <w:szCs w:val="20"/>
            </w:rPr>
            <w:t xml:space="preserve">[Click here to enter the </w:t>
          </w:r>
          <w:r>
            <w:rPr>
              <w:color w:val="FF0000"/>
              <w:sz w:val="20"/>
              <w:szCs w:val="20"/>
            </w:rPr>
            <w:t xml:space="preserve">PI’s </w:t>
          </w:r>
          <w:r w:rsidRPr="0095112E">
            <w:rPr>
              <w:color w:val="FF0000"/>
              <w:sz w:val="20"/>
              <w:szCs w:val="20"/>
            </w:rPr>
            <w:t>name.]</w:t>
          </w:r>
        </w:p>
      </w:docPartBody>
    </w:docPart>
    <w:docPart>
      <w:docPartPr>
        <w:name w:val="2D5544E387DB401DAA6D282EFB7BA827"/>
        <w:category>
          <w:name w:val="General"/>
          <w:gallery w:val="placeholder"/>
        </w:category>
        <w:types>
          <w:type w:val="bbPlcHdr"/>
        </w:types>
        <w:behaviors>
          <w:behavior w:val="content"/>
        </w:behaviors>
        <w:guid w:val="{E8457DAD-206D-4F54-AAE6-5C3FD4466163}"/>
      </w:docPartPr>
      <w:docPartBody>
        <w:p w:rsidR="00EF5E4D" w:rsidRDefault="008464EC" w:rsidP="008464EC">
          <w:pPr>
            <w:pStyle w:val="2D5544E387DB401DAA6D282EFB7BA8271"/>
          </w:pPr>
          <w:r w:rsidRPr="007004DD">
            <w:rPr>
              <w:rStyle w:val="StylePlaceholderText10ptAuto"/>
            </w:rPr>
            <w:t>[Enter the first funded year]</w:t>
          </w:r>
        </w:p>
      </w:docPartBody>
    </w:docPart>
    <w:docPart>
      <w:docPartPr>
        <w:name w:val="F5023C8C08AC49D3A7B238D08A653272"/>
        <w:category>
          <w:name w:val="General"/>
          <w:gallery w:val="placeholder"/>
        </w:category>
        <w:types>
          <w:type w:val="bbPlcHdr"/>
        </w:types>
        <w:behaviors>
          <w:behavior w:val="content"/>
        </w:behaviors>
        <w:guid w:val="{33BD0AA7-27B5-4BF8-AC1B-EA217CFECCFD}"/>
      </w:docPartPr>
      <w:docPartBody>
        <w:p w:rsidR="00EF5E4D" w:rsidRDefault="008464EC" w:rsidP="008464EC">
          <w:pPr>
            <w:pStyle w:val="F5023C8C08AC49D3A7B238D08A6532721"/>
          </w:pPr>
          <w:r w:rsidRPr="007004DD">
            <w:rPr>
              <w:rStyle w:val="StylePlaceholderText10ptAuto"/>
            </w:rPr>
            <w:t xml:space="preserve">[Enter amount] </w:t>
          </w:r>
        </w:p>
      </w:docPartBody>
    </w:docPart>
    <w:docPart>
      <w:docPartPr>
        <w:name w:val="6A61A2BA1835444FA02AC7A659782BA4"/>
        <w:category>
          <w:name w:val="General"/>
          <w:gallery w:val="placeholder"/>
        </w:category>
        <w:types>
          <w:type w:val="bbPlcHdr"/>
        </w:types>
        <w:behaviors>
          <w:behavior w:val="content"/>
        </w:behaviors>
        <w:guid w:val="{2F2A5C35-0FC5-4876-B573-DACF0C1A0207}"/>
      </w:docPartPr>
      <w:docPartBody>
        <w:p w:rsidR="00EF5E4D" w:rsidRDefault="008464EC" w:rsidP="008464EC">
          <w:pPr>
            <w:pStyle w:val="6A61A2BA1835444FA02AC7A659782BA41"/>
          </w:pPr>
          <w:r w:rsidRPr="007004DD">
            <w:rPr>
              <w:rStyle w:val="StylePlaceholderText10ptAuto"/>
            </w:rPr>
            <w:t>[Enter the next year if the schedule goes past Sept. 30]</w:t>
          </w:r>
        </w:p>
      </w:docPartBody>
    </w:docPart>
    <w:docPart>
      <w:docPartPr>
        <w:name w:val="B88531F7C06E44BF9B2657D081B49D4F"/>
        <w:category>
          <w:name w:val="General"/>
          <w:gallery w:val="placeholder"/>
        </w:category>
        <w:types>
          <w:type w:val="bbPlcHdr"/>
        </w:types>
        <w:behaviors>
          <w:behavior w:val="content"/>
        </w:behaviors>
        <w:guid w:val="{AFC52E10-955C-47D7-B93E-9D8A9722C33C}"/>
      </w:docPartPr>
      <w:docPartBody>
        <w:p w:rsidR="00EF5E4D" w:rsidRDefault="008464EC" w:rsidP="008464EC">
          <w:pPr>
            <w:pStyle w:val="B88531F7C06E44BF9B2657D081B49D4F1"/>
          </w:pPr>
          <w:r w:rsidRPr="007004DD">
            <w:rPr>
              <w:rStyle w:val="StylePlaceholderText10ptAuto"/>
            </w:rPr>
            <w:t>[Ensure annual totals match LOI-ESS]</w:t>
          </w:r>
        </w:p>
      </w:docPartBody>
    </w:docPart>
    <w:docPart>
      <w:docPartPr>
        <w:name w:val="C84CD5613CE84FC0B77E385BE6F737E1"/>
        <w:category>
          <w:name w:val="General"/>
          <w:gallery w:val="placeholder"/>
        </w:category>
        <w:types>
          <w:type w:val="bbPlcHdr"/>
        </w:types>
        <w:behaviors>
          <w:behavior w:val="content"/>
        </w:behaviors>
        <w:guid w:val="{EC0531B1-B5FF-4EEC-A0FE-A6042BBCFB1D}"/>
      </w:docPartPr>
      <w:docPartBody>
        <w:p w:rsidR="00EF5E4D" w:rsidRDefault="008464EC" w:rsidP="008464EC">
          <w:pPr>
            <w:pStyle w:val="C84CD5613CE84FC0B77E385BE6F737E11"/>
          </w:pPr>
          <w:r w:rsidRPr="007004DD">
            <w:rPr>
              <w:rStyle w:val="StylePlaceholderText10ptAuto"/>
            </w:rPr>
            <w:t>[Maximum project duration is 36 months]</w:t>
          </w:r>
        </w:p>
      </w:docPartBody>
    </w:docPart>
    <w:docPart>
      <w:docPartPr>
        <w:name w:val="2676F223EE3B421FB26921BC774FE699"/>
        <w:category>
          <w:name w:val="General"/>
          <w:gallery w:val="placeholder"/>
        </w:category>
        <w:types>
          <w:type w:val="bbPlcHdr"/>
        </w:types>
        <w:behaviors>
          <w:behavior w:val="content"/>
        </w:behaviors>
        <w:guid w:val="{93FEC30E-0BE0-4DED-AD41-EFB28CCBB5E4}"/>
      </w:docPartPr>
      <w:docPartBody>
        <w:p w:rsidR="00EF5E4D" w:rsidRDefault="008464EC" w:rsidP="008464EC">
          <w:pPr>
            <w:pStyle w:val="2676F223EE3B421FB26921BC774FE6991"/>
          </w:pPr>
          <w:r w:rsidRPr="007004DD">
            <w:rPr>
              <w:rStyle w:val="StylePlaceholderText10ptAuto"/>
            </w:rPr>
            <w:t>[LOI-ESS units are $]</w:t>
          </w:r>
        </w:p>
      </w:docPartBody>
    </w:docPart>
    <w:docPart>
      <w:docPartPr>
        <w:name w:val="F285475172A64788AEA583EA15F13C1B"/>
        <w:category>
          <w:name w:val="General"/>
          <w:gallery w:val="placeholder"/>
        </w:category>
        <w:types>
          <w:type w:val="bbPlcHdr"/>
        </w:types>
        <w:behaviors>
          <w:behavior w:val="content"/>
        </w:behaviors>
        <w:guid w:val="{223B1947-8283-4951-A0A2-4412A7757966}"/>
      </w:docPartPr>
      <w:docPartBody>
        <w:p w:rsidR="00EF5E4D" w:rsidRDefault="008464EC" w:rsidP="008464EC">
          <w:pPr>
            <w:pStyle w:val="F285475172A64788AEA583EA15F13C1B1"/>
          </w:pPr>
          <w:r w:rsidRPr="00464083">
            <w:rPr>
              <w:rStyle w:val="PlaceholderText"/>
              <w:b/>
              <w:bCs/>
              <w:color w:val="FF0000"/>
              <w:sz w:val="20"/>
              <w:szCs w:val="20"/>
            </w:rPr>
            <w:t>[xx]</w:t>
          </w:r>
        </w:p>
      </w:docPartBody>
    </w:docPart>
    <w:docPart>
      <w:docPartPr>
        <w:name w:val="55A0C18B050242B49214C77050BED683"/>
        <w:category>
          <w:name w:val="General"/>
          <w:gallery w:val="placeholder"/>
        </w:category>
        <w:types>
          <w:type w:val="bbPlcHdr"/>
        </w:types>
        <w:behaviors>
          <w:behavior w:val="content"/>
        </w:behaviors>
        <w:guid w:val="{2C29A92B-0014-4994-B829-C6331F8974B5}"/>
      </w:docPartPr>
      <w:docPartBody>
        <w:p w:rsidR="00EF5E4D" w:rsidRDefault="008464EC" w:rsidP="008464EC">
          <w:pPr>
            <w:pStyle w:val="55A0C18B050242B49214C77050BED6831"/>
          </w:pPr>
          <w:r w:rsidRPr="00464083">
            <w:rPr>
              <w:rStyle w:val="PlaceholderText"/>
              <w:b/>
              <w:bCs/>
              <w:color w:val="FF0000"/>
              <w:sz w:val="20"/>
              <w:szCs w:val="20"/>
            </w:rPr>
            <w:t>[xx]</w:t>
          </w:r>
        </w:p>
      </w:docPartBody>
    </w:docPart>
    <w:docPart>
      <w:docPartPr>
        <w:name w:val="914D4B0BA89F43AEB10B4DD1C7E4288C"/>
        <w:category>
          <w:name w:val="General"/>
          <w:gallery w:val="placeholder"/>
        </w:category>
        <w:types>
          <w:type w:val="bbPlcHdr"/>
        </w:types>
        <w:behaviors>
          <w:behavior w:val="content"/>
        </w:behaviors>
        <w:guid w:val="{8D9E8C8A-4DB2-4080-AA1A-FC43D6357349}"/>
      </w:docPartPr>
      <w:docPartBody>
        <w:p w:rsidR="00EF5E4D" w:rsidRDefault="008464EC" w:rsidP="008464EC">
          <w:pPr>
            <w:pStyle w:val="914D4B0BA89F43AEB10B4DD1C7E4288C1"/>
          </w:pPr>
          <w:r w:rsidRPr="00464083">
            <w:rPr>
              <w:rStyle w:val="PlaceholderText"/>
              <w:b/>
              <w:bCs/>
              <w:color w:val="FF0000"/>
              <w:sz w:val="20"/>
              <w:szCs w:val="20"/>
            </w:rPr>
            <w:t>[xx]</w:t>
          </w:r>
        </w:p>
      </w:docPartBody>
    </w:docPart>
    <w:docPart>
      <w:docPartPr>
        <w:name w:val="830FDC87A5416A4693002D172C46F5EA"/>
        <w:category>
          <w:name w:val="General"/>
          <w:gallery w:val="placeholder"/>
        </w:category>
        <w:types>
          <w:type w:val="bbPlcHdr"/>
        </w:types>
        <w:behaviors>
          <w:behavior w:val="content"/>
        </w:behaviors>
        <w:guid w:val="{D0741ED5-D43D-4B4A-81E5-6CA3B259698A}"/>
      </w:docPartPr>
      <w:docPartBody>
        <w:p w:rsidR="00437E85" w:rsidRDefault="00437E85">
          <w:pPr>
            <w:pStyle w:val="830FDC87A5416A4693002D172C46F5EA"/>
          </w:pPr>
          <w:r w:rsidRPr="0095112E">
            <w:rPr>
              <w:color w:val="FF0000"/>
              <w:sz w:val="20"/>
              <w:szCs w:val="20"/>
            </w:rPr>
            <w:t xml:space="preserve">[Click here to enter the </w:t>
          </w:r>
          <w:r>
            <w:rPr>
              <w:color w:val="FF0000"/>
              <w:sz w:val="20"/>
              <w:szCs w:val="20"/>
            </w:rPr>
            <w:t>co-investigator</w:t>
          </w:r>
          <w:r w:rsidRPr="0095112E">
            <w:rPr>
              <w:color w:val="FF0000"/>
              <w:sz w:val="20"/>
              <w:szCs w:val="20"/>
            </w:rPr>
            <w:t>’s name.]</w:t>
          </w:r>
        </w:p>
      </w:docPartBody>
    </w:docPart>
    <w:docPart>
      <w:docPartPr>
        <w:name w:val="541D91C0939512489DE056B4CB039BB8"/>
        <w:category>
          <w:name w:val="General"/>
          <w:gallery w:val="placeholder"/>
        </w:category>
        <w:types>
          <w:type w:val="bbPlcHdr"/>
        </w:types>
        <w:behaviors>
          <w:behavior w:val="content"/>
        </w:behaviors>
        <w:guid w:val="{7F27762C-9F7D-3D4E-98B8-43018B8F1FA6}"/>
      </w:docPartPr>
      <w:docPartBody>
        <w:p w:rsidR="00437E85" w:rsidRDefault="00437E85">
          <w:pPr>
            <w:pStyle w:val="541D91C0939512489DE056B4CB039BB8"/>
          </w:pPr>
          <w:r w:rsidRPr="00A4515E">
            <w:rPr>
              <w:rStyle w:val="StyleBody10ptBold"/>
              <w:color w:val="FF0000"/>
            </w:rPr>
            <w:t>[Sum]</w:t>
          </w:r>
        </w:p>
      </w:docPartBody>
    </w:docPart>
    <w:docPart>
      <w:docPartPr>
        <w:name w:val="9A0E076E672EF44FAC46A65C956C7EB2"/>
        <w:category>
          <w:name w:val="General"/>
          <w:gallery w:val="placeholder"/>
        </w:category>
        <w:types>
          <w:type w:val="bbPlcHdr"/>
        </w:types>
        <w:behaviors>
          <w:behavior w:val="content"/>
        </w:behaviors>
        <w:guid w:val="{20A9B21F-A2BE-BB48-BEF8-3EFF4F24B10B}"/>
      </w:docPartPr>
      <w:docPartBody>
        <w:p w:rsidR="00437E85" w:rsidRDefault="00437E85">
          <w:pPr>
            <w:pStyle w:val="9A0E076E672EF44FAC46A65C956C7EB2"/>
          </w:pPr>
          <w:r w:rsidRPr="0095112E">
            <w:rPr>
              <w:color w:val="FF0000"/>
              <w:sz w:val="20"/>
              <w:szCs w:val="20"/>
            </w:rPr>
            <w:t xml:space="preserve">[Click here to enter the </w:t>
          </w:r>
          <w:r>
            <w:rPr>
              <w:color w:val="FF0000"/>
              <w:sz w:val="20"/>
              <w:szCs w:val="20"/>
            </w:rPr>
            <w:t>co-investigator</w:t>
          </w:r>
          <w:r w:rsidRPr="0095112E">
            <w:rPr>
              <w:color w:val="FF0000"/>
              <w:sz w:val="20"/>
              <w:szCs w:val="20"/>
            </w:rPr>
            <w:t>’s name.]</w:t>
          </w:r>
        </w:p>
      </w:docPartBody>
    </w:docPart>
    <w:docPart>
      <w:docPartPr>
        <w:name w:val="7EF28CF07A4A7A4AA71325FE2FAE0D7B"/>
        <w:category>
          <w:name w:val="General"/>
          <w:gallery w:val="placeholder"/>
        </w:category>
        <w:types>
          <w:type w:val="bbPlcHdr"/>
        </w:types>
        <w:behaviors>
          <w:behavior w:val="content"/>
        </w:behaviors>
        <w:guid w:val="{66A7C3A1-1141-2A41-B50C-E2D8F37D967D}"/>
      </w:docPartPr>
      <w:docPartBody>
        <w:p w:rsidR="00437E85" w:rsidRDefault="00437E85">
          <w:pPr>
            <w:pStyle w:val="7EF28CF07A4A7A4AA71325FE2FAE0D7B"/>
          </w:pPr>
          <w:r w:rsidRPr="00A4515E">
            <w:rPr>
              <w:rStyle w:val="StyleBody10ptBold"/>
              <w:color w:val="FF0000"/>
            </w:rPr>
            <w:t>[Sum]</w:t>
          </w:r>
        </w:p>
      </w:docPartBody>
    </w:docPart>
    <w:docPart>
      <w:docPartPr>
        <w:name w:val="F0B7EC16F7650244B40C256B317B067E"/>
        <w:category>
          <w:name w:val="General"/>
          <w:gallery w:val="placeholder"/>
        </w:category>
        <w:types>
          <w:type w:val="bbPlcHdr"/>
        </w:types>
        <w:behaviors>
          <w:behavior w:val="content"/>
        </w:behaviors>
        <w:guid w:val="{D05A5742-9D66-8941-9767-6D6522135DB2}"/>
      </w:docPartPr>
      <w:docPartBody>
        <w:p w:rsidR="00437E85" w:rsidRDefault="00437E85">
          <w:pPr>
            <w:pStyle w:val="F0B7EC16F7650244B40C256B317B067E"/>
          </w:pPr>
          <w:r w:rsidRPr="00A4515E">
            <w:rPr>
              <w:rStyle w:val="StyleBody10ptBold"/>
              <w:color w:val="FF0000"/>
            </w:rPr>
            <w:t>[Sum]</w:t>
          </w:r>
        </w:p>
      </w:docPartBody>
    </w:docPart>
    <w:docPart>
      <w:docPartPr>
        <w:name w:val="E49AF41CE1DBF249AB735CFE7452B46A"/>
        <w:category>
          <w:name w:val="General"/>
          <w:gallery w:val="placeholder"/>
        </w:category>
        <w:types>
          <w:type w:val="bbPlcHdr"/>
        </w:types>
        <w:behaviors>
          <w:behavior w:val="content"/>
        </w:behaviors>
        <w:guid w:val="{9310294B-D3E8-4243-A54F-D2FE0F34E0DF}"/>
      </w:docPartPr>
      <w:docPartBody>
        <w:p w:rsidR="00437E85" w:rsidRDefault="00437E85">
          <w:pPr>
            <w:pStyle w:val="E49AF41CE1DBF249AB735CFE7452B46A"/>
          </w:pPr>
          <w:r w:rsidRPr="00461931">
            <w:rPr>
              <w:rStyle w:val="PlaceholderText"/>
              <w:color w:val="FF0000"/>
            </w:rPr>
            <w:t>[Click here to describe the research and deliverables data.]</w:t>
          </w:r>
        </w:p>
      </w:docPartBody>
    </w:docPart>
    <w:docPart>
      <w:docPartPr>
        <w:name w:val="FC488A8B5B9040DEA68B90923E2C641E"/>
        <w:category>
          <w:name w:val="General"/>
          <w:gallery w:val="placeholder"/>
        </w:category>
        <w:types>
          <w:type w:val="bbPlcHdr"/>
        </w:types>
        <w:behaviors>
          <w:behavior w:val="content"/>
        </w:behaviors>
        <w:guid w:val="{0B55018E-F99D-4F88-BF7C-D760CD1843C6}"/>
      </w:docPartPr>
      <w:docPartBody>
        <w:p w:rsidR="00B73148" w:rsidRDefault="00DE614B" w:rsidP="00DE614B">
          <w:pPr>
            <w:pStyle w:val="FC488A8B5B9040DEA68B90923E2C641E"/>
          </w:pPr>
          <w:r w:rsidRPr="00F243D0">
            <w:rPr>
              <w:color w:val="FF0000"/>
              <w:sz w:val="20"/>
              <w:szCs w:val="20"/>
            </w:rPr>
            <w:t>[</w:t>
          </w:r>
          <w:r w:rsidRPr="00F243D0">
            <w:rPr>
              <w:rStyle w:val="PlaceholderText"/>
              <w:color w:val="FF0000"/>
            </w:rPr>
            <w:t xml:space="preserve">Enter task </w:t>
          </w:r>
          <w:r>
            <w:rPr>
              <w:rStyle w:val="PlaceholderText"/>
              <w:color w:val="FF0000"/>
            </w:rPr>
            <w:t xml:space="preserve">1 </w:t>
          </w:r>
          <w:r w:rsidRPr="00F243D0">
            <w:rPr>
              <w:rStyle w:val="PlaceholderText"/>
              <w:color w:val="FF0000"/>
            </w:rPr>
            <w:t>name]</w:t>
          </w:r>
        </w:p>
      </w:docPartBody>
    </w:docPart>
    <w:docPart>
      <w:docPartPr>
        <w:name w:val="174224CF74F64D4B8101AB76148C87C1"/>
        <w:category>
          <w:name w:val="General"/>
          <w:gallery w:val="placeholder"/>
        </w:category>
        <w:types>
          <w:type w:val="bbPlcHdr"/>
        </w:types>
        <w:behaviors>
          <w:behavior w:val="content"/>
        </w:behaviors>
        <w:guid w:val="{78BB2E1D-553B-4852-913F-14971218D813}"/>
      </w:docPartPr>
      <w:docPartBody>
        <w:p w:rsidR="00B73148" w:rsidRDefault="00DE614B" w:rsidP="00DE614B">
          <w:pPr>
            <w:pStyle w:val="174224CF74F64D4B8101AB76148C87C1"/>
          </w:pPr>
          <w:r w:rsidRPr="00F243D0">
            <w:rPr>
              <w:color w:val="FF0000"/>
              <w:sz w:val="20"/>
              <w:szCs w:val="20"/>
            </w:rPr>
            <w:t>[</w:t>
          </w:r>
          <w:r w:rsidRPr="00F243D0">
            <w:rPr>
              <w:rStyle w:val="PlaceholderText"/>
              <w:color w:val="FF0000"/>
            </w:rPr>
            <w:t xml:space="preserve">Enter task </w:t>
          </w:r>
          <w:r>
            <w:rPr>
              <w:rStyle w:val="PlaceholderText"/>
              <w:color w:val="FF0000"/>
            </w:rPr>
            <w:t xml:space="preserve">2 </w:t>
          </w:r>
          <w:r w:rsidRPr="00F243D0">
            <w:rPr>
              <w:rStyle w:val="PlaceholderText"/>
              <w:color w:val="FF0000"/>
            </w:rPr>
            <w:t>name]</w:t>
          </w:r>
        </w:p>
      </w:docPartBody>
    </w:docPart>
    <w:docPart>
      <w:docPartPr>
        <w:name w:val="9A97D2CDF15F403E92108EC9700A4120"/>
        <w:category>
          <w:name w:val="General"/>
          <w:gallery w:val="placeholder"/>
        </w:category>
        <w:types>
          <w:type w:val="bbPlcHdr"/>
        </w:types>
        <w:behaviors>
          <w:behavior w:val="content"/>
        </w:behaviors>
        <w:guid w:val="{DDB1C830-2343-4740-88AA-33EA034C0D90}"/>
      </w:docPartPr>
      <w:docPartBody>
        <w:p w:rsidR="00B73148" w:rsidRDefault="00DE614B" w:rsidP="00DE614B">
          <w:pPr>
            <w:pStyle w:val="9A97D2CDF15F403E92108EC9700A4120"/>
          </w:pPr>
          <w:r w:rsidRPr="00F243D0">
            <w:rPr>
              <w:color w:val="FF0000"/>
              <w:sz w:val="20"/>
              <w:szCs w:val="20"/>
            </w:rPr>
            <w:t>[</w:t>
          </w:r>
          <w:r>
            <w:rPr>
              <w:color w:val="FF0000"/>
              <w:sz w:val="20"/>
            </w:rPr>
            <w:t>Insert rows as needed</w:t>
          </w:r>
          <w:r w:rsidRPr="00F243D0">
            <w:rPr>
              <w:rStyle w:val="PlaceholderText"/>
              <w:color w:val="FF0000"/>
            </w:rPr>
            <w:t>]</w:t>
          </w:r>
        </w:p>
      </w:docPartBody>
    </w:docPart>
    <w:docPart>
      <w:docPartPr>
        <w:name w:val="FA29DB9E0BBE43ED99E8FC26283F1E59"/>
        <w:category>
          <w:name w:val="General"/>
          <w:gallery w:val="placeholder"/>
        </w:category>
        <w:types>
          <w:type w:val="bbPlcHdr"/>
        </w:types>
        <w:behaviors>
          <w:behavior w:val="content"/>
        </w:behaviors>
        <w:guid w:val="{DEAAFDF9-3C7E-4B57-B695-BB9A4A6F8F35}"/>
      </w:docPartPr>
      <w:docPartBody>
        <w:p w:rsidR="00B73148" w:rsidRDefault="00DE614B" w:rsidP="00DE614B">
          <w:pPr>
            <w:pStyle w:val="FA29DB9E0BBE43ED99E8FC26283F1E59"/>
          </w:pPr>
          <w:r w:rsidRPr="00CF48FE">
            <w:rPr>
              <w:b/>
              <w:bCs/>
              <w:color w:val="FF0000"/>
              <w:sz w:val="20"/>
              <w:szCs w:val="20"/>
            </w:rPr>
            <w:t>[Task total]</w:t>
          </w:r>
        </w:p>
      </w:docPartBody>
    </w:docPart>
    <w:docPart>
      <w:docPartPr>
        <w:name w:val="808E76E57FA342D98F21CBFCBF7ED39B"/>
        <w:category>
          <w:name w:val="General"/>
          <w:gallery w:val="placeholder"/>
        </w:category>
        <w:types>
          <w:type w:val="bbPlcHdr"/>
        </w:types>
        <w:behaviors>
          <w:behavior w:val="content"/>
        </w:behaviors>
        <w:guid w:val="{3B755A5C-0BFB-4F30-B2A2-B5608F75199C}"/>
      </w:docPartPr>
      <w:docPartBody>
        <w:p w:rsidR="00B73148" w:rsidRDefault="00DE614B" w:rsidP="00DE614B">
          <w:pPr>
            <w:pStyle w:val="808E76E57FA342D98F21CBFCBF7ED39B"/>
          </w:pPr>
          <w:r w:rsidRPr="00CF48FE">
            <w:rPr>
              <w:b/>
              <w:bCs/>
              <w:color w:val="FF0000"/>
              <w:sz w:val="20"/>
              <w:szCs w:val="20"/>
            </w:rPr>
            <w:t>[Task total]</w:t>
          </w:r>
        </w:p>
      </w:docPartBody>
    </w:docPart>
    <w:docPart>
      <w:docPartPr>
        <w:name w:val="F3477D2BDE6F498BA5188135E2583B22"/>
        <w:category>
          <w:name w:val="General"/>
          <w:gallery w:val="placeholder"/>
        </w:category>
        <w:types>
          <w:type w:val="bbPlcHdr"/>
        </w:types>
        <w:behaviors>
          <w:behavior w:val="content"/>
        </w:behaviors>
        <w:guid w:val="{4BC9B3CE-9F9D-4FCB-BAB1-D8E04592AD51}"/>
      </w:docPartPr>
      <w:docPartBody>
        <w:p w:rsidR="00B73148" w:rsidRDefault="00DE614B" w:rsidP="00DE614B">
          <w:pPr>
            <w:pStyle w:val="F3477D2BDE6F498BA5188135E2583B22"/>
          </w:pPr>
          <w:r w:rsidRPr="00CF48FE">
            <w:rPr>
              <w:b/>
              <w:bCs/>
              <w:color w:val="FF0000"/>
              <w:sz w:val="20"/>
              <w:szCs w:val="20"/>
            </w:rPr>
            <w:t>[Task total]</w:t>
          </w:r>
        </w:p>
      </w:docPartBody>
    </w:docPart>
    <w:docPart>
      <w:docPartPr>
        <w:name w:val="84B2D4295EF3443989A96D1432C58EC5"/>
        <w:category>
          <w:name w:val="General"/>
          <w:gallery w:val="placeholder"/>
        </w:category>
        <w:types>
          <w:type w:val="bbPlcHdr"/>
        </w:types>
        <w:behaviors>
          <w:behavior w:val="content"/>
        </w:behaviors>
        <w:guid w:val="{97443584-41EC-4D8F-8CC4-7405C37C18ED}"/>
      </w:docPartPr>
      <w:docPartBody>
        <w:p w:rsidR="00B73148" w:rsidRDefault="00DE614B" w:rsidP="00DE614B">
          <w:pPr>
            <w:pStyle w:val="84B2D4295EF3443989A96D1432C58EC5"/>
          </w:pPr>
          <w:r w:rsidRPr="00883505">
            <w:rPr>
              <w:b/>
              <w:bCs/>
              <w:color w:val="FF0000"/>
              <w:sz w:val="20"/>
              <w:szCs w:val="20"/>
            </w:rPr>
            <w:t>[Task total</w:t>
          </w:r>
          <w:r>
            <w:rPr>
              <w:b/>
              <w:bCs/>
              <w:color w:val="FF0000"/>
              <w:sz w:val="20"/>
              <w:szCs w:val="20"/>
            </w:rPr>
            <w:t>]</w:t>
          </w:r>
        </w:p>
      </w:docPartBody>
    </w:docPart>
    <w:docPart>
      <w:docPartPr>
        <w:name w:val="928E32C8B0A543B0BCBE8470B3C6C335"/>
        <w:category>
          <w:name w:val="General"/>
          <w:gallery w:val="placeholder"/>
        </w:category>
        <w:types>
          <w:type w:val="bbPlcHdr"/>
        </w:types>
        <w:behaviors>
          <w:behavior w:val="content"/>
        </w:behaviors>
        <w:guid w:val="{CECCA79F-3CE6-4D83-B754-FB603E24215D}"/>
      </w:docPartPr>
      <w:docPartBody>
        <w:p w:rsidR="00B73148" w:rsidRDefault="00DE614B" w:rsidP="00DE614B">
          <w:pPr>
            <w:pStyle w:val="928E32C8B0A543B0BCBE8470B3C6C335"/>
          </w:pPr>
          <w:r w:rsidRPr="00464083">
            <w:rPr>
              <w:rStyle w:val="PlaceholderText"/>
              <w:b/>
              <w:bCs/>
              <w:color w:val="FF0000"/>
              <w:sz w:val="20"/>
              <w:szCs w:val="20"/>
            </w:rPr>
            <w:t>[xx]</w:t>
          </w:r>
        </w:p>
      </w:docPartBody>
    </w:docPart>
    <w:docPart>
      <w:docPartPr>
        <w:name w:val="DD7095AD653148908FCA4D45235A50E5"/>
        <w:category>
          <w:name w:val="General"/>
          <w:gallery w:val="placeholder"/>
        </w:category>
        <w:types>
          <w:type w:val="bbPlcHdr"/>
        </w:types>
        <w:behaviors>
          <w:behavior w:val="content"/>
        </w:behaviors>
        <w:guid w:val="{907A8AA8-3285-414C-8613-ACF2F4849688}"/>
      </w:docPartPr>
      <w:docPartBody>
        <w:p w:rsidR="00B73148" w:rsidRDefault="00DE614B" w:rsidP="00DE614B">
          <w:pPr>
            <w:pStyle w:val="DD7095AD653148908FCA4D45235A50E5"/>
          </w:pPr>
          <w:r w:rsidRPr="00464083">
            <w:rPr>
              <w:rStyle w:val="PlaceholderText"/>
              <w:b/>
              <w:bCs/>
              <w:color w:val="FF0000"/>
              <w:sz w:val="20"/>
              <w:szCs w:val="20"/>
            </w:rPr>
            <w:t>[xx]</w:t>
          </w:r>
        </w:p>
      </w:docPartBody>
    </w:docPart>
    <w:docPart>
      <w:docPartPr>
        <w:name w:val="29335F99365C47DF96734CE070E2F25C"/>
        <w:category>
          <w:name w:val="General"/>
          <w:gallery w:val="placeholder"/>
        </w:category>
        <w:types>
          <w:type w:val="bbPlcHdr"/>
        </w:types>
        <w:behaviors>
          <w:behavior w:val="content"/>
        </w:behaviors>
        <w:guid w:val="{67826B8F-4727-4091-BE07-5D473189C950}"/>
      </w:docPartPr>
      <w:docPartBody>
        <w:p w:rsidR="00B73148" w:rsidRDefault="00DE614B" w:rsidP="00DE614B">
          <w:pPr>
            <w:pStyle w:val="29335F99365C47DF96734CE070E2F25C"/>
          </w:pPr>
          <w:r w:rsidRPr="00464083">
            <w:rPr>
              <w:rStyle w:val="PlaceholderText"/>
              <w:b/>
              <w:bCs/>
              <w:color w:val="FF0000"/>
              <w:sz w:val="20"/>
              <w:szCs w:val="20"/>
            </w:rPr>
            <w:t>[xx]</w:t>
          </w:r>
        </w:p>
      </w:docPartBody>
    </w:docPart>
    <w:docPart>
      <w:docPartPr>
        <w:name w:val="152DAA81BB2C4320BA3BB163BFCEC579"/>
        <w:category>
          <w:name w:val="General"/>
          <w:gallery w:val="placeholder"/>
        </w:category>
        <w:types>
          <w:type w:val="bbPlcHdr"/>
        </w:types>
        <w:behaviors>
          <w:behavior w:val="content"/>
        </w:behaviors>
        <w:guid w:val="{B93D02A0-705B-429C-AF3C-B548652DC704}"/>
      </w:docPartPr>
      <w:docPartBody>
        <w:p w:rsidR="00B73148" w:rsidRDefault="00DE614B" w:rsidP="00DE614B">
          <w:pPr>
            <w:pStyle w:val="152DAA81BB2C4320BA3BB163BFCEC579"/>
          </w:pPr>
          <w:r w:rsidRPr="00F243D0">
            <w:rPr>
              <w:color w:val="FF0000"/>
              <w:sz w:val="20"/>
              <w:szCs w:val="20"/>
            </w:rPr>
            <w:t>[</w:t>
          </w:r>
          <w:r w:rsidRPr="00F243D0">
            <w:rPr>
              <w:rStyle w:val="PlaceholderText"/>
              <w:color w:val="FF0000"/>
            </w:rPr>
            <w:t xml:space="preserve">Enter </w:t>
          </w:r>
          <w:r>
            <w:rPr>
              <w:rStyle w:val="PlaceholderText"/>
              <w:color w:val="FF0000"/>
            </w:rPr>
            <w:t>INL researcher</w:t>
          </w:r>
          <w:r w:rsidRPr="00F243D0">
            <w:rPr>
              <w:rStyle w:val="PlaceholderText"/>
              <w:color w:val="FF0000"/>
            </w:rPr>
            <w:t xml:space="preserve"> name]</w:t>
          </w:r>
        </w:p>
      </w:docPartBody>
    </w:docPart>
    <w:docPart>
      <w:docPartPr>
        <w:name w:val="DC5247848AC641E1BA935ADE4FC9DF6B"/>
        <w:category>
          <w:name w:val="General"/>
          <w:gallery w:val="placeholder"/>
        </w:category>
        <w:types>
          <w:type w:val="bbPlcHdr"/>
        </w:types>
        <w:behaviors>
          <w:behavior w:val="content"/>
        </w:behaviors>
        <w:guid w:val="{40F31158-EC78-47A2-BCA5-5625DF1F0ECF}"/>
      </w:docPartPr>
      <w:docPartBody>
        <w:p w:rsidR="00B73148" w:rsidRDefault="00DE614B" w:rsidP="00DE614B">
          <w:pPr>
            <w:pStyle w:val="DC5247848AC641E1BA935ADE4FC9DF6B"/>
          </w:pPr>
          <w:r w:rsidRPr="00F243D0">
            <w:rPr>
              <w:color w:val="FF0000"/>
              <w:sz w:val="20"/>
              <w:szCs w:val="20"/>
            </w:rPr>
            <w:t>[</w:t>
          </w:r>
          <w:r>
            <w:rPr>
              <w:color w:val="FF0000"/>
              <w:sz w:val="20"/>
              <w:szCs w:val="20"/>
            </w:rPr>
            <w:t>Include INL postdocs, interns…</w:t>
          </w:r>
          <w:r w:rsidRPr="00F243D0">
            <w:rPr>
              <w:rStyle w:val="PlaceholderText"/>
              <w:color w:val="FF0000"/>
            </w:rPr>
            <w:t>]</w:t>
          </w:r>
        </w:p>
      </w:docPartBody>
    </w:docPart>
    <w:docPart>
      <w:docPartPr>
        <w:name w:val="96904611FA204D91A4A6D4052B5CF269"/>
        <w:category>
          <w:name w:val="General"/>
          <w:gallery w:val="placeholder"/>
        </w:category>
        <w:types>
          <w:type w:val="bbPlcHdr"/>
        </w:types>
        <w:behaviors>
          <w:behavior w:val="content"/>
        </w:behaviors>
        <w:guid w:val="{7FFE0B61-D6EC-472B-A502-A62F6B6A2333}"/>
      </w:docPartPr>
      <w:docPartBody>
        <w:p w:rsidR="00B73148" w:rsidRDefault="00DE614B" w:rsidP="00DE614B">
          <w:pPr>
            <w:pStyle w:val="96904611FA204D91A4A6D4052B5CF269"/>
          </w:pPr>
          <w:r w:rsidRPr="00464083">
            <w:rPr>
              <w:rStyle w:val="PlaceholderText"/>
              <w:b/>
              <w:bCs/>
              <w:color w:val="FF0000"/>
              <w:sz w:val="20"/>
              <w:szCs w:val="20"/>
            </w:rPr>
            <w:t>[xx]</w:t>
          </w:r>
        </w:p>
      </w:docPartBody>
    </w:docPart>
    <w:docPart>
      <w:docPartPr>
        <w:name w:val="7B544FC3DEAC452582A9A28F2323E422"/>
        <w:category>
          <w:name w:val="General"/>
          <w:gallery w:val="placeholder"/>
        </w:category>
        <w:types>
          <w:type w:val="bbPlcHdr"/>
        </w:types>
        <w:behaviors>
          <w:behavior w:val="content"/>
        </w:behaviors>
        <w:guid w:val="{DCC58A1F-1240-48A3-9C61-08085C457584}"/>
      </w:docPartPr>
      <w:docPartBody>
        <w:p w:rsidR="00B73148" w:rsidRDefault="00DE614B" w:rsidP="00DE614B">
          <w:pPr>
            <w:pStyle w:val="7B544FC3DEAC452582A9A28F2323E422"/>
          </w:pPr>
          <w:r w:rsidRPr="00464083">
            <w:rPr>
              <w:rStyle w:val="PlaceholderText"/>
              <w:b/>
              <w:bCs/>
              <w:color w:val="FF0000"/>
              <w:sz w:val="20"/>
              <w:szCs w:val="20"/>
            </w:rPr>
            <w:t>[xx]</w:t>
          </w:r>
        </w:p>
      </w:docPartBody>
    </w:docPart>
    <w:docPart>
      <w:docPartPr>
        <w:name w:val="D078F77187864C8A8C4730DC2417BE06"/>
        <w:category>
          <w:name w:val="General"/>
          <w:gallery w:val="placeholder"/>
        </w:category>
        <w:types>
          <w:type w:val="bbPlcHdr"/>
        </w:types>
        <w:behaviors>
          <w:behavior w:val="content"/>
        </w:behaviors>
        <w:guid w:val="{2486F1E4-5C3D-4688-8F8B-4E2B44583456}"/>
      </w:docPartPr>
      <w:docPartBody>
        <w:p w:rsidR="00B73148" w:rsidRDefault="00DE614B" w:rsidP="00DE614B">
          <w:pPr>
            <w:pStyle w:val="D078F77187864C8A8C4730DC2417BE06"/>
          </w:pPr>
          <w:r w:rsidRPr="00464083">
            <w:rPr>
              <w:rStyle w:val="PlaceholderText"/>
              <w:b/>
              <w:bCs/>
              <w:color w:val="FF0000"/>
              <w:sz w:val="20"/>
              <w:szCs w:val="20"/>
            </w:rPr>
            <w:t>[xx]</w:t>
          </w:r>
        </w:p>
      </w:docPartBody>
    </w:docPart>
    <w:docPart>
      <w:docPartPr>
        <w:name w:val="75F199B302C642E8AC4740E8CE3E274C"/>
        <w:category>
          <w:name w:val="General"/>
          <w:gallery w:val="placeholder"/>
        </w:category>
        <w:types>
          <w:type w:val="bbPlcHdr"/>
        </w:types>
        <w:behaviors>
          <w:behavior w:val="content"/>
        </w:behaviors>
        <w:guid w:val="{D2441A00-BEC9-4F5C-8193-787E25B6C985}"/>
      </w:docPartPr>
      <w:docPartBody>
        <w:p w:rsidR="00B73148" w:rsidRDefault="00DE614B" w:rsidP="00DE614B">
          <w:pPr>
            <w:pStyle w:val="75F199B302C642E8AC4740E8CE3E274C"/>
          </w:pPr>
          <w:r w:rsidRPr="00F243D0">
            <w:rPr>
              <w:color w:val="FF0000"/>
              <w:sz w:val="20"/>
              <w:szCs w:val="20"/>
            </w:rPr>
            <w:t>[</w:t>
          </w:r>
          <w:r>
            <w:rPr>
              <w:color w:val="FF0000"/>
              <w:sz w:val="20"/>
            </w:rPr>
            <w:t>Travel</w:t>
          </w:r>
          <w:r w:rsidRPr="00F243D0">
            <w:rPr>
              <w:rStyle w:val="PlaceholderText"/>
              <w:color w:val="FF0000"/>
            </w:rPr>
            <w:t>]</w:t>
          </w:r>
        </w:p>
      </w:docPartBody>
    </w:docPart>
    <w:docPart>
      <w:docPartPr>
        <w:name w:val="C01D8D5538C6465BA690493DA006ED12"/>
        <w:category>
          <w:name w:val="General"/>
          <w:gallery w:val="placeholder"/>
        </w:category>
        <w:types>
          <w:type w:val="bbPlcHdr"/>
        </w:types>
        <w:behaviors>
          <w:behavior w:val="content"/>
        </w:behaviors>
        <w:guid w:val="{726098AC-74E4-4BFC-94DC-A6923C22A582}"/>
      </w:docPartPr>
      <w:docPartBody>
        <w:p w:rsidR="00B73148" w:rsidRDefault="00DE614B" w:rsidP="00DE614B">
          <w:pPr>
            <w:pStyle w:val="C01D8D5538C6465BA690493DA006ED12"/>
          </w:pPr>
          <w:r w:rsidRPr="00CF48FE">
            <w:rPr>
              <w:b/>
              <w:bCs/>
              <w:color w:val="FF0000"/>
              <w:sz w:val="20"/>
              <w:szCs w:val="20"/>
            </w:rPr>
            <w:t>[Nonlabor total]</w:t>
          </w:r>
        </w:p>
      </w:docPartBody>
    </w:docPart>
    <w:docPart>
      <w:docPartPr>
        <w:name w:val="992547A5F57F49969518F9A05323DE68"/>
        <w:category>
          <w:name w:val="General"/>
          <w:gallery w:val="placeholder"/>
        </w:category>
        <w:types>
          <w:type w:val="bbPlcHdr"/>
        </w:types>
        <w:behaviors>
          <w:behavior w:val="content"/>
        </w:behaviors>
        <w:guid w:val="{E39CEF8B-00B6-4880-9484-2CCB8B2C8D42}"/>
      </w:docPartPr>
      <w:docPartBody>
        <w:p w:rsidR="00B73148" w:rsidRDefault="00DE614B" w:rsidP="00DE614B">
          <w:pPr>
            <w:pStyle w:val="992547A5F57F49969518F9A05323DE68"/>
          </w:pPr>
          <w:r w:rsidRPr="00CF48FE">
            <w:rPr>
              <w:b/>
              <w:bCs/>
              <w:color w:val="FF0000"/>
              <w:sz w:val="20"/>
              <w:szCs w:val="20"/>
            </w:rPr>
            <w:t>[Nonlabor total]</w:t>
          </w:r>
        </w:p>
      </w:docPartBody>
    </w:docPart>
    <w:docPart>
      <w:docPartPr>
        <w:name w:val="42C8F73F5A0E4D648325497DFE191ACB"/>
        <w:category>
          <w:name w:val="General"/>
          <w:gallery w:val="placeholder"/>
        </w:category>
        <w:types>
          <w:type w:val="bbPlcHdr"/>
        </w:types>
        <w:behaviors>
          <w:behavior w:val="content"/>
        </w:behaviors>
        <w:guid w:val="{C208FF35-E7EB-4C6A-8AE6-BB22F7C0BC89}"/>
      </w:docPartPr>
      <w:docPartBody>
        <w:p w:rsidR="00B73148" w:rsidRDefault="00DE614B" w:rsidP="00DE614B">
          <w:pPr>
            <w:pStyle w:val="42C8F73F5A0E4D648325497DFE191ACB"/>
          </w:pPr>
          <w:r w:rsidRPr="00CF48FE">
            <w:rPr>
              <w:b/>
              <w:bCs/>
              <w:color w:val="FF0000"/>
              <w:sz w:val="20"/>
              <w:szCs w:val="20"/>
            </w:rPr>
            <w:t>[Nonlabor total]</w:t>
          </w:r>
        </w:p>
      </w:docPartBody>
    </w:docPart>
    <w:docPart>
      <w:docPartPr>
        <w:name w:val="F7B11317ECF240D4800C1CA11AB2FEB9"/>
        <w:category>
          <w:name w:val="General"/>
          <w:gallery w:val="placeholder"/>
        </w:category>
        <w:types>
          <w:type w:val="bbPlcHdr"/>
        </w:types>
        <w:behaviors>
          <w:behavior w:val="content"/>
        </w:behaviors>
        <w:guid w:val="{366C5186-6211-4860-90C4-D4964CA37A47}"/>
      </w:docPartPr>
      <w:docPartBody>
        <w:p w:rsidR="00B73148" w:rsidRDefault="00DE614B" w:rsidP="00DE614B">
          <w:pPr>
            <w:pStyle w:val="F7B11317ECF240D4800C1CA11AB2FEB9"/>
          </w:pPr>
          <w:r w:rsidRPr="00883505">
            <w:rPr>
              <w:b/>
              <w:bCs/>
              <w:color w:val="FF0000"/>
              <w:sz w:val="20"/>
              <w:szCs w:val="20"/>
            </w:rPr>
            <w:t>[</w:t>
          </w:r>
          <w:r>
            <w:rPr>
              <w:b/>
              <w:bCs/>
              <w:color w:val="FF0000"/>
              <w:sz w:val="20"/>
              <w:szCs w:val="20"/>
            </w:rPr>
            <w:t>Nonlabor</w:t>
          </w:r>
          <w:r w:rsidRPr="00883505">
            <w:rPr>
              <w:b/>
              <w:bCs/>
              <w:color w:val="FF0000"/>
              <w:sz w:val="20"/>
              <w:szCs w:val="20"/>
            </w:rPr>
            <w:t xml:space="preserve"> total</w:t>
          </w:r>
          <w:r>
            <w:rPr>
              <w:b/>
              <w:bCs/>
              <w:color w:val="FF0000"/>
              <w:sz w:val="20"/>
              <w:szCs w:val="20"/>
            </w:rPr>
            <w:t>]</w:t>
          </w:r>
        </w:p>
      </w:docPartBody>
    </w:docPart>
    <w:docPart>
      <w:docPartPr>
        <w:name w:val="E330EDA127E59E4E94E33F3E8259339C"/>
        <w:category>
          <w:name w:val="General"/>
          <w:gallery w:val="placeholder"/>
        </w:category>
        <w:types>
          <w:type w:val="bbPlcHdr"/>
        </w:types>
        <w:behaviors>
          <w:behavior w:val="content"/>
        </w:behaviors>
        <w:guid w:val="{E18EA776-5AA9-4D4B-8145-E8094A28E8C1}"/>
      </w:docPartPr>
      <w:docPartBody>
        <w:p w:rsidR="00846986" w:rsidRDefault="00DE614B">
          <w:pPr>
            <w:pStyle w:val="E330EDA127E59E4E94E33F3E8259339C"/>
          </w:pPr>
          <w:r w:rsidRPr="00E83C9B">
            <w:rPr>
              <w:b/>
              <w:bCs/>
              <w:color w:val="FF0000"/>
              <w:sz w:val="20"/>
              <w:szCs w:val="20"/>
            </w:rPr>
            <w:t>[Labor</w:t>
          </w:r>
          <w:r>
            <w:rPr>
              <w:b/>
              <w:bCs/>
              <w:color w:val="FF0000"/>
              <w:sz w:val="20"/>
              <w:szCs w:val="20"/>
            </w:rPr>
            <w:t xml:space="preserve"> </w:t>
          </w:r>
          <w:r w:rsidRPr="00E83C9B">
            <w:rPr>
              <w:b/>
              <w:bCs/>
              <w:color w:val="FF0000"/>
              <w:sz w:val="20"/>
              <w:szCs w:val="20"/>
            </w:rPr>
            <w:t>+</w:t>
          </w:r>
          <w:r>
            <w:rPr>
              <w:b/>
              <w:bCs/>
              <w:color w:val="FF0000"/>
              <w:sz w:val="20"/>
              <w:szCs w:val="20"/>
            </w:rPr>
            <w:t xml:space="preserve"> </w:t>
          </w:r>
          <w:r w:rsidRPr="00E83C9B">
            <w:rPr>
              <w:b/>
              <w:bCs/>
              <w:color w:val="FF0000"/>
              <w:sz w:val="20"/>
              <w:szCs w:val="20"/>
            </w:rPr>
            <w:t>nonlabor]</w:t>
          </w:r>
        </w:p>
      </w:docPartBody>
    </w:docPart>
    <w:docPart>
      <w:docPartPr>
        <w:name w:val="215C1EA001D63447ADA64D15AA6752A5"/>
        <w:category>
          <w:name w:val="General"/>
          <w:gallery w:val="placeholder"/>
        </w:category>
        <w:types>
          <w:type w:val="bbPlcHdr"/>
        </w:types>
        <w:behaviors>
          <w:behavior w:val="content"/>
        </w:behaviors>
        <w:guid w:val="{DADFBF9C-DFA1-1E42-98D7-0E0336B6BACF}"/>
      </w:docPartPr>
      <w:docPartBody>
        <w:p w:rsidR="00846986" w:rsidRDefault="00DE614B">
          <w:pPr>
            <w:pStyle w:val="215C1EA001D63447ADA64D15AA6752A5"/>
          </w:pPr>
          <w:r w:rsidRPr="00E83C9B">
            <w:rPr>
              <w:b/>
              <w:bCs/>
              <w:color w:val="FF0000"/>
              <w:sz w:val="20"/>
              <w:szCs w:val="20"/>
            </w:rPr>
            <w:t>[Labor</w:t>
          </w:r>
          <w:r>
            <w:rPr>
              <w:b/>
              <w:bCs/>
              <w:color w:val="FF0000"/>
              <w:sz w:val="20"/>
              <w:szCs w:val="20"/>
            </w:rPr>
            <w:t xml:space="preserve"> </w:t>
          </w:r>
          <w:r w:rsidRPr="00E83C9B">
            <w:rPr>
              <w:b/>
              <w:bCs/>
              <w:color w:val="FF0000"/>
              <w:sz w:val="20"/>
              <w:szCs w:val="20"/>
            </w:rPr>
            <w:t>+</w:t>
          </w:r>
          <w:r>
            <w:rPr>
              <w:b/>
              <w:bCs/>
              <w:color w:val="FF0000"/>
              <w:sz w:val="20"/>
              <w:szCs w:val="20"/>
            </w:rPr>
            <w:t xml:space="preserve"> </w:t>
          </w:r>
          <w:r w:rsidRPr="00E83C9B">
            <w:rPr>
              <w:b/>
              <w:bCs/>
              <w:color w:val="FF0000"/>
              <w:sz w:val="20"/>
              <w:szCs w:val="20"/>
            </w:rPr>
            <w:t>nonlabor]</w:t>
          </w:r>
        </w:p>
      </w:docPartBody>
    </w:docPart>
    <w:docPart>
      <w:docPartPr>
        <w:name w:val="6B7BEA935E537F4797B9E826533C5C91"/>
        <w:category>
          <w:name w:val="General"/>
          <w:gallery w:val="placeholder"/>
        </w:category>
        <w:types>
          <w:type w:val="bbPlcHdr"/>
        </w:types>
        <w:behaviors>
          <w:behavior w:val="content"/>
        </w:behaviors>
        <w:guid w:val="{66845193-4404-4048-AF6B-047CB19829AB}"/>
      </w:docPartPr>
      <w:docPartBody>
        <w:p w:rsidR="00846986" w:rsidRDefault="00DE614B">
          <w:pPr>
            <w:pStyle w:val="6B7BEA935E537F4797B9E826533C5C91"/>
          </w:pPr>
          <w:r w:rsidRPr="00E83C9B">
            <w:rPr>
              <w:b/>
              <w:bCs/>
              <w:color w:val="FF0000"/>
              <w:sz w:val="20"/>
              <w:szCs w:val="20"/>
            </w:rPr>
            <w:t>[Labor</w:t>
          </w:r>
          <w:r>
            <w:rPr>
              <w:b/>
              <w:bCs/>
              <w:color w:val="FF0000"/>
              <w:sz w:val="20"/>
              <w:szCs w:val="20"/>
            </w:rPr>
            <w:t xml:space="preserve"> </w:t>
          </w:r>
          <w:r w:rsidRPr="00E83C9B">
            <w:rPr>
              <w:b/>
              <w:bCs/>
              <w:color w:val="FF0000"/>
              <w:sz w:val="20"/>
              <w:szCs w:val="20"/>
            </w:rPr>
            <w:t>+</w:t>
          </w:r>
          <w:r>
            <w:rPr>
              <w:b/>
              <w:bCs/>
              <w:color w:val="FF0000"/>
              <w:sz w:val="20"/>
              <w:szCs w:val="20"/>
            </w:rPr>
            <w:t xml:space="preserve"> </w:t>
          </w:r>
          <w:r w:rsidRPr="00E83C9B">
            <w:rPr>
              <w:b/>
              <w:bCs/>
              <w:color w:val="FF0000"/>
              <w:sz w:val="20"/>
              <w:szCs w:val="20"/>
            </w:rPr>
            <w:t>nonlabor]</w:t>
          </w:r>
        </w:p>
      </w:docPartBody>
    </w:docPart>
    <w:docPart>
      <w:docPartPr>
        <w:name w:val="37FEC1A06EDD2343BBEA875A6C012AE5"/>
        <w:category>
          <w:name w:val="General"/>
          <w:gallery w:val="placeholder"/>
        </w:category>
        <w:types>
          <w:type w:val="bbPlcHdr"/>
        </w:types>
        <w:behaviors>
          <w:behavior w:val="content"/>
        </w:behaviors>
        <w:guid w:val="{4E973585-7CB6-FA47-A044-6EC374DB6041}"/>
      </w:docPartPr>
      <w:docPartBody>
        <w:p w:rsidR="00846986" w:rsidRDefault="00DE614B">
          <w:pPr>
            <w:pStyle w:val="37FEC1A06EDD2343BBEA875A6C012AE5"/>
          </w:pPr>
          <w:r w:rsidRPr="00883505">
            <w:rPr>
              <w:b/>
              <w:bCs/>
              <w:color w:val="FF0000"/>
              <w:sz w:val="20"/>
              <w:szCs w:val="20"/>
            </w:rPr>
            <w:t>[</w:t>
          </w:r>
          <w:r>
            <w:rPr>
              <w:b/>
              <w:bCs/>
              <w:color w:val="FF0000"/>
              <w:sz w:val="20"/>
              <w:szCs w:val="20"/>
            </w:rPr>
            <w:t>Labor + nonlabor]</w:t>
          </w:r>
        </w:p>
      </w:docPartBody>
    </w:docPart>
    <w:docPart>
      <w:docPartPr>
        <w:name w:val="44601B8BD2C73049A4689B3725C3ED43"/>
        <w:category>
          <w:name w:val="General"/>
          <w:gallery w:val="placeholder"/>
        </w:category>
        <w:types>
          <w:type w:val="bbPlcHdr"/>
        </w:types>
        <w:behaviors>
          <w:behavior w:val="content"/>
        </w:behaviors>
        <w:guid w:val="{E10620F9-B0C9-8E4A-A4A0-99E72DF602C6}"/>
      </w:docPartPr>
      <w:docPartBody>
        <w:p w:rsidR="00846986" w:rsidRDefault="00846986">
          <w:pPr>
            <w:pStyle w:val="44601B8BD2C73049A4689B3725C3ED43"/>
          </w:pPr>
          <w:r w:rsidRPr="00CF48FE">
            <w:rPr>
              <w:b/>
              <w:bCs/>
              <w:color w:val="FF0000"/>
              <w:sz w:val="20"/>
              <w:szCs w:val="20"/>
            </w:rPr>
            <w:t>[Labor total]</w:t>
          </w:r>
        </w:p>
      </w:docPartBody>
    </w:docPart>
    <w:docPart>
      <w:docPartPr>
        <w:name w:val="412ACBC8DD84E64A9AF0A4D3601455B3"/>
        <w:category>
          <w:name w:val="General"/>
          <w:gallery w:val="placeholder"/>
        </w:category>
        <w:types>
          <w:type w:val="bbPlcHdr"/>
        </w:types>
        <w:behaviors>
          <w:behavior w:val="content"/>
        </w:behaviors>
        <w:guid w:val="{DAFC3AC2-A6CA-4B47-BD51-53D8D47E2071}"/>
      </w:docPartPr>
      <w:docPartBody>
        <w:p w:rsidR="00846986" w:rsidRDefault="00846986">
          <w:pPr>
            <w:pStyle w:val="412ACBC8DD84E64A9AF0A4D3601455B3"/>
          </w:pPr>
          <w:r w:rsidRPr="00CF48FE">
            <w:rPr>
              <w:b/>
              <w:bCs/>
              <w:color w:val="FF0000"/>
              <w:sz w:val="20"/>
              <w:szCs w:val="20"/>
            </w:rPr>
            <w:t>[Labor total]</w:t>
          </w:r>
        </w:p>
      </w:docPartBody>
    </w:docPart>
    <w:docPart>
      <w:docPartPr>
        <w:name w:val="961B9F31569FDD4AB5205E59B2AB69E9"/>
        <w:category>
          <w:name w:val="General"/>
          <w:gallery w:val="placeholder"/>
        </w:category>
        <w:types>
          <w:type w:val="bbPlcHdr"/>
        </w:types>
        <w:behaviors>
          <w:behavior w:val="content"/>
        </w:behaviors>
        <w:guid w:val="{6936BF11-5DA2-C549-8CFD-51DABBD51FE9}"/>
      </w:docPartPr>
      <w:docPartBody>
        <w:p w:rsidR="00846986" w:rsidRDefault="00846986">
          <w:pPr>
            <w:pStyle w:val="961B9F31569FDD4AB5205E59B2AB69E9"/>
          </w:pPr>
          <w:r w:rsidRPr="00CF48FE">
            <w:rPr>
              <w:b/>
              <w:bCs/>
              <w:color w:val="FF0000"/>
              <w:sz w:val="20"/>
              <w:szCs w:val="20"/>
            </w:rPr>
            <w:t>[Labor total]</w:t>
          </w:r>
        </w:p>
      </w:docPartBody>
    </w:docPart>
    <w:docPart>
      <w:docPartPr>
        <w:name w:val="D571F0F2D5AE5B4C830030FF1CC4270F"/>
        <w:category>
          <w:name w:val="General"/>
          <w:gallery w:val="placeholder"/>
        </w:category>
        <w:types>
          <w:type w:val="bbPlcHdr"/>
        </w:types>
        <w:behaviors>
          <w:behavior w:val="content"/>
        </w:behaviors>
        <w:guid w:val="{FF29D861-58F1-5749-B410-C917DEB7C946}"/>
      </w:docPartPr>
      <w:docPartBody>
        <w:p w:rsidR="00846986" w:rsidRDefault="00846986">
          <w:pPr>
            <w:pStyle w:val="D571F0F2D5AE5B4C830030FF1CC4270F"/>
          </w:pPr>
          <w:r w:rsidRPr="00883505">
            <w:rPr>
              <w:b/>
              <w:bCs/>
              <w:color w:val="FF0000"/>
              <w:sz w:val="20"/>
              <w:szCs w:val="20"/>
            </w:rPr>
            <w:t>[</w:t>
          </w:r>
          <w:r>
            <w:rPr>
              <w:b/>
              <w:bCs/>
              <w:color w:val="FF0000"/>
              <w:sz w:val="20"/>
              <w:szCs w:val="20"/>
            </w:rPr>
            <w:t>Labor</w:t>
          </w:r>
          <w:r w:rsidRPr="00883505">
            <w:rPr>
              <w:b/>
              <w:bCs/>
              <w:color w:val="FF0000"/>
              <w:sz w:val="20"/>
              <w:szCs w:val="20"/>
            </w:rPr>
            <w:t xml:space="preserve"> total</w:t>
          </w:r>
          <w:r>
            <w:rPr>
              <w:b/>
              <w:bCs/>
              <w:color w:val="FF0000"/>
              <w:sz w:val="20"/>
              <w:szCs w:val="20"/>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auto"/>
    <w:pitch w:val="variable"/>
    <w:sig w:usb0="E00002FF" w:usb1="5000205A"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Yu Mincho">
    <w:altName w:val="游明朝"/>
    <w:panose1 w:val="00000000000000000000"/>
    <w:charset w:val="8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7590"/>
    <w:rsid w:val="00174B08"/>
    <w:rsid w:val="00174E52"/>
    <w:rsid w:val="002B35BC"/>
    <w:rsid w:val="002C4511"/>
    <w:rsid w:val="00320190"/>
    <w:rsid w:val="003A68FF"/>
    <w:rsid w:val="003F7ECB"/>
    <w:rsid w:val="00437E85"/>
    <w:rsid w:val="00686F58"/>
    <w:rsid w:val="006E0BDD"/>
    <w:rsid w:val="00786F39"/>
    <w:rsid w:val="00817590"/>
    <w:rsid w:val="008464EC"/>
    <w:rsid w:val="00846986"/>
    <w:rsid w:val="0090386D"/>
    <w:rsid w:val="009A7F33"/>
    <w:rsid w:val="00B60B15"/>
    <w:rsid w:val="00B73148"/>
    <w:rsid w:val="00CF0549"/>
    <w:rsid w:val="00D6449C"/>
    <w:rsid w:val="00DE614B"/>
    <w:rsid w:val="00E4064A"/>
    <w:rsid w:val="00E94AB6"/>
    <w:rsid w:val="00EF5E4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E614B"/>
    <w:rPr>
      <w:color w:val="808080"/>
    </w:rPr>
  </w:style>
  <w:style w:type="character" w:customStyle="1" w:styleId="StylePlaceholderText10ptAuto">
    <w:name w:val="Style Placeholder Text + 10 pt Auto"/>
    <w:basedOn w:val="PlaceholderText"/>
    <w:rsid w:val="00686F58"/>
    <w:rPr>
      <w:rFonts w:ascii="Times New Roman" w:hAnsi="Times New Roman"/>
      <w:color w:val="FF0000"/>
      <w:sz w:val="20"/>
    </w:rPr>
  </w:style>
  <w:style w:type="character" w:customStyle="1" w:styleId="StyleBody10ptBold">
    <w:name w:val="Style +Body 10pt Bold"/>
    <w:basedOn w:val="DefaultParagraphFont"/>
    <w:uiPriority w:val="1"/>
    <w:rPr>
      <w:rFonts w:ascii="Times New Roman" w:hAnsi="Times New Roman"/>
      <w:b/>
      <w:sz w:val="20"/>
    </w:rPr>
  </w:style>
  <w:style w:type="character" w:styleId="Hyperlink">
    <w:name w:val="Hyperlink"/>
    <w:basedOn w:val="DefaultParagraphFont"/>
    <w:uiPriority w:val="99"/>
    <w:rsid w:val="00320190"/>
    <w:rPr>
      <w:color w:val="0000FF"/>
      <w:u w:val="single"/>
    </w:rPr>
  </w:style>
  <w:style w:type="paragraph" w:customStyle="1" w:styleId="0AE419E1416743F485636285AEA931551">
    <w:name w:val="0AE419E1416743F485636285AEA931551"/>
    <w:rsid w:val="008464EC"/>
    <w:pPr>
      <w:spacing w:before="60" w:after="0" w:line="240" w:lineRule="auto"/>
    </w:pPr>
    <w:rPr>
      <w:rFonts w:ascii="Times New Roman" w:eastAsiaTheme="minorHAnsi" w:hAnsi="Times New Roman" w:cs="Times New Roman"/>
      <w:sz w:val="20"/>
      <w:szCs w:val="20"/>
    </w:rPr>
  </w:style>
  <w:style w:type="paragraph" w:customStyle="1" w:styleId="E5FDD83A8504449AA0E31EE02B7E869C1">
    <w:name w:val="E5FDD83A8504449AA0E31EE02B7E869C1"/>
    <w:rsid w:val="008464EC"/>
    <w:pPr>
      <w:spacing w:before="60" w:after="0" w:line="240" w:lineRule="auto"/>
    </w:pPr>
    <w:rPr>
      <w:rFonts w:ascii="Times New Roman" w:eastAsiaTheme="minorHAnsi" w:hAnsi="Times New Roman" w:cs="Times New Roman"/>
      <w:sz w:val="20"/>
      <w:szCs w:val="20"/>
    </w:rPr>
  </w:style>
  <w:style w:type="paragraph" w:customStyle="1" w:styleId="BE6F0C3F21084C7A9726C865FC386F301">
    <w:name w:val="BE6F0C3F21084C7A9726C865FC386F301"/>
    <w:rsid w:val="008464EC"/>
    <w:pPr>
      <w:spacing w:before="60" w:after="0" w:line="240" w:lineRule="auto"/>
    </w:pPr>
    <w:rPr>
      <w:rFonts w:ascii="Times New Roman" w:eastAsiaTheme="minorHAnsi" w:hAnsi="Times New Roman" w:cs="Times New Roman"/>
      <w:sz w:val="20"/>
      <w:szCs w:val="20"/>
    </w:rPr>
  </w:style>
  <w:style w:type="paragraph" w:customStyle="1" w:styleId="73236EFB7FA74C60A87BF6E0171E9FF41">
    <w:name w:val="73236EFB7FA74C60A87BF6E0171E9FF41"/>
    <w:rsid w:val="008464EC"/>
    <w:pPr>
      <w:spacing w:before="60" w:after="0" w:line="240" w:lineRule="auto"/>
    </w:pPr>
    <w:rPr>
      <w:rFonts w:ascii="Times New Roman" w:eastAsiaTheme="minorHAnsi" w:hAnsi="Times New Roman" w:cs="Times New Roman"/>
      <w:sz w:val="20"/>
      <w:szCs w:val="20"/>
    </w:rPr>
  </w:style>
  <w:style w:type="paragraph" w:customStyle="1" w:styleId="7E3D8281E6AA4A28AA3C9B54F31C836F1">
    <w:name w:val="7E3D8281E6AA4A28AA3C9B54F31C836F1"/>
    <w:rsid w:val="008464EC"/>
    <w:pPr>
      <w:spacing w:before="60" w:after="0" w:line="240" w:lineRule="auto"/>
    </w:pPr>
    <w:rPr>
      <w:rFonts w:ascii="Times New Roman" w:eastAsiaTheme="minorHAnsi" w:hAnsi="Times New Roman" w:cs="Times New Roman"/>
      <w:sz w:val="20"/>
      <w:szCs w:val="20"/>
    </w:rPr>
  </w:style>
  <w:style w:type="paragraph" w:customStyle="1" w:styleId="23C0BA4C080E4DD5A046B497FF2730551">
    <w:name w:val="23C0BA4C080E4DD5A046B497FF2730551"/>
    <w:rsid w:val="008464EC"/>
    <w:pPr>
      <w:spacing w:before="60" w:after="0" w:line="240" w:lineRule="auto"/>
    </w:pPr>
    <w:rPr>
      <w:rFonts w:ascii="Times New Roman" w:eastAsiaTheme="minorHAnsi" w:hAnsi="Times New Roman" w:cs="Times New Roman"/>
      <w:sz w:val="20"/>
      <w:szCs w:val="20"/>
    </w:rPr>
  </w:style>
  <w:style w:type="paragraph" w:customStyle="1" w:styleId="11B97B44AC0B40B99E03ED55DB8E0AEC1">
    <w:name w:val="11B97B44AC0B40B99E03ED55DB8E0AEC1"/>
    <w:rsid w:val="008464EC"/>
    <w:pPr>
      <w:spacing w:before="60" w:after="0" w:line="240" w:lineRule="auto"/>
    </w:pPr>
    <w:rPr>
      <w:rFonts w:ascii="Times New Roman" w:eastAsiaTheme="minorHAnsi" w:hAnsi="Times New Roman" w:cs="Times New Roman"/>
      <w:sz w:val="20"/>
      <w:szCs w:val="20"/>
    </w:rPr>
  </w:style>
  <w:style w:type="paragraph" w:customStyle="1" w:styleId="A1D00656584E42EE98F3239A00AFB3A11">
    <w:name w:val="A1D00656584E42EE98F3239A00AFB3A11"/>
    <w:rsid w:val="008464EC"/>
    <w:pPr>
      <w:spacing w:before="60" w:after="0" w:line="240" w:lineRule="auto"/>
    </w:pPr>
    <w:rPr>
      <w:rFonts w:ascii="Times New Roman" w:eastAsiaTheme="minorHAnsi" w:hAnsi="Times New Roman" w:cs="Times New Roman"/>
      <w:sz w:val="20"/>
      <w:szCs w:val="20"/>
    </w:rPr>
  </w:style>
  <w:style w:type="paragraph" w:customStyle="1" w:styleId="2D5544E387DB401DAA6D282EFB7BA8271">
    <w:name w:val="2D5544E387DB401DAA6D282EFB7BA8271"/>
    <w:rsid w:val="008464EC"/>
    <w:pPr>
      <w:spacing w:before="60" w:after="0" w:line="240" w:lineRule="auto"/>
    </w:pPr>
    <w:rPr>
      <w:rFonts w:ascii="Times New Roman" w:eastAsiaTheme="minorHAnsi" w:hAnsi="Times New Roman" w:cs="Times New Roman"/>
      <w:sz w:val="20"/>
      <w:szCs w:val="20"/>
    </w:rPr>
  </w:style>
  <w:style w:type="paragraph" w:customStyle="1" w:styleId="F5023C8C08AC49D3A7B238D08A6532721">
    <w:name w:val="F5023C8C08AC49D3A7B238D08A6532721"/>
    <w:rsid w:val="008464EC"/>
    <w:pPr>
      <w:spacing w:before="60" w:after="0" w:line="240" w:lineRule="auto"/>
    </w:pPr>
    <w:rPr>
      <w:rFonts w:ascii="Times New Roman" w:eastAsiaTheme="minorHAnsi" w:hAnsi="Times New Roman" w:cs="Times New Roman"/>
      <w:sz w:val="20"/>
      <w:szCs w:val="20"/>
    </w:rPr>
  </w:style>
  <w:style w:type="paragraph" w:customStyle="1" w:styleId="E330EDA127E59E4E94E33F3E8259339C">
    <w:name w:val="E330EDA127E59E4E94E33F3E8259339C"/>
    <w:pPr>
      <w:spacing w:after="0" w:line="240" w:lineRule="auto"/>
    </w:pPr>
    <w:rPr>
      <w:sz w:val="24"/>
      <w:szCs w:val="24"/>
    </w:rPr>
  </w:style>
  <w:style w:type="paragraph" w:customStyle="1" w:styleId="215C1EA001D63447ADA64D15AA6752A5">
    <w:name w:val="215C1EA001D63447ADA64D15AA6752A5"/>
    <w:pPr>
      <w:spacing w:after="0" w:line="240" w:lineRule="auto"/>
    </w:pPr>
    <w:rPr>
      <w:sz w:val="24"/>
      <w:szCs w:val="24"/>
    </w:rPr>
  </w:style>
  <w:style w:type="paragraph" w:customStyle="1" w:styleId="6B7BEA935E537F4797B9E826533C5C91">
    <w:name w:val="6B7BEA935E537F4797B9E826533C5C91"/>
    <w:pPr>
      <w:spacing w:after="0" w:line="240" w:lineRule="auto"/>
    </w:pPr>
    <w:rPr>
      <w:sz w:val="24"/>
      <w:szCs w:val="24"/>
    </w:rPr>
  </w:style>
  <w:style w:type="paragraph" w:customStyle="1" w:styleId="37FEC1A06EDD2343BBEA875A6C012AE5">
    <w:name w:val="37FEC1A06EDD2343BBEA875A6C012AE5"/>
    <w:pPr>
      <w:spacing w:after="0" w:line="240" w:lineRule="auto"/>
    </w:pPr>
    <w:rPr>
      <w:sz w:val="24"/>
      <w:szCs w:val="24"/>
    </w:rPr>
  </w:style>
  <w:style w:type="paragraph" w:customStyle="1" w:styleId="6A61A2BA1835444FA02AC7A659782BA41">
    <w:name w:val="6A61A2BA1835444FA02AC7A659782BA41"/>
    <w:rsid w:val="008464EC"/>
    <w:pPr>
      <w:spacing w:before="60" w:after="0" w:line="240" w:lineRule="auto"/>
    </w:pPr>
    <w:rPr>
      <w:rFonts w:ascii="Times New Roman" w:eastAsiaTheme="minorHAnsi" w:hAnsi="Times New Roman" w:cs="Times New Roman"/>
      <w:sz w:val="20"/>
      <w:szCs w:val="20"/>
    </w:rPr>
  </w:style>
  <w:style w:type="paragraph" w:customStyle="1" w:styleId="B88531F7C06E44BF9B2657D081B49D4F1">
    <w:name w:val="B88531F7C06E44BF9B2657D081B49D4F1"/>
    <w:rsid w:val="008464EC"/>
    <w:pPr>
      <w:spacing w:before="60" w:after="0" w:line="240" w:lineRule="auto"/>
    </w:pPr>
    <w:rPr>
      <w:rFonts w:ascii="Times New Roman" w:eastAsiaTheme="minorHAnsi" w:hAnsi="Times New Roman" w:cs="Times New Roman"/>
      <w:sz w:val="20"/>
      <w:szCs w:val="20"/>
    </w:rPr>
  </w:style>
  <w:style w:type="paragraph" w:customStyle="1" w:styleId="44601B8BD2C73049A4689B3725C3ED43">
    <w:name w:val="44601B8BD2C73049A4689B3725C3ED43"/>
    <w:pPr>
      <w:spacing w:after="0" w:line="240" w:lineRule="auto"/>
    </w:pPr>
    <w:rPr>
      <w:sz w:val="24"/>
      <w:szCs w:val="24"/>
    </w:rPr>
  </w:style>
  <w:style w:type="paragraph" w:customStyle="1" w:styleId="412ACBC8DD84E64A9AF0A4D3601455B3">
    <w:name w:val="412ACBC8DD84E64A9AF0A4D3601455B3"/>
    <w:pPr>
      <w:spacing w:after="0" w:line="240" w:lineRule="auto"/>
    </w:pPr>
    <w:rPr>
      <w:sz w:val="24"/>
      <w:szCs w:val="24"/>
    </w:rPr>
  </w:style>
  <w:style w:type="paragraph" w:customStyle="1" w:styleId="961B9F31569FDD4AB5205E59B2AB69E9">
    <w:name w:val="961B9F31569FDD4AB5205E59B2AB69E9"/>
    <w:pPr>
      <w:spacing w:after="0" w:line="240" w:lineRule="auto"/>
    </w:pPr>
    <w:rPr>
      <w:sz w:val="24"/>
      <w:szCs w:val="24"/>
    </w:rPr>
  </w:style>
  <w:style w:type="paragraph" w:customStyle="1" w:styleId="D571F0F2D5AE5B4C830030FF1CC4270F">
    <w:name w:val="D571F0F2D5AE5B4C830030FF1CC4270F"/>
    <w:pPr>
      <w:spacing w:after="0" w:line="240" w:lineRule="auto"/>
    </w:pPr>
    <w:rPr>
      <w:sz w:val="24"/>
      <w:szCs w:val="24"/>
    </w:rPr>
  </w:style>
  <w:style w:type="paragraph" w:customStyle="1" w:styleId="C84CD5613CE84FC0B77E385BE6F737E11">
    <w:name w:val="C84CD5613CE84FC0B77E385BE6F737E11"/>
    <w:rsid w:val="008464EC"/>
    <w:pPr>
      <w:spacing w:before="60" w:after="0" w:line="240" w:lineRule="auto"/>
    </w:pPr>
    <w:rPr>
      <w:rFonts w:ascii="Times New Roman" w:eastAsiaTheme="minorHAnsi" w:hAnsi="Times New Roman" w:cs="Times New Roman"/>
      <w:sz w:val="20"/>
      <w:szCs w:val="20"/>
    </w:rPr>
  </w:style>
  <w:style w:type="paragraph" w:customStyle="1" w:styleId="2676F223EE3B421FB26921BC774FE6991">
    <w:name w:val="2676F223EE3B421FB26921BC774FE6991"/>
    <w:rsid w:val="008464EC"/>
    <w:pPr>
      <w:spacing w:before="60" w:after="0" w:line="240" w:lineRule="auto"/>
    </w:pPr>
    <w:rPr>
      <w:rFonts w:ascii="Times New Roman" w:eastAsiaTheme="minorHAnsi" w:hAnsi="Times New Roman" w:cs="Times New Roman"/>
      <w:sz w:val="20"/>
      <w:szCs w:val="20"/>
    </w:rPr>
  </w:style>
  <w:style w:type="paragraph" w:customStyle="1" w:styleId="97EF60C7459744E1B38F6E028E7DB1491">
    <w:name w:val="97EF60C7459744E1B38F6E028E7DB1491"/>
    <w:rsid w:val="008464EC"/>
    <w:pPr>
      <w:spacing w:before="60" w:after="0" w:line="240" w:lineRule="auto"/>
    </w:pPr>
    <w:rPr>
      <w:rFonts w:ascii="Times New Roman" w:eastAsiaTheme="minorHAnsi" w:hAnsi="Times New Roman" w:cs="Times New Roman"/>
      <w:sz w:val="20"/>
      <w:szCs w:val="20"/>
    </w:rPr>
  </w:style>
  <w:style w:type="paragraph" w:customStyle="1" w:styleId="0215A328FEF64C9885D5C4E33BD260B41">
    <w:name w:val="0215A328FEF64C9885D5C4E33BD260B41"/>
    <w:rsid w:val="008464EC"/>
    <w:pPr>
      <w:spacing w:after="240" w:line="240" w:lineRule="auto"/>
    </w:pPr>
    <w:rPr>
      <w:rFonts w:ascii="Times New Roman" w:eastAsia="Times New Roman" w:hAnsi="Times New Roman" w:cs="Times New Roman"/>
    </w:rPr>
  </w:style>
  <w:style w:type="paragraph" w:customStyle="1" w:styleId="F285475172A64788AEA583EA15F13C1B1">
    <w:name w:val="F285475172A64788AEA583EA15F13C1B1"/>
    <w:rsid w:val="008464EC"/>
    <w:pPr>
      <w:spacing w:after="240" w:line="240" w:lineRule="auto"/>
    </w:pPr>
    <w:rPr>
      <w:rFonts w:ascii="Times New Roman" w:eastAsia="Times New Roman" w:hAnsi="Times New Roman" w:cs="Times New Roman"/>
    </w:rPr>
  </w:style>
  <w:style w:type="paragraph" w:customStyle="1" w:styleId="55A0C18B050242B49214C77050BED6831">
    <w:name w:val="55A0C18B050242B49214C77050BED6831"/>
    <w:rsid w:val="008464EC"/>
    <w:pPr>
      <w:spacing w:after="240" w:line="240" w:lineRule="auto"/>
    </w:pPr>
    <w:rPr>
      <w:rFonts w:ascii="Times New Roman" w:eastAsia="Times New Roman" w:hAnsi="Times New Roman" w:cs="Times New Roman"/>
    </w:rPr>
  </w:style>
  <w:style w:type="paragraph" w:customStyle="1" w:styleId="914D4B0BA89F43AEB10B4DD1C7E4288C1">
    <w:name w:val="914D4B0BA89F43AEB10B4DD1C7E4288C1"/>
    <w:rsid w:val="008464EC"/>
    <w:pPr>
      <w:spacing w:after="240" w:line="240" w:lineRule="auto"/>
    </w:pPr>
    <w:rPr>
      <w:rFonts w:ascii="Times New Roman" w:eastAsia="Times New Roman" w:hAnsi="Times New Roman" w:cs="Times New Roman"/>
    </w:rPr>
  </w:style>
  <w:style w:type="paragraph" w:customStyle="1" w:styleId="830FDC87A5416A4693002D172C46F5EA">
    <w:name w:val="830FDC87A5416A4693002D172C46F5EA"/>
    <w:pPr>
      <w:spacing w:after="0" w:line="240" w:lineRule="auto"/>
    </w:pPr>
    <w:rPr>
      <w:sz w:val="24"/>
      <w:szCs w:val="24"/>
    </w:rPr>
  </w:style>
  <w:style w:type="paragraph" w:customStyle="1" w:styleId="541D91C0939512489DE056B4CB039BB8">
    <w:name w:val="541D91C0939512489DE056B4CB039BB8"/>
    <w:pPr>
      <w:spacing w:after="0" w:line="240" w:lineRule="auto"/>
    </w:pPr>
    <w:rPr>
      <w:sz w:val="24"/>
      <w:szCs w:val="24"/>
    </w:rPr>
  </w:style>
  <w:style w:type="paragraph" w:customStyle="1" w:styleId="9A0E076E672EF44FAC46A65C956C7EB2">
    <w:name w:val="9A0E076E672EF44FAC46A65C956C7EB2"/>
    <w:pPr>
      <w:spacing w:after="0" w:line="240" w:lineRule="auto"/>
    </w:pPr>
    <w:rPr>
      <w:sz w:val="24"/>
      <w:szCs w:val="24"/>
    </w:rPr>
  </w:style>
  <w:style w:type="paragraph" w:customStyle="1" w:styleId="7EF28CF07A4A7A4AA71325FE2FAE0D7B">
    <w:name w:val="7EF28CF07A4A7A4AA71325FE2FAE0D7B"/>
    <w:pPr>
      <w:spacing w:after="0" w:line="240" w:lineRule="auto"/>
    </w:pPr>
    <w:rPr>
      <w:sz w:val="24"/>
      <w:szCs w:val="24"/>
    </w:rPr>
  </w:style>
  <w:style w:type="paragraph" w:customStyle="1" w:styleId="F0B7EC16F7650244B40C256B317B067E">
    <w:name w:val="F0B7EC16F7650244B40C256B317B067E"/>
    <w:pPr>
      <w:spacing w:after="0" w:line="240" w:lineRule="auto"/>
    </w:pPr>
    <w:rPr>
      <w:sz w:val="24"/>
      <w:szCs w:val="24"/>
    </w:rPr>
  </w:style>
  <w:style w:type="paragraph" w:customStyle="1" w:styleId="E49AF41CE1DBF249AB735CFE7452B46A">
    <w:name w:val="E49AF41CE1DBF249AB735CFE7452B46A"/>
    <w:pPr>
      <w:spacing w:after="0" w:line="240" w:lineRule="auto"/>
    </w:pPr>
    <w:rPr>
      <w:sz w:val="24"/>
      <w:szCs w:val="24"/>
    </w:rPr>
  </w:style>
  <w:style w:type="paragraph" w:customStyle="1" w:styleId="FC488A8B5B9040DEA68B90923E2C641E">
    <w:name w:val="FC488A8B5B9040DEA68B90923E2C641E"/>
    <w:rsid w:val="00DE614B"/>
  </w:style>
  <w:style w:type="paragraph" w:customStyle="1" w:styleId="174224CF74F64D4B8101AB76148C87C1">
    <w:name w:val="174224CF74F64D4B8101AB76148C87C1"/>
    <w:rsid w:val="00DE614B"/>
  </w:style>
  <w:style w:type="paragraph" w:customStyle="1" w:styleId="9A97D2CDF15F403E92108EC9700A4120">
    <w:name w:val="9A97D2CDF15F403E92108EC9700A4120"/>
    <w:rsid w:val="00DE614B"/>
  </w:style>
  <w:style w:type="paragraph" w:customStyle="1" w:styleId="FA29DB9E0BBE43ED99E8FC26283F1E59">
    <w:name w:val="FA29DB9E0BBE43ED99E8FC26283F1E59"/>
    <w:rsid w:val="00DE614B"/>
  </w:style>
  <w:style w:type="paragraph" w:customStyle="1" w:styleId="808E76E57FA342D98F21CBFCBF7ED39B">
    <w:name w:val="808E76E57FA342D98F21CBFCBF7ED39B"/>
    <w:rsid w:val="00DE614B"/>
  </w:style>
  <w:style w:type="paragraph" w:customStyle="1" w:styleId="F3477D2BDE6F498BA5188135E2583B22">
    <w:name w:val="F3477D2BDE6F498BA5188135E2583B22"/>
    <w:rsid w:val="00DE614B"/>
  </w:style>
  <w:style w:type="paragraph" w:customStyle="1" w:styleId="84B2D4295EF3443989A96D1432C58EC5">
    <w:name w:val="84B2D4295EF3443989A96D1432C58EC5"/>
    <w:rsid w:val="00DE614B"/>
  </w:style>
  <w:style w:type="paragraph" w:customStyle="1" w:styleId="928E32C8B0A543B0BCBE8470B3C6C335">
    <w:name w:val="928E32C8B0A543B0BCBE8470B3C6C335"/>
    <w:rsid w:val="00DE614B"/>
  </w:style>
  <w:style w:type="paragraph" w:customStyle="1" w:styleId="DD7095AD653148908FCA4D45235A50E5">
    <w:name w:val="DD7095AD653148908FCA4D45235A50E5"/>
    <w:rsid w:val="00DE614B"/>
  </w:style>
  <w:style w:type="paragraph" w:customStyle="1" w:styleId="29335F99365C47DF96734CE070E2F25C">
    <w:name w:val="29335F99365C47DF96734CE070E2F25C"/>
    <w:rsid w:val="00DE614B"/>
  </w:style>
  <w:style w:type="paragraph" w:customStyle="1" w:styleId="152DAA81BB2C4320BA3BB163BFCEC579">
    <w:name w:val="152DAA81BB2C4320BA3BB163BFCEC579"/>
    <w:rsid w:val="00DE614B"/>
  </w:style>
  <w:style w:type="paragraph" w:customStyle="1" w:styleId="DC5247848AC641E1BA935ADE4FC9DF6B">
    <w:name w:val="DC5247848AC641E1BA935ADE4FC9DF6B"/>
    <w:rsid w:val="00DE614B"/>
  </w:style>
  <w:style w:type="paragraph" w:customStyle="1" w:styleId="96904611FA204D91A4A6D4052B5CF269">
    <w:name w:val="96904611FA204D91A4A6D4052B5CF269"/>
    <w:rsid w:val="00DE614B"/>
  </w:style>
  <w:style w:type="paragraph" w:customStyle="1" w:styleId="7B544FC3DEAC452582A9A28F2323E422">
    <w:name w:val="7B544FC3DEAC452582A9A28F2323E422"/>
    <w:rsid w:val="00DE614B"/>
  </w:style>
  <w:style w:type="paragraph" w:customStyle="1" w:styleId="D078F77187864C8A8C4730DC2417BE06">
    <w:name w:val="D078F77187864C8A8C4730DC2417BE06"/>
    <w:rsid w:val="00DE614B"/>
  </w:style>
  <w:style w:type="paragraph" w:customStyle="1" w:styleId="75F199B302C642E8AC4740E8CE3E274C">
    <w:name w:val="75F199B302C642E8AC4740E8CE3E274C"/>
    <w:rsid w:val="00DE614B"/>
  </w:style>
  <w:style w:type="paragraph" w:customStyle="1" w:styleId="C01D8D5538C6465BA690493DA006ED12">
    <w:name w:val="C01D8D5538C6465BA690493DA006ED12"/>
    <w:rsid w:val="00DE614B"/>
  </w:style>
  <w:style w:type="paragraph" w:customStyle="1" w:styleId="992547A5F57F49969518F9A05323DE68">
    <w:name w:val="992547A5F57F49969518F9A05323DE68"/>
    <w:rsid w:val="00DE614B"/>
  </w:style>
  <w:style w:type="paragraph" w:customStyle="1" w:styleId="42C8F73F5A0E4D648325497DFE191ACB">
    <w:name w:val="42C8F73F5A0E4D648325497DFE191ACB"/>
    <w:rsid w:val="00DE614B"/>
  </w:style>
  <w:style w:type="paragraph" w:customStyle="1" w:styleId="F7B11317ECF240D4800C1CA11AB2FEB9">
    <w:name w:val="F7B11317ECF240D4800C1CA11AB2FEB9"/>
    <w:rsid w:val="00DE614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macintos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F160EB3-EA73-3C42-8205-BC5934FBD215}">
  <we:reference id="wa200001011" version="1.2.0.0" store="en-001" storeType="OMEX"/>
  <we:alternateReferences>
    <we:reference id="WA200001011" version="1.2.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E94E11629494544C917167AB45574727" ma:contentTypeVersion="1" ma:contentTypeDescription="Create a new document." ma:contentTypeScope="" ma:versionID="ef71372d8a75b6e6b87a2e180b518373">
  <xsd:schema xmlns:xsd="http://www.w3.org/2001/XMLSchema" xmlns:xs="http://www.w3.org/2001/XMLSchema" xmlns:p="http://schemas.microsoft.com/office/2006/metadata/properties" xmlns:ns2="49885619-deaa-44a5-bc5e-9342697e4fb9" targetNamespace="http://schemas.microsoft.com/office/2006/metadata/properties" ma:root="true" ma:fieldsID="5bf24fa705068ae71704774c6730c5b2" ns2:_="">
    <xsd:import namespace="49885619-deaa-44a5-bc5e-9342697e4fb9"/>
    <xsd:element name="properties">
      <xsd:complexType>
        <xsd:sequence>
          <xsd:element name="documentManagement">
            <xsd:complexType>
              <xsd:all>
                <xsd:element ref="ns2: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885619-deaa-44a5-bc5e-9342697e4fb9"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6.xml><?xml version="1.0" encoding="utf-8"?>
<?mso-contentType ?>
<FormTemplates xmlns="http://schemas.microsoft.com/sharepoint/v3/contenttype/forms">
  <Display>DocumentLibraryForm</Display>
  <Edit>DocumentLibraryForm</Edit>
  <New>DocumentLibraryForm</New>
</FormTemplates>
</file>

<file path=customXml/item7.xml><?xml version="1.0" encoding="utf-8"?>
<ct:contentTypeSchema xmlns:ct="http://schemas.microsoft.com/office/2006/metadata/contentType" xmlns:ma="http://schemas.microsoft.com/office/2006/metadata/properties/metaAttributes" ct:_="" ma:_="" ma:contentTypeName="Document" ma:contentTypeID="0x010100E94E11629494544C917167AB45574727" ma:contentTypeVersion="1" ma:contentTypeDescription="Create a new document." ma:contentTypeScope="" ma:versionID="ef71372d8a75b6e6b87a2e180b518373">
  <xsd:schema xmlns:xsd="http://www.w3.org/2001/XMLSchema" xmlns:xs="http://www.w3.org/2001/XMLSchema" xmlns:p="http://schemas.microsoft.com/office/2006/metadata/properties" xmlns:ns2="49885619-deaa-44a5-bc5e-9342697e4fb9" targetNamespace="http://schemas.microsoft.com/office/2006/metadata/properties" ma:root="true" ma:fieldsID="5bf24fa705068ae71704774c6730c5b2" ns2:_="">
    <xsd:import namespace="49885619-deaa-44a5-bc5e-9342697e4fb9"/>
    <xsd:element name="properties">
      <xsd:complexType>
        <xsd:sequence>
          <xsd:element name="documentManagement">
            <xsd:complexType>
              <xsd:all>
                <xsd:element ref="ns2: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9885619-deaa-44a5-bc5e-9342697e4fb9"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8.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5C6F00-9B34-461D-A523-AE9D172C47C4}">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F4AC10F-6C1E-4169-85E8-5E5B91503CC7}">
  <ds:schemaRefs>
    <ds:schemaRef ds:uri="http://schemas.microsoft.com/sharepoint/v3/contenttype/forms"/>
  </ds:schemaRefs>
</ds:datastoreItem>
</file>

<file path=customXml/itemProps3.xml><?xml version="1.0" encoding="utf-8"?>
<ds:datastoreItem xmlns:ds="http://schemas.openxmlformats.org/officeDocument/2006/customXml" ds:itemID="{A3B48693-5D9A-4F6F-B84F-0921EEA9CEE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885619-deaa-44a5-bc5e-9342697e4fb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B86ADA0-21E2-480E-9B16-25407FF67F7C}">
  <ds:schemaRefs>
    <ds:schemaRef ds:uri="http://schemas.openxmlformats.org/officeDocument/2006/bibliography"/>
  </ds:schemaRefs>
</ds:datastoreItem>
</file>

<file path=customXml/itemProps5.xml><?xml version="1.0" encoding="utf-8"?>
<ds:datastoreItem xmlns:ds="http://schemas.openxmlformats.org/officeDocument/2006/customXml" ds:itemID="{8A5C6F00-9B34-461D-A523-AE9D172C47C4}">
  <ds:schemaRefs>
    <ds:schemaRef ds:uri="http://schemas.microsoft.com/office/2006/metadata/properties"/>
    <ds:schemaRef ds:uri="http://schemas.microsoft.com/office/infopath/2007/PartnerControls"/>
  </ds:schemaRefs>
</ds:datastoreItem>
</file>

<file path=customXml/itemProps6.xml><?xml version="1.0" encoding="utf-8"?>
<ds:datastoreItem xmlns:ds="http://schemas.openxmlformats.org/officeDocument/2006/customXml" ds:itemID="{2F4AC10F-6C1E-4169-85E8-5E5B91503CC7}">
  <ds:schemaRefs>
    <ds:schemaRef ds:uri="http://schemas.microsoft.com/sharepoint/v3/contenttype/forms"/>
  </ds:schemaRefs>
</ds:datastoreItem>
</file>

<file path=customXml/itemProps7.xml><?xml version="1.0" encoding="utf-8"?>
<ds:datastoreItem xmlns:ds="http://schemas.openxmlformats.org/officeDocument/2006/customXml" ds:itemID="{A3B48693-5D9A-4F6F-B84F-0921EEA9CEE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9885619-deaa-44a5-bc5e-9342697e4fb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8.xml><?xml version="1.0" encoding="utf-8"?>
<ds:datastoreItem xmlns:ds="http://schemas.openxmlformats.org/officeDocument/2006/customXml" ds:itemID="{EB86ADA0-21E2-480E-9B16-25407FF67F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LDRD_Preproposal_Template_01_np2.dotx</Template>
  <TotalTime>334</TotalTime>
  <Pages>1</Pages>
  <Words>5046</Words>
  <Characters>28767</Characters>
  <Application>Microsoft Office Word</Application>
  <DocSecurity>4</DocSecurity>
  <Lines>239</Lines>
  <Paragraphs>67</Paragraphs>
  <ScaleCrop>false</ScaleCrop>
  <Company>INEEL</Company>
  <LinksUpToDate>false</LinksUpToDate>
  <CharactersWithSpaces>33746</CharactersWithSpaces>
  <SharedDoc>false</SharedDoc>
  <HLinks>
    <vt:vector size="60" baseType="variant">
      <vt:variant>
        <vt:i4>30</vt:i4>
      </vt:variant>
      <vt:variant>
        <vt:i4>39</vt:i4>
      </vt:variant>
      <vt:variant>
        <vt:i4>0</vt:i4>
      </vt:variant>
      <vt:variant>
        <vt:i4>5</vt:i4>
      </vt:variant>
      <vt:variant>
        <vt:lpwstr>http://dx.doi.org/10.13140/RG.2.2.28908.85123</vt:lpwstr>
      </vt:variant>
      <vt:variant>
        <vt:lpwstr/>
      </vt:variant>
      <vt:variant>
        <vt:i4>2424939</vt:i4>
      </vt:variant>
      <vt:variant>
        <vt:i4>36</vt:i4>
      </vt:variant>
      <vt:variant>
        <vt:i4>0</vt:i4>
      </vt:variant>
      <vt:variant>
        <vt:i4>5</vt:i4>
      </vt:variant>
      <vt:variant>
        <vt:lpwstr>https://www.sciencedirect.com/science/article/abs/pii/S0149197010001782</vt:lpwstr>
      </vt:variant>
      <vt:variant>
        <vt:lpwstr/>
      </vt:variant>
      <vt:variant>
        <vt:i4>4325442</vt:i4>
      </vt:variant>
      <vt:variant>
        <vt:i4>33</vt:i4>
      </vt:variant>
      <vt:variant>
        <vt:i4>0</vt:i4>
      </vt:variant>
      <vt:variant>
        <vt:i4>5</vt:i4>
      </vt:variant>
      <vt:variant>
        <vt:lpwstr>https://www.osti.gov/etdeweb/servlets/purl/668244</vt:lpwstr>
      </vt:variant>
      <vt:variant>
        <vt:lpwstr/>
      </vt:variant>
      <vt:variant>
        <vt:i4>7798819</vt:i4>
      </vt:variant>
      <vt:variant>
        <vt:i4>30</vt:i4>
      </vt:variant>
      <vt:variant>
        <vt:i4>0</vt:i4>
      </vt:variant>
      <vt:variant>
        <vt:i4>5</vt:i4>
      </vt:variant>
      <vt:variant>
        <vt:lpwstr>https://adamswebsearch2.nrc.gov/webSearch2/main.jsp?AccessionNumber=ML19155A173</vt:lpwstr>
      </vt:variant>
      <vt:variant>
        <vt:lpwstr/>
      </vt:variant>
      <vt:variant>
        <vt:i4>2818096</vt:i4>
      </vt:variant>
      <vt:variant>
        <vt:i4>27</vt:i4>
      </vt:variant>
      <vt:variant>
        <vt:i4>0</vt:i4>
      </vt:variant>
      <vt:variant>
        <vt:i4>5</vt:i4>
      </vt:variant>
      <vt:variant>
        <vt:lpwstr>https://www.nrc.gov/reading-rm/doc-collections/nuregs/contract/cr6844/v1/index.html</vt:lpwstr>
      </vt:variant>
      <vt:variant>
        <vt:lpwstr/>
      </vt:variant>
      <vt:variant>
        <vt:i4>7471219</vt:i4>
      </vt:variant>
      <vt:variant>
        <vt:i4>24</vt:i4>
      </vt:variant>
      <vt:variant>
        <vt:i4>0</vt:i4>
      </vt:variant>
      <vt:variant>
        <vt:i4>5</vt:i4>
      </vt:variant>
      <vt:variant>
        <vt:lpwstr>https://www.nationalacademies.org/our-work/merits-and-viability-of-different-nuclear-fuel-cycles-and-technology-options-and-the-waste-aspects-of-advanced-nuclear-reactors</vt:lpwstr>
      </vt:variant>
      <vt:variant>
        <vt:lpwstr/>
      </vt:variant>
      <vt:variant>
        <vt:i4>196620</vt:i4>
      </vt:variant>
      <vt:variant>
        <vt:i4>21</vt:i4>
      </vt:variant>
      <vt:variant>
        <vt:i4>0</vt:i4>
      </vt:variant>
      <vt:variant>
        <vt:i4>5</vt:i4>
      </vt:variant>
      <vt:variant>
        <vt:lpwstr>https://www.energy.gov/ne/articles/triso-particles-most-robust-nuclear-fuel-earth</vt:lpwstr>
      </vt:variant>
      <vt:variant>
        <vt:lpwstr/>
      </vt:variant>
      <vt:variant>
        <vt:i4>7143471</vt:i4>
      </vt:variant>
      <vt:variant>
        <vt:i4>18</vt:i4>
      </vt:variant>
      <vt:variant>
        <vt:i4>0</vt:i4>
      </vt:variant>
      <vt:variant>
        <vt:i4>5</vt:i4>
      </vt:variant>
      <vt:variant>
        <vt:lpwstr>https://www.congress.gov/116/bills/hr133/BILLS-116hr133enr.pdf</vt:lpwstr>
      </vt:variant>
      <vt:variant>
        <vt:lpwstr/>
      </vt:variant>
      <vt:variant>
        <vt:i4>65607</vt:i4>
      </vt:variant>
      <vt:variant>
        <vt:i4>15</vt:i4>
      </vt:variant>
      <vt:variant>
        <vt:i4>0</vt:i4>
      </vt:variant>
      <vt:variant>
        <vt:i4>5</vt:i4>
      </vt:variant>
      <vt:variant>
        <vt:lpwstr>https://www.energy.gov/sites/prod/files/2020/04/f73/doe-fy2021-budget-volume-3-part-2.pdf</vt:lpwstr>
      </vt:variant>
      <vt:variant>
        <vt:lpwstr/>
      </vt:variant>
      <vt:variant>
        <vt:i4>3932217</vt:i4>
      </vt:variant>
      <vt:variant>
        <vt:i4>12</vt:i4>
      </vt:variant>
      <vt:variant>
        <vt:i4>0</vt:i4>
      </vt:variant>
      <vt:variant>
        <vt:i4>5</vt:i4>
      </vt:variant>
      <vt:variant>
        <vt:lpwstr>https://lrshelp.inl.gov/SitePages/LRSHome.aspx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Heading 1</dc:title>
  <dc:subject/>
  <dc:creator>Tony Huff</dc:creator>
  <cp:keywords/>
  <cp:lastModifiedBy>Lexie J. Byrd</cp:lastModifiedBy>
  <cp:revision>778</cp:revision>
  <cp:lastPrinted>2015-03-10T23:56:00Z</cp:lastPrinted>
  <dcterms:created xsi:type="dcterms:W3CDTF">2022-01-25T16:01:00Z</dcterms:created>
  <dcterms:modified xsi:type="dcterms:W3CDTF">2022-04-12T03:32:00Z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0x010100E94E11629494544C917167AB45574727</vt:lpwstr>
  </property>
  <property fmtid="{D5CDD505-2E9C-101B-9397-08002B2CF9AE}" pid="3" name="grammarly_documentId">
    <vt:lpwstr>documentId_5150</vt:lpwstr>
  </property>
  <property fmtid="{D5CDD505-2E9C-101B-9397-08002B2CF9AE}" pid="4" name="grammarly_documentContext">
    <vt:lpwstr>{"goals":[],"domain":"general","emotions":[],"dialect":"american"}</vt:lpwstr>
  </property>
</Properties>
</file>