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HeaderTable"/>
        <w:tblW w:w="9362" w:type="dxa"/>
        <w:tblInd w:w="-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29" w:type="dxa"/>
        </w:tblCellMar>
        <w:tblLook w:val="04A0" w:firstRow="1" w:lastRow="0" w:firstColumn="1" w:lastColumn="0" w:noHBand="0" w:noVBand="1"/>
      </w:tblPr>
      <w:tblGrid>
        <w:gridCol w:w="2344"/>
        <w:gridCol w:w="903"/>
        <w:gridCol w:w="2247"/>
        <w:gridCol w:w="1170"/>
        <w:gridCol w:w="633"/>
        <w:gridCol w:w="2065"/>
      </w:tblGrid>
      <w:tr w:rsidR="00116149" w:rsidRPr="00F706EC" w14:paraId="1DC94299"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5BA5FAA7" w14:textId="6722FB4E" w:rsidR="00116149" w:rsidRPr="0012007F" w:rsidRDefault="00116149" w:rsidP="00114485">
            <w:pPr>
              <w:pStyle w:val="Table10"/>
              <w:ind w:right="-31"/>
              <w:rPr>
                <w:b/>
                <w:bCs/>
              </w:rPr>
            </w:pPr>
            <w:r w:rsidRPr="00771A38">
              <w:rPr>
                <w:rFonts w:ascii="Times New Roman" w:hAnsi="Times New Roman" w:cs="Times New Roman"/>
                <w:b/>
                <w:bCs/>
              </w:rPr>
              <w:t xml:space="preserve">Project </w:t>
            </w:r>
            <w:r>
              <w:rPr>
                <w:rFonts w:ascii="Times New Roman" w:hAnsi="Times New Roman" w:cs="Times New Roman"/>
                <w:b/>
                <w:bCs/>
              </w:rPr>
              <w:t>Tracking Number</w:t>
            </w:r>
            <w:r w:rsidR="00114485">
              <w:rPr>
                <w:rFonts w:ascii="Times New Roman" w:hAnsi="Times New Roman" w:cs="Times New Roman"/>
                <w:b/>
                <w:bCs/>
              </w:rPr>
              <w:t>:</w:t>
            </w:r>
          </w:p>
        </w:tc>
        <w:sdt>
          <w:sdtPr>
            <w:rPr>
              <w:rStyle w:val="StyleBody10pt"/>
            </w:rPr>
            <w:id w:val="-1911306278"/>
            <w:placeholder>
              <w:docPart w:val="4871DD6B84ED4C61B8C30BD0A75990AD"/>
            </w:placeholder>
            <w15:appearance w15:val="hidden"/>
            <w:text/>
          </w:sdtPr>
          <w:sdtContent>
            <w:tc>
              <w:tcPr>
                <w:tcW w:w="7018" w:type="dxa"/>
                <w:gridSpan w:val="5"/>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098DBE46" w14:textId="1C71C5E5" w:rsidR="00116149" w:rsidRDefault="00236644" w:rsidP="00116149">
                <w:pPr>
                  <w:pStyle w:val="Table10"/>
                  <w:rPr>
                    <w:rStyle w:val="StyleBody10pt"/>
                  </w:rPr>
                </w:pPr>
                <w:r w:rsidRPr="00236644">
                  <w:rPr>
                    <w:rStyle w:val="StyleBody10pt"/>
                  </w:rPr>
                  <w:t>23A1070-117FP</w:t>
                </w:r>
              </w:p>
            </w:tc>
          </w:sdtContent>
        </w:sdt>
      </w:tr>
      <w:tr w:rsidR="00116149" w:rsidRPr="00F706EC" w14:paraId="52342C4F"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6AE484AB" w14:textId="383E3BBD" w:rsidR="00116149" w:rsidRPr="0012007F" w:rsidRDefault="0080154B" w:rsidP="00116149">
            <w:pPr>
              <w:pStyle w:val="Table10"/>
              <w:rPr>
                <w:rFonts w:ascii="Times New Roman" w:hAnsi="Times New Roman" w:cs="Times New Roman"/>
                <w:b/>
                <w:bCs/>
              </w:rPr>
            </w:pPr>
            <w:bookmarkStart w:id="0" w:name="_Toc413678594"/>
            <w:bookmarkStart w:id="1" w:name="_Toc421602553"/>
            <w:r>
              <w:rPr>
                <w:rFonts w:ascii="Times New Roman" w:hAnsi="Times New Roman" w:cs="Times New Roman"/>
                <w:b/>
                <w:bCs/>
              </w:rPr>
              <w:t>Project</w:t>
            </w:r>
            <w:r w:rsidR="00116149" w:rsidRPr="0012007F">
              <w:rPr>
                <w:rFonts w:ascii="Times New Roman" w:hAnsi="Times New Roman" w:cs="Times New Roman"/>
                <w:b/>
                <w:bCs/>
              </w:rPr>
              <w:t xml:space="preserve"> Title:</w:t>
            </w:r>
          </w:p>
        </w:tc>
        <w:sdt>
          <w:sdtPr>
            <w:id w:val="1467933087"/>
            <w:placeholder>
              <w:docPart w:val="C3A77CF2EE86482CB5261520D72A056E"/>
            </w:placeholder>
            <w15:appearance w15:val="hidden"/>
            <w:text/>
          </w:sdtPr>
          <w:sdtContent>
            <w:tc>
              <w:tcPr>
                <w:tcW w:w="7018" w:type="dxa"/>
                <w:gridSpan w:val="5"/>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5BC290A7" w14:textId="7A156356" w:rsidR="00116149" w:rsidRPr="009701C6" w:rsidRDefault="001900F7" w:rsidP="00116149">
                <w:pPr>
                  <w:pStyle w:val="Table10"/>
                  <w:rPr>
                    <w:rFonts w:ascii="Times New Roman" w:hAnsi="Times New Roman" w:cs="Times New Roman"/>
                  </w:rPr>
                </w:pPr>
                <w:r w:rsidRPr="009701C6">
                  <w:rPr>
                    <w:rFonts w:ascii="Times New Roman" w:hAnsi="Times New Roman" w:cs="Times New Roman"/>
                  </w:rPr>
                  <w:t>Transient Multiphysics Simulation of Spent Fuel Repositories for Pebble-bed Reactors</w:t>
                </w:r>
              </w:p>
            </w:tc>
          </w:sdtContent>
        </w:sdt>
      </w:tr>
      <w:tr w:rsidR="00116149" w:rsidRPr="00F706EC" w14:paraId="6F49B298" w14:textId="77777777" w:rsidTr="00A34A17">
        <w:trPr>
          <w:trHeight w:val="215"/>
        </w:trPr>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3694C424" w14:textId="77777777" w:rsidR="00116149" w:rsidRPr="0012007F" w:rsidRDefault="00116149" w:rsidP="00116149">
            <w:pPr>
              <w:pStyle w:val="Table10"/>
              <w:rPr>
                <w:rFonts w:ascii="Times New Roman" w:hAnsi="Times New Roman" w:cs="Times New Roman"/>
                <w:b/>
                <w:bCs/>
              </w:rPr>
            </w:pPr>
            <w:r w:rsidRPr="0012007F">
              <w:rPr>
                <w:rFonts w:ascii="Times New Roman" w:hAnsi="Times New Roman" w:cs="Times New Roman"/>
                <w:b/>
                <w:bCs/>
              </w:rPr>
              <w:t>Principal Investigator:</w:t>
            </w:r>
          </w:p>
        </w:tc>
        <w:sdt>
          <w:sdtPr>
            <w:rPr>
              <w:rStyle w:val="StyleBody10pt"/>
            </w:rPr>
            <w:id w:val="-757672448"/>
            <w:placeholder>
              <w:docPart w:val="8EDCACA82E49984097F7DEA627671F4D"/>
            </w:placeholder>
            <w15:appearance w15:val="hidden"/>
          </w:sdtPr>
          <w:sdtContent>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04357312" w14:textId="0F8E4FF0" w:rsidR="00116149" w:rsidRPr="00F706EC" w:rsidRDefault="007948EA" w:rsidP="00116149">
                <w:pPr>
                  <w:pStyle w:val="Table10"/>
                  <w:rPr>
                    <w:rFonts w:ascii="Times New Roman" w:hAnsi="Times New Roman" w:cs="Times New Roman"/>
                  </w:rPr>
                </w:pPr>
                <w:r>
                  <w:rPr>
                    <w:rStyle w:val="StyleBody10pt"/>
                  </w:rPr>
                  <w:t>Derek Gaston</w:t>
                </w:r>
              </w:p>
            </w:tc>
          </w:sdtContent>
        </w:sdt>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118C32CA" w14:textId="77777777" w:rsidR="00116149" w:rsidRPr="0012007F" w:rsidRDefault="00116149" w:rsidP="00116149">
            <w:pPr>
              <w:pStyle w:val="Table10"/>
              <w:rPr>
                <w:rFonts w:ascii="Times New Roman" w:hAnsi="Times New Roman" w:cs="Times New Roman"/>
                <w:b/>
                <w:bCs/>
              </w:rPr>
            </w:pPr>
            <w:r w:rsidRPr="0012007F">
              <w:rPr>
                <w:rFonts w:ascii="Times New Roman" w:hAnsi="Times New Roman" w:cs="Times New Roman"/>
                <w:b/>
                <w:bCs/>
              </w:rPr>
              <w:t>Directorate:</w:t>
            </w:r>
          </w:p>
        </w:tc>
        <w:sdt>
          <w:sdtPr>
            <w:id w:val="1997224087"/>
            <w:placeholder>
              <w:docPart w:val="1CAFFB45A5774116BE57DABC76996573"/>
            </w:placeholder>
            <w15:appearance w15:val="hidden"/>
            <w:text/>
          </w:sdtPr>
          <w:sdtContent>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4A851A2B" w14:textId="47D036F5" w:rsidR="00116149" w:rsidRPr="009701C6" w:rsidRDefault="00485913" w:rsidP="00116149">
                <w:pPr>
                  <w:pStyle w:val="Table10"/>
                  <w:rPr>
                    <w:rFonts w:ascii="Times New Roman" w:hAnsi="Times New Roman" w:cs="Times New Roman"/>
                  </w:rPr>
                </w:pPr>
                <w:r w:rsidRPr="009701C6">
                  <w:rPr>
                    <w:rFonts w:ascii="Times New Roman" w:hAnsi="Times New Roman" w:cs="Times New Roman"/>
                  </w:rPr>
                  <w:t>NS&amp;T</w:t>
                </w:r>
              </w:p>
            </w:tc>
          </w:sdtContent>
        </w:sdt>
      </w:tr>
      <w:tr w:rsidR="00441C78" w:rsidRPr="00F706EC" w14:paraId="379DD7E8"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79555C4A" w14:textId="77777777" w:rsidR="00441C78" w:rsidRPr="0012007F" w:rsidRDefault="00441C78" w:rsidP="00441C78">
            <w:pPr>
              <w:pStyle w:val="Table10"/>
              <w:rPr>
                <w:rFonts w:ascii="Times New Roman" w:hAnsi="Times New Roman" w:cs="Times New Roman"/>
                <w:b/>
                <w:bCs/>
              </w:rPr>
            </w:pPr>
            <w:r w:rsidRPr="0012007F">
              <w:rPr>
                <w:rFonts w:ascii="Times New Roman" w:hAnsi="Times New Roman" w:cs="Times New Roman"/>
                <w:b/>
                <w:bCs/>
              </w:rPr>
              <w:t>INL Co-investigator:</w:t>
            </w:r>
          </w:p>
        </w:tc>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5AC27273" w14:textId="1ABF666A" w:rsidR="00441C78" w:rsidRPr="00F706EC" w:rsidRDefault="00441C78" w:rsidP="00441C78">
            <w:pPr>
              <w:pStyle w:val="Table10"/>
              <w:rPr>
                <w:rFonts w:ascii="Times New Roman" w:hAnsi="Times New Roman" w:cs="Times New Roman"/>
              </w:rPr>
            </w:pPr>
            <w:r>
              <w:rPr>
                <w:rStyle w:val="StyleBody10pt"/>
              </w:rPr>
              <w:t xml:space="preserve">Gordon </w:t>
            </w:r>
            <w:r w:rsidR="6A6DF453" w:rsidRPr="7C81F3B6">
              <w:rPr>
                <w:rStyle w:val="StyleBody10pt"/>
              </w:rPr>
              <w:t>Peters</w:t>
            </w:r>
            <w:r w:rsidR="6989620D" w:rsidRPr="7C81F3B6">
              <w:rPr>
                <w:rStyle w:val="StyleBody10pt"/>
              </w:rPr>
              <w:t>e</w:t>
            </w:r>
            <w:r w:rsidR="6A6DF453" w:rsidRPr="7C81F3B6">
              <w:rPr>
                <w:rStyle w:val="StyleBody10pt"/>
              </w:rPr>
              <w:t>n</w:t>
            </w:r>
          </w:p>
        </w:tc>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70AD9172" w14:textId="77777777" w:rsidR="00441C78" w:rsidRPr="0012007F" w:rsidRDefault="00441C78" w:rsidP="00441C78">
            <w:pPr>
              <w:pStyle w:val="Table10"/>
              <w:rPr>
                <w:rFonts w:ascii="Times New Roman" w:hAnsi="Times New Roman" w:cs="Times New Roman"/>
                <w:b/>
                <w:bCs/>
              </w:rPr>
            </w:pPr>
            <w:r w:rsidRPr="0012007F">
              <w:rPr>
                <w:rFonts w:ascii="Times New Roman" w:hAnsi="Times New Roman" w:cs="Times New Roman"/>
                <w:b/>
                <w:bCs/>
              </w:rPr>
              <w:t>Directorate:</w:t>
            </w:r>
          </w:p>
        </w:tc>
        <w:sdt>
          <w:sdtPr>
            <w:id w:val="943200047"/>
            <w:placeholder>
              <w:docPart w:val="80E98C58E8A7FD4092B5170B025B5BB2"/>
            </w:placeholder>
            <w15:appearance w15:val="hidden"/>
            <w:text/>
          </w:sdtPr>
          <w:sdtContent>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4DB1C34A" w14:textId="6747DECD" w:rsidR="00441C78" w:rsidRPr="009701C6" w:rsidRDefault="00AA6BB5" w:rsidP="00441C78">
                <w:pPr>
                  <w:pStyle w:val="Table10"/>
                  <w:rPr>
                    <w:rFonts w:ascii="Times New Roman" w:hAnsi="Times New Roman" w:cs="Times New Roman"/>
                  </w:rPr>
                </w:pPr>
                <w:r w:rsidRPr="009701C6">
                  <w:rPr>
                    <w:rFonts w:ascii="Times New Roman" w:hAnsi="Times New Roman" w:cs="Times New Roman"/>
                  </w:rPr>
                  <w:t>NS&amp;T</w:t>
                </w:r>
              </w:p>
            </w:tc>
          </w:sdtContent>
        </w:sdt>
      </w:tr>
      <w:tr w:rsidR="002B41D3" w:rsidRPr="00F706EC" w14:paraId="595725BE"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72E93F5F" w14:textId="33E2D265" w:rsidR="002B41D3" w:rsidRPr="0012007F" w:rsidRDefault="002B41D3" w:rsidP="002B41D3">
            <w:pPr>
              <w:pStyle w:val="Table10"/>
              <w:rPr>
                <w:b/>
                <w:bCs/>
              </w:rPr>
            </w:pPr>
            <w:r w:rsidRPr="0012007F">
              <w:rPr>
                <w:rFonts w:ascii="Times New Roman" w:hAnsi="Times New Roman" w:cs="Times New Roman"/>
                <w:b/>
                <w:bCs/>
              </w:rPr>
              <w:t>INL Co-investigator:</w:t>
            </w:r>
          </w:p>
        </w:tc>
        <w:sdt>
          <w:sdtPr>
            <w:rPr>
              <w:rStyle w:val="StyleBody10pt"/>
            </w:rPr>
            <w:id w:val="-538665976"/>
            <w:placeholder>
              <w:docPart w:val="08F7498C0990544394C375923C3804AE"/>
            </w:placeholder>
            <w15:appearance w15:val="hidden"/>
          </w:sdtPr>
          <w:sdtContent>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7931234F" w14:textId="63BC3477" w:rsidR="002B41D3" w:rsidRDefault="002B41D3" w:rsidP="002B41D3">
                <w:pPr>
                  <w:pStyle w:val="Table10"/>
                  <w:rPr>
                    <w:rStyle w:val="StyleBody10pt"/>
                  </w:rPr>
                </w:pPr>
                <w:r>
                  <w:rPr>
                    <w:rStyle w:val="StyleBody10pt"/>
                  </w:rPr>
                  <w:t xml:space="preserve">Sebastian </w:t>
                </w:r>
                <w:proofErr w:type="spellStart"/>
                <w:r>
                  <w:rPr>
                    <w:rStyle w:val="StyleBody10pt"/>
                  </w:rPr>
                  <w:t>Schunert</w:t>
                </w:r>
                <w:proofErr w:type="spellEnd"/>
              </w:p>
            </w:tc>
          </w:sdtContent>
        </w:sdt>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6D247B04" w14:textId="22EE1A6D" w:rsidR="002B41D3" w:rsidRPr="0012007F" w:rsidRDefault="002B41D3" w:rsidP="002B41D3">
            <w:pPr>
              <w:pStyle w:val="Table10"/>
              <w:rPr>
                <w:b/>
                <w:bCs/>
              </w:rPr>
            </w:pPr>
            <w:r w:rsidRPr="0012007F">
              <w:rPr>
                <w:rFonts w:ascii="Times New Roman" w:hAnsi="Times New Roman" w:cs="Times New Roman"/>
                <w:b/>
                <w:bCs/>
              </w:rPr>
              <w:t>Directorate:</w:t>
            </w:r>
          </w:p>
        </w:tc>
        <w:sdt>
          <w:sdtPr>
            <w:rPr>
              <w:rStyle w:val="StyleBody10pt"/>
            </w:rPr>
            <w:id w:val="-1330440474"/>
            <w:placeholder>
              <w:docPart w:val="54DDDC91D455A346BEBC529A1DB9E026"/>
            </w:placeholder>
            <w15:appearance w15:val="hidden"/>
            <w:text/>
          </w:sdtPr>
          <w:sdtContent>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2B904942" w14:textId="1D99E397" w:rsidR="002B41D3" w:rsidRPr="00AA6BB5" w:rsidRDefault="002B41D3" w:rsidP="002B41D3">
                <w:pPr>
                  <w:pStyle w:val="Table10"/>
                </w:pPr>
                <w:r>
                  <w:rPr>
                    <w:rStyle w:val="StyleBody10pt"/>
                  </w:rPr>
                  <w:t>NS&amp;T</w:t>
                </w:r>
              </w:p>
            </w:tc>
          </w:sdtContent>
        </w:sdt>
      </w:tr>
      <w:tr w:rsidR="002B41D3" w:rsidRPr="00F706EC" w14:paraId="6390B965"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0F8C796A" w14:textId="1FAE4316" w:rsidR="002B41D3" w:rsidRPr="0012007F" w:rsidRDefault="002B41D3" w:rsidP="002B41D3">
            <w:pPr>
              <w:pStyle w:val="Table10"/>
              <w:rPr>
                <w:b/>
                <w:bCs/>
              </w:rPr>
            </w:pPr>
            <w:r w:rsidRPr="0012007F">
              <w:rPr>
                <w:rFonts w:ascii="Times New Roman" w:hAnsi="Times New Roman" w:cs="Times New Roman"/>
                <w:b/>
                <w:bCs/>
              </w:rPr>
              <w:t>INL Co-investigator:</w:t>
            </w:r>
          </w:p>
        </w:tc>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1B1A879D" w14:textId="35F2980E" w:rsidR="002B41D3" w:rsidRDefault="002B41D3" w:rsidP="002B41D3">
            <w:pPr>
              <w:pStyle w:val="Table10"/>
              <w:rPr>
                <w:rStyle w:val="StyleBody10pt"/>
              </w:rPr>
            </w:pPr>
            <w:r>
              <w:rPr>
                <w:rStyle w:val="StyleBody10pt"/>
              </w:rPr>
              <w:t>Alexander Lindsay</w:t>
            </w:r>
          </w:p>
        </w:tc>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63D15D09" w14:textId="237891A1" w:rsidR="002B41D3" w:rsidRPr="0012007F" w:rsidRDefault="002B41D3" w:rsidP="002B41D3">
            <w:pPr>
              <w:pStyle w:val="Table10"/>
              <w:rPr>
                <w:b/>
                <w:bCs/>
              </w:rPr>
            </w:pPr>
            <w:r w:rsidRPr="0012007F">
              <w:rPr>
                <w:rFonts w:ascii="Times New Roman" w:hAnsi="Times New Roman" w:cs="Times New Roman"/>
                <w:b/>
                <w:bCs/>
              </w:rPr>
              <w:t>Directorate:</w:t>
            </w:r>
          </w:p>
        </w:tc>
        <w:sdt>
          <w:sdtPr>
            <w:rPr>
              <w:rStyle w:val="StyleBody10pt"/>
            </w:rPr>
            <w:id w:val="1252476548"/>
            <w:placeholder>
              <w:docPart w:val="09D7B2273EAB0E488BC35CFB54A15B82"/>
            </w:placeholder>
            <w15:appearance w15:val="hidden"/>
            <w:text/>
          </w:sdtPr>
          <w:sdtContent>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71EB1BA7" w14:textId="6E4614F7" w:rsidR="002B41D3" w:rsidRPr="00AA6BB5" w:rsidRDefault="002B41D3" w:rsidP="002B41D3">
                <w:pPr>
                  <w:pStyle w:val="Table10"/>
                </w:pPr>
                <w:r>
                  <w:rPr>
                    <w:rStyle w:val="StyleBody10pt"/>
                  </w:rPr>
                  <w:t>NS&amp;T</w:t>
                </w:r>
              </w:p>
            </w:tc>
          </w:sdtContent>
        </w:sdt>
      </w:tr>
      <w:tr w:rsidR="002B41D3" w:rsidRPr="00F706EC" w14:paraId="28E95D4A"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6764FFA8" w14:textId="7B506706" w:rsidR="002B41D3" w:rsidRPr="0012007F" w:rsidRDefault="002B41D3" w:rsidP="002B41D3">
            <w:pPr>
              <w:pStyle w:val="Table10"/>
              <w:rPr>
                <w:b/>
                <w:bCs/>
              </w:rPr>
            </w:pPr>
            <w:r w:rsidRPr="0012007F">
              <w:rPr>
                <w:rFonts w:ascii="Times New Roman" w:hAnsi="Times New Roman" w:cs="Times New Roman"/>
                <w:b/>
                <w:bCs/>
              </w:rPr>
              <w:t>INL Co-investigator:</w:t>
            </w:r>
          </w:p>
        </w:tc>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28B0B2DD" w14:textId="4F28C169" w:rsidR="002B41D3" w:rsidRDefault="002B41D3" w:rsidP="002B41D3">
            <w:pPr>
              <w:pStyle w:val="Table10"/>
              <w:rPr>
                <w:rStyle w:val="StyleBody10pt"/>
              </w:rPr>
            </w:pPr>
            <w:r>
              <w:rPr>
                <w:rStyle w:val="StyleBody10pt"/>
              </w:rPr>
              <w:t>Paolo Balestra</w:t>
            </w:r>
          </w:p>
        </w:tc>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1DCA922B" w14:textId="637792A5" w:rsidR="002B41D3" w:rsidRPr="0012007F" w:rsidRDefault="002B41D3" w:rsidP="002B41D3">
            <w:pPr>
              <w:pStyle w:val="Table10"/>
              <w:rPr>
                <w:b/>
                <w:bCs/>
              </w:rPr>
            </w:pPr>
            <w:r w:rsidRPr="0012007F">
              <w:rPr>
                <w:rFonts w:ascii="Times New Roman" w:hAnsi="Times New Roman" w:cs="Times New Roman"/>
                <w:b/>
                <w:bCs/>
              </w:rPr>
              <w:t>Directorate:</w:t>
            </w:r>
          </w:p>
        </w:tc>
        <w:sdt>
          <w:sdtPr>
            <w:rPr>
              <w:rStyle w:val="StyleBody10pt"/>
            </w:rPr>
            <w:id w:val="-460808140"/>
            <w:placeholder>
              <w:docPart w:val="E37A82B253C7854E8EEB4FCA89B0FEF4"/>
            </w:placeholder>
            <w15:appearance w15:val="hidden"/>
            <w:text/>
          </w:sdtPr>
          <w:sdtContent>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7F5632D7" w14:textId="1D28131E" w:rsidR="002B41D3" w:rsidRPr="00AA6BB5" w:rsidRDefault="002B41D3" w:rsidP="002B41D3">
                <w:pPr>
                  <w:pStyle w:val="Table10"/>
                </w:pPr>
                <w:r>
                  <w:rPr>
                    <w:rStyle w:val="StyleBody10pt"/>
                  </w:rPr>
                  <w:t>NS&amp;T</w:t>
                </w:r>
              </w:p>
            </w:tc>
          </w:sdtContent>
        </w:sdt>
      </w:tr>
      <w:tr w:rsidR="002B41D3" w:rsidRPr="00F706EC" w14:paraId="6D7C5C1A"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5520FAAC" w14:textId="77777777" w:rsidR="002B41D3" w:rsidRPr="0012007F" w:rsidRDefault="002B41D3" w:rsidP="002B41D3">
            <w:pPr>
              <w:pStyle w:val="Table10"/>
              <w:rPr>
                <w:rFonts w:ascii="Times New Roman" w:hAnsi="Times New Roman" w:cs="Times New Roman"/>
                <w:b/>
                <w:bCs/>
              </w:rPr>
            </w:pPr>
            <w:r w:rsidRPr="0012007F">
              <w:rPr>
                <w:rFonts w:ascii="Times New Roman" w:hAnsi="Times New Roman" w:cs="Times New Roman"/>
                <w:b/>
                <w:bCs/>
              </w:rPr>
              <w:t>Initiative:</w:t>
            </w:r>
          </w:p>
        </w:tc>
        <w:sdt>
          <w:sdtPr>
            <w:rPr>
              <w:rStyle w:val="StyleBody10pt"/>
            </w:rPr>
            <w:id w:val="-346328894"/>
            <w:placeholder>
              <w:docPart w:val="2EB49141E2669346A892A6F6B0B3B254"/>
            </w:placeholder>
            <w15:appearance w15:val="hidden"/>
          </w:sdtPr>
          <w:sdtContent>
            <w:sdt>
              <w:sdtPr>
                <w:rPr>
                  <w:rStyle w:val="StyleBody10pt"/>
                </w:rPr>
                <w:id w:val="103461847"/>
                <w:placeholder>
                  <w:docPart w:val="466FC069AA553547A7E28FAD14130B94"/>
                </w:placeholder>
                <w15:appearance w15:val="hidden"/>
              </w:sdtPr>
              <w:sdtContent>
                <w:tc>
                  <w:tcPr>
                    <w:tcW w:w="7018" w:type="dxa"/>
                    <w:gridSpan w:val="5"/>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6D3D8DF8" w14:textId="20206C58" w:rsidR="002B41D3" w:rsidRPr="00F706EC" w:rsidRDefault="00C845D3" w:rsidP="002B41D3">
                    <w:pPr>
                      <w:pStyle w:val="Table10"/>
                      <w:rPr>
                        <w:rFonts w:ascii="Times New Roman" w:hAnsi="Times New Roman" w:cs="Times New Roman"/>
                      </w:rPr>
                    </w:pPr>
                    <w:r>
                      <w:rPr>
                        <w:rStyle w:val="StyleBody10pt"/>
                      </w:rPr>
                      <w:t>Integrated Fuel Cycle Solutions</w:t>
                    </w:r>
                  </w:p>
                </w:tc>
              </w:sdtContent>
            </w:sdt>
          </w:sdtContent>
        </w:sdt>
      </w:tr>
      <w:tr w:rsidR="002B41D3" w:rsidRPr="00F706EC" w14:paraId="591CC9FD" w14:textId="77777777" w:rsidTr="00A34A17">
        <w:tc>
          <w:tcPr>
            <w:tcW w:w="9362" w:type="dxa"/>
            <w:gridSpan w:val="6"/>
            <w:tcBorders>
              <w:top w:val="dotted" w:sz="4" w:space="0" w:color="A6A6A6" w:themeColor="background1" w:themeShade="A6"/>
              <w:left w:val="nil"/>
              <w:bottom w:val="single" w:sz="2" w:space="0" w:color="A6A6A6" w:themeColor="background1" w:themeShade="A6"/>
              <w:right w:val="nil"/>
            </w:tcBorders>
            <w:vAlign w:val="center"/>
          </w:tcPr>
          <w:p w14:paraId="56E638C5" w14:textId="77777777" w:rsidR="002B41D3" w:rsidRPr="00F706EC" w:rsidRDefault="002B41D3" w:rsidP="002B41D3">
            <w:pPr>
              <w:pStyle w:val="Table10"/>
              <w:rPr>
                <w:rFonts w:ascii="Times New Roman" w:hAnsi="Times New Roman" w:cs="Times New Roman"/>
              </w:rPr>
            </w:pPr>
          </w:p>
        </w:tc>
      </w:tr>
      <w:tr w:rsidR="002B41D3" w:rsidRPr="0012007F" w14:paraId="3B61861E" w14:textId="77777777" w:rsidTr="003E3E02">
        <w:trPr>
          <w:trHeight w:val="247"/>
        </w:trPr>
        <w:tc>
          <w:tcPr>
            <w:tcW w:w="3247" w:type="dxa"/>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407DC261" w14:textId="77777777" w:rsidR="002B41D3" w:rsidRPr="0012007F" w:rsidRDefault="002B41D3" w:rsidP="002B41D3">
            <w:pPr>
              <w:pStyle w:val="Table10"/>
              <w:jc w:val="center"/>
              <w:rPr>
                <w:rFonts w:ascii="Times New Roman" w:hAnsi="Times New Roman" w:cs="Times New Roman"/>
                <w:b/>
                <w:bCs/>
              </w:rPr>
            </w:pPr>
            <w:r w:rsidRPr="0012007F">
              <w:rPr>
                <w:rFonts w:ascii="Times New Roman" w:hAnsi="Times New Roman" w:cs="Times New Roman"/>
                <w:b/>
                <w:bCs/>
              </w:rPr>
              <w:t>Budget Summary</w:t>
            </w:r>
          </w:p>
        </w:tc>
        <w:tc>
          <w:tcPr>
            <w:tcW w:w="4050" w:type="dxa"/>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3396EA6A" w14:textId="77777777" w:rsidR="002B41D3" w:rsidRPr="0012007F" w:rsidRDefault="002B41D3" w:rsidP="002B41D3">
            <w:pPr>
              <w:pStyle w:val="Table10"/>
              <w:jc w:val="center"/>
              <w:rPr>
                <w:rFonts w:ascii="Times New Roman" w:hAnsi="Times New Roman" w:cs="Times New Roman"/>
                <w:b/>
                <w:bCs/>
              </w:rPr>
            </w:pPr>
            <w:r w:rsidRPr="0012007F">
              <w:rPr>
                <w:rFonts w:ascii="Times New Roman" w:hAnsi="Times New Roman" w:cs="Times New Roman"/>
                <w:b/>
                <w:bCs/>
              </w:rPr>
              <w:t>Funding Recipient</w:t>
            </w:r>
          </w:p>
        </w:tc>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3FABC2EB" w14:textId="77777777" w:rsidR="002B41D3" w:rsidRPr="0012007F" w:rsidRDefault="002B41D3" w:rsidP="002B41D3">
            <w:pPr>
              <w:pStyle w:val="Table10"/>
              <w:jc w:val="center"/>
              <w:rPr>
                <w:rFonts w:ascii="Times New Roman" w:hAnsi="Times New Roman" w:cs="Times New Roman"/>
                <w:b/>
                <w:bCs/>
              </w:rPr>
            </w:pPr>
            <w:r w:rsidRPr="0012007F">
              <w:rPr>
                <w:rFonts w:ascii="Times New Roman" w:hAnsi="Times New Roman" w:cs="Times New Roman"/>
                <w:b/>
                <w:bCs/>
              </w:rPr>
              <w:t>Budget ($)</w:t>
            </w:r>
          </w:p>
        </w:tc>
      </w:tr>
      <w:tr w:rsidR="002B41D3" w:rsidRPr="00F706EC" w14:paraId="15F9320E" w14:textId="77777777" w:rsidTr="00A34A17">
        <w:tc>
          <w:tcPr>
            <w:tcW w:w="3247" w:type="dxa"/>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1827FD8E" w14:textId="3B0C05EA" w:rsidR="002B41D3" w:rsidRPr="00F706EC" w:rsidRDefault="002B41D3" w:rsidP="002B41D3">
            <w:pPr>
              <w:pStyle w:val="Table10"/>
              <w:rPr>
                <w:rFonts w:ascii="Times New Roman" w:hAnsi="Times New Roman" w:cs="Times New Roman"/>
              </w:rPr>
            </w:pPr>
            <w:r w:rsidRPr="00F706EC">
              <w:rPr>
                <w:rFonts w:ascii="Times New Roman" w:hAnsi="Times New Roman" w:cs="Times New Roman"/>
              </w:rPr>
              <w:t xml:space="preserve">Fiscal Year </w:t>
            </w:r>
            <w:sdt>
              <w:sdtPr>
                <w:rPr>
                  <w:rStyle w:val="StyleBody10pt"/>
                </w:rPr>
                <w:id w:val="-1167943559"/>
                <w:placeholder>
                  <w:docPart w:val="53B9B6FFBCF7AF4A831330E80EF09EE2"/>
                </w:placeholder>
                <w15:appearance w15:val="hidden"/>
                <w:text/>
              </w:sdtPr>
              <w:sdtContent>
                <w:r w:rsidR="0083115D">
                  <w:rPr>
                    <w:rStyle w:val="StyleBody10pt"/>
                  </w:rPr>
                  <w:t>2023</w:t>
                </w:r>
              </w:sdtContent>
            </w:sdt>
          </w:p>
        </w:tc>
        <w:tc>
          <w:tcPr>
            <w:tcW w:w="4050" w:type="dxa"/>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5136EFF9" w14:textId="77777777" w:rsidR="002B41D3" w:rsidRPr="00F706EC" w:rsidRDefault="002B41D3" w:rsidP="002B41D3">
            <w:pPr>
              <w:pStyle w:val="Table10"/>
              <w:rPr>
                <w:rFonts w:ascii="Times New Roman" w:hAnsi="Times New Roman" w:cs="Times New Roman"/>
              </w:rPr>
            </w:pPr>
            <w:r w:rsidRPr="00F706EC">
              <w:rPr>
                <w:rFonts w:ascii="Times New Roman" w:hAnsi="Times New Roman" w:cs="Times New Roman"/>
              </w:rPr>
              <w:t>Idaho National Laboratory</w:t>
            </w:r>
          </w:p>
        </w:tc>
        <w:sdt>
          <w:sdtPr>
            <w:rPr>
              <w:rStyle w:val="StyleBody10pt"/>
            </w:rPr>
            <w:id w:val="-1055079338"/>
            <w:placeholder>
              <w:docPart w:val="6AAE12664FFA2B409F15C26366631EA9"/>
            </w:placeholder>
            <w15:appearance w15:val="hidden"/>
            <w:text/>
          </w:sdtPr>
          <w:sdtEndPr>
            <w:rPr>
              <w:rStyle w:val="StylePlaceholderText10ptAuto"/>
              <w:color w:val="FF0000"/>
            </w:rPr>
          </w:sdtEndPr>
          <w:sdtContent>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43A116EC" w14:textId="4F973AB0" w:rsidR="002B41D3" w:rsidRPr="00F706EC" w:rsidRDefault="00766173" w:rsidP="002B41D3">
                <w:pPr>
                  <w:pStyle w:val="Table10"/>
                  <w:jc w:val="right"/>
                  <w:rPr>
                    <w:rStyle w:val="PlaceholderText"/>
                    <w:rFonts w:ascii="Times New Roman" w:hAnsi="Times New Roman" w:cs="Times New Roman"/>
                    <w:color w:val="auto"/>
                    <w:szCs w:val="20"/>
                  </w:rPr>
                </w:pPr>
                <w:r>
                  <w:rPr>
                    <w:rStyle w:val="StyleBody10pt"/>
                  </w:rPr>
                  <w:t>$350k</w:t>
                </w:r>
              </w:p>
            </w:tc>
          </w:sdtContent>
        </w:sdt>
      </w:tr>
      <w:tr w:rsidR="002B41D3" w:rsidRPr="00F706EC" w14:paraId="16D64FAC" w14:textId="77777777" w:rsidTr="00A34A17">
        <w:tc>
          <w:tcPr>
            <w:tcW w:w="3247" w:type="dxa"/>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01D33B1D" w14:textId="43BEB48D" w:rsidR="002B41D3" w:rsidRPr="00F706EC" w:rsidRDefault="002B41D3" w:rsidP="002B41D3">
            <w:pPr>
              <w:pStyle w:val="Table10"/>
              <w:rPr>
                <w:rFonts w:ascii="Times New Roman" w:hAnsi="Times New Roman" w:cs="Times New Roman"/>
              </w:rPr>
            </w:pPr>
            <w:r w:rsidRPr="00F706EC">
              <w:rPr>
                <w:rFonts w:ascii="Times New Roman" w:hAnsi="Times New Roman" w:cs="Times New Roman"/>
              </w:rPr>
              <w:t xml:space="preserve">Fiscal Year </w:t>
            </w:r>
            <w:sdt>
              <w:sdtPr>
                <w:rPr>
                  <w:rStyle w:val="StyleBody10pt"/>
                </w:rPr>
                <w:id w:val="-753745428"/>
                <w:placeholder>
                  <w:docPart w:val="F5BB4DD90C60C744B66E779190CF24CF"/>
                </w:placeholder>
                <w15:appearance w15:val="hidden"/>
                <w:text/>
              </w:sdtPr>
              <w:sdtContent>
                <w:r w:rsidR="0083115D">
                  <w:rPr>
                    <w:rStyle w:val="StyleBody10pt"/>
                  </w:rPr>
                  <w:t>2024</w:t>
                </w:r>
              </w:sdtContent>
            </w:sdt>
          </w:p>
        </w:tc>
        <w:tc>
          <w:tcPr>
            <w:tcW w:w="4050" w:type="dxa"/>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1F8F75EB" w14:textId="77777777" w:rsidR="002B41D3" w:rsidRPr="00F706EC" w:rsidRDefault="002B41D3" w:rsidP="002B41D3">
            <w:pPr>
              <w:pStyle w:val="Table10"/>
              <w:rPr>
                <w:rFonts w:ascii="Times New Roman" w:hAnsi="Times New Roman" w:cs="Times New Roman"/>
              </w:rPr>
            </w:pPr>
            <w:r w:rsidRPr="00F706EC">
              <w:rPr>
                <w:rFonts w:ascii="Times New Roman" w:hAnsi="Times New Roman" w:cs="Times New Roman"/>
              </w:rPr>
              <w:t>Idaho National Laboratory</w:t>
            </w:r>
          </w:p>
        </w:tc>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5DAB7C8F" w14:textId="7FF49E53" w:rsidR="002B41D3" w:rsidRPr="00F706EC" w:rsidRDefault="00000000" w:rsidP="002B41D3">
            <w:pPr>
              <w:pStyle w:val="Table10"/>
              <w:jc w:val="right"/>
              <w:rPr>
                <w:rFonts w:ascii="Times New Roman" w:hAnsi="Times New Roman" w:cs="Times New Roman"/>
              </w:rPr>
            </w:pPr>
            <w:sdt>
              <w:sdtPr>
                <w:rPr>
                  <w:rStyle w:val="StyleBody10pt"/>
                </w:rPr>
                <w:id w:val="-604566307"/>
                <w:placeholder>
                  <w:docPart w:val="D0907F2EF17B7E45B74C8C207E514FDC"/>
                </w:placeholder>
                <w15:appearance w15:val="hidden"/>
                <w:text/>
              </w:sdtPr>
              <w:sdtContent>
                <w:r w:rsidR="00766173">
                  <w:rPr>
                    <w:rStyle w:val="StyleBody10pt"/>
                  </w:rPr>
                  <w:t>$350k</w:t>
                </w:r>
              </w:sdtContent>
            </w:sdt>
          </w:p>
        </w:tc>
      </w:tr>
      <w:tr w:rsidR="002B41D3" w:rsidRPr="00F706EC" w14:paraId="155E95CE" w14:textId="77777777" w:rsidTr="00A34A17">
        <w:tc>
          <w:tcPr>
            <w:tcW w:w="3247" w:type="dxa"/>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4D7A4029" w14:textId="29467B42" w:rsidR="002B41D3" w:rsidRPr="00F706EC" w:rsidRDefault="002B41D3" w:rsidP="002B41D3">
            <w:pPr>
              <w:pStyle w:val="Table10"/>
              <w:rPr>
                <w:rFonts w:ascii="Times New Roman" w:hAnsi="Times New Roman" w:cs="Times New Roman"/>
              </w:rPr>
            </w:pPr>
            <w:r w:rsidRPr="00F706EC">
              <w:rPr>
                <w:rFonts w:ascii="Times New Roman" w:hAnsi="Times New Roman" w:cs="Times New Roman"/>
              </w:rPr>
              <w:t xml:space="preserve">Fiscal Year </w:t>
            </w:r>
            <w:sdt>
              <w:sdtPr>
                <w:rPr>
                  <w:rStyle w:val="StyleBody10pt"/>
                </w:rPr>
                <w:id w:val="-1443217077"/>
                <w:placeholder>
                  <w:docPart w:val="980D0ED1B58BA347BB73E11AB18BFD4B"/>
                </w:placeholder>
                <w15:appearance w15:val="hidden"/>
                <w:text/>
              </w:sdtPr>
              <w:sdtContent>
                <w:r w:rsidR="0083115D">
                  <w:rPr>
                    <w:rStyle w:val="StyleBody10pt"/>
                  </w:rPr>
                  <w:t>2025</w:t>
                </w:r>
              </w:sdtContent>
            </w:sdt>
          </w:p>
        </w:tc>
        <w:tc>
          <w:tcPr>
            <w:tcW w:w="4050" w:type="dxa"/>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65FC476C" w14:textId="77777777" w:rsidR="002B41D3" w:rsidRPr="00F706EC" w:rsidRDefault="002B41D3" w:rsidP="002B41D3">
            <w:pPr>
              <w:pStyle w:val="Table10"/>
              <w:rPr>
                <w:rFonts w:ascii="Times New Roman" w:hAnsi="Times New Roman" w:cs="Times New Roman"/>
              </w:rPr>
            </w:pPr>
            <w:r w:rsidRPr="00F706EC">
              <w:rPr>
                <w:rFonts w:ascii="Times New Roman" w:hAnsi="Times New Roman" w:cs="Times New Roman"/>
              </w:rPr>
              <w:t>Idaho National Laboratory</w:t>
            </w:r>
          </w:p>
        </w:tc>
        <w:sdt>
          <w:sdtPr>
            <w:rPr>
              <w:rStyle w:val="StyleBody10pt"/>
            </w:rPr>
            <w:id w:val="-1180734945"/>
            <w:placeholder>
              <w:docPart w:val="D900856244595C4C9ED05F838205EB43"/>
            </w:placeholder>
            <w15:appearance w15:val="hidden"/>
            <w:text/>
          </w:sdtPr>
          <w:sdtEndPr>
            <w:rPr>
              <w:rStyle w:val="StylePlaceholderText10ptAuto"/>
              <w:color w:val="FF0000"/>
            </w:rPr>
          </w:sdtEndPr>
          <w:sdtContent>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1A4CF4F8" w14:textId="5BF637CA" w:rsidR="002B41D3" w:rsidRPr="00F706EC" w:rsidRDefault="00766173" w:rsidP="002B41D3">
                <w:pPr>
                  <w:pStyle w:val="Table10"/>
                  <w:jc w:val="right"/>
                  <w:rPr>
                    <w:rFonts w:ascii="Times New Roman" w:hAnsi="Times New Roman" w:cs="Times New Roman"/>
                  </w:rPr>
                </w:pPr>
                <w:r>
                  <w:rPr>
                    <w:rStyle w:val="StyleBody10pt"/>
                  </w:rPr>
                  <w:t>$350k</w:t>
                </w:r>
              </w:p>
            </w:tc>
          </w:sdtContent>
        </w:sdt>
      </w:tr>
      <w:tr w:rsidR="002B41D3" w:rsidRPr="00F706EC" w14:paraId="2C999632" w14:textId="77777777" w:rsidTr="003E3E02">
        <w:tc>
          <w:tcPr>
            <w:tcW w:w="7297" w:type="dxa"/>
            <w:gridSpan w:val="5"/>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2E53C1B8" w14:textId="77777777" w:rsidR="002B41D3" w:rsidRPr="0012007F" w:rsidRDefault="002B41D3" w:rsidP="002B41D3">
            <w:pPr>
              <w:pStyle w:val="Table10"/>
              <w:jc w:val="right"/>
              <w:rPr>
                <w:rFonts w:ascii="Times New Roman" w:hAnsi="Times New Roman" w:cs="Times New Roman"/>
                <w:b/>
                <w:bCs/>
              </w:rPr>
            </w:pPr>
            <w:r w:rsidRPr="0012007F">
              <w:rPr>
                <w:rFonts w:ascii="Times New Roman" w:hAnsi="Times New Roman" w:cs="Times New Roman"/>
                <w:b/>
                <w:bCs/>
              </w:rPr>
              <w:t>Total:</w:t>
            </w:r>
          </w:p>
        </w:tc>
        <w:sdt>
          <w:sdtPr>
            <w:rPr>
              <w:rStyle w:val="StyleBody10ptBold"/>
            </w:rPr>
            <w:id w:val="843601796"/>
            <w:placeholder>
              <w:docPart w:val="F090D8ED1D7C0D489BD4E4E482C84F4B"/>
            </w:placeholder>
            <w15:appearance w15:val="hidden"/>
            <w:text/>
          </w:sdtPr>
          <w:sdtEndPr>
            <w:rPr>
              <w:rStyle w:val="DefaultParagraphFont"/>
              <w:rFonts w:asciiTheme="minorHAnsi" w:hAnsiTheme="minorHAnsi"/>
              <w:b w:val="0"/>
            </w:rPr>
          </w:sdtEndPr>
          <w:sdtContent>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5E3B863C" w14:textId="55C5A760" w:rsidR="002B41D3" w:rsidRPr="00F706EC" w:rsidRDefault="00766173" w:rsidP="002B41D3">
                <w:pPr>
                  <w:pStyle w:val="Table10"/>
                  <w:jc w:val="right"/>
                  <w:rPr>
                    <w:rFonts w:ascii="Times New Roman" w:hAnsi="Times New Roman" w:cs="Times New Roman"/>
                  </w:rPr>
                </w:pPr>
                <w:r>
                  <w:rPr>
                    <w:rStyle w:val="StyleBody10ptBold"/>
                  </w:rPr>
                  <w:t>$1050k</w:t>
                </w:r>
              </w:p>
            </w:tc>
          </w:sdtContent>
        </w:sdt>
      </w:tr>
    </w:tbl>
    <w:p w14:paraId="47CE6C98" w14:textId="77777777" w:rsidR="00696159" w:rsidRPr="00F1158E" w:rsidRDefault="00D12F8C" w:rsidP="007E076A">
      <w:pPr>
        <w:pStyle w:val="HeadingFrontmatter"/>
      </w:pPr>
      <w:bookmarkStart w:id="2" w:name="_Toc412983619"/>
      <w:bookmarkStart w:id="3" w:name="_Toc413669019"/>
      <w:bookmarkStart w:id="4" w:name="_Toc140630318"/>
      <w:bookmarkStart w:id="5" w:name="_Toc144116332"/>
      <w:bookmarkEnd w:id="0"/>
      <w:bookmarkEnd w:id="1"/>
      <w:r w:rsidRPr="00F1158E">
        <w:t>ABSTRACT</w:t>
      </w:r>
    </w:p>
    <w:bookmarkEnd w:id="2"/>
    <w:bookmarkEnd w:id="3"/>
    <w:p w14:paraId="00EC7112" w14:textId="0386E079" w:rsidR="00C35E1E" w:rsidRPr="00C35E1E" w:rsidRDefault="2013931C" w:rsidP="00632319">
      <w:pPr>
        <w:pStyle w:val="BodyText"/>
      </w:pPr>
      <w:r>
        <w:t>As the United States</w:t>
      </w:r>
      <w:r w:rsidR="002C31DF">
        <w:t xml:space="preserve"> </w:t>
      </w:r>
      <w:r>
        <w:t>and the world work toward deploying advanced reactor concepts</w:t>
      </w:r>
      <w:r w:rsidR="002C31DF">
        <w:t xml:space="preserve">, </w:t>
      </w:r>
      <w:r>
        <w:t xml:space="preserve">we need to understand and optimize all parts of the fuel cycle.  While </w:t>
      </w:r>
      <w:r w:rsidR="002C31DF">
        <w:t>many</w:t>
      </w:r>
      <w:r>
        <w:t xml:space="preserve"> studies are ongoing to design new fuel types and reactor designs, relatively little attention is being paid to the backend of the fuel cycle: how the spent fuel will be transported and disposed of.  This project aims to answer questions about the long-term viability of spent pebble-bed fuel in geological repositories through the research and development of high-fidelity, multiscale, multiphysics, simulation.  By combining high-fidelity burnup/depletion simulation capability with detailed spent</w:t>
      </w:r>
      <w:r w:rsidR="005E655B">
        <w:t xml:space="preserve"> </w:t>
      </w:r>
      <w:r>
        <w:t xml:space="preserve">fuel cask calculations embedded within field-scale repository simulations over millions of years, we will create a </w:t>
      </w:r>
      <w:proofErr w:type="gramStart"/>
      <w:r>
        <w:t>test-bed</w:t>
      </w:r>
      <w:proofErr w:type="gramEnd"/>
      <w:r>
        <w:t xml:space="preserve"> for cask design</w:t>
      </w:r>
      <w:r w:rsidR="00EE48CC">
        <w:t xml:space="preserve">, </w:t>
      </w:r>
      <w:r>
        <w:t>spent</w:t>
      </w:r>
      <w:r w:rsidR="005E655B">
        <w:t xml:space="preserve"> </w:t>
      </w:r>
      <w:r>
        <w:t>fuel operations</w:t>
      </w:r>
      <w:r w:rsidR="00EE48CC">
        <w:t>, and repository siting</w:t>
      </w:r>
      <w:r>
        <w:t xml:space="preserve"> for </w:t>
      </w:r>
      <w:r w:rsidR="00EE48CC">
        <w:t xml:space="preserve">spent </w:t>
      </w:r>
      <w:r>
        <w:t>pebble-bed reactor</w:t>
      </w:r>
      <w:r w:rsidR="7D92830E">
        <w:t xml:space="preserve"> (PBR)</w:t>
      </w:r>
      <w:r w:rsidR="00EE48CC">
        <w:t xml:space="preserve"> fuel</w:t>
      </w:r>
      <w:r>
        <w:t>.</w:t>
      </w:r>
    </w:p>
    <w:p w14:paraId="6A44658E" w14:textId="008C7AB9" w:rsidR="00C35E1E" w:rsidRDefault="00C35E1E" w:rsidP="00632319">
      <w:pPr>
        <w:pStyle w:val="BodyText"/>
        <w:rPr>
          <w:rStyle w:val="StylePlaceholderText10ptAuto"/>
          <w:sz w:val="22"/>
        </w:rPr>
      </w:pPr>
      <w:r>
        <w:t xml:space="preserve">The first year of this project saw the initialization of work on MOOSE (Multiphysics Object-Oriented Simulation Environment) based high-fidelity cask models, </w:t>
      </w:r>
      <w:r w:rsidR="002C7797">
        <w:t>hydrological</w:t>
      </w:r>
      <w:r>
        <w:t xml:space="preserve"> flow simulation,</w:t>
      </w:r>
      <w:r w:rsidR="000D3499">
        <w:t xml:space="preserve"> species transport,</w:t>
      </w:r>
      <w:r>
        <w:t xml:space="preserve"> and detailed fuel burnup analysis.  These models will form the basis of the project going forward, with each continuing to receive enhancements while also being coupled to each other to study a myriad of phenomenon and operations </w:t>
      </w:r>
      <w:r w:rsidR="00373623">
        <w:t>conditions</w:t>
      </w:r>
      <w:r>
        <w:t>.</w:t>
      </w:r>
      <w:r w:rsidRPr="00C35E1E">
        <w:rPr>
          <w:rStyle w:val="StylePlaceholderText10ptAuto"/>
          <w:sz w:val="22"/>
        </w:rPr>
        <w:t xml:space="preserve"> </w:t>
      </w:r>
    </w:p>
    <w:p w14:paraId="28A3BD27" w14:textId="143E0FDD" w:rsidR="00696159" w:rsidRPr="0012007F" w:rsidRDefault="00BE3CE9" w:rsidP="00090394">
      <w:pPr>
        <w:pStyle w:val="Heading1"/>
      </w:pPr>
      <w:r>
        <w:t xml:space="preserve">SCIENTIFIC </w:t>
      </w:r>
      <w:r w:rsidR="00E56149">
        <w:t>AND</w:t>
      </w:r>
      <w:r>
        <w:t xml:space="preserve"> TECHNICAL ACCOMPLISHMENTS</w:t>
      </w:r>
      <w:r w:rsidR="00E56149">
        <w:br/>
        <w:t>CURRENT FISCAL</w:t>
      </w:r>
      <w:r>
        <w:t xml:space="preserve"> YEAR</w:t>
      </w:r>
    </w:p>
    <w:p w14:paraId="1DD9EFD4" w14:textId="65946D94" w:rsidR="006A628C" w:rsidRDefault="3700EA71" w:rsidP="006A628C">
      <w:pPr>
        <w:pStyle w:val="BodyText"/>
      </w:pPr>
      <w:r>
        <w:t>During the first year of the proposal</w:t>
      </w:r>
      <w:r w:rsidR="00C57BAE">
        <w:t>,</w:t>
      </w:r>
      <w:r>
        <w:t xml:space="preserve"> we undertook foundational work for the development of a high-fidelity, pebble-bed, spent</w:t>
      </w:r>
      <w:r w:rsidR="005E655B">
        <w:t xml:space="preserve"> </w:t>
      </w:r>
      <w:r>
        <w:t xml:space="preserve">fuel simulation capability.  Simultaneous development </w:t>
      </w:r>
      <w:r w:rsidR="00C57BAE">
        <w:t>began</w:t>
      </w:r>
      <w:r>
        <w:t xml:space="preserve"> for fundamental models that will underpin all future development: high-fidelity cask simulation, detailed burnup analysis of a representative </w:t>
      </w:r>
      <w:r w:rsidR="00344CC7">
        <w:t>PBR</w:t>
      </w:r>
      <w:r>
        <w:t>, and geological flow</w:t>
      </w:r>
      <w:r w:rsidR="007534A9">
        <w:t xml:space="preserve"> and transport</w:t>
      </w:r>
      <w:r>
        <w:t xml:space="preserve"> calculations.  Each of these models is being developed </w:t>
      </w:r>
      <w:r w:rsidR="008B2C93">
        <w:t>utilizing the MOOSE</w:t>
      </w:r>
      <w:r w:rsidR="00815823">
        <w:t xml:space="preserve"> </w:t>
      </w:r>
      <w:r w:rsidR="002013A0">
        <w:fldChar w:fldCharType="begin">
          <w:fldData xml:space="preserve">PEVuZE5vdGU+PENpdGU+PEF1dGhvcj5MaW5kc2F5PC9BdXRob3I+PFllYXI+MjAyMjwvWWVhcj48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=
</w:fldData>
        </w:fldChar>
      </w:r>
      <w:r w:rsidR="00A22C39">
        <w:instrText xml:space="preserve"> ADDIN EN.CITE </w:instrText>
      </w:r>
      <w:r w:rsidR="00A22C39">
        <w:fldChar w:fldCharType="begin">
          <w:fldData xml:space="preserve">PEVuZE5vdGU+PENpdGU+PEF1dGhvcj5MaW5kc2F5PC9BdXRob3I+PFllYXI+MjAyMjwvWWVhcj48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=
</w:fldData>
        </w:fldChar>
      </w:r>
      <w:r w:rsidR="00A22C39">
        <w:instrText xml:space="preserve"> ADDIN EN.CITE.DATA </w:instrText>
      </w:r>
      <w:r w:rsidR="00A22C39">
        <w:fldChar w:fldCharType="end"/>
      </w:r>
      <w:r w:rsidR="002013A0">
        <w:fldChar w:fldCharType="separate"/>
      </w:r>
      <w:r w:rsidR="00A22C39">
        <w:rPr>
          <w:noProof/>
        </w:rPr>
        <w:t>[</w:t>
      </w:r>
      <w:hyperlink w:anchor="_ENREF_1" w:tooltip="Lindsay, 2022 #1" w:history="1">
        <w:r w:rsidR="00264E3C">
          <w:rPr>
            <w:noProof/>
          </w:rPr>
          <w:t>1</w:t>
        </w:r>
      </w:hyperlink>
      <w:r w:rsidR="00A22C39">
        <w:rPr>
          <w:noProof/>
        </w:rPr>
        <w:t>]</w:t>
      </w:r>
      <w:r w:rsidR="002013A0">
        <w:fldChar w:fldCharType="end"/>
      </w:r>
      <w:r w:rsidR="008B2C93">
        <w:t xml:space="preserve"> computational science platform</w:t>
      </w:r>
      <w:r>
        <w:t xml:space="preserve">.  </w:t>
      </w:r>
      <w:r w:rsidR="00012F02">
        <w:t>As</w:t>
      </w:r>
      <w:r>
        <w:t xml:space="preserve"> MOOSE-based calculations, these models will naturally be able to be coupled to and embedded within each other in the future</w:t>
      </w:r>
      <w:r w:rsidR="00012F02">
        <w:t xml:space="preserve"> to enable multiscale, multiphysics, simulation of spent fuel repositories.</w:t>
      </w:r>
    </w:p>
    <w:p w14:paraId="79751284" w14:textId="591D4242" w:rsidR="00C31489" w:rsidRPr="00C31489" w:rsidRDefault="3FDD0C32" w:rsidP="006A628C">
      <w:pPr>
        <w:pStyle w:val="BodyText"/>
        <w:rPr>
          <w:b/>
          <w:bCs/>
        </w:rPr>
      </w:pPr>
      <w:r w:rsidRPr="2226BB3E">
        <w:rPr>
          <w:b/>
          <w:bCs/>
        </w:rPr>
        <w:t>MOOSE-based Simulation</w:t>
      </w:r>
      <w:r w:rsidR="4C6AD27A" w:rsidRPr="2226BB3E">
        <w:rPr>
          <w:b/>
          <w:bCs/>
        </w:rPr>
        <w:t xml:space="preserve"> of Spent Fuel Repositories</w:t>
      </w:r>
    </w:p>
    <w:p w14:paraId="4CD25F0C" w14:textId="15EDB0EC" w:rsidR="006A628C" w:rsidRDefault="3700EA71" w:rsidP="006A628C">
      <w:pPr>
        <w:pStyle w:val="BodyText"/>
      </w:pPr>
      <w:r>
        <w:lastRenderedPageBreak/>
        <w:t>MOOSE is a full platform for development of parallel, high-fidelity, multiscale, multiphysics calculations.  It provides a C++ finite-element/finite-volume framework, test-harness, documentation system, and many existing physics modules that allow for bootstrapping new physics applications.  The finite-element/finite-volume framework provides an extensible, pluggable system for defining all parts of a multiphysics simulation: physics, boundary conditions, material properties, initial conditions, and even postprocessing.  New simulation tools are created as suites of plugins that exercise these various interfaces.  This method of development allows for a tremendous amount of code reuse and interoperability.  Indeed, the physics modules</w:t>
      </w:r>
      <w:r w:rsidR="0060117D">
        <w:t xml:space="preserve"> </w:t>
      </w:r>
      <w:r w:rsidR="008A052B">
        <w:fldChar w:fldCharType="begin">
          <w:fldData xml:space="preserve">PEVuZE5vdGU+PENpdGU+PEF1dGhvcj5TbGF1Z2h0ZXI8L0F1dGhvcj48WWVhcj4yMDIzPC9ZZWFy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</w:fldData>
        </w:fldChar>
      </w:r>
      <w:r w:rsidR="00801E15">
        <w:instrText xml:space="preserve"> ADDIN EN.CITE </w:instrText>
      </w:r>
      <w:r w:rsidR="00801E15">
        <w:fldChar w:fldCharType="begin">
          <w:fldData xml:space="preserve">PEVuZE5vdGU+PENpdGU+PEF1dGhvcj5TbGF1Z2h0ZXI8L0F1dGhvcj48WWVhcj4yMDIzPC9ZZWFy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</w:fldData>
        </w:fldChar>
      </w:r>
      <w:r w:rsidR="00801E15">
        <w:instrText xml:space="preserve"> ADDIN EN.CITE.DATA </w:instrText>
      </w:r>
      <w:r w:rsidR="00801E15">
        <w:fldChar w:fldCharType="end"/>
      </w:r>
      <w:r w:rsidR="008A052B">
        <w:fldChar w:fldCharType="separate"/>
      </w:r>
      <w:r w:rsidR="00C82BC7">
        <w:rPr>
          <w:noProof/>
        </w:rPr>
        <w:t>[</w:t>
      </w:r>
      <w:hyperlink w:anchor="_ENREF_2" w:tooltip="Slaughter, 2023 #8" w:history="1">
        <w:r w:rsidR="00264E3C">
          <w:rPr>
            <w:noProof/>
          </w:rPr>
          <w:t>2-4</w:t>
        </w:r>
      </w:hyperlink>
      <w:r w:rsidR="00C82BC7">
        <w:rPr>
          <w:noProof/>
        </w:rPr>
        <w:t>]</w:t>
      </w:r>
      <w:r w:rsidR="008A052B">
        <w:fldChar w:fldCharType="end"/>
      </w:r>
      <w:r w:rsidR="00F8128E">
        <w:t xml:space="preserve"> </w:t>
      </w:r>
      <w:r>
        <w:t>that come with MOOSE are, themselves, collections of plugins that new physics applications can immediately take advantage of to instantly add capabilities such as heat conduction, solid-mechanics, fluid-flow, chemistry, etc.  The new tools under development within this project are heavily utilizing these existing capabilities, while extending and specializing them to cover the application space needed for predictive simulation of spent pebble-bed fuel.</w:t>
      </w:r>
    </w:p>
    <w:p w14:paraId="7D72DE77" w14:textId="4518744B" w:rsidR="00C31489" w:rsidRDefault="088A5F77" w:rsidP="006A628C">
      <w:pPr>
        <w:pStyle w:val="BodyText"/>
      </w:pPr>
      <w:r>
        <w:t>In addition to the platform for creating new simulation tools, MOOSE also provides unique capabilities for coupling</w:t>
      </w:r>
      <w:r w:rsidR="00FC36A8">
        <w:t xml:space="preserve"> and/or </w:t>
      </w:r>
      <w:r>
        <w:t xml:space="preserve">combining them.  Two </w:t>
      </w:r>
      <w:r w:rsidR="485173E3">
        <w:t xml:space="preserve">MOOSE </w:t>
      </w:r>
      <w:r>
        <w:t xml:space="preserve">code systems in particular play a large role in this work: </w:t>
      </w:r>
      <w:proofErr w:type="spellStart"/>
      <w:r>
        <w:t>MultiApps</w:t>
      </w:r>
      <w:proofErr w:type="spellEnd"/>
      <w:r>
        <w:t xml:space="preserve"> and Transfers</w:t>
      </w:r>
      <w:r w:rsidR="007D5174">
        <w:fldChar w:fldCharType="begin"/>
      </w:r>
      <w:r w:rsidR="007D5174">
        <w:instrText xml:space="preserve"> ADDIN EN.CITE &lt;EndNote&gt;&lt;Cite&gt;&lt;Author&gt;Gaston&lt;/Author&gt;&lt;Year&gt;2015&lt;/Year&gt;&lt;RecNum&gt;10&lt;/RecNum&gt;&lt;DisplayText&gt;[5]&lt;/DisplayText&gt;&lt;record&gt;&lt;rec-number&gt;10&lt;/rec-number&gt;&lt;foreign-keys&gt;&lt;key app="EN" db-id="p5x5rzes69202nezavnxp0aus2r05vts99dz" timestamp="1685565238"&gt;10&lt;/key&gt;&lt;/foreign-keys&gt;&lt;ref-type name="Journal Article"&gt;17&lt;/ref-type&gt;&lt;contributors&gt;&lt;authors&gt;&lt;author&gt;Gaston, Derek R&lt;/author&gt;&lt;author&gt;Permann, Cody J&lt;/author&gt;&lt;author&gt;Peterson, John W&lt;/author&gt;&lt;author&gt;Slaughter, Andrew E&lt;/author&gt;&lt;author&gt;Andrš, David&lt;/author&gt;&lt;author&gt;Wang, Yaqi&lt;/author&gt;&lt;author&gt;Short, Michael P&lt;/author&gt;&lt;author&gt;Perez, Danielle M&lt;/author&gt;&lt;author&gt;Tonks, Michael R&lt;/author&gt;&lt;author&gt;Ortensi, Javier&lt;/author&gt;&lt;/authors&gt;&lt;/contributors&gt;&lt;titles&gt;&lt;title&gt;Physics-based multiscale coupling for full core nuclear reactor simulation&lt;/title&gt;&lt;secondary-title&gt;Annals of Nuclear Energy&lt;/secondary-title&gt;&lt;/titles&gt;&lt;periodical&gt;&lt;full-title&gt;Annals of Nuclear Energy&lt;/full-title&gt;&lt;abbr-1&gt;Ann Nucl Energy&lt;/abbr-1&gt;&lt;/periodical&gt;&lt;pages&gt;45-54&lt;/pages&gt;&lt;volume&gt;84&lt;/volume&gt;&lt;dates&gt;&lt;year&gt;2015&lt;/year&gt;&lt;/dates&gt;&lt;isbn&gt;0306-4549&lt;/isbn&gt;&lt;urls&gt;&lt;/urls&gt;&lt;/record&gt;&lt;/Cite&gt;&lt;/EndNote&gt;</w:instrText>
      </w:r>
      <w:r w:rsidR="007D5174">
        <w:fldChar w:fldCharType="separate"/>
      </w:r>
      <w:r w:rsidR="007D5174">
        <w:rPr>
          <w:noProof/>
        </w:rPr>
        <w:t>[</w:t>
      </w:r>
      <w:hyperlink w:anchor="_ENREF_5" w:tooltip="Gaston, 2015 #10" w:history="1">
        <w:r w:rsidR="00264E3C">
          <w:rPr>
            <w:noProof/>
          </w:rPr>
          <w:t>5</w:t>
        </w:r>
      </w:hyperlink>
      <w:r w:rsidR="007D5174">
        <w:rPr>
          <w:noProof/>
        </w:rPr>
        <w:t>]</w:t>
      </w:r>
      <w:r w:rsidR="007D5174">
        <w:fldChar w:fldCharType="end"/>
      </w:r>
      <w:r>
        <w:t xml:space="preserve">.  </w:t>
      </w:r>
      <w:proofErr w:type="spellStart"/>
      <w:r>
        <w:t>Multi</w:t>
      </w:r>
      <w:r w:rsidR="340D81AB">
        <w:t>A</w:t>
      </w:r>
      <w:r>
        <w:t>pps</w:t>
      </w:r>
      <w:proofErr w:type="spellEnd"/>
      <w:r>
        <w:t xml:space="preserve"> provide a unique capability for executing many instances of physics applications</w:t>
      </w:r>
      <w:r w:rsidR="486579B7">
        <w:t xml:space="preserve"> in parallel on </w:t>
      </w:r>
      <w:r w:rsidR="38BCD9EE">
        <w:t xml:space="preserve">cluster architectures while Transfers move data between them.  In this project, </w:t>
      </w:r>
      <w:proofErr w:type="spellStart"/>
      <w:r w:rsidR="38BCD9EE">
        <w:t>MultiApps</w:t>
      </w:r>
      <w:proofErr w:type="spellEnd"/>
      <w:r w:rsidR="38BCD9EE">
        <w:t xml:space="preserve"> will be used to execute the multiscale, multiphysics simulation for a full geological repository.  One exampl</w:t>
      </w:r>
      <w:r w:rsidR="6BE4DC1D">
        <w:t xml:space="preserve">e hierarchical execution strategy is detailed in </w:t>
      </w:r>
      <w:r w:rsidR="00E700A8">
        <w:fldChar w:fldCharType="begin"/>
      </w:r>
      <w:r w:rsidR="00E700A8">
        <w:instrText xml:space="preserve"> REF _Ref136377203 \h </w:instrText>
      </w:r>
      <w:r w:rsidR="00E700A8">
        <w:fldChar w:fldCharType="separate"/>
      </w:r>
      <w:r w:rsidR="00E700A8">
        <w:t xml:space="preserve">Figure </w:t>
      </w:r>
      <w:r w:rsidR="00E700A8">
        <w:rPr>
          <w:noProof/>
        </w:rPr>
        <w:t>1</w:t>
      </w:r>
      <w:r w:rsidR="00E700A8">
        <w:fldChar w:fldCharType="end"/>
      </w:r>
      <w:r w:rsidR="401E3791">
        <w:t>.</w:t>
      </w:r>
      <w:r w:rsidR="78850ED3">
        <w:t xml:space="preserve">  In</w:t>
      </w:r>
      <w:r w:rsidR="00E700A8">
        <w:t xml:space="preserve"> </w:t>
      </w:r>
      <w:r w:rsidR="00E700A8">
        <w:fldChar w:fldCharType="begin"/>
      </w:r>
      <w:r w:rsidR="00E700A8">
        <w:instrText xml:space="preserve"> REF _Ref136377203 \h </w:instrText>
      </w:r>
      <w:r w:rsidR="00E700A8">
        <w:fldChar w:fldCharType="separate"/>
      </w:r>
      <w:r w:rsidR="00E700A8">
        <w:t xml:space="preserve">Figure </w:t>
      </w:r>
      <w:r w:rsidR="00E700A8">
        <w:rPr>
          <w:noProof/>
        </w:rPr>
        <w:t>1</w:t>
      </w:r>
      <w:r w:rsidR="00E700A8">
        <w:fldChar w:fldCharType="end"/>
      </w:r>
      <w:r w:rsidR="78850ED3">
        <w:t>,</w:t>
      </w:r>
      <w:r w:rsidR="1E2A6560">
        <w:t xml:space="preserve"> the entire geological repository is modeled by the “main” app at the top.  Embedded within that solve are many spent</w:t>
      </w:r>
      <w:r w:rsidR="005E655B">
        <w:t xml:space="preserve"> </w:t>
      </w:r>
      <w:r w:rsidR="1E2A6560">
        <w:t>fuel casks which are performing simulations of flow</w:t>
      </w:r>
      <w:r w:rsidR="6FCE957E">
        <w:t>, neutronics, and heat transport both within the cask and to the surrounding medium.  Pebble simulations, with embedded TRISO (</w:t>
      </w:r>
      <w:proofErr w:type="spellStart"/>
      <w:r w:rsidR="6FCE957E">
        <w:t>T</w:t>
      </w:r>
      <w:r w:rsidR="589CE88D">
        <w:t>R</w:t>
      </w:r>
      <w:r w:rsidR="6FCE957E">
        <w:t>istructural</w:t>
      </w:r>
      <w:proofErr w:type="spellEnd"/>
      <w:r w:rsidR="6FCE957E">
        <w:t xml:space="preserve"> </w:t>
      </w:r>
      <w:proofErr w:type="spellStart"/>
      <w:r w:rsidR="19B80575">
        <w:t>ISOtropic</w:t>
      </w:r>
      <w:proofErr w:type="spellEnd"/>
      <w:r w:rsidR="19B80575">
        <w:t>) fuel particles, are then embedded within each cask simulation.  At these lower levels, detailed heat</w:t>
      </w:r>
      <w:r w:rsidR="00C612B6">
        <w:t xml:space="preserve"> </w:t>
      </w:r>
      <w:r w:rsidR="2E737AB0">
        <w:t xml:space="preserve">conduction and </w:t>
      </w:r>
      <w:r w:rsidR="34DA1114">
        <w:t>convective heat-flux calculations provide the unique ability to resolve the true fuel temperature for feedback to the cask-scale neutronics calculations.</w:t>
      </w:r>
      <w:r w:rsidR="676ECC0C">
        <w:t xml:space="preserve">  With the </w:t>
      </w:r>
      <w:proofErr w:type="spellStart"/>
      <w:r w:rsidR="676ECC0C">
        <w:t>MultiApp</w:t>
      </w:r>
      <w:proofErr w:type="spellEnd"/>
      <w:r w:rsidR="676ECC0C">
        <w:t xml:space="preserve"> system </w:t>
      </w:r>
      <w:r w:rsidR="00B017E6">
        <w:t>all</w:t>
      </w:r>
      <w:r w:rsidR="676ECC0C">
        <w:t xml:space="preserve"> these simulations are running simultaneously, utilizing the </w:t>
      </w:r>
      <w:r w:rsidR="00535B49">
        <w:t>t</w:t>
      </w:r>
      <w:r w:rsidR="676ECC0C">
        <w:t>ransfer system for data movement up-and-down the scales.</w:t>
      </w:r>
    </w:p>
    <w:p w14:paraId="5AB763A9" w14:textId="77777777" w:rsidR="009D16EC" w:rsidRDefault="6E87E00E" w:rsidP="0064448E">
      <w:pPr>
        <w:pStyle w:val="Caption"/>
        <w:keepNext/>
        <w:spacing w:line="259" w:lineRule="auto"/>
        <w:jc w:val="center"/>
      </w:pPr>
      <w:r>
        <w:rPr>
          <w:noProof/>
        </w:rPr>
        <w:drawing>
          <wp:inline distT="0" distB="0" distL="0" distR="0" wp14:anchorId="1A629E82" wp14:editId="7574A259">
            <wp:extent cx="2756934" cy="2303188"/>
            <wp:effectExtent l="0" t="0" r="0" b="0"/>
            <wp:docPr id="1528866788" name="Picture 1528866788" descr="Hierarchical coupling strategy." title="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88667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56934" cy="2303188"/>
                    </a:xfrm>
                    <a:prstGeom prst="rect">
                      <a:avLst/>
                    </a:prstGeom>
                  </pic:spPr>
                </pic:pic>
              </a:graphicData>
            </a:graphic>
          </wp:inline>
        </w:drawing>
      </w:r>
    </w:p>
    <w:p w14:paraId="0DAC4370" w14:textId="56ED8C1D" w:rsidR="267AE38D" w:rsidRDefault="009D16EC" w:rsidP="00B0787A">
      <w:pPr>
        <w:pStyle w:val="Caption"/>
      </w:pPr>
      <w:bookmarkStart w:id="6" w:name="_Ref136377203"/>
      <w:r>
        <w:t xml:space="preserve">Figure </w:t>
      </w:r>
      <w:fldSimple w:instr=" SEQ Figure \* ARABIC ">
        <w:r w:rsidR="00823398">
          <w:rPr>
            <w:noProof/>
          </w:rPr>
          <w:t>1</w:t>
        </w:r>
      </w:fldSimple>
      <w:bookmarkEnd w:id="6"/>
      <w:r>
        <w:t xml:space="preserve">. </w:t>
      </w:r>
      <w:r w:rsidRPr="003A6E78">
        <w:t xml:space="preserve">A hierarchical coupling strategy for multiscale, multiphysics spent fuel repository calculations performed using MOOSE </w:t>
      </w:r>
      <w:proofErr w:type="spellStart"/>
      <w:r w:rsidRPr="003A6E78">
        <w:t>MultiApps</w:t>
      </w:r>
      <w:proofErr w:type="spellEnd"/>
      <w:r w:rsidRPr="003A6E78">
        <w:t>.</w:t>
      </w:r>
    </w:p>
    <w:p w14:paraId="2CA310A8" w14:textId="0512EA94" w:rsidR="0F8D8D70" w:rsidRDefault="0F8D8D70" w:rsidP="2226BB3E">
      <w:pPr>
        <w:pStyle w:val="BodyText"/>
      </w:pPr>
      <w:r>
        <w:t xml:space="preserve">The above capability informs our approach: we </w:t>
      </w:r>
      <w:r w:rsidR="2D2756D3">
        <w:t>are</w:t>
      </w:r>
      <w:r w:rsidR="22D11111">
        <w:t xml:space="preserve"> creat</w:t>
      </w:r>
      <w:r w:rsidR="2E246812">
        <w:t>ing</w:t>
      </w:r>
      <w:r>
        <w:t xml:space="preserve"> the individual simulation capabilities needed for each </w:t>
      </w:r>
      <w:r w:rsidR="67B1696A">
        <w:t xml:space="preserve">level of the hierarchy, and then </w:t>
      </w:r>
      <w:r w:rsidR="0FD9B11C">
        <w:t xml:space="preserve">we will utilize the </w:t>
      </w:r>
      <w:proofErr w:type="spellStart"/>
      <w:r w:rsidR="0FD9B11C">
        <w:t>MultiApp</w:t>
      </w:r>
      <w:proofErr w:type="spellEnd"/>
      <w:r w:rsidR="0FD9B11C">
        <w:t xml:space="preserve"> and </w:t>
      </w:r>
      <w:r w:rsidR="00535B49">
        <w:t>t</w:t>
      </w:r>
      <w:r w:rsidR="0FD9B11C">
        <w:t xml:space="preserve">ransfer capabilities within </w:t>
      </w:r>
      <w:r w:rsidR="0FD9B11C">
        <w:lastRenderedPageBreak/>
        <w:t>MOOSE to tie them together to achieve a multiscale, mul</w:t>
      </w:r>
      <w:r w:rsidR="3BA8CD79">
        <w:t xml:space="preserve">tiphysics simulation of a spent fuel repository.  The rest of this report outlines our efforts during the first year, which focused on the initial development needed in these </w:t>
      </w:r>
      <w:proofErr w:type="gramStart"/>
      <w:r w:rsidR="3BA8CD79">
        <w:t>physics</w:t>
      </w:r>
      <w:proofErr w:type="gramEnd"/>
      <w:r w:rsidR="3BA8CD79">
        <w:t xml:space="preserve"> solvers.</w:t>
      </w:r>
    </w:p>
    <w:p w14:paraId="797E5063" w14:textId="6A36745F" w:rsidR="00CE7A98" w:rsidRDefault="00B7483A" w:rsidP="006A628C">
      <w:pPr>
        <w:pStyle w:val="BodyText"/>
      </w:pPr>
      <w:r>
        <w:rPr>
          <w:b/>
          <w:bCs/>
        </w:rPr>
        <w:t>Cask Geometry</w:t>
      </w:r>
    </w:p>
    <w:p w14:paraId="7CD81EC0" w14:textId="6A0E1677" w:rsidR="00285662" w:rsidRDefault="002757D7" w:rsidP="00285662">
      <w:pPr>
        <w:pStyle w:val="BodyText"/>
        <w:keepNext/>
        <w:spacing w:line="259" w:lineRule="auto"/>
      </w:pPr>
      <w:r>
        <w:t xml:space="preserve">One primary task for </w:t>
      </w:r>
      <w:r w:rsidR="6DFCB8CF">
        <w:t xml:space="preserve">this </w:t>
      </w:r>
      <w:r>
        <w:t>year was</w:t>
      </w:r>
      <w:r w:rsidR="6DFCB8CF">
        <w:t xml:space="preserve"> to identify the containe</w:t>
      </w:r>
      <w:r w:rsidR="6E59A92B">
        <w:t xml:space="preserve">r geometry </w:t>
      </w:r>
      <w:r>
        <w:t xml:space="preserve">to </w:t>
      </w:r>
      <w:r w:rsidR="6E59A92B">
        <w:t xml:space="preserve">use as the basis for </w:t>
      </w:r>
      <w:r w:rsidR="29C10C48">
        <w:t>the repository simulations</w:t>
      </w:r>
      <w:r w:rsidR="6E59A92B">
        <w:t xml:space="preserve">. </w:t>
      </w:r>
      <w:r w:rsidR="641D37FD">
        <w:t xml:space="preserve">The initial canister design </w:t>
      </w:r>
      <w:r w:rsidR="4F9E2CB4">
        <w:t xml:space="preserve">utilizes the </w:t>
      </w:r>
      <w:r w:rsidR="0049408F">
        <w:t xml:space="preserve">Department Of Energy </w:t>
      </w:r>
      <w:r w:rsidR="007762A2">
        <w:t>(DOE)</w:t>
      </w:r>
      <w:r w:rsidR="4F9E2CB4">
        <w:t xml:space="preserve"> Standard Canister </w:t>
      </w:r>
      <w:r w:rsidR="001543F3">
        <w:fldChar w:fldCharType="begin"/>
      </w:r>
      <w:r w:rsidR="001543F3">
        <w:instrText xml:space="preserve"> ADDIN EN.CITE &lt;EndNote&gt;&lt;Cite&gt;&lt;Author&gt;Petersen&lt;/Author&gt;&lt;Year&gt;2019&lt;/Year&gt;&lt;RecNum&gt;11&lt;/RecNum&gt;&lt;DisplayText&gt;[6]&lt;/DisplayText&gt;&lt;record&gt;&lt;rec-number&gt;11&lt;/rec-number&gt;&lt;foreign-keys&gt;&lt;key app="EN" db-id="p5x5rzes69202nezavnxp0aus2r05vts99dz" timestamp="1685565341"&gt;11&lt;/key&gt;&lt;/foreign-keys&gt;&lt;ref-type name="Report"&gt;27&lt;/ref-type&gt;&lt;contributors&gt;&lt;authors&gt;&lt;author&gt;Petersen, Gordon M&lt;/author&gt;&lt;author&gt;Carlsen, Brett W&lt;/author&gt;&lt;/authors&gt;&lt;/contributors&gt;&lt;titles&gt;&lt;title&gt;Neutron Absorber Considerations for the DOE Standardized Canister&lt;/title&gt;&lt;/titles&gt;&lt;dates&gt;&lt;year&gt;2019&lt;/year&gt;&lt;/dates&gt;&lt;publisher&gt;Idaho National Lab.(INL), Idaho Falls, ID (United States)&lt;/publisher&gt;&lt;urls&gt;&lt;/urls&gt;&lt;/record&gt;&lt;/Cite&gt;&lt;/EndNote&gt;</w:instrText>
      </w:r>
      <w:r w:rsidR="001543F3">
        <w:fldChar w:fldCharType="separate"/>
      </w:r>
      <w:r w:rsidR="001543F3">
        <w:rPr>
          <w:noProof/>
        </w:rPr>
        <w:t>[</w:t>
      </w:r>
      <w:hyperlink w:anchor="_ENREF_6" w:tooltip="Petersen, 2019 #11" w:history="1">
        <w:r w:rsidR="00264E3C">
          <w:rPr>
            <w:noProof/>
          </w:rPr>
          <w:t>6</w:t>
        </w:r>
      </w:hyperlink>
      <w:r w:rsidR="001543F3">
        <w:rPr>
          <w:noProof/>
        </w:rPr>
        <w:t>]</w:t>
      </w:r>
      <w:r w:rsidR="001543F3">
        <w:fldChar w:fldCharType="end"/>
      </w:r>
      <w:r w:rsidR="001543F3">
        <w:t xml:space="preserve"> </w:t>
      </w:r>
      <w:r w:rsidR="4F9E2CB4">
        <w:t>as a starting point for loading TRISO SNF in pebble form</w:t>
      </w:r>
      <w:r w:rsidR="06D57157">
        <w:t xml:space="preserve"> (</w:t>
      </w:r>
      <w:r w:rsidR="00884649">
        <w:rPr>
          <w:highlight w:val="yellow"/>
        </w:rPr>
        <w:fldChar w:fldCharType="begin"/>
      </w:r>
      <w:r w:rsidR="00884649">
        <w:instrText xml:space="preserve"> REF _Ref136377231 \h </w:instrText>
      </w:r>
      <w:r w:rsidR="00285662">
        <w:rPr>
          <w:highlight w:val="yellow"/>
        </w:rPr>
        <w:instrText xml:space="preserve"> \* MERGEFORMAT </w:instrText>
      </w:r>
      <w:r w:rsidR="00884649">
        <w:rPr>
          <w:highlight w:val="yellow"/>
        </w:rPr>
      </w:r>
      <w:r w:rsidR="00884649">
        <w:rPr>
          <w:highlight w:val="yellow"/>
        </w:rPr>
        <w:fldChar w:fldCharType="separate"/>
      </w:r>
      <w:r w:rsidR="00884649">
        <w:t xml:space="preserve">Figure </w:t>
      </w:r>
      <w:r w:rsidR="00884649">
        <w:rPr>
          <w:noProof/>
        </w:rPr>
        <w:t>2</w:t>
      </w:r>
      <w:r w:rsidR="00884649">
        <w:rPr>
          <w:highlight w:val="yellow"/>
        </w:rPr>
        <w:fldChar w:fldCharType="end"/>
      </w:r>
      <w:r w:rsidR="06D57157">
        <w:t>).</w:t>
      </w:r>
      <w:r w:rsidR="651E9438">
        <w:t xml:space="preserve"> </w:t>
      </w:r>
    </w:p>
    <w:p w14:paraId="193E3AA7" w14:textId="51993020" w:rsidR="003B16C4" w:rsidRDefault="190F9D31" w:rsidP="00285662">
      <w:pPr>
        <w:pStyle w:val="BodyText"/>
        <w:keepNext/>
        <w:spacing w:line="259" w:lineRule="auto"/>
        <w:jc w:val="center"/>
      </w:pPr>
      <w:r>
        <w:rPr>
          <w:noProof/>
        </w:rPr>
        <w:drawing>
          <wp:inline distT="0" distB="0" distL="0" distR="0" wp14:anchorId="28C8698C" wp14:editId="7C181CB4">
            <wp:extent cx="3052584" cy="2518382"/>
            <wp:effectExtent l="0" t="0" r="0" b="0"/>
            <wp:docPr id="2071369638" name="Picture 20713696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13696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8936" cy="2556622"/>
                    </a:xfrm>
                    <a:prstGeom prst="rect">
                      <a:avLst/>
                    </a:prstGeom>
                  </pic:spPr>
                </pic:pic>
              </a:graphicData>
            </a:graphic>
          </wp:inline>
        </w:drawing>
      </w:r>
    </w:p>
    <w:p w14:paraId="355E7F5A" w14:textId="273C106B" w:rsidR="6DFCB8CF" w:rsidRDefault="003B16C4" w:rsidP="00BA45BC">
      <w:pPr>
        <w:pStyle w:val="Caption"/>
        <w:jc w:val="center"/>
      </w:pPr>
      <w:bookmarkStart w:id="7" w:name="_Ref136377231"/>
      <w:bookmarkStart w:id="8" w:name="_Ref136377225"/>
      <w:r>
        <w:t xml:space="preserve">Figure </w:t>
      </w:r>
      <w:fldSimple w:instr=" SEQ Figure \* ARABIC ">
        <w:r w:rsidR="00823398">
          <w:rPr>
            <w:noProof/>
          </w:rPr>
          <w:t>2</w:t>
        </w:r>
      </w:fldSimple>
      <w:bookmarkEnd w:id="7"/>
      <w:r>
        <w:rPr>
          <w:noProof/>
        </w:rPr>
        <w:t xml:space="preserve">: </w:t>
      </w:r>
      <w:r w:rsidRPr="004A1DE7">
        <w:rPr>
          <w:noProof/>
        </w:rPr>
        <w:t>DOE Standard Canister depiction and dimensional data</w:t>
      </w:r>
      <w:r>
        <w:rPr>
          <w:noProof/>
        </w:rPr>
        <w:t>.</w:t>
      </w:r>
      <w:bookmarkEnd w:id="8"/>
    </w:p>
    <w:p w14:paraId="07C92097" w14:textId="7BBB3CB0" w:rsidR="3B77A112" w:rsidRDefault="5F515D1E" w:rsidP="47A4D6F3">
      <w:pPr>
        <w:pStyle w:val="BodyText"/>
        <w:spacing w:line="259" w:lineRule="auto"/>
      </w:pPr>
      <w:r>
        <w:t>The DOE Standard Canister is a family of four different canisters with a diameter of 18 in. or 24 in. and a height of 10 ft and 15 ft. For this analysis the 24 in. x 10 ft DOE Standard Canister is utilized as the base model before increasing the diameter of the canister to 30 in. to match that of X-</w:t>
      </w:r>
      <w:r w:rsidR="0072719E">
        <w:t>E</w:t>
      </w:r>
      <w:r>
        <w:t>nergy spent nuclear fuel canister</w:t>
      </w:r>
      <w:r w:rsidR="003C0781">
        <w:t xml:space="preserve"> </w:t>
      </w:r>
      <w:r w:rsidR="00801E15">
        <w:fldChar w:fldCharType="begin"/>
      </w:r>
      <w:r w:rsidR="00801E15">
        <w:instrText xml:space="preserve"> ADDIN EN.CITE &lt;EndNote&gt;&lt;Cite&gt;&lt;Author&gt;XEnergy&lt;/Author&gt;&lt;Year&gt;2023&lt;/Year&gt;&lt;RecNum&gt;12&lt;/RecNum&gt;&lt;DisplayText&gt;[7]&lt;/DisplayText&gt;&lt;record&gt;&lt;rec-number&gt;12&lt;/rec-number&gt;&lt;foreign-keys&gt;&lt;key app="EN" db-id="p5x5rzes69202nezavnxp0aus2r05vts99dz" timestamp="1685566044"&gt;12&lt;/key&gt;&lt;/foreign-keys&gt;&lt;ref-type name="Generic"&gt;13&lt;/ref-type&gt;&lt;contributors&gt;&lt;authors&gt;&lt;author&gt;XEnergy&lt;/author&gt;&lt;/authors&gt;&lt;/contributors&gt;&lt;titles&gt;&lt;title&gt;Spent Fuel Management White Paper&lt;/title&gt;&lt;secondary-title&gt;2023-XE-NRC-002, ML23011A234&lt;/secondary-title&gt;&lt;/titles&gt;&lt;dates&gt;&lt;year&gt;2023&lt;/year&gt;&lt;/dates&gt;&lt;urls&gt;&lt;/urls&gt;&lt;/record&gt;&lt;/Cite&gt;&lt;/EndNote&gt;</w:instrText>
      </w:r>
      <w:r w:rsidR="00801E15">
        <w:fldChar w:fldCharType="separate"/>
      </w:r>
      <w:r w:rsidR="00801E15">
        <w:rPr>
          <w:noProof/>
        </w:rPr>
        <w:t>[</w:t>
      </w:r>
      <w:hyperlink w:anchor="_ENREF_7" w:tooltip="XEnergy, 2023 #12" w:history="1">
        <w:r w:rsidR="00264E3C">
          <w:rPr>
            <w:noProof/>
          </w:rPr>
          <w:t>7</w:t>
        </w:r>
      </w:hyperlink>
      <w:r w:rsidR="00801E15">
        <w:rPr>
          <w:noProof/>
        </w:rPr>
        <w:t>]</w:t>
      </w:r>
      <w:r w:rsidR="00801E15">
        <w:fldChar w:fldCharType="end"/>
      </w:r>
      <w:r w:rsidR="00801E15">
        <w:t>.</w:t>
      </w:r>
      <w:r w:rsidR="3B77A112">
        <w:t xml:space="preserve"> </w:t>
      </w:r>
      <w:r w:rsidR="23D8A692">
        <w:t xml:space="preserve">A theoretical canister configuration of pebbles containing TRISO particles is depicted in </w:t>
      </w:r>
      <w:r w:rsidR="00204004">
        <w:rPr>
          <w:highlight w:val="yellow"/>
        </w:rPr>
        <w:fldChar w:fldCharType="begin"/>
      </w:r>
      <w:r w:rsidR="00204004">
        <w:instrText xml:space="preserve"> REF _Ref136377803 \h </w:instrText>
      </w:r>
      <w:r w:rsidR="00204004">
        <w:rPr>
          <w:highlight w:val="yellow"/>
        </w:rPr>
      </w:r>
      <w:r w:rsidR="00204004">
        <w:rPr>
          <w:highlight w:val="yellow"/>
        </w:rPr>
        <w:fldChar w:fldCharType="separate"/>
      </w:r>
      <w:r w:rsidR="00204004">
        <w:t xml:space="preserve">Figure </w:t>
      </w:r>
      <w:r w:rsidR="00204004">
        <w:rPr>
          <w:noProof/>
        </w:rPr>
        <w:t>3</w:t>
      </w:r>
      <w:r w:rsidR="00204004">
        <w:rPr>
          <w:highlight w:val="yellow"/>
        </w:rPr>
        <w:fldChar w:fldCharType="end"/>
      </w:r>
      <w:r w:rsidR="23D8A692">
        <w:t>.</w:t>
      </w:r>
    </w:p>
    <w:p w14:paraId="29A4DD7E" w14:textId="6B9AEF01" w:rsidR="47A4D6F3" w:rsidRDefault="47A4D6F3" w:rsidP="47A4D6F3">
      <w:pPr>
        <w:pStyle w:val="BodyText"/>
        <w:spacing w:line="259" w:lineRule="auto"/>
      </w:pPr>
    </w:p>
    <w:p w14:paraId="56C2FE1A" w14:textId="77777777" w:rsidR="00577B70" w:rsidRDefault="23D8A692" w:rsidP="00577B70">
      <w:pPr>
        <w:pStyle w:val="BodyText"/>
        <w:keepNext/>
        <w:spacing w:line="259" w:lineRule="auto"/>
        <w:jc w:val="center"/>
      </w:pPr>
      <w:r>
        <w:rPr>
          <w:noProof/>
        </w:rPr>
        <w:lastRenderedPageBreak/>
        <w:drawing>
          <wp:inline distT="0" distB="0" distL="0" distR="0" wp14:anchorId="40B9E637" wp14:editId="717F6DEF">
            <wp:extent cx="1062256" cy="2585070"/>
            <wp:effectExtent l="0" t="0" r="5080" b="0"/>
            <wp:docPr id="1585588080" name="Picture 158558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5588080"/>
                    <pic:cNvPicPr/>
                  </pic:nvPicPr>
                  <pic:blipFill>
                    <a:blip r:embed="rId13">
                      <a:extLst>
                        <a:ext uri="{28A0092B-C50C-407E-A947-70E740481C1C}">
                          <a14:useLocalDpi xmlns:a14="http://schemas.microsoft.com/office/drawing/2010/main" val="0"/>
                        </a:ext>
                      </a:extLst>
                    </a:blip>
                    <a:stretch>
                      <a:fillRect/>
                    </a:stretch>
                  </pic:blipFill>
                  <pic:spPr>
                    <a:xfrm>
                      <a:off x="0" y="0"/>
                      <a:ext cx="1062256" cy="2585070"/>
                    </a:xfrm>
                    <a:prstGeom prst="rect">
                      <a:avLst/>
                    </a:prstGeom>
                  </pic:spPr>
                </pic:pic>
              </a:graphicData>
            </a:graphic>
          </wp:inline>
        </w:drawing>
      </w:r>
    </w:p>
    <w:p w14:paraId="2C9F8391" w14:textId="2D411CEB" w:rsidR="23D8A692" w:rsidRDefault="00577B70" w:rsidP="00577B70">
      <w:pPr>
        <w:pStyle w:val="Caption"/>
        <w:jc w:val="center"/>
      </w:pPr>
      <w:bookmarkStart w:id="9" w:name="_Ref136377803"/>
      <w:r>
        <w:t xml:space="preserve">Figure </w:t>
      </w:r>
      <w:fldSimple w:instr=" SEQ Figure \* ARABIC ">
        <w:r w:rsidR="00823398">
          <w:rPr>
            <w:noProof/>
          </w:rPr>
          <w:t>3</w:t>
        </w:r>
      </w:fldSimple>
      <w:bookmarkEnd w:id="9"/>
      <w:r>
        <w:t xml:space="preserve">. </w:t>
      </w:r>
      <w:r w:rsidRPr="007C76F5">
        <w:t>Theoretical canister configuration of pebbles containing TRISO particles</w:t>
      </w:r>
      <w:r>
        <w:t>.</w:t>
      </w:r>
    </w:p>
    <w:p w14:paraId="5FC1DC95" w14:textId="518437FB" w:rsidR="23D8A692" w:rsidRDefault="23D8A692" w:rsidP="47A4D6F3">
      <w:pPr>
        <w:pStyle w:val="BodyText"/>
        <w:spacing w:line="259" w:lineRule="auto"/>
      </w:pPr>
      <w:r>
        <w:t>For disposal in geologic repository, it is likely that the canisters will be confined in another canister</w:t>
      </w:r>
      <w:r w:rsidR="16C9674D">
        <w:t>/cask system</w:t>
      </w:r>
      <w:r w:rsidR="4F07B61A">
        <w:t xml:space="preserve"> (</w:t>
      </w:r>
      <w:proofErr w:type="gramStart"/>
      <w:r w:rsidR="4F07B61A">
        <w:t>i.e.</w:t>
      </w:r>
      <w:proofErr w:type="gramEnd"/>
      <w:r w:rsidR="00385870">
        <w:t xml:space="preserve"> </w:t>
      </w:r>
      <w:r w:rsidR="16C9674D">
        <w:t>waste package</w:t>
      </w:r>
      <w:r w:rsidR="1FD7FA34">
        <w:t>)</w:t>
      </w:r>
      <w:r>
        <w:t xml:space="preserve"> engineered to provide an additional barrier for the spent nuclear fuel</w:t>
      </w:r>
      <w:r w:rsidR="19FCADFA">
        <w:t xml:space="preserve"> to</w:t>
      </w:r>
      <w:r>
        <w:t xml:space="preserve"> the surrounding cond</w:t>
      </w:r>
      <w:r w:rsidR="41E12A20">
        <w:t>itions</w:t>
      </w:r>
      <w:r w:rsidR="11A8E1EA">
        <w:t xml:space="preserve">. The waste package </w:t>
      </w:r>
      <w:r w:rsidR="1C4ED386">
        <w:t xml:space="preserve">will </w:t>
      </w:r>
      <w:r w:rsidR="11A8E1EA">
        <w:t xml:space="preserve">be modeled to contain a single </w:t>
      </w:r>
      <w:r w:rsidR="31E5D437">
        <w:t>canister</w:t>
      </w:r>
      <w:r w:rsidR="11A8E1EA">
        <w:t xml:space="preserve"> </w:t>
      </w:r>
      <w:r w:rsidR="5EFD8C7C">
        <w:t xml:space="preserve">and </w:t>
      </w:r>
      <w:r w:rsidR="11A8E1EA">
        <w:t xml:space="preserve">multiple canisters. </w:t>
      </w:r>
      <w:r w:rsidR="001E6E66">
        <w:rPr>
          <w:highlight w:val="yellow"/>
        </w:rPr>
        <w:fldChar w:fldCharType="begin"/>
      </w:r>
      <w:r w:rsidR="001E6E66">
        <w:instrText xml:space="preserve"> REF _Ref136377865 \h </w:instrText>
      </w:r>
      <w:r w:rsidR="001E6E66">
        <w:rPr>
          <w:highlight w:val="yellow"/>
        </w:rPr>
      </w:r>
      <w:r w:rsidR="001E6E66">
        <w:rPr>
          <w:highlight w:val="yellow"/>
        </w:rPr>
        <w:fldChar w:fldCharType="separate"/>
      </w:r>
      <w:r w:rsidR="001E6E66">
        <w:t xml:space="preserve">Figure </w:t>
      </w:r>
      <w:r w:rsidR="001E6E66">
        <w:rPr>
          <w:noProof/>
        </w:rPr>
        <w:t>4</w:t>
      </w:r>
      <w:r w:rsidR="001E6E66">
        <w:rPr>
          <w:highlight w:val="yellow"/>
        </w:rPr>
        <w:fldChar w:fldCharType="end"/>
      </w:r>
      <w:r w:rsidR="001E6E66">
        <w:t xml:space="preserve"> </w:t>
      </w:r>
      <w:r w:rsidR="45323B96">
        <w:t>shows a horizontal cross-section of multiple canisters containing pebbles in a larger waste package.</w:t>
      </w:r>
      <w:r w:rsidR="00330338">
        <w:t xml:space="preserve">  These multi-canis</w:t>
      </w:r>
      <w:r w:rsidR="008C4D27">
        <w:t>ter systems will be the focus of future modeling effort.</w:t>
      </w:r>
    </w:p>
    <w:p w14:paraId="0137759C" w14:textId="77777777" w:rsidR="001E6E66" w:rsidRDefault="79B6D134" w:rsidP="001E6E66">
      <w:pPr>
        <w:pStyle w:val="BodyText"/>
        <w:keepNext/>
        <w:spacing w:line="259" w:lineRule="auto"/>
        <w:jc w:val="center"/>
      </w:pPr>
      <w:r>
        <w:rPr>
          <w:noProof/>
        </w:rPr>
        <w:drawing>
          <wp:inline distT="0" distB="0" distL="0" distR="0" wp14:anchorId="310B46C1" wp14:editId="1C360556">
            <wp:extent cx="1262899" cy="1278785"/>
            <wp:effectExtent l="0" t="0" r="0" b="4445"/>
            <wp:docPr id="882881660" name="Picture 88288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284545" cy="1300703"/>
                    </a:xfrm>
                    <a:prstGeom prst="rect">
                      <a:avLst/>
                    </a:prstGeom>
                  </pic:spPr>
                </pic:pic>
              </a:graphicData>
            </a:graphic>
          </wp:inline>
        </w:drawing>
      </w:r>
    </w:p>
    <w:p w14:paraId="1091AFC1" w14:textId="63D4B9F6" w:rsidR="79B6D134" w:rsidRDefault="001E6E66" w:rsidP="001E6E66">
      <w:pPr>
        <w:pStyle w:val="Caption"/>
        <w:jc w:val="center"/>
      </w:pPr>
      <w:bookmarkStart w:id="10" w:name="_Ref136377865"/>
      <w:r>
        <w:t xml:space="preserve">Figure </w:t>
      </w:r>
      <w:fldSimple w:instr=" SEQ Figure \* ARABIC ">
        <w:r w:rsidR="00823398">
          <w:rPr>
            <w:noProof/>
          </w:rPr>
          <w:t>4</w:t>
        </w:r>
      </w:fldSimple>
      <w:bookmarkEnd w:id="10"/>
      <w:r>
        <w:t xml:space="preserve">. </w:t>
      </w:r>
      <w:r w:rsidRPr="001A6583">
        <w:t>Configuration of a waste package loaded with multiple canisters containing pebble</w:t>
      </w:r>
      <w:r w:rsidR="00C824C3">
        <w:t>-</w:t>
      </w:r>
      <w:r w:rsidRPr="001A6583">
        <w:t xml:space="preserve"> bed spent nuclear fuel</w:t>
      </w:r>
      <w:r>
        <w:t>.</w:t>
      </w:r>
    </w:p>
    <w:p w14:paraId="38886C41" w14:textId="5B79003E" w:rsidR="47A4D6F3" w:rsidRDefault="47A4D6F3" w:rsidP="00B71401">
      <w:pPr>
        <w:pStyle w:val="Caption"/>
        <w:jc w:val="center"/>
      </w:pPr>
    </w:p>
    <w:p w14:paraId="70A2CF6E" w14:textId="2F173C18" w:rsidR="006328EF" w:rsidRDefault="00614862" w:rsidP="006A628C">
      <w:pPr>
        <w:pStyle w:val="BodyText"/>
        <w:rPr>
          <w:b/>
          <w:bCs/>
        </w:rPr>
      </w:pPr>
      <w:r>
        <w:rPr>
          <w:b/>
          <w:bCs/>
        </w:rPr>
        <w:t>Multiphysics</w:t>
      </w:r>
      <w:r w:rsidR="006328EF">
        <w:rPr>
          <w:b/>
          <w:bCs/>
        </w:rPr>
        <w:t xml:space="preserve"> Burnup Calculations</w:t>
      </w:r>
    </w:p>
    <w:p w14:paraId="5C386493" w14:textId="1084A65C" w:rsidR="00242A7B" w:rsidRDefault="009A3B96" w:rsidP="00242A7B">
      <w:pPr>
        <w:pStyle w:val="BodyText"/>
        <w:rPr>
          <w:color w:val="FF0000"/>
        </w:rPr>
      </w:pPr>
      <w:r>
        <w:t>One</w:t>
      </w:r>
      <w:r w:rsidR="00242A7B">
        <w:t xml:space="preserve"> of </w:t>
      </w:r>
      <w:r>
        <w:t xml:space="preserve">the </w:t>
      </w:r>
      <w:r w:rsidR="00996F12">
        <w:t>important</w:t>
      </w:r>
      <w:r w:rsidR="00C30D65">
        <w:t xml:space="preserve"> advancements </w:t>
      </w:r>
      <w:r w:rsidR="004728B1">
        <w:t>by</w:t>
      </w:r>
      <w:r>
        <w:t xml:space="preserve"> </w:t>
      </w:r>
      <w:r w:rsidR="00242A7B">
        <w:t xml:space="preserve">this </w:t>
      </w:r>
      <w:r>
        <w:t>project is the use of high-fidelity simulation</w:t>
      </w:r>
      <w:r w:rsidR="00242A7B">
        <w:t xml:space="preserve"> to obtain the isotopic compositions of the </w:t>
      </w:r>
      <w:r w:rsidR="00733D96">
        <w:t xml:space="preserve">pebbles </w:t>
      </w:r>
      <w:r w:rsidR="00242A7B">
        <w:t xml:space="preserve">discharged </w:t>
      </w:r>
      <w:r w:rsidR="00C31C1F">
        <w:t xml:space="preserve">after they reach maximum burnup. Conventional tools for depletion analysis are not suitable for this purpose because of the movement of the </w:t>
      </w:r>
      <w:proofErr w:type="gramStart"/>
      <w:r w:rsidR="00C31C1F">
        <w:t>pebbles</w:t>
      </w:r>
      <w:proofErr w:type="gramEnd"/>
      <w:r w:rsidR="00C31C1F">
        <w:t xml:space="preserve"> trough the pebble</w:t>
      </w:r>
      <w:r w:rsidR="00C824C3">
        <w:t>-</w:t>
      </w:r>
      <w:r w:rsidR="00C31C1F">
        <w:t>bed</w:t>
      </w:r>
      <w:r w:rsidR="00C922EA">
        <w:t>. For this reason</w:t>
      </w:r>
      <w:r w:rsidR="007E78B3">
        <w:t>,</w:t>
      </w:r>
      <w:r w:rsidR="00C922EA">
        <w:t xml:space="preserve"> the Griffin</w:t>
      </w:r>
      <w:r w:rsidR="00397ACB">
        <w:fldChar w:fldCharType="begin"/>
      </w:r>
      <w:r w:rsidR="00397ACB">
        <w:instrText xml:space="preserve"> ADDIN EN.CITE &lt;EndNote&gt;&lt;Cite&gt;&lt;Author&gt;Wang&lt;/Author&gt;&lt;Year&gt;2021&lt;/Year&gt;&lt;RecNum&gt;13&lt;/RecNum&gt;&lt;DisplayText&gt;[8]&lt;/DisplayText&gt;&lt;record&gt;&lt;rec-number&gt;13&lt;/rec-number&gt;&lt;foreign-keys&gt;&lt;key app="EN" db-id="p5x5rzes69202nezavnxp0aus2r05vts99dz" timestamp="1685566348"&gt;13&lt;/key&gt;&lt;/foreign-keys&gt;&lt;ref-type name="Journal Article"&gt;17&lt;/ref-type&gt;&lt;contributors&gt;&lt;authors&gt;&lt;author&gt;Wang, Yaqi&lt;/author&gt;&lt;author&gt;Schunert, Sebastian&lt;/author&gt;&lt;author&gt;Ortensi, Javier&lt;/author&gt;&lt;author&gt;Laboure, Vincent&lt;/author&gt;&lt;author&gt;DeHart, Mark&lt;/author&gt;&lt;author&gt;Prince, Zachary&lt;/author&gt;&lt;author&gt;Kong, Fande&lt;/author&gt;&lt;author&gt;Harter, Jackson&lt;/author&gt;&lt;author&gt;Balestra, Paolo&lt;/author&gt;&lt;author&gt;Gleicher, Frederick&lt;/author&gt;&lt;/authors&gt;&lt;/contributors&gt;&lt;titles&gt;&lt;title&gt;Rattlesnake: A MOOSE-based multiphysics multischeme radiation transport application&lt;/title&gt;&lt;secondary-title&gt;Nuclear Technology&lt;/secondary-title&gt;&lt;/titles&gt;&lt;periodical&gt;&lt;full-title&gt;Nuclear Technology&lt;/full-title&gt;&lt;abbr-1&gt;Nucl Technol&lt;/abbr-1&gt;&lt;/periodical&gt;&lt;pages&gt;1047-1072&lt;/pages&gt;&lt;volume&gt;207&lt;/volume&gt;&lt;number&gt;7&lt;/number&gt;&lt;dates&gt;&lt;year&gt;2021&lt;/year&gt;&lt;/dates&gt;&lt;isbn&gt;0029-5450&lt;/isbn&gt;&lt;urls&gt;&lt;/urls&gt;&lt;/record&gt;&lt;/Cite&gt;&lt;/EndNote&gt;</w:instrText>
      </w:r>
      <w:r w:rsidR="00397ACB">
        <w:fldChar w:fldCharType="separate"/>
      </w:r>
      <w:r w:rsidR="00397ACB">
        <w:rPr>
          <w:noProof/>
        </w:rPr>
        <w:t>[</w:t>
      </w:r>
      <w:hyperlink w:anchor="_ENREF_8" w:tooltip="Wang, 2021 #13" w:history="1">
        <w:r w:rsidR="00264E3C">
          <w:rPr>
            <w:noProof/>
          </w:rPr>
          <w:t>8</w:t>
        </w:r>
      </w:hyperlink>
      <w:r w:rsidR="00397ACB">
        <w:rPr>
          <w:noProof/>
        </w:rPr>
        <w:t>]</w:t>
      </w:r>
      <w:r w:rsidR="00397ACB">
        <w:fldChar w:fldCharType="end"/>
      </w:r>
      <w:r w:rsidR="00390214">
        <w:t xml:space="preserve"> </w:t>
      </w:r>
      <w:r w:rsidR="00C922EA">
        <w:t>team</w:t>
      </w:r>
      <w:r w:rsidR="004B54C5">
        <w:t xml:space="preserve"> developed a custom solver </w:t>
      </w:r>
      <w:r w:rsidR="00FD2848">
        <w:t xml:space="preserve">that </w:t>
      </w:r>
      <w:r w:rsidR="000B051C">
        <w:t xml:space="preserve">allows tracking the </w:t>
      </w:r>
      <w:proofErr w:type="spellStart"/>
      <w:r w:rsidR="00397ACB">
        <w:t>isotopics</w:t>
      </w:r>
      <w:proofErr w:type="spellEnd"/>
      <w:r w:rsidR="000B051C">
        <w:t xml:space="preserve"> in pebbles </w:t>
      </w:r>
      <w:r w:rsidR="00BD5DEE">
        <w:t>as they move t</w:t>
      </w:r>
      <w:r w:rsidR="0C3164F6">
        <w:t>h</w:t>
      </w:r>
      <w:r w:rsidR="00BD5DEE">
        <w:t>rough the core</w:t>
      </w:r>
      <w:r w:rsidR="00397ACB">
        <w:t xml:space="preserve"> </w:t>
      </w:r>
      <w:r w:rsidR="3E28E9D9">
        <w:t>expos</w:t>
      </w:r>
      <w:r w:rsidR="00397ACB">
        <w:t>ing them</w:t>
      </w:r>
      <w:r w:rsidR="3E28E9D9">
        <w:t xml:space="preserve"> to</w:t>
      </w:r>
      <w:r w:rsidR="00BD5DEE">
        <w:t xml:space="preserve"> different power levels and </w:t>
      </w:r>
      <w:r w:rsidR="00A44D54">
        <w:t>n</w:t>
      </w:r>
      <w:r w:rsidR="4F61FC7A">
        <w:t xml:space="preserve">eutron </w:t>
      </w:r>
      <w:r w:rsidR="00BD5DEE">
        <w:t>spectr</w:t>
      </w:r>
      <w:r w:rsidR="00A30BA2">
        <w:t>a</w:t>
      </w:r>
      <w:r w:rsidR="00BD5DEE">
        <w:t>.</w:t>
      </w:r>
      <w:r w:rsidR="00733B45">
        <w:t xml:space="preserve"> The temperature at w</w:t>
      </w:r>
      <w:r w:rsidR="00996F12">
        <w:t>hi</w:t>
      </w:r>
      <w:r w:rsidR="00733B45">
        <w:t>ch every pebble burn</w:t>
      </w:r>
      <w:r w:rsidR="00AD0724">
        <w:t>s</w:t>
      </w:r>
      <w:r w:rsidR="00733B45">
        <w:t xml:space="preserve"> </w:t>
      </w:r>
      <w:r w:rsidR="00A44D54">
        <w:t>change</w:t>
      </w:r>
      <w:r w:rsidR="00AD0724">
        <w:t>s</w:t>
      </w:r>
      <w:r w:rsidR="00A44D54">
        <w:t xml:space="preserve"> the local spectrum</w:t>
      </w:r>
      <w:r w:rsidR="00996F12">
        <w:t xml:space="preserve">. </w:t>
      </w:r>
      <w:r w:rsidR="00107639">
        <w:t>Therefore,</w:t>
      </w:r>
      <w:r w:rsidR="00A44D54">
        <w:t xml:space="preserve"> the problem must be solved coupled with the thermal hydraulic</w:t>
      </w:r>
      <w:r w:rsidR="00460883">
        <w:t>s</w:t>
      </w:r>
      <w:r w:rsidR="00A44D54">
        <w:t xml:space="preserve"> to obtain detailed information about the fuel and </w:t>
      </w:r>
      <w:r w:rsidR="00A44D54">
        <w:lastRenderedPageBreak/>
        <w:t xml:space="preserve">moderator temperatures </w:t>
      </w:r>
      <w:r w:rsidR="001C2E83">
        <w:t xml:space="preserve">during the </w:t>
      </w:r>
      <w:r w:rsidR="004E5FC3">
        <w:t>depletion. For this reason</w:t>
      </w:r>
      <w:r w:rsidR="00996F12">
        <w:t>,</w:t>
      </w:r>
      <w:r w:rsidR="004E5FC3">
        <w:t xml:space="preserve"> </w:t>
      </w:r>
      <w:r w:rsidR="00996F12">
        <w:t>we are coupling together</w:t>
      </w:r>
      <w:r w:rsidR="004E5FC3">
        <w:t xml:space="preserve"> the </w:t>
      </w:r>
      <w:r w:rsidR="00996F12">
        <w:t xml:space="preserve">Griffin, </w:t>
      </w:r>
      <w:r w:rsidR="004E5FC3">
        <w:t>Pronghorn</w:t>
      </w:r>
      <w:r w:rsidR="00122924">
        <w:fldChar w:fldCharType="begin"/>
      </w:r>
      <w:r w:rsidR="00122924">
        <w:instrText xml:space="preserve"> ADDIN EN.CITE &lt;EndNote&gt;&lt;Cite&gt;&lt;Author&gt;Novak&lt;/Author&gt;&lt;Year&gt;2021&lt;/Year&gt;&lt;RecNum&gt;14&lt;/RecNum&gt;&lt;DisplayText&gt;[9]&lt;/DisplayText&gt;&lt;record&gt;&lt;rec-number&gt;14&lt;/rec-number&gt;&lt;foreign-keys&gt;&lt;key app="EN" db-id="p5x5rzes69202nezavnxp0aus2r05vts99dz" timestamp="1685566456"&gt;14&lt;/key&gt;&lt;/foreign-keys&gt;&lt;ref-type name="Journal Article"&gt;17&lt;/ref-type&gt;&lt;contributors&gt;&lt;authors&gt;&lt;author&gt;Novak, AJ&lt;/author&gt;&lt;author&gt;Carlsen, RW&lt;/author&gt;&lt;author&gt;Schunert, S&lt;/author&gt;&lt;author&gt;Balestra, P&lt;/author&gt;&lt;author&gt;Reger, D&lt;/author&gt;&lt;author&gt;Slaybaugh, RN&lt;/author&gt;&lt;author&gt;Martineau, RC&lt;/author&gt;&lt;/authors&gt;&lt;/contributors&gt;&lt;titles&gt;&lt;title&gt;Pronghorn: A multidimensional coarse-mesh application for advanced reactor thermal hydraulics&lt;/title&gt;&lt;secondary-title&gt;Nuclear Technology&lt;/secondary-title&gt;&lt;/titles&gt;&lt;periodical&gt;&lt;full-title&gt;Nuclear Technology&lt;/full-title&gt;&lt;abbr-1&gt;Nucl Technol&lt;/abbr-1&gt;&lt;/periodical&gt;&lt;pages&gt;1015-1046&lt;/pages&gt;&lt;volume&gt;207&lt;/volume&gt;&lt;number&gt;7&lt;/number&gt;&lt;dates&gt;&lt;year&gt;2021&lt;/year&gt;&lt;/dates&gt;&lt;isbn&gt;0029-5450&lt;/isbn&gt;&lt;urls&gt;&lt;/urls&gt;&lt;/record&gt;&lt;/Cite&gt;&lt;/EndNote&gt;</w:instrText>
      </w:r>
      <w:r w:rsidR="00122924">
        <w:fldChar w:fldCharType="separate"/>
      </w:r>
      <w:r w:rsidR="00122924">
        <w:rPr>
          <w:noProof/>
        </w:rPr>
        <w:t>[</w:t>
      </w:r>
      <w:hyperlink w:anchor="_ENREF_9" w:tooltip="Novak, 2021 #14" w:history="1">
        <w:r w:rsidR="00264E3C">
          <w:rPr>
            <w:noProof/>
          </w:rPr>
          <w:t>9</w:t>
        </w:r>
      </w:hyperlink>
      <w:r w:rsidR="00122924">
        <w:rPr>
          <w:noProof/>
        </w:rPr>
        <w:t>]</w:t>
      </w:r>
      <w:r w:rsidR="00122924">
        <w:fldChar w:fldCharType="end"/>
      </w:r>
      <w:r w:rsidR="00996F12">
        <w:t>,</w:t>
      </w:r>
      <w:r w:rsidR="00193489">
        <w:t xml:space="preserve"> </w:t>
      </w:r>
      <w:r w:rsidR="004E5FC3">
        <w:t>and BISON</w:t>
      </w:r>
      <w:r w:rsidR="001D1173">
        <w:fldChar w:fldCharType="begin"/>
      </w:r>
      <w:r w:rsidR="001D1173">
        <w:instrText xml:space="preserve"> ADDIN EN.CITE &lt;EndNote&gt;&lt;Cite&gt;&lt;Author&gt;Williamson&lt;/Author&gt;&lt;Year&gt;2021&lt;/Year&gt;&lt;RecNum&gt;15&lt;/RecNum&gt;&lt;DisplayText&gt;[10]&lt;/DisplayText&gt;&lt;record&gt;&lt;rec-number&gt;15&lt;/rec-number&gt;&lt;foreign-keys&gt;&lt;key app="EN" db-id="p5x5rzes69202nezavnxp0aus2r05vts99dz" timestamp="1685566520"&gt;15&lt;/key&gt;&lt;/foreign-keys&gt;&lt;ref-type name="Journal Article"&gt;17&lt;/ref-type&gt;&lt;contributors&gt;&lt;authors&gt;&lt;author&gt;Williamson, Richard L&lt;/author&gt;&lt;author&gt;Hales, Jason D&lt;/author&gt;&lt;author&gt;Novascone, Stephen R&lt;/author&gt;&lt;author&gt;Pastore, Giovanni&lt;/author&gt;&lt;author&gt;Gamble, Kyle A&lt;/author&gt;&lt;author&gt;Spencer, Benjamin W&lt;/author&gt;&lt;author&gt;Jiang, Wen&lt;/author&gt;&lt;author&gt;Pitts, Stephanie A&lt;/author&gt;&lt;author&gt;Casagranda, Albert&lt;/author&gt;&lt;author&gt;Schwen, Daniel&lt;/author&gt;&lt;/authors&gt;&lt;/contributors&gt;&lt;titles&gt;&lt;title&gt;BISON: A flexible code for advanced simulation of the performance of multiple nuclear fuel forms&lt;/title&gt;&lt;secondary-title&gt;Nuclear Technology&lt;/secondary-title&gt;&lt;/titles&gt;&lt;periodical&gt;&lt;full-title&gt;Nuclear Technology&lt;/full-title&gt;&lt;abbr-1&gt;Nucl Technol&lt;/abbr-1&gt;&lt;/periodical&gt;&lt;pages&gt;954-980&lt;/pages&gt;&lt;volume&gt;207&lt;/volume&gt;&lt;number&gt;7&lt;/number&gt;&lt;dates&gt;&lt;year&gt;2021&lt;/year&gt;&lt;/dates&gt;&lt;isbn&gt;0029-5450&lt;/isbn&gt;&lt;urls&gt;&lt;/urls&gt;&lt;/record&gt;&lt;/Cite&gt;&lt;/EndNote&gt;</w:instrText>
      </w:r>
      <w:r w:rsidR="001D1173">
        <w:fldChar w:fldCharType="separate"/>
      </w:r>
      <w:r w:rsidR="001D1173">
        <w:rPr>
          <w:noProof/>
        </w:rPr>
        <w:t>[</w:t>
      </w:r>
      <w:hyperlink w:anchor="_ENREF_10" w:tooltip="Williamson, 2021 #15" w:history="1">
        <w:r w:rsidR="00264E3C">
          <w:rPr>
            <w:noProof/>
          </w:rPr>
          <w:t>10</w:t>
        </w:r>
      </w:hyperlink>
      <w:r w:rsidR="001D1173">
        <w:rPr>
          <w:noProof/>
        </w:rPr>
        <w:t>]</w:t>
      </w:r>
      <w:r w:rsidR="001D1173">
        <w:fldChar w:fldCharType="end"/>
      </w:r>
      <w:r w:rsidR="004E5FC3">
        <w:t xml:space="preserve"> </w:t>
      </w:r>
      <w:r w:rsidR="00166479">
        <w:t>MOOSE</w:t>
      </w:r>
      <w:r w:rsidR="0016681C">
        <w:t>-</w:t>
      </w:r>
      <w:r w:rsidR="004E5FC3">
        <w:t xml:space="preserve">based tools </w:t>
      </w:r>
      <w:r w:rsidR="00996F12">
        <w:t>to achieve predictive depletion simulation</w:t>
      </w:r>
      <w:r w:rsidR="004E5FC3">
        <w:t xml:space="preserve">. </w:t>
      </w:r>
      <w:r w:rsidR="00996F12">
        <w:t>Pronghorn</w:t>
      </w:r>
      <w:r w:rsidR="004E5FC3">
        <w:t xml:space="preserve"> use</w:t>
      </w:r>
      <w:r w:rsidR="00996F12">
        <w:t>s</w:t>
      </w:r>
      <w:r w:rsidR="004E5FC3">
        <w:t xml:space="preserve"> a porous media approximation to simulate the interaction between the coolant and the pebbles </w:t>
      </w:r>
      <w:r w:rsidR="00996F12">
        <w:t>while BISON</w:t>
      </w:r>
      <w:r w:rsidR="004E5FC3">
        <w:t xml:space="preserve"> calculate</w:t>
      </w:r>
      <w:r w:rsidR="00996F12">
        <w:t>s</w:t>
      </w:r>
      <w:r w:rsidR="004E5FC3">
        <w:t xml:space="preserve"> the </w:t>
      </w:r>
      <w:r w:rsidR="007C5C32">
        <w:t xml:space="preserve">temperature within the pebbles </w:t>
      </w:r>
      <w:r w:rsidR="002C2D3E">
        <w:t>and an average representative TRISO based on the burnup of the s</w:t>
      </w:r>
      <w:r w:rsidR="0025194E">
        <w:t>elected pebble.</w:t>
      </w:r>
      <w:r w:rsidR="004E5FC3" w:rsidRPr="47A4D6F3">
        <w:rPr>
          <w:color w:val="FF0000"/>
        </w:rPr>
        <w:t xml:space="preserve"> </w:t>
      </w:r>
    </w:p>
    <w:p w14:paraId="41D20E69" w14:textId="448C1E50" w:rsidR="00651EC0" w:rsidRPr="00651EC0" w:rsidRDefault="00651EC0" w:rsidP="00240EF0">
      <w:pPr>
        <w:pStyle w:val="BodyText"/>
      </w:pPr>
      <w:r>
        <w:t>The general 200MW P</w:t>
      </w:r>
      <w:r w:rsidR="00E0692F">
        <w:t>BR</w:t>
      </w:r>
      <w:r>
        <w:t xml:space="preserve"> (GPBR200) model </w:t>
      </w:r>
      <w:r w:rsidR="00515571">
        <w:t xml:space="preserve">is </w:t>
      </w:r>
      <w:r>
        <w:t>based on open literature</w:t>
      </w:r>
      <w:r w:rsidR="007F5D93">
        <w:t xml:space="preserve"> data </w:t>
      </w:r>
      <w:r w:rsidR="00515571">
        <w:t xml:space="preserve">but </w:t>
      </w:r>
      <w:r w:rsidR="00165761">
        <w:t>is</w:t>
      </w:r>
      <w:r>
        <w:t xml:space="preserve"> </w:t>
      </w:r>
      <w:proofErr w:type="gramStart"/>
      <w:r>
        <w:t>similar to</w:t>
      </w:r>
      <w:proofErr w:type="gramEnd"/>
      <w:r>
        <w:t xml:space="preserve"> the designs considered for domestic deployment</w:t>
      </w:r>
      <w:r w:rsidR="006F0735">
        <w:t>.</w:t>
      </w:r>
      <w:r w:rsidR="4CA1CC14">
        <w:t xml:space="preserve">  In addition, the ART (Advanced Reactor Technologies) and NEAMS (Nuclear Energy Advanced Modeling and Simulation) DOE programs have created a version of the</w:t>
      </w:r>
      <w:r w:rsidR="006B60CF">
        <w:t xml:space="preserve"> </w:t>
      </w:r>
      <w:r w:rsidR="47FD946A">
        <w:t>model which is</w:t>
      </w:r>
      <w:r w:rsidR="6F255A5E">
        <w:t xml:space="preserve"> to be</w:t>
      </w:r>
      <w:r w:rsidR="47FD946A">
        <w:t xml:space="preserve"> hosted on the VTB (Virtual Test-Bed)</w:t>
      </w:r>
      <w:r w:rsidR="00147C66" w:rsidRPr="00147C66">
        <w:t xml:space="preserve"> </w:t>
      </w:r>
      <w:r w:rsidR="00F43E08">
        <w:fldChar w:fldCharType="begin"/>
      </w:r>
      <w:r w:rsidR="00F43E08">
        <w:instrText xml:space="preserve"> ADDIN EN.CITE &lt;EndNote&gt;&lt;Cite&gt;&lt;Author&gt;Giudicelli&lt;/Author&gt;&lt;Year&gt;2023&lt;/Year&gt;&lt;RecNum&gt;16&lt;/RecNum&gt;&lt;DisplayText&gt;[11]&lt;/DisplayText&gt;&lt;record&gt;&lt;rec-number&gt;16&lt;/rec-number&gt;&lt;foreign-keys&gt;&lt;key app="EN" db-id="p5x5rzes69202nezavnxp0aus2r05vts99dz" timestamp="1685566758"&gt;16&lt;/key&gt;&lt;/foreign-keys&gt;&lt;ref-type name="Journal Article"&gt;17&lt;/ref-type&gt;&lt;contributors&gt;&lt;authors&gt;&lt;author&gt;Giudicelli, Guillaume L&lt;/author&gt;&lt;author&gt;Abou-Jaoude, Abdalla&lt;/author&gt;&lt;author&gt;Novak, April J&lt;/author&gt;&lt;author&gt;Abdelhameed, Ahmed&lt;/author&gt;&lt;author&gt;Balestra, Paolo&lt;/author&gt;&lt;author&gt;Charlot, Lise&lt;/author&gt;&lt;author&gt;Fang, Jun&lt;/author&gt;&lt;author&gt;Feng, Bo&lt;/author&gt;&lt;author&gt;Folk, Thomas&lt;/author&gt;&lt;author&gt;Freile, Ramiro&lt;/author&gt;&lt;/authors&gt;&lt;/contributors&gt;&lt;titles&gt;&lt;title&gt;The Virtual Test Bed (VTB) Repository: A Library of Reference Reactor Models Using NEAMS Tools&lt;/title&gt;&lt;secondary-title&gt;Nuclear Science and Engineering&lt;/secondary-title&gt;&lt;/titles&gt;&lt;periodical&gt;&lt;full-title&gt;Nuclear Science and Engineering&lt;/full-title&gt;&lt;abbr-1&gt;Nucl Sci Eng&lt;/abbr-1&gt;&lt;/periodical&gt;&lt;pages&gt;1-17&lt;/pages&gt;&lt;dates&gt;&lt;year&gt;2023&lt;/year&gt;&lt;/dates&gt;&lt;isbn&gt;0029-5639&lt;/isbn&gt;&lt;urls&gt;&lt;/urls&gt;&lt;/record&gt;&lt;/Cite&gt;&lt;/EndNote&gt;</w:instrText>
      </w:r>
      <w:r w:rsidR="00F43E08">
        <w:fldChar w:fldCharType="separate"/>
      </w:r>
      <w:r w:rsidR="00F43E08">
        <w:rPr>
          <w:noProof/>
        </w:rPr>
        <w:t>[</w:t>
      </w:r>
      <w:hyperlink w:anchor="_ENREF_11" w:tooltip="Giudicelli, 2023 #16" w:history="1">
        <w:r w:rsidR="00264E3C">
          <w:rPr>
            <w:noProof/>
          </w:rPr>
          <w:t>11</w:t>
        </w:r>
      </w:hyperlink>
      <w:r w:rsidR="00F43E08">
        <w:rPr>
          <w:noProof/>
        </w:rPr>
        <w:t>]</w:t>
      </w:r>
      <w:r w:rsidR="00F43E08">
        <w:fldChar w:fldCharType="end"/>
      </w:r>
      <w:r w:rsidR="47FD946A">
        <w:t xml:space="preserve"> </w:t>
      </w:r>
      <w:r w:rsidR="22787FDE">
        <w:t>by the end of the fiscal year</w:t>
      </w:r>
      <w:r w:rsidR="47FD946A">
        <w:t>.</w:t>
      </w:r>
      <w:r w:rsidR="032B192B">
        <w:t xml:space="preserve">  These properties make it an ideal candidate for extension to meet the needs of this project.</w:t>
      </w:r>
      <w:r w:rsidR="47FD946A">
        <w:t xml:space="preserve">  </w:t>
      </w:r>
      <w:r w:rsidR="00D712BE">
        <w:t>In the model we developed this year t</w:t>
      </w:r>
      <w:r w:rsidR="006B60CF">
        <w:t xml:space="preserve">he fresh fuel has </w:t>
      </w:r>
      <w:r>
        <w:t xml:space="preserve">15.5 % enriched fuel pebbles </w:t>
      </w:r>
      <w:r w:rsidR="00240EF0">
        <w:t xml:space="preserve">and is </w:t>
      </w:r>
      <w:r>
        <w:t xml:space="preserve">discharged at 164 </w:t>
      </w:r>
      <w:proofErr w:type="spellStart"/>
      <w:r>
        <w:t>MWd</w:t>
      </w:r>
      <w:proofErr w:type="spellEnd"/>
      <w:r>
        <w:t>/</w:t>
      </w:r>
      <w:proofErr w:type="spellStart"/>
      <w:r>
        <w:t>kg</w:t>
      </w:r>
      <w:r w:rsidRPr="47A4D6F3">
        <w:rPr>
          <w:vertAlign w:val="subscript"/>
        </w:rPr>
        <w:t>HM</w:t>
      </w:r>
      <w:proofErr w:type="spellEnd"/>
      <w:r w:rsidR="004D7959">
        <w:t>,</w:t>
      </w:r>
      <w:r w:rsidR="00240EF0" w:rsidRPr="47A4D6F3">
        <w:rPr>
          <w:vertAlign w:val="subscript"/>
        </w:rPr>
        <w:t xml:space="preserve"> </w:t>
      </w:r>
      <w:r>
        <w:t xml:space="preserve">passing </w:t>
      </w:r>
      <w:r w:rsidR="005000A9">
        <w:t>through</w:t>
      </w:r>
      <w:r>
        <w:t xml:space="preserve"> the core </w:t>
      </w:r>
      <w:r w:rsidR="00884BD1">
        <w:t>on</w:t>
      </w:r>
      <w:r>
        <w:t xml:space="preserve"> average </w:t>
      </w:r>
      <w:r w:rsidR="001C3802">
        <w:t>six</w:t>
      </w:r>
      <w:r>
        <w:t xml:space="preserve"> times.</w:t>
      </w:r>
      <w:r w:rsidR="00240EF0">
        <w:t xml:space="preserve"> The calculation track</w:t>
      </w:r>
      <w:r w:rsidR="00D1080C">
        <w:t>s</w:t>
      </w:r>
      <w:r w:rsidR="00240EF0">
        <w:t xml:space="preserve"> the evolution of </w:t>
      </w:r>
      <w:r>
        <w:t xml:space="preserve">295 isotopes </w:t>
      </w:r>
      <w:r w:rsidR="00240EF0">
        <w:t>plus</w:t>
      </w:r>
      <w:r>
        <w:t xml:space="preserve"> 20 dummy isotopes (representative of isotopes with negligible cross</w:t>
      </w:r>
      <w:r w:rsidR="00032391">
        <w:t>-</w:t>
      </w:r>
      <w:r>
        <w:t>section but with significant decay heat) to calculate decay heat produced.</w:t>
      </w:r>
      <w:r w:rsidR="007C6D63">
        <w:t xml:space="preserve"> The model </w:t>
      </w:r>
      <w:r w:rsidR="00FF2E35">
        <w:t>geometry and components are described in</w:t>
      </w:r>
      <w:r w:rsidR="001C3802">
        <w:t xml:space="preserve"> </w:t>
      </w:r>
      <w:r w:rsidR="001C3802">
        <w:fldChar w:fldCharType="begin"/>
      </w:r>
      <w:r w:rsidR="001C3802">
        <w:instrText xml:space="preserve"> REF _Ref136421450 \h </w:instrText>
      </w:r>
      <w:r w:rsidR="001C3802">
        <w:fldChar w:fldCharType="separate"/>
      </w:r>
      <w:r w:rsidR="001C3802">
        <w:t xml:space="preserve">Figure </w:t>
      </w:r>
      <w:r w:rsidR="001C3802">
        <w:rPr>
          <w:noProof/>
        </w:rPr>
        <w:t>5</w:t>
      </w:r>
      <w:r w:rsidR="001C3802">
        <w:fldChar w:fldCharType="end"/>
      </w:r>
      <w:r w:rsidR="00E75D1B">
        <w:t>.</w:t>
      </w:r>
      <w:r w:rsidR="00FF2E35">
        <w:t xml:space="preserve"> </w:t>
      </w:r>
      <w:r w:rsidR="00E75D1B">
        <w:t>T</w:t>
      </w:r>
      <w:r w:rsidR="00FF2E35">
        <w:t xml:space="preserve">he streamlines (the path </w:t>
      </w:r>
      <w:r w:rsidR="00730F1F">
        <w:t>that the pebbles follow)</w:t>
      </w:r>
      <w:r w:rsidR="00B51AD3">
        <w:t xml:space="preserve"> are approximated as straight lines instead of curving into the bypass flow</w:t>
      </w:r>
      <w:r w:rsidR="00626D59">
        <w:t>.  This</w:t>
      </w:r>
      <w:r w:rsidR="00B51AD3">
        <w:t xml:space="preserve"> has been </w:t>
      </w:r>
      <w:proofErr w:type="gramStart"/>
      <w:r w:rsidR="00B51AD3">
        <w:t>taken into account</w:t>
      </w:r>
      <w:proofErr w:type="gramEnd"/>
      <w:r w:rsidR="00B51AD3">
        <w:t xml:space="preserve"> reducing the total mass flow rate. Both these assumptions are </w:t>
      </w:r>
      <w:r w:rsidR="001055AD">
        <w:t xml:space="preserve">not presumed to significantly affect </w:t>
      </w:r>
      <w:r w:rsidR="009033E4">
        <w:t>the</w:t>
      </w:r>
      <w:r w:rsidR="005D4527">
        <w:t xml:space="preserve"> number </w:t>
      </w:r>
      <w:r w:rsidR="00A757D2">
        <w:t>density</w:t>
      </w:r>
      <w:r w:rsidR="005D4527">
        <w:t xml:space="preserve"> of the discharged fuel. In </w:t>
      </w:r>
      <w:r w:rsidR="001055AD">
        <w:fldChar w:fldCharType="begin"/>
      </w:r>
      <w:r w:rsidR="001055AD">
        <w:instrText xml:space="preserve"> REF _Ref136421509 \h </w:instrText>
      </w:r>
      <w:r w:rsidR="001055AD">
        <w:fldChar w:fldCharType="separate"/>
      </w:r>
      <w:r w:rsidR="001055AD">
        <w:t xml:space="preserve">Figure </w:t>
      </w:r>
      <w:r w:rsidR="001055AD">
        <w:rPr>
          <w:noProof/>
        </w:rPr>
        <w:t>6</w:t>
      </w:r>
      <w:r w:rsidR="001055AD">
        <w:fldChar w:fldCharType="end"/>
      </w:r>
      <w:r w:rsidR="00A757D2">
        <w:t xml:space="preserve"> </w:t>
      </w:r>
      <w:r w:rsidR="005D4527">
        <w:t xml:space="preserve">and </w:t>
      </w:r>
      <w:r w:rsidR="001055AD">
        <w:fldChar w:fldCharType="begin"/>
      </w:r>
      <w:r w:rsidR="001055AD">
        <w:instrText xml:space="preserve"> REF _Ref136421517 \h </w:instrText>
      </w:r>
      <w:r w:rsidR="001055AD">
        <w:fldChar w:fldCharType="separate"/>
      </w:r>
      <w:r w:rsidR="001055AD">
        <w:t xml:space="preserve">Figure </w:t>
      </w:r>
      <w:r w:rsidR="001055AD">
        <w:rPr>
          <w:noProof/>
        </w:rPr>
        <w:t>7</w:t>
      </w:r>
      <w:r w:rsidR="001055AD">
        <w:fldChar w:fldCharType="end"/>
      </w:r>
      <w:r w:rsidR="005D4527">
        <w:t xml:space="preserve"> some of the thermal hydraulic</w:t>
      </w:r>
      <w:r w:rsidR="009D47F1">
        <w:t xml:space="preserve"> and neutronic</w:t>
      </w:r>
      <w:r w:rsidR="005D4527">
        <w:t xml:space="preserve"> results obtained </w:t>
      </w:r>
      <w:r w:rsidR="009D47F1">
        <w:t xml:space="preserve">from the model are shown. The thermal hydraulic results </w:t>
      </w:r>
      <w:proofErr w:type="gramStart"/>
      <w:r w:rsidR="009D47F1">
        <w:t>are in agreement</w:t>
      </w:r>
      <w:proofErr w:type="gramEnd"/>
      <w:r w:rsidR="009D47F1">
        <w:t xml:space="preserve"> with the literature and the neutronic results </w:t>
      </w:r>
      <w:r w:rsidR="00B67564">
        <w:t>show the characteristic behavio</w:t>
      </w:r>
      <w:r w:rsidR="00B17004">
        <w:t>r</w:t>
      </w:r>
      <w:r w:rsidR="00B67564">
        <w:t xml:space="preserve"> expected by a thermal graphite moderated reactor.</w:t>
      </w:r>
    </w:p>
    <w:p w14:paraId="7BAAA17B" w14:textId="77777777" w:rsidR="00F238C3" w:rsidRDefault="00242A7B" w:rsidP="00F238C3">
      <w:pPr>
        <w:pStyle w:val="BodyText"/>
        <w:keepNext/>
        <w:jc w:val="center"/>
      </w:pPr>
      <w:r w:rsidRPr="00242A7B">
        <w:rPr>
          <w:b/>
          <w:bCs/>
          <w:noProof/>
        </w:rPr>
        <w:drawing>
          <wp:inline distT="0" distB="0" distL="0" distR="0" wp14:anchorId="16F78F01" wp14:editId="3235E81D">
            <wp:extent cx="3221055" cy="2183717"/>
            <wp:effectExtent l="0" t="0" r="0" b="0"/>
            <wp:docPr id="6" name="Picture 6" descr="Chart, bar chart&#10;&#10;Description automatically generated">
              <a:extLst xmlns:a="http://schemas.openxmlformats.org/drawingml/2006/main">
                <a:ext uri="{FF2B5EF4-FFF2-40B4-BE49-F238E27FC236}">
                  <a16:creationId xmlns:a16="http://schemas.microsoft.com/office/drawing/2014/main" id="{2140AFE8-580F-1BB4-D350-D5A0831974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bar chart&#10;&#10;Description automatically generated">
                      <a:extLst>
                        <a:ext uri="{FF2B5EF4-FFF2-40B4-BE49-F238E27FC236}">
                          <a16:creationId xmlns:a16="http://schemas.microsoft.com/office/drawing/2014/main" id="{2140AFE8-580F-1BB4-D350-D5A0831974BA}"/>
                        </a:ext>
                      </a:extLst>
                    </pic:cNvPr>
                    <pic:cNvPicPr>
                      <a:picLocks noChangeAspect="1"/>
                    </pic:cNvPicPr>
                  </pic:nvPicPr>
                  <pic:blipFill>
                    <a:blip r:embed="rId15">
                      <a:clrChange>
                        <a:clrFrom>
                          <a:srgbClr val="FFFFFF"/>
                        </a:clrFrom>
                        <a:clrTo>
                          <a:srgbClr val="FFFFFF">
                            <a:alpha val="0"/>
                          </a:srgbClr>
                        </a:clrTo>
                      </a:clrChange>
                    </a:blip>
                    <a:stretch>
                      <a:fillRect/>
                    </a:stretch>
                  </pic:blipFill>
                  <pic:spPr>
                    <a:xfrm>
                      <a:off x="0" y="0"/>
                      <a:ext cx="3221055" cy="2183717"/>
                    </a:xfrm>
                    <a:prstGeom prst="rect">
                      <a:avLst/>
                    </a:prstGeom>
                  </pic:spPr>
                </pic:pic>
              </a:graphicData>
            </a:graphic>
          </wp:inline>
        </w:drawing>
      </w:r>
    </w:p>
    <w:p w14:paraId="5067C660" w14:textId="76171A1A" w:rsidR="00242A7B" w:rsidRDefault="00F238C3" w:rsidP="00F238C3">
      <w:pPr>
        <w:pStyle w:val="Caption"/>
        <w:jc w:val="center"/>
        <w:rPr>
          <w:b/>
          <w:bCs w:val="0"/>
        </w:rPr>
      </w:pPr>
      <w:bookmarkStart w:id="11" w:name="_Ref136421450"/>
      <w:r>
        <w:t xml:space="preserve">Figure </w:t>
      </w:r>
      <w:fldSimple w:instr=" SEQ Figure \* ARABIC ">
        <w:r w:rsidR="00823398">
          <w:rPr>
            <w:noProof/>
          </w:rPr>
          <w:t>5</w:t>
        </w:r>
      </w:fldSimple>
      <w:bookmarkEnd w:id="11"/>
      <w:r>
        <w:t xml:space="preserve">. </w:t>
      </w:r>
      <w:r w:rsidRPr="00275BB1">
        <w:t>GPBR200 mesh and model description</w:t>
      </w:r>
      <w:r>
        <w:t>.</w:t>
      </w:r>
    </w:p>
    <w:p w14:paraId="2FB3E077" w14:textId="77777777" w:rsidR="00240EF0" w:rsidRDefault="00240EF0" w:rsidP="006A628C">
      <w:pPr>
        <w:pStyle w:val="BodyText"/>
        <w:rPr>
          <w:b/>
          <w:bCs/>
        </w:rPr>
      </w:pPr>
    </w:p>
    <w:p w14:paraId="074FD341" w14:textId="77777777" w:rsidR="005D129F" w:rsidRDefault="00242A7B" w:rsidP="005D129F">
      <w:pPr>
        <w:pStyle w:val="BodyText"/>
        <w:keepNext/>
        <w:jc w:val="center"/>
      </w:pPr>
      <w:r w:rsidRPr="00242A7B">
        <w:rPr>
          <w:b/>
          <w:bCs/>
          <w:noProof/>
        </w:rPr>
        <w:lastRenderedPageBreak/>
        <w:drawing>
          <wp:inline distT="0" distB="0" distL="0" distR="0" wp14:anchorId="33F7247C" wp14:editId="2B3F7EC4">
            <wp:extent cx="3320667" cy="2166058"/>
            <wp:effectExtent l="0" t="0" r="0" b="5715"/>
            <wp:docPr id="10" name="Picture 10" descr="Chart, bar chart, waterfall chart&#10;&#10;Description automatically generated">
              <a:extLst xmlns:a="http://schemas.openxmlformats.org/drawingml/2006/main">
                <a:ext uri="{FF2B5EF4-FFF2-40B4-BE49-F238E27FC236}">
                  <a16:creationId xmlns:a16="http://schemas.microsoft.com/office/drawing/2014/main" id="{07745BD3-E7D1-D61E-492B-47F65A856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Chart, bar chart, waterfall chart&#10;&#10;Description automatically generated">
                      <a:extLst>
                        <a:ext uri="{FF2B5EF4-FFF2-40B4-BE49-F238E27FC236}">
                          <a16:creationId xmlns:a16="http://schemas.microsoft.com/office/drawing/2014/main" id="{07745BD3-E7D1-D61E-492B-47F65A8562F5}"/>
                        </a:ext>
                      </a:extLst>
                    </pic:cNvPr>
                    <pic:cNvPicPr>
                      <a:picLocks noChangeAspect="1"/>
                    </pic:cNvPicPr>
                  </pic:nvPicPr>
                  <pic:blipFill>
                    <a:blip r:embed="rId16"/>
                    <a:stretch>
                      <a:fillRect/>
                    </a:stretch>
                  </pic:blipFill>
                  <pic:spPr>
                    <a:xfrm>
                      <a:off x="0" y="0"/>
                      <a:ext cx="3320667" cy="2166058"/>
                    </a:xfrm>
                    <a:prstGeom prst="rect">
                      <a:avLst/>
                    </a:prstGeom>
                  </pic:spPr>
                </pic:pic>
              </a:graphicData>
            </a:graphic>
          </wp:inline>
        </w:drawing>
      </w:r>
    </w:p>
    <w:p w14:paraId="41918118" w14:textId="345C9F67" w:rsidR="00242A7B" w:rsidRDefault="005D129F" w:rsidP="005D129F">
      <w:pPr>
        <w:pStyle w:val="Caption"/>
        <w:jc w:val="center"/>
        <w:rPr>
          <w:b/>
          <w:bCs w:val="0"/>
        </w:rPr>
      </w:pPr>
      <w:bookmarkStart w:id="12" w:name="_Ref136421509"/>
      <w:r>
        <w:t xml:space="preserve">Figure </w:t>
      </w:r>
      <w:fldSimple w:instr=" SEQ Figure \* ARABIC ">
        <w:r w:rsidR="00823398">
          <w:rPr>
            <w:noProof/>
          </w:rPr>
          <w:t>6</w:t>
        </w:r>
      </w:fldSimple>
      <w:bookmarkEnd w:id="12"/>
      <w:r>
        <w:t xml:space="preserve">. </w:t>
      </w:r>
      <w:r w:rsidRPr="004C7197">
        <w:t>GPBR200 thermal hydraulic results</w:t>
      </w:r>
      <w:r>
        <w:t>.</w:t>
      </w:r>
    </w:p>
    <w:p w14:paraId="76B74434" w14:textId="4C3D85D2" w:rsidR="00240EF0" w:rsidRDefault="00240EF0" w:rsidP="00240EF0">
      <w:pPr>
        <w:pStyle w:val="BodyText"/>
        <w:jc w:val="center"/>
        <w:rPr>
          <w:b/>
          <w:bCs/>
        </w:rPr>
      </w:pPr>
    </w:p>
    <w:p w14:paraId="794E0476" w14:textId="77777777" w:rsidR="005D129F" w:rsidRDefault="00242A7B" w:rsidP="005D129F">
      <w:pPr>
        <w:pStyle w:val="BodyText"/>
        <w:keepNext/>
        <w:jc w:val="center"/>
      </w:pPr>
      <w:r w:rsidRPr="00242A7B">
        <w:rPr>
          <w:b/>
          <w:bCs/>
          <w:noProof/>
        </w:rPr>
        <w:drawing>
          <wp:inline distT="0" distB="0" distL="0" distR="0" wp14:anchorId="0B7D7C6E" wp14:editId="681B3DD5">
            <wp:extent cx="3095639" cy="2064749"/>
            <wp:effectExtent l="0" t="0" r="3175" b="5715"/>
            <wp:docPr id="4" name="Picture 4" descr="Chart, bar chart, waterfall chart&#10;&#10;Description automatically generated">
              <a:extLst xmlns:a="http://schemas.openxmlformats.org/drawingml/2006/main">
                <a:ext uri="{FF2B5EF4-FFF2-40B4-BE49-F238E27FC236}">
                  <a16:creationId xmlns:a16="http://schemas.microsoft.com/office/drawing/2014/main" id="{D33CA444-AEF0-1235-2F52-C714DF88B9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bar chart, waterfall chart&#10;&#10;Description automatically generated">
                      <a:extLst>
                        <a:ext uri="{FF2B5EF4-FFF2-40B4-BE49-F238E27FC236}">
                          <a16:creationId xmlns:a16="http://schemas.microsoft.com/office/drawing/2014/main" id="{D33CA444-AEF0-1235-2F52-C714DF88B9CB}"/>
                        </a:ext>
                      </a:extLst>
                    </pic:cNvPr>
                    <pic:cNvPicPr>
                      <a:picLocks noChangeAspect="1"/>
                    </pic:cNvPicPr>
                  </pic:nvPicPr>
                  <pic:blipFill>
                    <a:blip r:embed="rId17">
                      <a:clrChange>
                        <a:clrFrom>
                          <a:srgbClr val="FFFFFF"/>
                        </a:clrFrom>
                        <a:clrTo>
                          <a:srgbClr val="FFFFFF">
                            <a:alpha val="0"/>
                          </a:srgbClr>
                        </a:clrTo>
                      </a:clrChange>
                    </a:blip>
                    <a:stretch>
                      <a:fillRect/>
                    </a:stretch>
                  </pic:blipFill>
                  <pic:spPr>
                    <a:xfrm>
                      <a:off x="0" y="0"/>
                      <a:ext cx="3095639" cy="2064749"/>
                    </a:xfrm>
                    <a:prstGeom prst="rect">
                      <a:avLst/>
                    </a:prstGeom>
                  </pic:spPr>
                </pic:pic>
              </a:graphicData>
            </a:graphic>
          </wp:inline>
        </w:drawing>
      </w:r>
    </w:p>
    <w:p w14:paraId="23074741" w14:textId="56CA59D9" w:rsidR="00242A7B" w:rsidRDefault="005D129F" w:rsidP="005D129F">
      <w:pPr>
        <w:pStyle w:val="Caption"/>
        <w:jc w:val="center"/>
        <w:rPr>
          <w:b/>
          <w:bCs w:val="0"/>
        </w:rPr>
      </w:pPr>
      <w:bookmarkStart w:id="13" w:name="_Ref136421517"/>
      <w:r>
        <w:t xml:space="preserve">Figure </w:t>
      </w:r>
      <w:fldSimple w:instr=" SEQ Figure \* ARABIC ">
        <w:r w:rsidR="00823398">
          <w:rPr>
            <w:noProof/>
          </w:rPr>
          <w:t>7</w:t>
        </w:r>
      </w:fldSimple>
      <w:bookmarkEnd w:id="13"/>
      <w:r>
        <w:t xml:space="preserve">. </w:t>
      </w:r>
      <w:r w:rsidRPr="006C1CE7">
        <w:t>GPBR200 neutronics results</w:t>
      </w:r>
      <w:r>
        <w:t>.</w:t>
      </w:r>
    </w:p>
    <w:p w14:paraId="619FC490" w14:textId="30EE9A02" w:rsidR="00240EF0" w:rsidRPr="00EE7AEA" w:rsidRDefault="00B67564" w:rsidP="006A628C">
      <w:pPr>
        <w:pStyle w:val="BodyText"/>
      </w:pPr>
      <w:r>
        <w:t>Particular attention</w:t>
      </w:r>
      <w:r w:rsidR="001B7846">
        <w:t xml:space="preserve"> was dedicated to the decay heat calculation </w:t>
      </w:r>
      <w:r w:rsidR="0093018A">
        <w:t xml:space="preserve">due to its importance </w:t>
      </w:r>
      <w:r w:rsidR="001B7846">
        <w:t xml:space="preserve">for </w:t>
      </w:r>
      <w:r w:rsidR="00405E0E">
        <w:t>long</w:t>
      </w:r>
      <w:r w:rsidR="00C612B6">
        <w:t>-</w:t>
      </w:r>
      <w:r w:rsidR="00405E0E">
        <w:t>term storage.</w:t>
      </w:r>
      <w:r w:rsidR="001709ED">
        <w:t xml:space="preserve"> In </w:t>
      </w:r>
      <w:r w:rsidR="00DE14F8">
        <w:fldChar w:fldCharType="begin"/>
      </w:r>
      <w:r w:rsidR="00DE14F8">
        <w:instrText xml:space="preserve"> REF _Ref136378103 \h </w:instrText>
      </w:r>
      <w:r w:rsidR="00DE14F8">
        <w:fldChar w:fldCharType="separate"/>
      </w:r>
      <w:r w:rsidR="00DE14F8">
        <w:t xml:space="preserve">Figure </w:t>
      </w:r>
      <w:r w:rsidR="00DE14F8">
        <w:rPr>
          <w:noProof/>
        </w:rPr>
        <w:t>8</w:t>
      </w:r>
      <w:r w:rsidR="00DE14F8">
        <w:fldChar w:fldCharType="end"/>
      </w:r>
      <w:r w:rsidR="00A65D8E">
        <w:t>,</w:t>
      </w:r>
      <w:r w:rsidR="001709ED">
        <w:t xml:space="preserve"> </w:t>
      </w:r>
      <w:r w:rsidR="00A65D8E">
        <w:t>t</w:t>
      </w:r>
      <w:r w:rsidR="001709ED">
        <w:t xml:space="preserve">hree calculations have been performed to understand the best </w:t>
      </w:r>
      <w:r w:rsidR="00A65D8E">
        <w:t>tradeoff</w:t>
      </w:r>
      <w:r w:rsidR="001709ED">
        <w:t xml:space="preserve"> between accuracy and calculation time.</w:t>
      </w:r>
      <w:r w:rsidR="004A5B90">
        <w:t xml:space="preserve"> The first calculation “iso1700_decay_heat” is the resulting decay heat depleting the core using 1700 isotopes </w:t>
      </w:r>
      <w:r w:rsidR="00204971">
        <w:t xml:space="preserve">and it was used as reference calculation. </w:t>
      </w:r>
      <w:r w:rsidR="00D675BD">
        <w:t xml:space="preserve">The second calculation “iso295_decay_heat” was using just the 295 isotopes </w:t>
      </w:r>
      <w:r w:rsidR="00E8037A">
        <w:t>(the one</w:t>
      </w:r>
      <w:r w:rsidR="00280251">
        <w:t>s</w:t>
      </w:r>
      <w:r w:rsidR="00E8037A">
        <w:t xml:space="preserve"> </w:t>
      </w:r>
      <w:r w:rsidR="00280251">
        <w:t>with</w:t>
      </w:r>
      <w:r w:rsidR="005E73DD">
        <w:t xml:space="preserve"> cross section</w:t>
      </w:r>
      <w:r w:rsidR="00861637">
        <w:t>s</w:t>
      </w:r>
      <w:r w:rsidR="00E8037A">
        <w:t>)</w:t>
      </w:r>
      <w:r w:rsidR="004772D2">
        <w:t xml:space="preserve"> and </w:t>
      </w:r>
      <w:r w:rsidR="00B56D45">
        <w:t>was</w:t>
      </w:r>
      <w:r w:rsidR="004772D2">
        <w:t xml:space="preserve"> significantly faster than the 1700 isotope</w:t>
      </w:r>
      <w:r w:rsidR="00B56D45">
        <w:t xml:space="preserve"> cases, however,</w:t>
      </w:r>
      <w:r w:rsidR="004772D2">
        <w:t xml:space="preserve"> it heavily underpredict</w:t>
      </w:r>
      <w:r w:rsidR="00B56D45">
        <w:t>ed</w:t>
      </w:r>
      <w:r w:rsidR="004772D2">
        <w:t xml:space="preserve"> the decay heat.  The last calculation</w:t>
      </w:r>
      <w:r w:rsidR="00D6042D">
        <w:t>,</w:t>
      </w:r>
      <w:r w:rsidR="004772D2">
        <w:t xml:space="preserve"> “iso295_pseudo_decay_heat</w:t>
      </w:r>
      <w:r w:rsidR="00D6042D">
        <w:t>,</w:t>
      </w:r>
      <w:r w:rsidR="004772D2">
        <w:t xml:space="preserve">” </w:t>
      </w:r>
      <w:r w:rsidR="00576C07">
        <w:t xml:space="preserve">is </w:t>
      </w:r>
      <w:proofErr w:type="gramStart"/>
      <w:r w:rsidR="00576C07">
        <w:t>similar to</w:t>
      </w:r>
      <w:proofErr w:type="gramEnd"/>
      <w:r w:rsidR="00576C07">
        <w:t xml:space="preserve"> the second one but has 20 pseudo isotopes </w:t>
      </w:r>
      <w:r w:rsidR="006743A8">
        <w:t>to keep track of</w:t>
      </w:r>
      <w:r w:rsidR="00CA7821">
        <w:t xml:space="preserve"> the decay heat generated from the </w:t>
      </w:r>
      <w:r w:rsidR="00020754">
        <w:t>missing isotopes</w:t>
      </w:r>
      <w:r w:rsidR="00830E3C">
        <w:t xml:space="preserve">. This </w:t>
      </w:r>
      <w:r w:rsidR="006743A8">
        <w:t xml:space="preserve">third </w:t>
      </w:r>
      <w:r w:rsidR="00830E3C">
        <w:t>calculation run</w:t>
      </w:r>
      <w:r w:rsidR="006743A8">
        <w:t>s</w:t>
      </w:r>
      <w:r w:rsidR="00830E3C">
        <w:t xml:space="preserve"> as fast as the “iso295_decay_heat” but </w:t>
      </w:r>
      <w:r w:rsidR="002A3ACB">
        <w:t xml:space="preserve">is as </w:t>
      </w:r>
      <w:r w:rsidR="00830E3C">
        <w:t>accura</w:t>
      </w:r>
      <w:r w:rsidR="002A3ACB">
        <w:t>te</w:t>
      </w:r>
      <w:r w:rsidR="00830E3C">
        <w:t xml:space="preserve"> </w:t>
      </w:r>
      <w:r w:rsidR="002A3ACB">
        <w:t xml:space="preserve">as </w:t>
      </w:r>
      <w:r w:rsidR="00830E3C">
        <w:t>the results from “iso1700_decay_heat</w:t>
      </w:r>
      <w:r w:rsidR="001C2142">
        <w:t>.</w:t>
      </w:r>
      <w:r w:rsidR="00830E3C">
        <w:t>”</w:t>
      </w:r>
    </w:p>
    <w:p w14:paraId="3269D7BB" w14:textId="77777777" w:rsidR="008671FA" w:rsidRDefault="00677433" w:rsidP="008671FA">
      <w:pPr>
        <w:pStyle w:val="BodyText"/>
        <w:keepNext/>
        <w:jc w:val="center"/>
      </w:pPr>
      <w:r w:rsidRPr="00677433">
        <w:rPr>
          <w:noProof/>
        </w:rPr>
        <w:lastRenderedPageBreak/>
        <w:drawing>
          <wp:inline distT="0" distB="0" distL="0" distR="0" wp14:anchorId="601940D3" wp14:editId="43D8D723">
            <wp:extent cx="3081282" cy="1772898"/>
            <wp:effectExtent l="0" t="0" r="5080" b="5715"/>
            <wp:docPr id="8" name="Picture 8" descr="Graphical user interface, application, table, Excel&#10;&#10;Description automatically generated">
              <a:extLst xmlns:a="http://schemas.openxmlformats.org/drawingml/2006/main">
                <a:ext uri="{FF2B5EF4-FFF2-40B4-BE49-F238E27FC236}">
                  <a16:creationId xmlns:a16="http://schemas.microsoft.com/office/drawing/2014/main" id="{51FC23B4-4181-C7C0-44B0-E12B28EF7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application, table, Excel&#10;&#10;Description automatically generated">
                      <a:extLst>
                        <a:ext uri="{FF2B5EF4-FFF2-40B4-BE49-F238E27FC236}">
                          <a16:creationId xmlns:a16="http://schemas.microsoft.com/office/drawing/2014/main" id="{51FC23B4-4181-C7C0-44B0-E12B28EF799E}"/>
                        </a:ext>
                      </a:extLst>
                    </pic:cNvPr>
                    <pic:cNvPicPr>
                      <a:picLocks noChangeAspect="1"/>
                    </pic:cNvPicPr>
                  </pic:nvPicPr>
                  <pic:blipFill>
                    <a:blip r:embed="rId18">
                      <a:clrChange>
                        <a:clrFrom>
                          <a:srgbClr val="FFFFFF"/>
                        </a:clrFrom>
                        <a:clrTo>
                          <a:srgbClr val="FFFFFF">
                            <a:alpha val="0"/>
                          </a:srgbClr>
                        </a:clrTo>
                      </a:clrChange>
                    </a:blip>
                    <a:stretch>
                      <a:fillRect/>
                    </a:stretch>
                  </pic:blipFill>
                  <pic:spPr>
                    <a:xfrm>
                      <a:off x="0" y="0"/>
                      <a:ext cx="3081282" cy="1772898"/>
                    </a:xfrm>
                    <a:prstGeom prst="rect">
                      <a:avLst/>
                    </a:prstGeom>
                  </pic:spPr>
                </pic:pic>
              </a:graphicData>
            </a:graphic>
          </wp:inline>
        </w:drawing>
      </w:r>
    </w:p>
    <w:p w14:paraId="750BC786" w14:textId="4F458AFB" w:rsidR="006328EF" w:rsidRDefault="008671FA" w:rsidP="008671FA">
      <w:pPr>
        <w:pStyle w:val="Caption"/>
        <w:jc w:val="center"/>
      </w:pPr>
      <w:bookmarkStart w:id="14" w:name="_Ref136378103"/>
      <w:r>
        <w:t xml:space="preserve">Figure </w:t>
      </w:r>
      <w:fldSimple w:instr=" SEQ Figure \* ARABIC ">
        <w:r w:rsidR="00823398">
          <w:rPr>
            <w:noProof/>
          </w:rPr>
          <w:t>8</w:t>
        </w:r>
      </w:fldSimple>
      <w:bookmarkEnd w:id="14"/>
      <w:r>
        <w:t xml:space="preserve">. </w:t>
      </w:r>
      <w:r w:rsidRPr="00BA3B0C">
        <w:t>GPBR200 Decay heat calculation</w:t>
      </w:r>
      <w:r w:rsidR="00280251">
        <w:t xml:space="preserve"> at multiple fidelities.</w:t>
      </w:r>
    </w:p>
    <w:p w14:paraId="1A952373" w14:textId="7A867230" w:rsidR="00902D29" w:rsidRDefault="000D480B" w:rsidP="002A3ACB">
      <w:pPr>
        <w:pStyle w:val="BodyText"/>
      </w:pPr>
      <w:r>
        <w:t xml:space="preserve">These simulations of the GPBR200 are only the first step toward high-fidelity, multicycle modeling of pebble-bed reactors </w:t>
      </w:r>
      <w:r w:rsidR="00995D09">
        <w:t xml:space="preserve">within this project.  Looking toward the future we will incorporate higher-fidelity flow modeling, more accurate streamlines, </w:t>
      </w:r>
      <w:r w:rsidR="0080208B">
        <w:t xml:space="preserve">fully three-dimensional calculations, and more accurate multiscale </w:t>
      </w:r>
      <w:r w:rsidR="000062F6">
        <w:t>analysis.</w:t>
      </w:r>
      <w:r w:rsidR="00C012F9">
        <w:t xml:space="preserve">  By computing an accurate initial condition for the fuel in our spent fuel casks, we will greatly increase the predictiveness of our repository model.</w:t>
      </w:r>
    </w:p>
    <w:p w14:paraId="5D089BF8" w14:textId="59C4DEFB" w:rsidR="00B7483A" w:rsidRDefault="1B9813F3" w:rsidP="006A628C">
      <w:pPr>
        <w:pStyle w:val="BodyText"/>
        <w:rPr>
          <w:b/>
          <w:bCs/>
        </w:rPr>
      </w:pPr>
      <w:r w:rsidRPr="2226BB3E">
        <w:rPr>
          <w:b/>
          <w:bCs/>
        </w:rPr>
        <w:t>Internal Cask Simulation</w:t>
      </w:r>
    </w:p>
    <w:p w14:paraId="3ED2D1AC" w14:textId="649D8B6D" w:rsidR="1875D088" w:rsidRDefault="005015F6" w:rsidP="2226BB3E">
      <w:pPr>
        <w:pStyle w:val="BodyText"/>
      </w:pPr>
      <w:r>
        <w:t xml:space="preserve">As mentioned above, </w:t>
      </w:r>
      <w:r w:rsidR="00D10C02">
        <w:t>a</w:t>
      </w:r>
      <w:r w:rsidR="1875D088">
        <w:t>fter fuel pebbles are</w:t>
      </w:r>
      <w:r w:rsidR="00D10C02">
        <w:t xml:space="preserve"> cycled through a PBR</w:t>
      </w:r>
      <w:r w:rsidR="6456AF2D">
        <w:t xml:space="preserve"> they contain</w:t>
      </w:r>
      <w:r w:rsidR="00D10C02">
        <w:t xml:space="preserve"> a large array of</w:t>
      </w:r>
      <w:r w:rsidR="6456AF2D">
        <w:t xml:space="preserve"> </w:t>
      </w:r>
      <w:r w:rsidR="70D95A3A">
        <w:t>fission products. These fission products release energy in the form of heat through radioactive decay mechanisms.</w:t>
      </w:r>
      <w:r w:rsidR="1425F82C">
        <w:t xml:space="preserve"> </w:t>
      </w:r>
      <w:r w:rsidR="00E117A5">
        <w:t>This heat generation drives many of the processes of interest when modeling spent fuel repositories</w:t>
      </w:r>
      <w:r w:rsidR="00C34273">
        <w:t xml:space="preserve">, </w:t>
      </w:r>
      <w:proofErr w:type="gramStart"/>
      <w:r w:rsidR="00C34273">
        <w:t>including:</w:t>
      </w:r>
      <w:proofErr w:type="gramEnd"/>
      <w:r w:rsidR="00C34273">
        <w:t xml:space="preserve"> </w:t>
      </w:r>
      <w:r w:rsidR="005726E2">
        <w:t>enhanced creep</w:t>
      </w:r>
      <w:r w:rsidR="00420A55">
        <w:t>, corrosion,</w:t>
      </w:r>
      <w:r w:rsidR="005726E2">
        <w:t xml:space="preserve"> and degradation of </w:t>
      </w:r>
      <w:r w:rsidR="00BD1537">
        <w:t>canisters, water table movement,</w:t>
      </w:r>
      <w:r w:rsidR="00120733">
        <w:t xml:space="preserve"> chemical reaction rates, </w:t>
      </w:r>
      <w:proofErr w:type="spellStart"/>
      <w:r w:rsidR="00120733">
        <w:t>recriticality</w:t>
      </w:r>
      <w:proofErr w:type="spellEnd"/>
      <w:r w:rsidR="00120733">
        <w:t xml:space="preserve">, </w:t>
      </w:r>
      <w:r w:rsidR="008E19BD">
        <w:t xml:space="preserve">and </w:t>
      </w:r>
      <w:r w:rsidR="00587666">
        <w:t xml:space="preserve">geological </w:t>
      </w:r>
      <w:r w:rsidR="00993D74">
        <w:t xml:space="preserve">barrier evolution.  </w:t>
      </w:r>
      <w:r w:rsidR="00F15A71">
        <w:t>Due to the importance of these processes, i</w:t>
      </w:r>
      <w:r w:rsidR="00BB38B4">
        <w:t>n this first year w</w:t>
      </w:r>
      <w:r w:rsidR="00186FBD">
        <w:t xml:space="preserve">e began development of a high-fidelity </w:t>
      </w:r>
      <w:r w:rsidR="00F15A71">
        <w:t>model for calculating the decay heat and its movement within a cask.</w:t>
      </w:r>
    </w:p>
    <w:p w14:paraId="4FA2E6E3" w14:textId="13DA20D9" w:rsidR="61CDB9A0" w:rsidRDefault="61CDB9A0" w:rsidP="2226BB3E">
      <w:pPr>
        <w:pStyle w:val="BodyText"/>
      </w:pPr>
      <w:r>
        <w:t>Simulating the effect of spent PBR fuel on a surrounding geol</w:t>
      </w:r>
      <w:r w:rsidR="26550314">
        <w:t>ogical repository requires</w:t>
      </w:r>
      <w:r w:rsidR="0D0D9ED6">
        <w:t xml:space="preserve"> resolution of the physics within each fuel cask </w:t>
      </w:r>
      <w:r w:rsidR="04F206BB">
        <w:t>to use as the repository source term.</w:t>
      </w:r>
      <w:r w:rsidR="317DC835">
        <w:t xml:space="preserve"> </w:t>
      </w:r>
      <w:r w:rsidR="140D9537">
        <w:t>Each modeled cask</w:t>
      </w:r>
      <w:r w:rsidR="317DC835">
        <w:t xml:space="preserve"> physics</w:t>
      </w:r>
      <w:r w:rsidR="133A9914">
        <w:t xml:space="preserve"> is n</w:t>
      </w:r>
      <w:r w:rsidR="007960F9">
        <w:t>ow</w:t>
      </w:r>
      <w:r w:rsidR="133A9914">
        <w:t xml:space="preserve"> briefly </w:t>
      </w:r>
      <w:r w:rsidR="00BC0DEB">
        <w:t>described:</w:t>
      </w:r>
      <w:r w:rsidR="317DC835">
        <w:t xml:space="preserve"> </w:t>
      </w:r>
      <w:r w:rsidR="774B887A">
        <w:t>N</w:t>
      </w:r>
      <w:r w:rsidR="057C7DE3">
        <w:t xml:space="preserve">eutronics </w:t>
      </w:r>
      <w:r w:rsidR="7EB87959">
        <w:t>is the physics of</w:t>
      </w:r>
      <w:r w:rsidR="057C7DE3">
        <w:t xml:space="preserve"> </w:t>
      </w:r>
      <w:r w:rsidR="3204ED01">
        <w:t xml:space="preserve">radiation transport in time, space, and energy. </w:t>
      </w:r>
      <w:r w:rsidR="70A9D232">
        <w:t>Solving neutronics for the distribution of radiation within the cask</w:t>
      </w:r>
      <w:r w:rsidR="62ABD5D5">
        <w:t xml:space="preserve"> allows one to compute </w:t>
      </w:r>
      <w:r w:rsidR="004A6673">
        <w:t xml:space="preserve">one component of </w:t>
      </w:r>
      <w:r w:rsidR="62ABD5D5">
        <w:t>the heat source term to use in the thermal hydraulics calculation.</w:t>
      </w:r>
      <w:r w:rsidR="419C17BD">
        <w:t xml:space="preserve"> Thermal hydraulics combines heat conduction, fluid mechanics, and thermodynamics to determine the </w:t>
      </w:r>
      <w:r w:rsidR="67D7BBB8">
        <w:t>distribution of temperature, fluid velocity, and pressure within each cask.</w:t>
      </w:r>
      <w:r w:rsidR="533D9F16">
        <w:t xml:space="preserve"> Other relevant physics include </w:t>
      </w:r>
      <w:proofErr w:type="spellStart"/>
      <w:r w:rsidR="533D9F16">
        <w:t>thermomechanics</w:t>
      </w:r>
      <w:proofErr w:type="spellEnd"/>
      <w:r w:rsidR="533D9F16">
        <w:t xml:space="preserve"> to model the degradation of </w:t>
      </w:r>
      <w:r w:rsidR="12D1291B">
        <w:t>the storage casks over time</w:t>
      </w:r>
      <w:r w:rsidR="0DA511BE">
        <w:t>,</w:t>
      </w:r>
      <w:r w:rsidR="12D1291B">
        <w:t xml:space="preserve"> and mass transfer to model the leakage of any radioactive materials from the casks into the geological repository.</w:t>
      </w:r>
      <w:r w:rsidR="170D9890">
        <w:t xml:space="preserve"> The results from these cask simulations can then be used as source terms/boundary condition inputs in</w:t>
      </w:r>
      <w:r w:rsidR="76600B28">
        <w:t>to the simulations of the geological repository.</w:t>
      </w:r>
    </w:p>
    <w:p w14:paraId="5E0ECC46" w14:textId="158B69C6" w:rsidR="55DFB1A7" w:rsidRDefault="55DFB1A7" w:rsidP="2226BB3E">
      <w:pPr>
        <w:pStyle w:val="BodyText"/>
      </w:pPr>
      <w:r>
        <w:t>Cask simulations this year have focused on the thermal hydraulics aspect of the physics.</w:t>
      </w:r>
      <w:r w:rsidR="7FE2C703">
        <w:t xml:space="preserve"> Because the high-fidelity PBR burnup calculation</w:t>
      </w:r>
      <w:r w:rsidR="06495D68">
        <w:t xml:space="preserve"> that provides the source term for spent fuel in the cask</w:t>
      </w:r>
      <w:r w:rsidR="008C4E0C">
        <w:t>s</w:t>
      </w:r>
      <w:r w:rsidR="7FE2C703">
        <w:t xml:space="preserve"> </w:t>
      </w:r>
      <w:r w:rsidR="4AD0A6DB">
        <w:t>is</w:t>
      </w:r>
      <w:r w:rsidR="7FE2C703">
        <w:t xml:space="preserve"> ongoing, </w:t>
      </w:r>
      <w:r w:rsidR="0311A2A2">
        <w:t>cask radiation has not yet been modeled and arbitrary heat sources are used as placeholders.</w:t>
      </w:r>
      <w:r w:rsidR="001F3455">
        <w:t xml:space="preserve"> </w:t>
      </w:r>
      <w:r w:rsidR="001F3455">
        <w:fldChar w:fldCharType="begin"/>
      </w:r>
      <w:r w:rsidR="001F3455">
        <w:instrText xml:space="preserve"> REF _Ref136344430 \h </w:instrText>
      </w:r>
      <w:r w:rsidR="001F3455">
        <w:fldChar w:fldCharType="separate"/>
      </w:r>
      <w:r w:rsidR="001F3455">
        <w:t xml:space="preserve">Figure </w:t>
      </w:r>
      <w:r w:rsidR="001F3455">
        <w:rPr>
          <w:noProof/>
        </w:rPr>
        <w:t>9</w:t>
      </w:r>
      <w:r w:rsidR="001F3455">
        <w:fldChar w:fldCharType="end"/>
      </w:r>
      <w:r w:rsidR="15A542C6">
        <w:t xml:space="preserve"> and </w:t>
      </w:r>
      <w:r w:rsidR="001F3455">
        <w:fldChar w:fldCharType="begin"/>
      </w:r>
      <w:r w:rsidR="001F3455">
        <w:instrText xml:space="preserve"> REF _Ref136344474 \h </w:instrText>
      </w:r>
      <w:r w:rsidR="001F3455">
        <w:fldChar w:fldCharType="separate"/>
      </w:r>
      <w:r w:rsidR="001F3455">
        <w:t xml:space="preserve">Figure </w:t>
      </w:r>
      <w:r w:rsidR="001F3455">
        <w:rPr>
          <w:noProof/>
        </w:rPr>
        <w:t>10</w:t>
      </w:r>
      <w:r w:rsidR="001F3455">
        <w:fldChar w:fldCharType="end"/>
      </w:r>
      <w:r w:rsidR="001F3455">
        <w:t xml:space="preserve"> </w:t>
      </w:r>
      <w:r w:rsidR="3375AF3D">
        <w:t>s</w:t>
      </w:r>
      <w:r w:rsidR="15A542C6">
        <w:t>how thermal hydraulics solutions</w:t>
      </w:r>
      <w:r w:rsidR="122032A8">
        <w:t xml:space="preserve"> (temperatures </w:t>
      </w:r>
      <w:r w:rsidR="0798DEDA">
        <w:t>given by the color legend</w:t>
      </w:r>
      <w:r w:rsidR="009B4CF6">
        <w:t xml:space="preserve"> in Kelvin,</w:t>
      </w:r>
      <w:r w:rsidR="0798DEDA">
        <w:t xml:space="preserve"> </w:t>
      </w:r>
      <w:r w:rsidR="122032A8">
        <w:t>and velocity fields</w:t>
      </w:r>
      <w:r w:rsidR="4263A518">
        <w:t xml:space="preserve"> indicated by the arrows</w:t>
      </w:r>
      <w:r w:rsidR="122032A8">
        <w:t xml:space="preserve">) for preliminary simulations that utilize a rod-like </w:t>
      </w:r>
      <w:r w:rsidR="38389750">
        <w:t xml:space="preserve">spent </w:t>
      </w:r>
      <w:r w:rsidR="122032A8">
        <w:t xml:space="preserve">fuel </w:t>
      </w:r>
      <w:r w:rsidR="00487579">
        <w:t xml:space="preserve">canisters </w:t>
      </w:r>
      <w:r w:rsidR="1857E1B1">
        <w:t>embedded in a gaseous fluid</w:t>
      </w:r>
      <w:r w:rsidR="122032A8">
        <w:t xml:space="preserve">. The purpose of these simulations is to create a template </w:t>
      </w:r>
      <w:r w:rsidR="5D0E127F">
        <w:t xml:space="preserve">to use for thermal hydraulics problems that utilizes the </w:t>
      </w:r>
      <w:r w:rsidR="00487579">
        <w:t xml:space="preserve">MOOSE </w:t>
      </w:r>
      <w:proofErr w:type="spellStart"/>
      <w:r w:rsidR="5D0E127F">
        <w:t>MultiApp</w:t>
      </w:r>
      <w:proofErr w:type="spellEnd"/>
      <w:r w:rsidR="5D0E127F">
        <w:t xml:space="preserve"> system. In these results, each fuel </w:t>
      </w:r>
      <w:r w:rsidR="00487579">
        <w:lastRenderedPageBreak/>
        <w:t>canister</w:t>
      </w:r>
      <w:r w:rsidR="5D0E127F">
        <w:t xml:space="preserve"> is </w:t>
      </w:r>
      <w:r w:rsidR="7A813827">
        <w:t xml:space="preserve">modeled as a </w:t>
      </w:r>
      <w:r w:rsidR="15A51451">
        <w:t>sub, or child app,</w:t>
      </w:r>
      <w:r w:rsidR="7A813827">
        <w:t xml:space="preserve"> </w:t>
      </w:r>
      <w:r w:rsidR="00B9642E">
        <w:t>which</w:t>
      </w:r>
      <w:r w:rsidR="7A813827">
        <w:t xml:space="preserve"> solves the heat conduction equation</w:t>
      </w:r>
      <w:r w:rsidR="4100AF39">
        <w:t xml:space="preserve"> given </w:t>
      </w:r>
      <w:r w:rsidR="00CF7751">
        <w:t xml:space="preserve">a </w:t>
      </w:r>
      <w:r w:rsidR="4100AF39">
        <w:t>heat source</w:t>
      </w:r>
      <w:r w:rsidR="00CF7751">
        <w:t xml:space="preserve"> term</w:t>
      </w:r>
      <w:r w:rsidR="4100AF39">
        <w:t xml:space="preserve"> that simulates decay heat</w:t>
      </w:r>
      <w:r w:rsidR="7A813827">
        <w:t>. The fluid domain serves as the parent, or main app that u</w:t>
      </w:r>
      <w:r w:rsidR="00E043B3">
        <w:t>tilizes</w:t>
      </w:r>
      <w:r w:rsidR="7A813827">
        <w:t xml:space="preserve"> the </w:t>
      </w:r>
      <w:r w:rsidR="074E64F0">
        <w:t>Transfers system</w:t>
      </w:r>
      <w:r w:rsidR="15C25A55">
        <w:t xml:space="preserve"> to read the fuel rod temperatures and set up convective heat transfer boundary conditions at the fuel-gas interface.</w:t>
      </w:r>
      <w:r w:rsidR="457ADA5A">
        <w:t xml:space="preserve"> The parent app then solves the incompressible Navier-Stokes equations</w:t>
      </w:r>
      <w:r w:rsidR="00D336D2">
        <w:fldChar w:fldCharType="begin"/>
      </w:r>
      <w:r w:rsidR="00D336D2">
        <w:instrText xml:space="preserve"> ADDIN EN.CITE &lt;EndNote&gt;&lt;Cite ExcludeYear="1"&gt;&lt;Author&gt;Lindsay&lt;/Author&gt;&lt;RecNum&gt;17&lt;/RecNum&gt;&lt;DisplayText&gt;[12]&lt;/DisplayText&gt;&lt;record&gt;&lt;rec-number&gt;17&lt;/rec-number&gt;&lt;foreign-keys&gt;&lt;key app="EN" db-id="p5x5rzes69202nezavnxp0aus2r05vts99dz" timestamp="1685566938"&gt;17&lt;/key&gt;&lt;/foreign-keys&gt;&lt;ref-type name="Journal Article"&gt;17&lt;/ref-type&gt;&lt;contributors&gt;&lt;authors&gt;&lt;author&gt;Lindsay, Alexander&lt;/author&gt;&lt;author&gt;Giudicelli, Guillaume&lt;/author&gt;&lt;author&gt;German, Peter&lt;/author&gt;&lt;author&gt;Peterson, John&lt;/author&gt;&lt;author&gt;Wang, Yaqi&lt;/author&gt;&lt;author&gt;Freile, Ramiro&lt;/author&gt;&lt;author&gt;Andrs, David&lt;/author&gt;&lt;author&gt;Balestra, Paolo&lt;/author&gt;&lt;author&gt;Tano, Mauricio&lt;/author&gt;&lt;author&gt;Hu, Rui&lt;/author&gt;&lt;/authors&gt;&lt;/contributors&gt;&lt;titles&gt;&lt;title&gt;Moose Navier-Stokes Module&lt;/title&gt;&lt;secondary-title&gt;Available at SSRN 4449290&lt;/secondary-title&gt;&lt;/titles&gt;&lt;periodical&gt;&lt;full-title&gt;Available at SSRN 4449290&lt;/full-title&gt;&lt;/periodical&gt;&lt;dates&gt;&lt;/dates&gt;&lt;urls&gt;&lt;/urls&gt;&lt;/record&gt;&lt;/Cite&gt;&lt;/EndNote&gt;</w:instrText>
      </w:r>
      <w:r w:rsidR="00D336D2">
        <w:fldChar w:fldCharType="separate"/>
      </w:r>
      <w:r w:rsidR="00D336D2">
        <w:rPr>
          <w:noProof/>
        </w:rPr>
        <w:t>[</w:t>
      </w:r>
      <w:hyperlink w:anchor="_ENREF_12" w:tooltip="Lindsay,  #17" w:history="1">
        <w:r w:rsidR="00264E3C">
          <w:rPr>
            <w:noProof/>
          </w:rPr>
          <w:t>12</w:t>
        </w:r>
      </w:hyperlink>
      <w:r w:rsidR="00D336D2">
        <w:rPr>
          <w:noProof/>
        </w:rPr>
        <w:t>]</w:t>
      </w:r>
      <w:r w:rsidR="00D336D2">
        <w:fldChar w:fldCharType="end"/>
      </w:r>
      <w:r w:rsidR="009B46A6">
        <w:t xml:space="preserve"> </w:t>
      </w:r>
      <w:r w:rsidR="457ADA5A">
        <w:t>that describe the flow of mass and energy in the fluid domain.</w:t>
      </w:r>
      <w:r w:rsidR="5DDCBE8B">
        <w:t xml:space="preserve"> The results show that decay heat from the spent fuel induces a natural convection loop in the fluid.</w:t>
      </w:r>
      <w:r w:rsidR="005F175D">
        <w:t xml:space="preserve"> </w:t>
      </w:r>
      <w:r w:rsidR="00A039B8">
        <w:t xml:space="preserve">With these </w:t>
      </w:r>
      <w:r w:rsidR="00390B7B">
        <w:t xml:space="preserve">simple results, the model complexity is </w:t>
      </w:r>
      <w:r w:rsidR="00580609">
        <w:t xml:space="preserve">next increased to </w:t>
      </w:r>
      <w:r w:rsidR="00A42877">
        <w:t xml:space="preserve">simulate fuel in pebble form. </w:t>
      </w:r>
      <w:r w:rsidR="00BA7E05">
        <w:t>To that end,</w:t>
      </w:r>
      <w:r w:rsidR="00357FA0">
        <w:t xml:space="preserve"> points within the </w:t>
      </w:r>
      <w:r w:rsidR="006929F2">
        <w:t xml:space="preserve">spent fuel </w:t>
      </w:r>
      <w:r w:rsidR="007C09DD">
        <w:t>canister</w:t>
      </w:r>
      <w:r w:rsidR="006929F2">
        <w:t xml:space="preserve"> are sampled. </w:t>
      </w:r>
      <w:r w:rsidR="00C44470">
        <w:t>Utilizing the extreme flexibility of MOOSE, p</w:t>
      </w:r>
      <w:r w:rsidR="00BE00E4">
        <w:t>oint</w:t>
      </w:r>
      <w:r w:rsidR="000C0F26">
        <w:t xml:space="preserve"> heat sources are place</w:t>
      </w:r>
      <w:r w:rsidR="003E5189">
        <w:t>d</w:t>
      </w:r>
      <w:r w:rsidR="000C0F26">
        <w:t xml:space="preserve"> at each sample point to </w:t>
      </w:r>
      <w:r w:rsidR="00C40796">
        <w:t>represent the decay heat from</w:t>
      </w:r>
      <w:r w:rsidR="00DA242A">
        <w:t xml:space="preserve"> each fuel pebble.</w:t>
      </w:r>
      <w:r w:rsidR="005A7D45">
        <w:t xml:space="preserve"> To account for the effect </w:t>
      </w:r>
      <w:r w:rsidR="001D2466">
        <w:t xml:space="preserve">that pebble </w:t>
      </w:r>
      <w:r w:rsidR="005B4958">
        <w:t xml:space="preserve">packing has on the gas flow, the porous incompressible </w:t>
      </w:r>
      <w:r w:rsidR="00812532">
        <w:t xml:space="preserve">Navier-Stokes equations are used to model thermal hydraulics in the </w:t>
      </w:r>
      <w:r w:rsidR="00786809">
        <w:t>cask.</w:t>
      </w:r>
      <w:r w:rsidR="00D51712">
        <w:t xml:space="preserve"> Results are shown in </w:t>
      </w:r>
      <w:r w:rsidR="007D0DFB">
        <w:fldChar w:fldCharType="begin"/>
      </w:r>
      <w:r w:rsidR="007D0DFB">
        <w:instrText xml:space="preserve"> REF _Ref136346755 \h </w:instrText>
      </w:r>
      <w:r w:rsidR="007D0DFB">
        <w:fldChar w:fldCharType="separate"/>
      </w:r>
      <w:r w:rsidR="007D0DFB">
        <w:t xml:space="preserve">Figure </w:t>
      </w:r>
      <w:r w:rsidR="007D0DFB">
        <w:rPr>
          <w:noProof/>
        </w:rPr>
        <w:t>11</w:t>
      </w:r>
      <w:r w:rsidR="007D0DFB">
        <w:fldChar w:fldCharType="end"/>
      </w:r>
      <w:r w:rsidR="00C41553">
        <w:fldChar w:fldCharType="begin"/>
      </w:r>
      <w:r w:rsidR="00C41553">
        <w:instrText xml:space="preserve"> REF _Ref136346755 \h </w:instrText>
      </w:r>
      <w:r w:rsidR="00000000">
        <w:fldChar w:fldCharType="separate"/>
      </w:r>
      <w:r w:rsidR="00C41553">
        <w:fldChar w:fldCharType="end"/>
      </w:r>
      <w:r w:rsidR="00A675FC">
        <w:t>.</w:t>
      </w:r>
      <w:r w:rsidR="00EB3266">
        <w:t xml:space="preserve"> Although this</w:t>
      </w:r>
      <w:r w:rsidR="00EE1D16">
        <w:t xml:space="preserve"> simplified</w:t>
      </w:r>
      <w:r w:rsidR="00EB3266">
        <w:t xml:space="preserve"> model does not utilize the </w:t>
      </w:r>
      <w:proofErr w:type="spellStart"/>
      <w:r w:rsidR="00211CD9">
        <w:t>MultiApp</w:t>
      </w:r>
      <w:proofErr w:type="spellEnd"/>
      <w:r w:rsidR="00211CD9">
        <w:t xml:space="preserve"> </w:t>
      </w:r>
      <w:r w:rsidR="005F559C">
        <w:t xml:space="preserve">and Transfer systems, </w:t>
      </w:r>
      <w:r w:rsidR="0008027A">
        <w:t xml:space="preserve">these systems will be needed in the future </w:t>
      </w:r>
      <w:r w:rsidR="007400D7">
        <w:t xml:space="preserve">when coupling </w:t>
      </w:r>
      <w:r w:rsidR="00273653">
        <w:t>neutronics</w:t>
      </w:r>
      <w:r w:rsidR="00C97408">
        <w:t xml:space="preserve"> </w:t>
      </w:r>
      <w:r w:rsidR="00F25858">
        <w:t>to thermal hydraulics.</w:t>
      </w:r>
    </w:p>
    <w:p w14:paraId="115A6027" w14:textId="77777777" w:rsidR="00E817BA" w:rsidRDefault="6926A425" w:rsidP="00B94449">
      <w:pPr>
        <w:pStyle w:val="BodyText"/>
        <w:keepNext/>
        <w:jc w:val="center"/>
      </w:pPr>
      <w:r>
        <w:rPr>
          <w:noProof/>
        </w:rPr>
        <w:drawing>
          <wp:inline distT="0" distB="0" distL="0" distR="0" wp14:anchorId="2AE072DD" wp14:editId="2263CE55">
            <wp:extent cx="2951879" cy="2564445"/>
            <wp:effectExtent l="0" t="0" r="0" b="1270"/>
            <wp:docPr id="1576164167" name="Picture 157616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012731" cy="2617310"/>
                    </a:xfrm>
                    <a:prstGeom prst="rect">
                      <a:avLst/>
                    </a:prstGeom>
                  </pic:spPr>
                </pic:pic>
              </a:graphicData>
            </a:graphic>
          </wp:inline>
        </w:drawing>
      </w:r>
    </w:p>
    <w:p w14:paraId="27A830D2" w14:textId="2A05AD49" w:rsidR="6926A425" w:rsidRDefault="00E817BA" w:rsidP="00BA45BC">
      <w:pPr>
        <w:pStyle w:val="Caption"/>
        <w:jc w:val="center"/>
      </w:pPr>
      <w:bookmarkStart w:id="15" w:name="_Ref136344430"/>
      <w:r>
        <w:t xml:space="preserve">Figure </w:t>
      </w:r>
      <w:fldSimple w:instr=" SEQ Figure \* ARABIC ">
        <w:r w:rsidR="00823398">
          <w:rPr>
            <w:noProof/>
          </w:rPr>
          <w:t>9</w:t>
        </w:r>
      </w:fldSimple>
      <w:bookmarkEnd w:id="15"/>
      <w:r>
        <w:t>. Convection loop around spent fuel rods (2D).</w:t>
      </w:r>
    </w:p>
    <w:p w14:paraId="4301F970" w14:textId="77777777" w:rsidR="00E817BA" w:rsidRDefault="6926A425" w:rsidP="00890DCA">
      <w:pPr>
        <w:pStyle w:val="BodyText"/>
        <w:keepNext/>
        <w:jc w:val="center"/>
      </w:pPr>
      <w:r>
        <w:rPr>
          <w:noProof/>
        </w:rPr>
        <w:lastRenderedPageBreak/>
        <w:drawing>
          <wp:inline distT="0" distB="0" distL="0" distR="0" wp14:anchorId="07D5971F" wp14:editId="6405FEE1">
            <wp:extent cx="2441808" cy="3100709"/>
            <wp:effectExtent l="0" t="0" r="0" b="0"/>
            <wp:docPr id="2135310460" name="Picture 2135310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519432" cy="3199280"/>
                    </a:xfrm>
                    <a:prstGeom prst="rect">
                      <a:avLst/>
                    </a:prstGeom>
                  </pic:spPr>
                </pic:pic>
              </a:graphicData>
            </a:graphic>
          </wp:inline>
        </w:drawing>
      </w:r>
    </w:p>
    <w:p w14:paraId="02E4BBBF" w14:textId="6F385FC9" w:rsidR="6926A425" w:rsidRDefault="00E817BA" w:rsidP="00BA45BC">
      <w:pPr>
        <w:pStyle w:val="Caption"/>
        <w:jc w:val="center"/>
      </w:pPr>
      <w:bookmarkStart w:id="16" w:name="_Ref136344474"/>
      <w:r>
        <w:t xml:space="preserve">Figure </w:t>
      </w:r>
      <w:fldSimple w:instr=" SEQ Figure \* ARABIC ">
        <w:r w:rsidR="00823398">
          <w:rPr>
            <w:noProof/>
          </w:rPr>
          <w:t>10</w:t>
        </w:r>
      </w:fldSimple>
      <w:bookmarkEnd w:id="16"/>
      <w:r>
        <w:t>. Convection loop around spent fuel rods (3D).</w:t>
      </w:r>
    </w:p>
    <w:p w14:paraId="33D3F3E9" w14:textId="77777777" w:rsidR="00C15739" w:rsidRDefault="6BA0E193" w:rsidP="00C15739">
      <w:pPr>
        <w:pStyle w:val="BodyText"/>
        <w:keepNext/>
      </w:pPr>
      <w:r>
        <w:rPr>
          <w:noProof/>
        </w:rPr>
        <w:drawing>
          <wp:inline distT="0" distB="0" distL="0" distR="0" wp14:anchorId="5C338E60" wp14:editId="5434927E">
            <wp:extent cx="1766512" cy="5903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50AE50EB-32B5-7A24-DC66-B4E62B61DA20}"/>
                        </a:ext>
                      </a:extLst>
                    </a:blip>
                    <a:stretch>
                      <a:fillRect/>
                    </a:stretch>
                  </pic:blipFill>
                  <pic:spPr>
                    <a:xfrm rot="5400000">
                      <a:off x="0" y="0"/>
                      <a:ext cx="1778385" cy="5942765"/>
                    </a:xfrm>
                    <a:prstGeom prst="rect">
                      <a:avLst/>
                    </a:prstGeom>
                  </pic:spPr>
                </pic:pic>
              </a:graphicData>
            </a:graphic>
          </wp:inline>
        </w:drawing>
      </w:r>
    </w:p>
    <w:p w14:paraId="4077F996" w14:textId="7D20B6FE" w:rsidR="00B7483A" w:rsidRDefault="00C15739" w:rsidP="00AC5BDF">
      <w:pPr>
        <w:pStyle w:val="Caption"/>
      </w:pPr>
      <w:bookmarkStart w:id="17" w:name="_Ref136346755"/>
      <w:r>
        <w:t xml:space="preserve">Figure </w:t>
      </w:r>
      <w:fldSimple w:instr=" SEQ Figure \* ARABIC ">
        <w:r w:rsidR="00823398">
          <w:rPr>
            <w:noProof/>
          </w:rPr>
          <w:t>11</w:t>
        </w:r>
      </w:fldSimple>
      <w:bookmarkEnd w:id="17"/>
      <w:r>
        <w:t xml:space="preserve">. </w:t>
      </w:r>
      <w:r w:rsidRPr="00053DDD">
        <w:t>2D axisymmetric porous flow cask simulation using 2,000 randomly placed pebbles as source terms</w:t>
      </w:r>
      <w:r>
        <w:t>.</w:t>
      </w:r>
    </w:p>
    <w:p w14:paraId="45FF61B3" w14:textId="15825714" w:rsidR="00DC25E0" w:rsidRDefault="00600A46" w:rsidP="006A628C">
      <w:pPr>
        <w:pStyle w:val="BodyText"/>
      </w:pPr>
      <w:r>
        <w:t xml:space="preserve">These preliminary heat generation and flow results </w:t>
      </w:r>
      <w:r w:rsidR="00D17D5C">
        <w:t>are only the first steps towards a high-fidelity, multiscale, multiphysics simulation of</w:t>
      </w:r>
      <w:r w:rsidR="00301C30">
        <w:t xml:space="preserve"> the internal state of canisters/casks.  The next steps are to incorporate the </w:t>
      </w:r>
      <w:r w:rsidR="00935765">
        <w:t>isotopic information from the high-fidelity burn-up calculations, neutronics</w:t>
      </w:r>
      <w:r w:rsidR="00001DEF">
        <w:t>, further depletion, three-dimensional effects, energy movement through the system and to the</w:t>
      </w:r>
      <w:r w:rsidR="00535675">
        <w:t xml:space="preserve"> surrounding geological material</w:t>
      </w:r>
      <w:r w:rsidR="00001DEF">
        <w:t>, and ultimately coupling to the larger geological repository</w:t>
      </w:r>
      <w:r w:rsidR="00535675">
        <w:t xml:space="preserve"> calculation.  By the end of the </w:t>
      </w:r>
      <w:proofErr w:type="gramStart"/>
      <w:r w:rsidR="00535675">
        <w:t>project</w:t>
      </w:r>
      <w:proofErr w:type="gramEnd"/>
      <w:r w:rsidR="00535675">
        <w:t xml:space="preserve"> we will be embedding hundreds of these high-fidelity calculations within </w:t>
      </w:r>
      <w:r w:rsidR="00041601">
        <w:t>field-scale geological repository calculations for multiscale simulation of repository performance.</w:t>
      </w:r>
      <w:r w:rsidR="00001DEF">
        <w:t xml:space="preserve"> </w:t>
      </w:r>
    </w:p>
    <w:p w14:paraId="05209779" w14:textId="2FCD26F9" w:rsidR="00500C7A" w:rsidRPr="00DC25E0" w:rsidRDefault="00500C7A" w:rsidP="006A628C">
      <w:pPr>
        <w:pStyle w:val="BodyText"/>
      </w:pPr>
      <w:r>
        <w:t>Next year, the output from the G</w:t>
      </w:r>
      <w:r w:rsidRPr="00651EC0">
        <w:t>PBR200</w:t>
      </w:r>
      <w:r>
        <w:t xml:space="preserve"> simulation will be used as input for the storage cask model instead of relying on arbitrary placeholders. This entails using the isotopic composition of the depleted pebble-fuel as a material definition to compute decay heat via a neutronics (radiation transport) calculation. The resulting decay heat will be used as a source term in the cask thermal hydraulics </w:t>
      </w:r>
      <w:r>
        <w:lastRenderedPageBreak/>
        <w:t xml:space="preserve">simulation. Because neutronics are strongly affected by material properties called cross sections, and cross sections are strongly affected by material temperature, the neutronics and thermal hydraulics aspects of the cask must be solved iteratively until the cross sections and temperatures converge to a consistent solution. This physics coupling will be accomplished using the </w:t>
      </w:r>
      <w:proofErr w:type="spellStart"/>
      <w:r>
        <w:t>MultiApp</w:t>
      </w:r>
      <w:proofErr w:type="spellEnd"/>
      <w:r>
        <w:t xml:space="preserve"> and Transfe</w:t>
      </w:r>
      <w:r w:rsidR="00064FE0">
        <w:t>r</w:t>
      </w:r>
      <w:r>
        <w:t xml:space="preserve"> systems. Once complete, the results of the cask simulations can be used as input to the geological repository simulation.</w:t>
      </w:r>
    </w:p>
    <w:p w14:paraId="2972458D" w14:textId="1F1F598E" w:rsidR="006328EF" w:rsidRDefault="006328EF" w:rsidP="006A628C">
      <w:pPr>
        <w:pStyle w:val="BodyText"/>
        <w:rPr>
          <w:b/>
          <w:bCs/>
        </w:rPr>
      </w:pPr>
      <w:r w:rsidRPr="47A4D6F3">
        <w:rPr>
          <w:b/>
          <w:bCs/>
        </w:rPr>
        <w:t xml:space="preserve">Geological </w:t>
      </w:r>
      <w:r w:rsidR="009C78A3">
        <w:rPr>
          <w:b/>
          <w:bCs/>
        </w:rPr>
        <w:t xml:space="preserve">Reactive Transport </w:t>
      </w:r>
      <w:r w:rsidRPr="47A4D6F3">
        <w:rPr>
          <w:b/>
          <w:bCs/>
        </w:rPr>
        <w:t>Simulation</w:t>
      </w:r>
    </w:p>
    <w:p w14:paraId="63AFE80B" w14:textId="6849E07D" w:rsidR="006328EF" w:rsidRPr="006328EF" w:rsidRDefault="2CF34CE6" w:rsidP="00B81093">
      <w:pPr>
        <w:pStyle w:val="BodyText"/>
      </w:pPr>
      <w:r w:rsidRPr="47A4D6F3">
        <w:t>Combining natural and engineered materials, a multiple barrier system is employed</w:t>
      </w:r>
      <w:r w:rsidR="00A956B6">
        <w:t xml:space="preserve"> within a geological repository</w:t>
      </w:r>
      <w:r w:rsidRPr="47A4D6F3">
        <w:t xml:space="preserve"> to </w:t>
      </w:r>
      <w:r w:rsidR="00F04629">
        <w:t>retain spent fuel and fission products</w:t>
      </w:r>
      <w:r w:rsidRPr="47A4D6F3">
        <w:t xml:space="preserve">. </w:t>
      </w:r>
      <w:r w:rsidR="002C7797">
        <w:t>Within this system, r</w:t>
      </w:r>
      <w:r w:rsidRPr="47A4D6F3">
        <w:t xml:space="preserve">eactive transport models (RTMs) play a vital role in understanding and assessing the coupling of thermal, hydrological, and geochemical processes within these containment barriers, which must withstand a range of temperatures and geochemical conditions while maintaining their integrity for millions of years. RTMs enable the evaluation of future repository behavior through sensitivity analyses and scenario modeling of various disposal subsystems. The containment of radioactive elements relies upon both a "near-field" engineered barrier and a "far-field" rock that is poorly conducive to radionuclide migration </w:t>
      </w:r>
      <w:r w:rsidR="00FE4E9D">
        <w:fldChar w:fldCharType="begin"/>
      </w:r>
      <w:r w:rsidR="00FE4E9D">
        <w:instrText xml:space="preserve"> ADDIN EN.CITE &lt;EndNote&gt;&lt;Cite&gt;&lt;Author&gt;Ewing&lt;/Author&gt;&lt;Year&gt;2016&lt;/Year&gt;&lt;RecNum&gt;18&lt;/RecNum&gt;&lt;DisplayText&gt;[13]&lt;/DisplayText&gt;&lt;record&gt;&lt;rec-number&gt;18&lt;/rec-number&gt;&lt;foreign-keys&gt;&lt;key app="EN" db-id="p5x5rzes69202nezavnxp0aus2r05vts99dz" timestamp="1685567074"&gt;18&lt;/key&gt;&lt;/foreign-keys&gt;&lt;ref-type name="Journal Article"&gt;17&lt;/ref-type&gt;&lt;contributors&gt;&lt;authors&gt;&lt;author&gt;Ewing, Rodney C&lt;/author&gt;&lt;author&gt;Whittleston, Robert A&lt;/author&gt;&lt;author&gt;Yardley, Bruce WD&lt;/author&gt;&lt;/authors&gt;&lt;/contributors&gt;&lt;titles&gt;&lt;title&gt;Geological disposal of nuclear waste: a primer&lt;/title&gt;&lt;secondary-title&gt;Elements&lt;/secondary-title&gt;&lt;/titles&gt;&lt;periodical&gt;&lt;full-title&gt;Elements&lt;/full-title&gt;&lt;/periodical&gt;&lt;pages&gt;233-237&lt;/pages&gt;&lt;volume&gt;12&lt;/volume&gt;&lt;number&gt;4&lt;/number&gt;&lt;dates&gt;&lt;year&gt;2016&lt;/year&gt;&lt;/dates&gt;&lt;isbn&gt;1811-5209&lt;/isbn&gt;&lt;urls&gt;&lt;/urls&gt;&lt;/record&gt;&lt;/Cite&gt;&lt;/EndNote&gt;</w:instrText>
      </w:r>
      <w:r w:rsidR="00FE4E9D">
        <w:fldChar w:fldCharType="separate"/>
      </w:r>
      <w:r w:rsidR="00FE4E9D">
        <w:rPr>
          <w:noProof/>
        </w:rPr>
        <w:t>[</w:t>
      </w:r>
      <w:hyperlink w:anchor="_ENREF_13" w:tooltip="Ewing, 2016 #18" w:history="1">
        <w:r w:rsidR="00264E3C">
          <w:rPr>
            <w:noProof/>
          </w:rPr>
          <w:t>13</w:t>
        </w:r>
      </w:hyperlink>
      <w:r w:rsidR="00FE4E9D">
        <w:rPr>
          <w:noProof/>
        </w:rPr>
        <w:t>]</w:t>
      </w:r>
      <w:r w:rsidR="00FE4E9D">
        <w:fldChar w:fldCharType="end"/>
      </w:r>
      <w:r w:rsidRPr="47A4D6F3">
        <w:t>.</w:t>
      </w:r>
      <w:r w:rsidR="007F0779">
        <w:t xml:space="preserve">  This year, in collaboration with University of Texas, Austin (UT), we </w:t>
      </w:r>
      <w:r w:rsidR="0040583C">
        <w:t xml:space="preserve">began development of a detailed RTM that will form </w:t>
      </w:r>
      <w:r w:rsidR="005A5217">
        <w:t>an important aspect</w:t>
      </w:r>
      <w:r w:rsidR="0040583C">
        <w:t xml:space="preserve"> of </w:t>
      </w:r>
      <w:r w:rsidR="00E01B43">
        <w:t>our field-scale repository models.</w:t>
      </w:r>
    </w:p>
    <w:p w14:paraId="1C6F36DD" w14:textId="77D68F5C" w:rsidR="006328EF" w:rsidRPr="006328EF" w:rsidRDefault="00160D54" w:rsidP="00B81093">
      <w:pPr>
        <w:pStyle w:val="BodyText"/>
      </w:pPr>
      <w:r>
        <w:t>As explained above, n</w:t>
      </w:r>
      <w:r w:rsidR="2CF34CE6" w:rsidRPr="47A4D6F3">
        <w:t>uclear waste is sealed in metallic canisters</w:t>
      </w:r>
      <w:r>
        <w:t>, with the ultimate goal of</w:t>
      </w:r>
      <w:r w:rsidR="2CF34CE6" w:rsidRPr="47A4D6F3">
        <w:t xml:space="preserve"> delay</w:t>
      </w:r>
      <w:r>
        <w:t>ing</w:t>
      </w:r>
      <w:r w:rsidR="2CF34CE6" w:rsidRPr="47A4D6F3">
        <w:t xml:space="preserve"> groundwater contact</w:t>
      </w:r>
      <w:r w:rsidR="00706C63">
        <w:t xml:space="preserve"> with the fuel and fission products</w:t>
      </w:r>
      <w:r w:rsidR="2CF34CE6" w:rsidRPr="47A4D6F3">
        <w:t xml:space="preserve"> </w:t>
      </w:r>
      <w:r w:rsidR="00056916">
        <w:fldChar w:fldCharType="begin"/>
      </w:r>
      <w:r w:rsidR="00056916">
        <w:instrText xml:space="preserve"> ADDIN EN.CITE &lt;EndNote&gt;&lt;Cite&gt;&lt;Author&gt;De Windt&lt;/Author&gt;&lt;Year&gt;2019&lt;/Year&gt;&lt;RecNum&gt;19&lt;/RecNum&gt;&lt;DisplayText&gt;[14]&lt;/DisplayText&gt;&lt;record&gt;&lt;rec-number&gt;19&lt;/rec-number&gt;&lt;foreign-keys&gt;&lt;key app="EN" db-id="p5x5rzes69202nezavnxp0aus2r05vts99dz" timestamp="1685567149"&gt;19&lt;/key&gt;&lt;/foreign-keys&gt;&lt;ref-type name="Journal Article"&gt;17&lt;/ref-type&gt;&lt;contributors&gt;&lt;authors&gt;&lt;author&gt;De Windt, Laurent&lt;/author&gt;&lt;author&gt;Spycher, Nicolas F&lt;/author&gt;&lt;/authors&gt;&lt;/contributors&gt;&lt;titles&gt;&lt;title&gt;Reactive transport modeling: a key performance assessment tool for the geologic disposal of nuclear waste&lt;/title&gt;&lt;secondary-title&gt;Elements: An International Magazine of Mineralogy, Geochemistry, and Petrology&lt;/secondary-title&gt;&lt;/titles&gt;&lt;periodical&gt;&lt;full-title&gt;Elements: An International Magazine of Mineralogy, Geochemistry, and Petrology&lt;/full-title&gt;&lt;/periodical&gt;&lt;pages&gt;99-102&lt;/pages&gt;&lt;volume&gt;15&lt;/volume&gt;&lt;number&gt;2&lt;/number&gt;&lt;dates&gt;&lt;year&gt;2019&lt;/year&gt;&lt;/dates&gt;&lt;isbn&gt;1811-5217&lt;/isbn&gt;&lt;urls&gt;&lt;/urls&gt;&lt;/record&gt;&lt;/Cite&gt;&lt;/EndNote&gt;</w:instrText>
      </w:r>
      <w:r w:rsidR="00056916">
        <w:fldChar w:fldCharType="separate"/>
      </w:r>
      <w:r w:rsidR="00056916">
        <w:rPr>
          <w:noProof/>
        </w:rPr>
        <w:t>[</w:t>
      </w:r>
      <w:hyperlink w:anchor="_ENREF_14" w:tooltip="De Windt, 2019 #19" w:history="1">
        <w:r w:rsidR="00264E3C">
          <w:rPr>
            <w:noProof/>
          </w:rPr>
          <w:t>14</w:t>
        </w:r>
      </w:hyperlink>
      <w:r w:rsidR="00056916">
        <w:rPr>
          <w:noProof/>
        </w:rPr>
        <w:t>]</w:t>
      </w:r>
      <w:r w:rsidR="00056916">
        <w:fldChar w:fldCharType="end"/>
      </w:r>
      <w:r w:rsidR="2CF34CE6" w:rsidRPr="47A4D6F3">
        <w:t xml:space="preserve">. These canisters are typically surrounded by bentonite and/or cementitious buffers, </w:t>
      </w:r>
      <w:r w:rsidR="00706C63">
        <w:t>with</w:t>
      </w:r>
      <w:r w:rsidR="2CF34CE6" w:rsidRPr="47A4D6F3">
        <w:t xml:space="preserve"> the surrounding geological formation inhibits the transport of contaminants away from the repository. The multiple barriers are designed to hydrologically contain the waste using low-permeability materials and/or chemically contain it using properties that favor the immobilization of radionuclides. Immobilization can be ensured by employing high sorption capacity materials or by creating chemically reduced conditions that minimize the transport of most actinides. These stringent containment measures allow radioactive isotopes to decay as much as possible before potential mobilization could occur. </w:t>
      </w:r>
      <w:r w:rsidR="0054294E">
        <w:fldChar w:fldCharType="begin"/>
      </w:r>
      <w:r w:rsidR="0054294E">
        <w:instrText xml:space="preserve"> REF _Ref136378898 \h </w:instrText>
      </w:r>
      <w:r w:rsidR="0054294E">
        <w:fldChar w:fldCharType="separate"/>
      </w:r>
      <w:r w:rsidR="0054294E">
        <w:t xml:space="preserve">Figure </w:t>
      </w:r>
      <w:r w:rsidR="0054294E">
        <w:rPr>
          <w:noProof/>
        </w:rPr>
        <w:t>12</w:t>
      </w:r>
      <w:r w:rsidR="0054294E">
        <w:fldChar w:fldCharType="end"/>
      </w:r>
      <w:r w:rsidR="0054294E">
        <w:t xml:space="preserve"> </w:t>
      </w:r>
      <w:r w:rsidR="2CF34CE6" w:rsidRPr="47A4D6F3">
        <w:t>depicts a comprehensive multiple barrier system, commonly utilized in geological nuclear waste repositories. The illustration encompasses various levels of design, from the fundamental canister design to the more complex tunnel and overall repository design, which together serve to minimize the potential for radioactive waste release into the environment. This system operates across multiple scales and is a crucial component of performance assessment in nuclear waste management.</w:t>
      </w:r>
    </w:p>
    <w:tbl>
      <w:tblPr>
        <w:tblStyle w:val="TableGrid"/>
        <w:tblW w:w="0" w:type="auto"/>
        <w:tblLayout w:type="fixed"/>
        <w:tblLook w:val="04A0" w:firstRow="1" w:lastRow="0" w:firstColumn="1" w:lastColumn="0" w:noHBand="0" w:noVBand="1"/>
      </w:tblPr>
      <w:tblGrid>
        <w:gridCol w:w="9360"/>
      </w:tblGrid>
      <w:tr w:rsidR="47A4D6F3" w14:paraId="30ECD56C" w14:textId="77777777" w:rsidTr="47A4D6F3">
        <w:trPr>
          <w:trHeight w:val="300"/>
        </w:trPr>
        <w:tc>
          <w:tcPr>
            <w:tcW w:w="9360" w:type="dxa"/>
            <w:tcBorders>
              <w:top w:val="nil"/>
              <w:left w:val="nil"/>
              <w:bottom w:val="nil"/>
              <w:right w:val="nil"/>
            </w:tcBorders>
            <w:tcMar>
              <w:left w:w="105" w:type="dxa"/>
              <w:right w:w="105" w:type="dxa"/>
            </w:tcMar>
          </w:tcPr>
          <w:p w14:paraId="3A7F36B8" w14:textId="77777777" w:rsidR="00823398" w:rsidRDefault="47A4D6F3" w:rsidP="00823398">
            <w:pPr>
              <w:keepNext/>
              <w:spacing w:before="240" w:after="120" w:line="240" w:lineRule="atLeast"/>
              <w:ind w:left="-378" w:right="-720"/>
              <w:jc w:val="center"/>
            </w:pPr>
            <w:r>
              <w:rPr>
                <w:noProof/>
              </w:rPr>
              <w:lastRenderedPageBreak/>
              <w:drawing>
                <wp:inline distT="0" distB="0" distL="0" distR="0" wp14:anchorId="071C7721" wp14:editId="0B055CBC">
                  <wp:extent cx="4194355" cy="1505666"/>
                  <wp:effectExtent l="0" t="0" r="0" b="0"/>
                  <wp:docPr id="1258686335" name="Picture 125868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4022" cy="1516316"/>
                          </a:xfrm>
                          <a:prstGeom prst="rect">
                            <a:avLst/>
                          </a:prstGeom>
                        </pic:spPr>
                      </pic:pic>
                    </a:graphicData>
                  </a:graphic>
                </wp:inline>
              </w:drawing>
            </w:r>
          </w:p>
          <w:p w14:paraId="3D62F315" w14:textId="2ECA22D9" w:rsidR="00823398" w:rsidRDefault="00823398" w:rsidP="00823398">
            <w:pPr>
              <w:pStyle w:val="Caption"/>
              <w:jc w:val="center"/>
            </w:pPr>
            <w:bookmarkStart w:id="18" w:name="_Ref136378898"/>
            <w:r>
              <w:t xml:space="preserve">Figure </w:t>
            </w:r>
            <w:fldSimple w:instr=" SEQ Figure \* ARABIC ">
              <w:r>
                <w:rPr>
                  <w:noProof/>
                </w:rPr>
                <w:t>12</w:t>
              </w:r>
            </w:fldSimple>
            <w:bookmarkEnd w:id="18"/>
            <w:r>
              <w:t xml:space="preserve">. </w:t>
            </w:r>
            <w:r w:rsidRPr="00BA0B04">
              <w:t>Multiple barrier system for geologic nuclear waste repositories.</w:t>
            </w:r>
          </w:p>
          <w:p w14:paraId="6042233B" w14:textId="1BA24008" w:rsidR="47A4D6F3" w:rsidRDefault="47A4D6F3" w:rsidP="47A4D6F3">
            <w:pPr>
              <w:spacing w:before="240" w:after="120" w:line="240" w:lineRule="atLeast"/>
              <w:ind w:left="-378" w:right="-720"/>
              <w:jc w:val="center"/>
              <w:rPr>
                <w:sz w:val="24"/>
              </w:rPr>
            </w:pPr>
          </w:p>
        </w:tc>
      </w:tr>
    </w:tbl>
    <w:p w14:paraId="67528361" w14:textId="0CDB2745" w:rsidR="006328EF" w:rsidRPr="006328EF" w:rsidRDefault="006328EF" w:rsidP="47A4D6F3">
      <w:pPr>
        <w:keepNext/>
        <w:keepLines/>
        <w:spacing w:before="40"/>
        <w:ind w:right="-720"/>
        <w:rPr>
          <w:color w:val="000000" w:themeColor="text1"/>
          <w:sz w:val="24"/>
        </w:rPr>
      </w:pPr>
    </w:p>
    <w:p w14:paraId="79E5A051" w14:textId="0CDB2745" w:rsidR="006328EF" w:rsidRPr="006328EF" w:rsidRDefault="006328EF" w:rsidP="47A4D6F3">
      <w:pPr>
        <w:spacing w:after="120" w:line="240" w:lineRule="atLeast"/>
        <w:rPr>
          <w:rFonts w:ascii="Georgia" w:eastAsia="Georgia" w:hAnsi="Georgia" w:cs="Georgia"/>
          <w:szCs w:val="22"/>
        </w:rPr>
      </w:pPr>
    </w:p>
    <w:p w14:paraId="212BB39D" w14:textId="10BB705C" w:rsidR="006328EF" w:rsidRPr="00F86099" w:rsidRDefault="2CF34CE6" w:rsidP="00522887">
      <w:pPr>
        <w:pStyle w:val="BodyText"/>
        <w:rPr>
          <w:b/>
          <w:bCs/>
        </w:rPr>
      </w:pPr>
      <w:r w:rsidRPr="00F86099">
        <w:rPr>
          <w:b/>
          <w:bCs/>
        </w:rPr>
        <w:t>Nuclear Waste Disposal Modeling</w:t>
      </w:r>
    </w:p>
    <w:p w14:paraId="7DA8E559" w14:textId="0A9612AA" w:rsidR="006328EF" w:rsidRPr="006328EF" w:rsidRDefault="2CF34CE6" w:rsidP="00522887">
      <w:pPr>
        <w:pStyle w:val="BodyText"/>
        <w:rPr>
          <w:sz w:val="24"/>
        </w:rPr>
      </w:pPr>
      <w:r w:rsidRPr="47A4D6F3">
        <w:rPr>
          <w:sz w:val="24"/>
        </w:rPr>
        <w:t>Multiphysics modeling in nuclear waste disposal (NWD) management explores complex interactions of geochemical transport, fluid</w:t>
      </w:r>
      <w:r w:rsidR="00C612B6">
        <w:rPr>
          <w:sz w:val="24"/>
        </w:rPr>
        <w:t>-</w:t>
      </w:r>
      <w:r w:rsidRPr="47A4D6F3">
        <w:rPr>
          <w:sz w:val="24"/>
        </w:rPr>
        <w:t>flow, geomechanics, and energy balance. Advanced multi</w:t>
      </w:r>
      <w:r w:rsidR="00D3058E">
        <w:rPr>
          <w:sz w:val="24"/>
        </w:rPr>
        <w:t>-</w:t>
      </w:r>
      <w:r w:rsidRPr="47A4D6F3">
        <w:rPr>
          <w:sz w:val="24"/>
        </w:rPr>
        <w:t>region models enhance the understanding of advective and diffusive mass transfer processes</w:t>
      </w:r>
      <w:r w:rsidR="00301173">
        <w:rPr>
          <w:sz w:val="24"/>
        </w:rPr>
        <w:t xml:space="preserve">. </w:t>
      </w:r>
      <w:r w:rsidR="003A11E5">
        <w:rPr>
          <w:sz w:val="24"/>
        </w:rPr>
        <w:t>As developed above, f</w:t>
      </w:r>
      <w:r w:rsidRPr="47A4D6F3">
        <w:rPr>
          <w:sz w:val="24"/>
        </w:rPr>
        <w:t xml:space="preserve">luid dynamics insights inform containment strategies, while </w:t>
      </w:r>
      <w:proofErr w:type="spellStart"/>
      <w:r w:rsidRPr="47A4D6F3">
        <w:rPr>
          <w:sz w:val="24"/>
        </w:rPr>
        <w:t>geomechanical</w:t>
      </w:r>
      <w:proofErr w:type="spellEnd"/>
      <w:r w:rsidRPr="47A4D6F3">
        <w:rPr>
          <w:sz w:val="24"/>
        </w:rPr>
        <w:t xml:space="preserve"> modeling aids in evaluating site stability and waste transport</w:t>
      </w:r>
      <w:r w:rsidR="009948A7">
        <w:rPr>
          <w:sz w:val="24"/>
        </w:rPr>
        <w:t xml:space="preserve">. </w:t>
      </w:r>
      <w:r w:rsidRPr="47A4D6F3">
        <w:rPr>
          <w:sz w:val="24"/>
        </w:rPr>
        <w:t>Energy balance modeling</w:t>
      </w:r>
      <w:r w:rsidR="005103AD">
        <w:rPr>
          <w:sz w:val="24"/>
        </w:rPr>
        <w:t>, such as the detailed/canister cask models developed by this project,</w:t>
      </w:r>
      <w:r w:rsidRPr="47A4D6F3">
        <w:rPr>
          <w:sz w:val="24"/>
        </w:rPr>
        <w:t xml:space="preserve"> impacts waste behavior and geological formations.</w:t>
      </w:r>
      <w:r w:rsidR="007A3B9B">
        <w:rPr>
          <w:sz w:val="24"/>
        </w:rPr>
        <w:t xml:space="preserve"> </w:t>
      </w:r>
      <w:r w:rsidRPr="47A4D6F3">
        <w:rPr>
          <w:sz w:val="24"/>
        </w:rPr>
        <w:t>By incorporating high-performance computing and numerical methods, MOOSE significantly improves prediction accuracy and enables more effective groundwater protection and contaminant remediation strategies. The collaborative research effort between the University of Texas at Austin (UT</w:t>
      </w:r>
      <w:r w:rsidR="00CE5912">
        <w:rPr>
          <w:sz w:val="24"/>
        </w:rPr>
        <w:t xml:space="preserve"> </w:t>
      </w:r>
      <w:r w:rsidRPr="47A4D6F3">
        <w:rPr>
          <w:sz w:val="24"/>
        </w:rPr>
        <w:t>Austin) and Idaho National Laboratory (INL) focuses on the development of a comprehensive multiphysics simulation for NWD. The primary objective is to establish a MOOSE-based application designed for accurate performance evaluation of geologic disposal of nuclear waste. This includes considering the intricacies of thermal-hydro-mechanical-chemical (THMC) processes. The collaboration's main goals encompass:</w:t>
      </w:r>
    </w:p>
    <w:p w14:paraId="37EE74FA" w14:textId="0CDB2745" w:rsidR="006328EF" w:rsidRPr="006328EF" w:rsidRDefault="2CF34CE6" w:rsidP="00C64AA1">
      <w:pPr>
        <w:pStyle w:val="BodyText"/>
        <w:numPr>
          <w:ilvl w:val="0"/>
          <w:numId w:val="49"/>
        </w:numPr>
        <w:rPr>
          <w:sz w:val="24"/>
        </w:rPr>
      </w:pPr>
      <w:r w:rsidRPr="47A4D6F3">
        <w:rPr>
          <w:sz w:val="24"/>
        </w:rPr>
        <w:t>Constructing the governing physics for the RTMs imperative for waste disposal multiphysics.</w:t>
      </w:r>
    </w:p>
    <w:p w14:paraId="176204DC" w14:textId="7A7141B5" w:rsidR="006328EF" w:rsidRPr="006328EF" w:rsidRDefault="2CF34CE6" w:rsidP="00C64AA1">
      <w:pPr>
        <w:pStyle w:val="BodyText"/>
        <w:numPr>
          <w:ilvl w:val="0"/>
          <w:numId w:val="49"/>
        </w:numPr>
        <w:rPr>
          <w:sz w:val="24"/>
        </w:rPr>
      </w:pPr>
      <w:r w:rsidRPr="47A4D6F3">
        <w:rPr>
          <w:sz w:val="24"/>
        </w:rPr>
        <w:t xml:space="preserve">Implementing effective formulation and discretization schemes, e.g., enriched </w:t>
      </w:r>
      <w:proofErr w:type="spellStart"/>
      <w:r w:rsidRPr="47A4D6F3">
        <w:rPr>
          <w:sz w:val="24"/>
        </w:rPr>
        <w:t>Galerkin</w:t>
      </w:r>
      <w:proofErr w:type="spellEnd"/>
      <w:r w:rsidRPr="47A4D6F3">
        <w:rPr>
          <w:sz w:val="24"/>
        </w:rPr>
        <w:t xml:space="preserve"> (EG) and the modified method of characteristics (MMOC), for flow energy and transport equations, ensuring mass and energy conservation</w:t>
      </w:r>
      <w:r w:rsidR="00264C10">
        <w:rPr>
          <w:sz w:val="24"/>
        </w:rPr>
        <w:t xml:space="preserve"> </w:t>
      </w:r>
      <w:r w:rsidR="00FF1766">
        <w:rPr>
          <w:sz w:val="24"/>
        </w:rPr>
        <w:fldChar w:fldCharType="begin"/>
      </w:r>
      <w:r w:rsidR="00FF1766">
        <w:rPr>
          <w:sz w:val="24"/>
        </w:rPr>
        <w:instrText xml:space="preserve"> ADDIN EN.CITE &lt;EndNote&gt;&lt;Cite&gt;&lt;Author&gt;Lee&lt;/Author&gt;&lt;Year&gt;2016&lt;/Year&gt;&lt;RecNum&gt;20&lt;/RecNum&gt;&lt;DisplayText&gt;[15, 16]&lt;/DisplayText&gt;&lt;record&gt;&lt;rec-number&gt;20&lt;/rec-number&gt;&lt;foreign-keys&gt;&lt;key app="EN" db-id="p5x5rzes69202nezavnxp0aus2r05vts99dz" timestamp="1685567488"&gt;20&lt;/key&gt;&lt;/foreign-keys&gt;&lt;ref-type name="Journal Article"&gt;17&lt;/ref-type&gt;&lt;contributors&gt;&lt;authors&gt;&lt;author&gt;Lee, Sanghyun&lt;/author&gt;&lt;author&gt;Lee, Young-Ju&lt;/author&gt;&lt;author&gt;Wheeler, Mary F&lt;/author&gt;&lt;/authors&gt;&lt;/contributors&gt;&lt;titles&gt;&lt;title&gt;A locally conservative enriched Galerkin approximation and efficient solver for elliptic and parabolic problems&lt;/title&gt;&lt;secondary-title&gt;SIAM Journal on Scientific Computing&lt;/secondary-title&gt;&lt;/titles&gt;&lt;periodical&gt;&lt;full-title&gt;SIAM Journal on Scientific Computing&lt;/full-title&gt;&lt;/periodical&gt;&lt;pages&gt;A1404-A1429&lt;/pages&gt;&lt;volume&gt;38&lt;/volume&gt;&lt;number&gt;3&lt;/number&gt;&lt;dates&gt;&lt;year&gt;2016&lt;/year&gt;&lt;/dates&gt;&lt;isbn&gt;1064-8275&lt;/isbn&gt;&lt;urls&gt;&lt;/urls&gt;&lt;/record&gt;&lt;/Cite&gt;&lt;Cite&gt;&lt;Author&gt;Almetwally&lt;/Author&gt;&lt;Year&gt;2023&lt;/Year&gt;&lt;RecNum&gt;21&lt;/RecNum&gt;&lt;record&gt;&lt;rec-number&gt;21&lt;/rec-number&gt;&lt;foreign-keys&gt;&lt;key app="EN" db-id="p5x5rzes69202nezavnxp0aus2r05vts99dz" timestamp="1685567605"&gt;21&lt;/key&gt;&lt;/foreign-keys&gt;&lt;ref-type name="Conference Proceedings"&gt;10&lt;/ref-type&gt;&lt;contributors&gt;&lt;authors&gt;&lt;author&gt;Almetwally, Ahmed G&lt;/author&gt;&lt;author&gt;Podgorney, Robert&lt;/author&gt;&lt;author&gt;Wheeler, Mary F&lt;/author&gt;&lt;/authors&gt;&lt;/contributors&gt;&lt;titles&gt;&lt;title&gt;Using Enriched Galerkin as an Energy and Mass Conservative Scheme for Simulating Thermoporoelasticity Problems&lt;/title&gt;&lt;secondary-title&gt;SPE Reservoir Simulation Conference&lt;/secondary-title&gt;&lt;/titles&gt;&lt;dates&gt;&lt;year&gt;2023&lt;/year&gt;&lt;/dates&gt;&lt;publisher&gt;OnePetro&lt;/publisher&gt;&lt;urls&gt;&lt;/urls&gt;&lt;/record&gt;&lt;/Cite&gt;&lt;/EndNote&gt;</w:instrText>
      </w:r>
      <w:r w:rsidR="00FF1766">
        <w:rPr>
          <w:sz w:val="24"/>
        </w:rPr>
        <w:fldChar w:fldCharType="separate"/>
      </w:r>
      <w:r w:rsidR="00FF1766">
        <w:rPr>
          <w:noProof/>
          <w:sz w:val="24"/>
        </w:rPr>
        <w:t>[</w:t>
      </w:r>
      <w:hyperlink w:anchor="_ENREF_15" w:tooltip="Lee, 2016 #20" w:history="1">
        <w:r w:rsidR="00264E3C">
          <w:rPr>
            <w:noProof/>
            <w:sz w:val="24"/>
          </w:rPr>
          <w:t>15</w:t>
        </w:r>
      </w:hyperlink>
      <w:r w:rsidR="00FF1766">
        <w:rPr>
          <w:noProof/>
          <w:sz w:val="24"/>
        </w:rPr>
        <w:t xml:space="preserve">, </w:t>
      </w:r>
      <w:hyperlink w:anchor="_ENREF_16" w:tooltip="Almetwally, 2023 #21" w:history="1">
        <w:r w:rsidR="00264E3C">
          <w:rPr>
            <w:noProof/>
            <w:sz w:val="24"/>
          </w:rPr>
          <w:t>16</w:t>
        </w:r>
      </w:hyperlink>
      <w:r w:rsidR="00FF1766">
        <w:rPr>
          <w:noProof/>
          <w:sz w:val="24"/>
        </w:rPr>
        <w:t>]</w:t>
      </w:r>
      <w:r w:rsidR="00FF1766">
        <w:rPr>
          <w:sz w:val="24"/>
        </w:rPr>
        <w:fldChar w:fldCharType="end"/>
      </w:r>
      <w:r w:rsidR="00FF1766">
        <w:rPr>
          <w:sz w:val="24"/>
        </w:rPr>
        <w:t>.</w:t>
      </w:r>
    </w:p>
    <w:p w14:paraId="3F03555F" w14:textId="6A3A8604" w:rsidR="006328EF" w:rsidRPr="006328EF" w:rsidRDefault="2CF34CE6" w:rsidP="00C64AA1">
      <w:pPr>
        <w:pStyle w:val="BodyText"/>
        <w:numPr>
          <w:ilvl w:val="0"/>
          <w:numId w:val="49"/>
        </w:numPr>
        <w:rPr>
          <w:sz w:val="24"/>
        </w:rPr>
      </w:pPr>
      <w:r w:rsidRPr="47A4D6F3">
        <w:rPr>
          <w:sz w:val="24"/>
        </w:rPr>
        <w:t>Utilizing a posteriori error estimates for dynamic mesh adaptivity</w:t>
      </w:r>
      <w:r w:rsidR="00C46B5C">
        <w:rPr>
          <w:sz w:val="24"/>
        </w:rPr>
        <w:t xml:space="preserve"> </w:t>
      </w:r>
      <w:r w:rsidR="00C46B5C">
        <w:rPr>
          <w:sz w:val="24"/>
        </w:rPr>
        <w:fldChar w:fldCharType="begin"/>
      </w:r>
      <w:r w:rsidR="00C46B5C">
        <w:rPr>
          <w:sz w:val="24"/>
        </w:rPr>
        <w:instrText xml:space="preserve"> ADDIN EN.CITE &lt;EndNote&gt;&lt;Cite&gt;&lt;Author&gt;Girault&lt;/Author&gt;&lt;Year&gt;2020&lt;/Year&gt;&lt;RecNum&gt;22&lt;/RecNum&gt;&lt;DisplayText&gt;[17]&lt;/DisplayText&gt;&lt;record&gt;&lt;rec-number&gt;22&lt;/rec-number&gt;&lt;foreign-keys&gt;&lt;key app="EN" db-id="p5x5rzes69202nezavnxp0aus2r05vts99dz" timestamp="1685567653"&gt;22&lt;/key&gt;&lt;/foreign-keys&gt;&lt;ref-type name="Journal Article"&gt;17&lt;/ref-type&gt;&lt;contributors&gt;&lt;authors&gt;&lt;author&gt;Girault, Vivette&lt;/author&gt;&lt;author&gt;Lu, Xueying&lt;/author&gt;&lt;author&gt;Wheeler, Mary F&lt;/author&gt;&lt;/authors&gt;&lt;/contributors&gt;&lt;titles&gt;&lt;title&gt;A posteriori error estimates for biot system using enriched galerkin for flow&lt;/title&gt;&lt;secondary-title&gt;Computer Methods in Applied Mechanics and Engineering&lt;/secondary-title&gt;&lt;/titles&gt;&lt;periodical&gt;&lt;full-title&gt;Computer Methods in Applied Mechanics and Engineering&lt;/full-title&gt;&lt;/periodical&gt;&lt;pages&gt;113185&lt;/pages&gt;&lt;volume&gt;369&lt;/volume&gt;&lt;dates&gt;&lt;year&gt;2020&lt;/year&gt;&lt;/dates&gt;&lt;isbn&gt;0045-7825&lt;/isbn&gt;&lt;urls&gt;&lt;/urls&gt;&lt;/record&gt;&lt;/Cite&gt;&lt;/EndNote&gt;</w:instrText>
      </w:r>
      <w:r w:rsidR="00C46B5C">
        <w:rPr>
          <w:sz w:val="24"/>
        </w:rPr>
        <w:fldChar w:fldCharType="separate"/>
      </w:r>
      <w:r w:rsidR="00C46B5C">
        <w:rPr>
          <w:noProof/>
          <w:sz w:val="24"/>
        </w:rPr>
        <w:t>[</w:t>
      </w:r>
      <w:hyperlink w:anchor="_ENREF_17" w:tooltip="Girault, 2020 #22" w:history="1">
        <w:r w:rsidR="00264E3C">
          <w:rPr>
            <w:noProof/>
            <w:sz w:val="24"/>
          </w:rPr>
          <w:t>17</w:t>
        </w:r>
      </w:hyperlink>
      <w:r w:rsidR="00C46B5C">
        <w:rPr>
          <w:noProof/>
          <w:sz w:val="24"/>
        </w:rPr>
        <w:t>]</w:t>
      </w:r>
      <w:r w:rsidR="00C46B5C">
        <w:rPr>
          <w:sz w:val="24"/>
        </w:rPr>
        <w:fldChar w:fldCharType="end"/>
      </w:r>
      <w:r w:rsidR="00C46B5C">
        <w:rPr>
          <w:sz w:val="24"/>
        </w:rPr>
        <w:t>.</w:t>
      </w:r>
    </w:p>
    <w:p w14:paraId="431B6746" w14:textId="0CDB2745" w:rsidR="006328EF" w:rsidRPr="006328EF" w:rsidRDefault="2CF34CE6" w:rsidP="00C64AA1">
      <w:pPr>
        <w:pStyle w:val="BodyText"/>
        <w:numPr>
          <w:ilvl w:val="0"/>
          <w:numId w:val="49"/>
        </w:numPr>
        <w:rPr>
          <w:sz w:val="24"/>
        </w:rPr>
      </w:pPr>
      <w:r w:rsidRPr="47A4D6F3">
        <w:rPr>
          <w:sz w:val="24"/>
        </w:rPr>
        <w:t>Showcasing the effectiveness of the developed models via waste disposal scenarios.</w:t>
      </w:r>
    </w:p>
    <w:p w14:paraId="017BAF59" w14:textId="7A8632AC" w:rsidR="006328EF" w:rsidRDefault="00F36BE2" w:rsidP="00522887">
      <w:pPr>
        <w:pStyle w:val="BodyText"/>
        <w:rPr>
          <w:sz w:val="24"/>
        </w:rPr>
      </w:pPr>
      <w:r>
        <w:rPr>
          <w:sz w:val="24"/>
        </w:rPr>
        <w:lastRenderedPageBreak/>
        <w:t>During this first year, and i</w:t>
      </w:r>
      <w:r w:rsidR="2CF34CE6" w:rsidRPr="47A4D6F3">
        <w:rPr>
          <w:sz w:val="24"/>
        </w:rPr>
        <w:t xml:space="preserve">n response to the limitations of conventional continuous </w:t>
      </w:r>
      <w:proofErr w:type="spellStart"/>
      <w:r w:rsidR="2CF34CE6" w:rsidRPr="47A4D6F3">
        <w:rPr>
          <w:sz w:val="24"/>
        </w:rPr>
        <w:t>Galerkin</w:t>
      </w:r>
      <w:proofErr w:type="spellEnd"/>
      <w:r w:rsidR="2CF34CE6" w:rsidRPr="47A4D6F3">
        <w:rPr>
          <w:sz w:val="24"/>
        </w:rPr>
        <w:t xml:space="preserve"> (CG) </w:t>
      </w:r>
      <w:r w:rsidR="00E165EE">
        <w:rPr>
          <w:sz w:val="24"/>
        </w:rPr>
        <w:t xml:space="preserve">finite-element </w:t>
      </w:r>
      <w:r w:rsidR="2CF34CE6" w:rsidRPr="47A4D6F3">
        <w:rPr>
          <w:sz w:val="24"/>
        </w:rPr>
        <w:t xml:space="preserve">methods, including issues with grid orientation, numerical dispersion, and restrictive time-stepping, the team </w:t>
      </w:r>
      <w:r w:rsidR="0038233D">
        <w:rPr>
          <w:sz w:val="24"/>
        </w:rPr>
        <w:t>began development of</w:t>
      </w:r>
      <w:r w:rsidR="2CF34CE6" w:rsidRPr="47A4D6F3">
        <w:rPr>
          <w:sz w:val="24"/>
        </w:rPr>
        <w:t xml:space="preserve"> </w:t>
      </w:r>
      <w:r w:rsidR="00253EA2">
        <w:rPr>
          <w:sz w:val="24"/>
        </w:rPr>
        <w:t>MMOC</w:t>
      </w:r>
      <w:r w:rsidR="2CF34CE6" w:rsidRPr="47A4D6F3">
        <w:rPr>
          <w:sz w:val="24"/>
        </w:rPr>
        <w:t xml:space="preserve"> and EG schemes. These approaches enable larger time-stepping without compromising simulation accuracy, mitigate overshooting at sharp interfaces, and ensure local mass and energy conservation at a reduced computational cost. </w:t>
      </w:r>
      <w:r w:rsidR="00C440AD">
        <w:rPr>
          <w:sz w:val="24"/>
        </w:rPr>
        <w:t xml:space="preserve">We </w:t>
      </w:r>
      <w:r w:rsidR="00DD3B5E">
        <w:rPr>
          <w:sz w:val="24"/>
        </w:rPr>
        <w:t>are utilizing known</w:t>
      </w:r>
      <w:r w:rsidR="2CF34CE6" w:rsidRPr="47A4D6F3">
        <w:rPr>
          <w:sz w:val="24"/>
        </w:rPr>
        <w:t xml:space="preserve"> benchmark problems to illustrate these improvements. The team’s accomplishments </w:t>
      </w:r>
      <w:r w:rsidR="00DD3B5E">
        <w:rPr>
          <w:sz w:val="24"/>
        </w:rPr>
        <w:t xml:space="preserve">thus far </w:t>
      </w:r>
      <w:r w:rsidR="2CF34CE6" w:rsidRPr="47A4D6F3">
        <w:rPr>
          <w:sz w:val="24"/>
        </w:rPr>
        <w:t>encompass the integration of multiphysics for NWD in MOOSE by coupling the porous</w:t>
      </w:r>
      <w:r w:rsidR="00D3058E">
        <w:rPr>
          <w:sz w:val="24"/>
        </w:rPr>
        <w:t xml:space="preserve"> </w:t>
      </w:r>
      <w:r w:rsidR="2CF34CE6" w:rsidRPr="47A4D6F3">
        <w:rPr>
          <w:sz w:val="24"/>
        </w:rPr>
        <w:t>flow and geochemistry modules, the design of EG finite</w:t>
      </w:r>
      <w:r w:rsidR="00C612B6">
        <w:rPr>
          <w:sz w:val="24"/>
        </w:rPr>
        <w:t>-</w:t>
      </w:r>
      <w:r w:rsidR="2CF34CE6" w:rsidRPr="47A4D6F3">
        <w:rPr>
          <w:sz w:val="24"/>
        </w:rPr>
        <w:t xml:space="preserve">element discretization and fixed-stress split schemes for iterative coupling, and the development of an error estimator tailored for mesh adaptivity in EG and MMOC frameworks, compatible with the NWD's governing physics for flow, energy balance, and transport. </w:t>
      </w:r>
      <w:r w:rsidR="002D1CBB">
        <w:rPr>
          <w:sz w:val="24"/>
        </w:rPr>
        <w:fldChar w:fldCharType="begin"/>
      </w:r>
      <w:r w:rsidR="002D1CBB">
        <w:rPr>
          <w:sz w:val="24"/>
        </w:rPr>
        <w:instrText xml:space="preserve"> REF _Ref136378836 \h </w:instrText>
      </w:r>
      <w:r w:rsidR="002D1CBB">
        <w:rPr>
          <w:sz w:val="24"/>
        </w:rPr>
      </w:r>
      <w:r w:rsidR="002D1CBB">
        <w:rPr>
          <w:sz w:val="24"/>
        </w:rPr>
        <w:fldChar w:fldCharType="separate"/>
      </w:r>
      <w:r w:rsidR="002D1CBB">
        <w:t xml:space="preserve">Figure </w:t>
      </w:r>
      <w:r w:rsidR="002D1CBB">
        <w:rPr>
          <w:noProof/>
        </w:rPr>
        <w:t>13</w:t>
      </w:r>
      <w:r w:rsidR="002D1CBB">
        <w:rPr>
          <w:sz w:val="24"/>
        </w:rPr>
        <w:fldChar w:fldCharType="end"/>
      </w:r>
      <w:r w:rsidR="002D1CBB">
        <w:rPr>
          <w:sz w:val="24"/>
        </w:rPr>
        <w:t xml:space="preserve"> </w:t>
      </w:r>
      <w:r w:rsidR="2CF34CE6" w:rsidRPr="47A4D6F3">
        <w:rPr>
          <w:sz w:val="24"/>
        </w:rPr>
        <w:t xml:space="preserve">exhibits the outcomes from ongoing benchmarking simulations that track the transport of soluble nuclides in groundwater. This crucial process aims to predict soluble nuclides' arrival times at a downstream river, illustrating their propagation and accumulation over time, thereby contributing valuable insights for the management and mitigation of </w:t>
      </w:r>
      <w:r w:rsidR="00817E85">
        <w:rPr>
          <w:sz w:val="24"/>
        </w:rPr>
        <w:t>NWD</w:t>
      </w:r>
      <w:r w:rsidR="2CF34CE6" w:rsidRPr="47A4D6F3">
        <w:rPr>
          <w:sz w:val="24"/>
        </w:rPr>
        <w:t xml:space="preserve"> hazards.</w:t>
      </w:r>
    </w:p>
    <w:p w14:paraId="0D0D9A46" w14:textId="77777777" w:rsidR="00342C5B" w:rsidRDefault="00342C5B" w:rsidP="00342C5B">
      <w:pPr>
        <w:pStyle w:val="BodyText"/>
        <w:keepNext/>
      </w:pPr>
      <w:r>
        <w:rPr>
          <w:noProof/>
        </w:rPr>
        <w:drawing>
          <wp:inline distT="0" distB="0" distL="0" distR="0" wp14:anchorId="1799E7BC" wp14:editId="065BE108">
            <wp:extent cx="5943600" cy="1695450"/>
            <wp:effectExtent l="0" t="0" r="0" b="0"/>
            <wp:docPr id="793924629" name="Picture 79392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inline>
        </w:drawing>
      </w:r>
    </w:p>
    <w:p w14:paraId="5DE43A35" w14:textId="51467C6D" w:rsidR="00342C5B" w:rsidRDefault="00342C5B" w:rsidP="00342C5B">
      <w:pPr>
        <w:pStyle w:val="Caption"/>
      </w:pPr>
      <w:bookmarkStart w:id="19" w:name="_Ref136378836"/>
      <w:r>
        <w:t xml:space="preserve">Figure </w:t>
      </w:r>
      <w:fldSimple w:instr=" SEQ Figure \* ARABIC ">
        <w:r>
          <w:rPr>
            <w:noProof/>
          </w:rPr>
          <w:t>13</w:t>
        </w:r>
      </w:fldSimple>
      <w:bookmarkEnd w:id="19"/>
      <w:r>
        <w:t xml:space="preserve">. </w:t>
      </w:r>
      <w:r w:rsidRPr="001373A0">
        <w:t>Ongoing simulation results showcasing the tracking of soluble nuclides' transport in groundwater over time</w:t>
      </w:r>
      <w:r w:rsidR="001D7365">
        <w:t>.  These methods will</w:t>
      </w:r>
      <w:r w:rsidRPr="001373A0">
        <w:t xml:space="preserve"> predict when and where these nuclear waste products will reach the downhill river, providing crucial insights for effective nuclear waste man</w:t>
      </w:r>
      <w:r w:rsidR="00CF0CC0">
        <w:t>agement</w:t>
      </w:r>
      <w:r>
        <w:t>.</w:t>
      </w:r>
    </w:p>
    <w:p w14:paraId="3C546759" w14:textId="77777777" w:rsidR="00342C5B" w:rsidRPr="006328EF" w:rsidRDefault="00342C5B" w:rsidP="00522887">
      <w:pPr>
        <w:pStyle w:val="BodyText"/>
        <w:rPr>
          <w:sz w:val="24"/>
        </w:rPr>
      </w:pPr>
    </w:p>
    <w:p w14:paraId="19107B93" w14:textId="0145EE58" w:rsidR="006328EF" w:rsidRPr="006328EF" w:rsidRDefault="2CF34CE6" w:rsidP="00522887">
      <w:pPr>
        <w:pStyle w:val="BodyText"/>
        <w:rPr>
          <w:sz w:val="24"/>
        </w:rPr>
      </w:pPr>
      <w:r w:rsidRPr="47A4D6F3">
        <w:rPr>
          <w:b/>
          <w:sz w:val="24"/>
        </w:rPr>
        <w:t xml:space="preserve">Future </w:t>
      </w:r>
      <w:r w:rsidR="0097393A">
        <w:rPr>
          <w:b/>
          <w:sz w:val="24"/>
        </w:rPr>
        <w:t xml:space="preserve">Field-Scale </w:t>
      </w:r>
      <w:r w:rsidRPr="47A4D6F3">
        <w:rPr>
          <w:b/>
          <w:sz w:val="24"/>
        </w:rPr>
        <w:t>Research Focus</w:t>
      </w:r>
      <w:r w:rsidR="001064DA">
        <w:rPr>
          <w:b/>
          <w:sz w:val="24"/>
        </w:rPr>
        <w:t>es</w:t>
      </w:r>
    </w:p>
    <w:p w14:paraId="4D8897DF" w14:textId="64367668" w:rsidR="006328EF" w:rsidRPr="006328EF" w:rsidRDefault="2CF34CE6" w:rsidP="00522887">
      <w:pPr>
        <w:pStyle w:val="BodyText"/>
        <w:rPr>
          <w:sz w:val="24"/>
        </w:rPr>
      </w:pPr>
      <w:r w:rsidRPr="47A4D6F3">
        <w:rPr>
          <w:sz w:val="24"/>
        </w:rPr>
        <w:t>Future research aims to employ MOOSE-based application</w:t>
      </w:r>
      <w:r w:rsidR="003A03FB">
        <w:rPr>
          <w:sz w:val="24"/>
        </w:rPr>
        <w:t>s</w:t>
      </w:r>
      <w:r w:rsidRPr="47A4D6F3">
        <w:rPr>
          <w:sz w:val="24"/>
        </w:rPr>
        <w:t xml:space="preserve"> to tackle complex N</w:t>
      </w:r>
      <w:r w:rsidR="00862732">
        <w:rPr>
          <w:sz w:val="24"/>
        </w:rPr>
        <w:t>WD</w:t>
      </w:r>
      <w:r w:rsidRPr="47A4D6F3">
        <w:rPr>
          <w:sz w:val="24"/>
        </w:rPr>
        <w:t xml:space="preserve"> simulation problems. The primary objectives involv</w:t>
      </w:r>
      <w:r w:rsidR="003A03FB">
        <w:rPr>
          <w:sz w:val="24"/>
        </w:rPr>
        <w:t>e</w:t>
      </w:r>
      <w:r w:rsidRPr="47A4D6F3">
        <w:rPr>
          <w:sz w:val="24"/>
        </w:rPr>
        <w:t xml:space="preserve"> analyzing soluble radionuclide behavior, quantifying reaction kinetics, and studying environmental impacts on near-field barriers. This research plans to enhance predictive accuracy by concurrently modeling thermal. chemical, mechanical, and hydraulic processes, and by establishing more mechanistically detailed process models. The goal is to devise effective, safe methodologies for </w:t>
      </w:r>
      <w:r w:rsidR="00817E85">
        <w:rPr>
          <w:sz w:val="24"/>
        </w:rPr>
        <w:t>NWD</w:t>
      </w:r>
      <w:r w:rsidRPr="47A4D6F3">
        <w:rPr>
          <w:sz w:val="24"/>
        </w:rPr>
        <w:t xml:space="preserve"> by applying the MOOSE application to a diverse set of scenarios and problems, including for example:</w:t>
      </w:r>
    </w:p>
    <w:p w14:paraId="191AE0A6" w14:textId="0CDB2745" w:rsidR="006328EF" w:rsidRPr="006328EF" w:rsidRDefault="2CF34CE6" w:rsidP="00B412E4">
      <w:pPr>
        <w:pStyle w:val="BodyText"/>
        <w:numPr>
          <w:ilvl w:val="0"/>
          <w:numId w:val="50"/>
        </w:numPr>
        <w:rPr>
          <w:sz w:val="24"/>
        </w:rPr>
      </w:pPr>
      <w:r w:rsidRPr="47A4D6F3">
        <w:rPr>
          <w:sz w:val="24"/>
        </w:rPr>
        <w:t>Transformation rates of insoluble U(IV) to more soluble oxidized U(VI) compounds under the influence of groundwater dissolved oxygen or oxidants produced by water irradiation.</w:t>
      </w:r>
    </w:p>
    <w:p w14:paraId="050DA7C7" w14:textId="0CDB2745" w:rsidR="006328EF" w:rsidRPr="006328EF" w:rsidRDefault="2CF34CE6" w:rsidP="00B412E4">
      <w:pPr>
        <w:pStyle w:val="BodyText"/>
        <w:numPr>
          <w:ilvl w:val="0"/>
          <w:numId w:val="50"/>
        </w:numPr>
        <w:rPr>
          <w:sz w:val="24"/>
        </w:rPr>
      </w:pPr>
      <w:r w:rsidRPr="47A4D6F3">
        <w:rPr>
          <w:sz w:val="24"/>
        </w:rPr>
        <w:lastRenderedPageBreak/>
        <w:t>The impact of metal corrosion of iron canisters on the oxidative dissolution of UO2.</w:t>
      </w:r>
    </w:p>
    <w:p w14:paraId="78C53D12" w14:textId="0CDB2745" w:rsidR="006328EF" w:rsidRPr="006328EF" w:rsidRDefault="2CF34CE6" w:rsidP="00B412E4">
      <w:pPr>
        <w:pStyle w:val="BodyText"/>
        <w:numPr>
          <w:ilvl w:val="0"/>
          <w:numId w:val="50"/>
        </w:numPr>
        <w:rPr>
          <w:sz w:val="24"/>
        </w:rPr>
      </w:pPr>
      <w:r w:rsidRPr="47A4D6F3">
        <w:rPr>
          <w:sz w:val="24"/>
        </w:rPr>
        <w:t>Chemical interactions between cement-based and clay-based materials like bentonite and argillaceous rock.</w:t>
      </w:r>
    </w:p>
    <w:p w14:paraId="35F3AF01" w14:textId="0CDB2745" w:rsidR="006328EF" w:rsidRPr="006328EF" w:rsidRDefault="2CF34CE6" w:rsidP="00B412E4">
      <w:pPr>
        <w:pStyle w:val="BodyText"/>
        <w:numPr>
          <w:ilvl w:val="0"/>
          <w:numId w:val="50"/>
        </w:numPr>
        <w:rPr>
          <w:sz w:val="24"/>
        </w:rPr>
      </w:pPr>
      <w:r w:rsidRPr="47A4D6F3">
        <w:rPr>
          <w:sz w:val="24"/>
        </w:rPr>
        <w:t>The effects of water salinity (pH) and temperature on in-situ chemical reactions.</w:t>
      </w:r>
    </w:p>
    <w:p w14:paraId="395461EC" w14:textId="0CDB2745" w:rsidR="006328EF" w:rsidRPr="006328EF" w:rsidRDefault="2CF34CE6" w:rsidP="00B412E4">
      <w:pPr>
        <w:pStyle w:val="BodyText"/>
        <w:numPr>
          <w:ilvl w:val="0"/>
          <w:numId w:val="50"/>
        </w:numPr>
        <w:rPr>
          <w:sz w:val="24"/>
        </w:rPr>
      </w:pPr>
      <w:proofErr w:type="spellStart"/>
      <w:r w:rsidRPr="47A4D6F3">
        <w:rPr>
          <w:sz w:val="24"/>
        </w:rPr>
        <w:t>Spatio</w:t>
      </w:r>
      <w:proofErr w:type="spellEnd"/>
      <w:r w:rsidRPr="47A4D6F3">
        <w:rPr>
          <w:sz w:val="24"/>
        </w:rPr>
        <w:t>-temporal evolution of transport parameters.</w:t>
      </w:r>
    </w:p>
    <w:p w14:paraId="126ACEFD" w14:textId="0CDB2745" w:rsidR="006328EF" w:rsidRPr="006328EF" w:rsidRDefault="2CF34CE6" w:rsidP="00B412E4">
      <w:pPr>
        <w:pStyle w:val="BodyText"/>
        <w:numPr>
          <w:ilvl w:val="0"/>
          <w:numId w:val="50"/>
        </w:numPr>
        <w:rPr>
          <w:sz w:val="24"/>
        </w:rPr>
      </w:pPr>
      <w:r w:rsidRPr="47A4D6F3">
        <w:rPr>
          <w:sz w:val="24"/>
        </w:rPr>
        <w:t>Evaluation of the implications of fracture sealing and tunnel stability for long-term performance.</w:t>
      </w:r>
    </w:p>
    <w:p w14:paraId="789C59EE" w14:textId="22CC6A01" w:rsidR="006328EF" w:rsidRPr="006328EF" w:rsidRDefault="2CF34CE6" w:rsidP="00B412E4">
      <w:pPr>
        <w:pStyle w:val="BodyText"/>
        <w:numPr>
          <w:ilvl w:val="0"/>
          <w:numId w:val="50"/>
        </w:numPr>
        <w:rPr>
          <w:sz w:val="24"/>
        </w:rPr>
      </w:pPr>
      <w:r w:rsidRPr="47A4D6F3">
        <w:rPr>
          <w:sz w:val="24"/>
        </w:rPr>
        <w:t>Simulations of different geological environments, ranging from pore scale to field</w:t>
      </w:r>
      <w:r w:rsidR="00C965F7">
        <w:rPr>
          <w:sz w:val="24"/>
        </w:rPr>
        <w:t>-</w:t>
      </w:r>
      <w:r w:rsidRPr="47A4D6F3">
        <w:rPr>
          <w:sz w:val="24"/>
        </w:rPr>
        <w:t xml:space="preserve">scale, for radioactive waste disposal. </w:t>
      </w:r>
    </w:p>
    <w:p w14:paraId="45DB8690" w14:textId="007FCB48" w:rsidR="00737186" w:rsidRPr="0012007F" w:rsidRDefault="00737186" w:rsidP="00737186">
      <w:pPr>
        <w:pStyle w:val="Heading1"/>
      </w:pPr>
      <w:r>
        <w:t>SCIENTIFIC AND TECHNICAL ACCOMPLISHMENTS</w:t>
      </w:r>
      <w:r>
        <w:br/>
        <w:t>PREVIOUS FISCAL YEARS</w:t>
      </w:r>
    </w:p>
    <w:p w14:paraId="2C998531" w14:textId="467077E2" w:rsidR="0012007F" w:rsidRPr="00F1158E" w:rsidRDefault="585F583B" w:rsidP="00800EE8">
      <w:pPr>
        <w:pStyle w:val="BodyText"/>
      </w:pPr>
      <w:r>
        <w:t>Not applicable because this is the first year’s progress report.</w:t>
      </w:r>
    </w:p>
    <w:p w14:paraId="366F950F" w14:textId="76C11CF2" w:rsidR="0089079B" w:rsidRDefault="002A41CC" w:rsidP="009042DF">
      <w:pPr>
        <w:pStyle w:val="Heading1"/>
      </w:pPr>
      <w:r>
        <w:t>BENEFITS TO DEPARTMENT OF ENERGY (DOE)</w:t>
      </w:r>
    </w:p>
    <w:p w14:paraId="21B58AB5" w14:textId="5D9C40B3" w:rsidR="00A3266E" w:rsidRDefault="110383BA" w:rsidP="00A3266E">
      <w:pPr>
        <w:pStyle w:val="BodyText"/>
      </w:pPr>
      <w:r>
        <w:t xml:space="preserve">Advanced reactors represent a unique opportunity </w:t>
      </w:r>
      <w:r w:rsidR="4007BC73">
        <w:t>for the United States</w:t>
      </w:r>
      <w:r w:rsidR="59D7C234">
        <w:t xml:space="preserve"> to build new reactors to meet our clean energy and </w:t>
      </w:r>
      <w:r w:rsidR="2C193366">
        <w:t xml:space="preserve">environmental goals.  </w:t>
      </w:r>
      <w:r w:rsidR="6E4E67B4">
        <w:t xml:space="preserve">Detractors of nuclear energy bring up the lack of a clear path for waste </w:t>
      </w:r>
      <w:r w:rsidR="00C714D0">
        <w:t>disposition</w:t>
      </w:r>
      <w:r w:rsidR="28A7656A">
        <w:t xml:space="preserve">. </w:t>
      </w:r>
      <w:r w:rsidR="2C193366">
        <w:t>This project is aimed squarely at meeting our need for understanding the complete fuel cycle for these new reactors</w:t>
      </w:r>
      <w:r w:rsidR="00343C18">
        <w:t>,</w:t>
      </w:r>
      <w:r w:rsidR="2B1D39CF">
        <w:t xml:space="preserve"> accelerating their deployment</w:t>
      </w:r>
      <w:r w:rsidR="7DD72FE4">
        <w:t>.</w:t>
      </w:r>
      <w:r w:rsidR="2C193366">
        <w:t xml:space="preserve">  While this project is focused on spent pebble-fuel, the methodology</w:t>
      </w:r>
      <w:r w:rsidR="22B7153E">
        <w:t xml:space="preserve">, and the physics simulation capabilities will be broadly applicable across the full gamut of </w:t>
      </w:r>
      <w:r w:rsidR="00762EE0">
        <w:t>ART</w:t>
      </w:r>
      <w:r w:rsidR="22B7153E">
        <w:t xml:space="preserve">.  Therefore, this proposal </w:t>
      </w:r>
      <w:r w:rsidR="2E995150">
        <w:t xml:space="preserve">will have a broad impact across multiple </w:t>
      </w:r>
      <w:r w:rsidR="5F6C83BF">
        <w:t>reactor developme</w:t>
      </w:r>
      <w:r w:rsidR="2E995150">
        <w:t xml:space="preserve">nt </w:t>
      </w:r>
      <w:r w:rsidR="5E32E5F2">
        <w:t xml:space="preserve">and spent </w:t>
      </w:r>
      <w:r w:rsidR="4067501F">
        <w:t>fu</w:t>
      </w:r>
      <w:r w:rsidR="5E32E5F2">
        <w:t>el programs.</w:t>
      </w:r>
    </w:p>
    <w:p w14:paraId="68878A87" w14:textId="7E36B304" w:rsidR="5A8A93C3" w:rsidRDefault="5A8A93C3" w:rsidP="47A4D6F3">
      <w:pPr>
        <w:pStyle w:val="BodyText"/>
      </w:pPr>
      <w:r>
        <w:t xml:space="preserve">One of the main objectives of the design of radioactive waste repositories is to provide adequate long-term isolation of the waste from the biosphere. Criticality events in a repository may jeopardize the repository’s ability to prevent the release of radionuclides to the environment. It is possible to specify measures that can be deterministically demonstrated to prevent criticality. However, their implementation becomes increasingly impractical for more highly enriched waste forms and for longer time periods of concern, making it important to model the effect </w:t>
      </w:r>
      <w:r w:rsidR="00E00B6B">
        <w:t xml:space="preserve">of </w:t>
      </w:r>
      <w:r>
        <w:t>criticality events on repository performance. The ability to strongly couple the local behavior of waste packages to the overall repository performance is essential for a credible analysis of repository performance under complex failure scenarios. However, such a simulation capability does not yet exist.</w:t>
      </w:r>
    </w:p>
    <w:p w14:paraId="09AB3E2A" w14:textId="1272357B" w:rsidR="69222BBA" w:rsidRDefault="69222BBA" w:rsidP="47A4D6F3">
      <w:pPr>
        <w:pStyle w:val="BodyText"/>
      </w:pPr>
      <w:r>
        <w:t xml:space="preserve">Building this capability within the MOOSE framework puts INL in </w:t>
      </w:r>
      <w:r w:rsidR="5D5D6336">
        <w:t xml:space="preserve">a position </w:t>
      </w:r>
      <w:r w:rsidR="727BCA3F">
        <w:t>as a leader on repository simulation and allows specific capabilities to be developed in-house that may more adequately address the unique timeframes associated with long-term geologic disposal</w:t>
      </w:r>
      <w:r w:rsidR="0C45BF7F">
        <w:t xml:space="preserve">. </w:t>
      </w:r>
      <w:r w:rsidR="4C5AA140">
        <w:t xml:space="preserve">While </w:t>
      </w:r>
      <w:r w:rsidR="6C8B2CE3">
        <w:t>funding for</w:t>
      </w:r>
      <w:r w:rsidR="4C5AA140">
        <w:t xml:space="preserve"> disposal capabilities </w:t>
      </w:r>
      <w:r w:rsidR="00E67B51">
        <w:t>has</w:t>
      </w:r>
      <w:r w:rsidR="4C5AA140">
        <w:t xml:space="preserve"> taken a back seat to the efforts to conduct consent-based siting of an interim dry storage facility for commercial l</w:t>
      </w:r>
      <w:r w:rsidR="1BBAE8CA">
        <w:t xml:space="preserve">ight-water reactor spent nuclear fuel, </w:t>
      </w:r>
      <w:r w:rsidR="7F9FF2FF">
        <w:t xml:space="preserve">disposal is a necessary requirement in the nuclear fuel cycle. Having the capability to model multiple fuel types in </w:t>
      </w:r>
      <w:r w:rsidR="7E398A07">
        <w:t>several</w:t>
      </w:r>
      <w:r w:rsidR="7F9FF2FF">
        <w:t xml:space="preserve"> different geologic media</w:t>
      </w:r>
      <w:r w:rsidR="0064234F">
        <w:t>,</w:t>
      </w:r>
      <w:r w:rsidR="7F9FF2FF">
        <w:t xml:space="preserve"> and </w:t>
      </w:r>
      <w:proofErr w:type="gramStart"/>
      <w:r w:rsidR="7F9FF2FF">
        <w:t xml:space="preserve">couple  </w:t>
      </w:r>
      <w:r w:rsidR="3D5B70FD">
        <w:t>the</w:t>
      </w:r>
      <w:proofErr w:type="gramEnd"/>
      <w:r w:rsidR="3D5B70FD">
        <w:t xml:space="preserve"> resulting consequences to other fuels and engineered barriers</w:t>
      </w:r>
      <w:r w:rsidR="0064234F">
        <w:t>,</w:t>
      </w:r>
      <w:r w:rsidR="3D5B70FD">
        <w:t xml:space="preserve"> </w:t>
      </w:r>
      <w:r w:rsidR="6213CDCA">
        <w:t>could allow INL to significantly contribute to repository siting, selection, and performance analysis in the future.</w:t>
      </w:r>
    </w:p>
    <w:p w14:paraId="3752431B" w14:textId="52C659F7" w:rsidR="009042DF" w:rsidRPr="00F1158E" w:rsidRDefault="00185E38" w:rsidP="009042DF">
      <w:pPr>
        <w:pStyle w:val="Heading1"/>
      </w:pPr>
      <w:r w:rsidRPr="00185E38">
        <w:lastRenderedPageBreak/>
        <w:t xml:space="preserve">PROGRAM DEVELOPMENT ACCOMPLISHMENTS </w:t>
      </w:r>
    </w:p>
    <w:p w14:paraId="69E5239F" w14:textId="39991CA8" w:rsidR="009042DF" w:rsidRDefault="517B757D" w:rsidP="00E83E13">
      <w:pPr>
        <w:pStyle w:val="BodyText"/>
      </w:pPr>
      <w:r>
        <w:t>The development of this project aligns with Spent Fuel Waste Disposition goals to provide a sound technical basis for the safety and security of long-term storage, transpor</w:t>
      </w:r>
      <w:r w:rsidR="224BB997">
        <w:t>tation, and disposal or spent nuclear fuel and wastes from the nuclear energy enterprise</w:t>
      </w:r>
      <w:r w:rsidR="009042DF">
        <w:t>.</w:t>
      </w:r>
      <w:r w:rsidR="4D93E40E">
        <w:t xml:space="preserve"> It specifically meets the goal</w:t>
      </w:r>
      <w:r w:rsidR="37D564EC">
        <w:t xml:space="preserve"> in the </w:t>
      </w:r>
      <w:r w:rsidR="00DB3B20" w:rsidRPr="000A2932">
        <w:rPr>
          <w:i/>
          <w:iCs/>
        </w:rPr>
        <w:t xml:space="preserve">Spent Fuel &amp; Waste Science and Technology </w:t>
      </w:r>
      <w:r w:rsidR="0075731D" w:rsidRPr="000A2932">
        <w:rPr>
          <w:i/>
          <w:iCs/>
        </w:rPr>
        <w:t>(</w:t>
      </w:r>
      <w:r w:rsidR="37D564EC" w:rsidRPr="000A2932">
        <w:rPr>
          <w:i/>
          <w:iCs/>
        </w:rPr>
        <w:t>SFWST</w:t>
      </w:r>
      <w:r w:rsidR="000A2932" w:rsidRPr="000A2932">
        <w:rPr>
          <w:i/>
          <w:iCs/>
        </w:rPr>
        <w:t>)</w:t>
      </w:r>
      <w:r w:rsidR="37D564EC" w:rsidRPr="000A2932">
        <w:rPr>
          <w:i/>
          <w:iCs/>
        </w:rPr>
        <w:t xml:space="preserve"> </w:t>
      </w:r>
      <w:r w:rsidR="37D564EC" w:rsidRPr="47A4D6F3">
        <w:rPr>
          <w:i/>
          <w:iCs/>
        </w:rPr>
        <w:t>Disposal Research R&amp;D 5-year Plan</w:t>
      </w:r>
      <w:r w:rsidR="00264E3C">
        <w:t xml:space="preserve"> </w:t>
      </w:r>
      <w:r w:rsidR="00264E3C">
        <w:fldChar w:fldCharType="begin"/>
      </w:r>
      <w:r w:rsidR="00264E3C">
        <w:instrText xml:space="preserve"> ADDIN EN.CITE &lt;EndNote&gt;&lt;Cite&gt;&lt;Author&gt;Sassani&lt;/Author&gt;&lt;Year&gt;2021&lt;/Year&gt;&lt;RecNum&gt;23&lt;/RecNum&gt;&lt;DisplayText&gt;[18]&lt;/DisplayText&gt;&lt;record&gt;&lt;rec-number&gt;23&lt;/rec-number&gt;&lt;foreign-keys&gt;&lt;key app="EN" db-id="p5x5rzes69202nezavnxp0aus2r05vts99dz" timestamp="1685567803"&gt;23&lt;/key&gt;&lt;/foreign-keys&gt;&lt;ref-type name="Report"&gt;27&lt;/ref-type&gt;&lt;contributors&gt;&lt;authors&gt;&lt;author&gt;Sassani, David&lt;/author&gt;&lt;author&gt;Birkholzer, Jens&lt;/author&gt;&lt;author&gt;Camphouse, Russell&lt;/author&gt;&lt;author&gt;Freeze, Geoffrey&lt;/author&gt;&lt;author&gt;Stein, Emily&lt;/author&gt;&lt;/authors&gt;&lt;/contributors&gt;&lt;titles&gt;&lt;title&gt;SFWST Disposal Research R&amp;amp;D 5-Year Plan-FY2021 Update&lt;/title&gt;&lt;/titles&gt;&lt;dates&gt;&lt;year&gt;2021&lt;/year&gt;&lt;/dates&gt;&lt;publisher&gt;Sandia National Lab.(SNL-NM), Albuquerque, NM (United States)&lt;/publisher&gt;&lt;urls&gt;&lt;/urls&gt;&lt;/record&gt;&lt;/Cite&gt;&lt;/EndNote&gt;</w:instrText>
      </w:r>
      <w:r w:rsidR="00264E3C">
        <w:fldChar w:fldCharType="separate"/>
      </w:r>
      <w:r w:rsidR="00264E3C">
        <w:rPr>
          <w:noProof/>
        </w:rPr>
        <w:t>[</w:t>
      </w:r>
      <w:hyperlink w:anchor="_ENREF_18" w:tooltip="Sassani, 2021 #23" w:history="1">
        <w:r w:rsidR="00264E3C">
          <w:rPr>
            <w:noProof/>
          </w:rPr>
          <w:t>18</w:t>
        </w:r>
      </w:hyperlink>
      <w:r w:rsidR="00264E3C">
        <w:rPr>
          <w:noProof/>
        </w:rPr>
        <w:t>]</w:t>
      </w:r>
      <w:r w:rsidR="00264E3C">
        <w:fldChar w:fldCharType="end"/>
      </w:r>
      <w:r w:rsidR="00264E3C" w:rsidRPr="00264E3C">
        <w:t xml:space="preserve"> </w:t>
      </w:r>
      <w:r w:rsidR="00264E3C">
        <w:t>to</w:t>
      </w:r>
      <w:r w:rsidR="3F461B2F">
        <w:t xml:space="preserve"> develop science and engineering tools</w:t>
      </w:r>
      <w:r w:rsidR="4D93E40E">
        <w:t xml:space="preserve"> to provide a sound </w:t>
      </w:r>
      <w:r w:rsidR="23BF5C97">
        <w:t>technical</w:t>
      </w:r>
      <w:r w:rsidR="4D93E40E">
        <w:t xml:space="preserve"> basis for assurance that the </w:t>
      </w:r>
      <w:r w:rsidR="0064234F">
        <w:t>United States</w:t>
      </w:r>
      <w:r w:rsidR="4D93E40E">
        <w:t xml:space="preserve"> has multiple viable disposal</w:t>
      </w:r>
      <w:r w:rsidR="526E7049">
        <w:t xml:space="preserve"> options </w:t>
      </w:r>
      <w:r w:rsidR="51D9A8FD">
        <w:t>available</w:t>
      </w:r>
      <w:r w:rsidR="526E7049">
        <w:t xml:space="preserve"> when a national policy is ready</w:t>
      </w:r>
      <w:r w:rsidR="00A9532F">
        <w:t>.</w:t>
      </w:r>
      <w:r w:rsidR="004061EF">
        <w:t xml:space="preserve">  We are </w:t>
      </w:r>
      <w:r w:rsidR="0089464D">
        <w:t xml:space="preserve">currently involved in the </w:t>
      </w:r>
      <w:r w:rsidR="00D657DD">
        <w:t>EPRI (Electric Power Research Institute)</w:t>
      </w:r>
      <w:r w:rsidR="00EF024B">
        <w:t xml:space="preserve"> dose modeling task group</w:t>
      </w:r>
      <w:r w:rsidR="00B74898">
        <w:t xml:space="preserve"> and w</w:t>
      </w:r>
      <w:r w:rsidR="00EF024B">
        <w:t xml:space="preserve">e plan to continue this involvement and increase our </w:t>
      </w:r>
      <w:r w:rsidR="00CB7534">
        <w:t>involvement in international benchmark efforts over the course of this project.</w:t>
      </w:r>
    </w:p>
    <w:p w14:paraId="740F10B7" w14:textId="6332D8B8" w:rsidR="00A133B2" w:rsidRDefault="00D12F8C" w:rsidP="00090394">
      <w:pPr>
        <w:pStyle w:val="Heading1"/>
      </w:pPr>
      <w:r w:rsidRPr="00F1158E">
        <w:t xml:space="preserve">RESEARCH </w:t>
      </w:r>
      <w:r w:rsidR="00461159">
        <w:t>PLAN REVISIONS FOR NEXT FISCAL YEAR</w:t>
      </w:r>
    </w:p>
    <w:p w14:paraId="246D8342" w14:textId="5AFB8EEC" w:rsidR="00500C7A" w:rsidRPr="00500C7A" w:rsidRDefault="009C2778" w:rsidP="00500C7A">
      <w:pPr>
        <w:pStyle w:val="BodyText"/>
      </w:pPr>
      <w:r>
        <w:t xml:space="preserve">Research plans for next year in each area were outlined in the </w:t>
      </w:r>
      <w:r w:rsidR="00F21A80">
        <w:t>respective areas within Section 1 of this report.</w:t>
      </w:r>
      <w:r w:rsidR="00B4371C">
        <w:t xml:space="preserve">  The largest changes to the original research plan surround </w:t>
      </w:r>
      <w:r w:rsidR="0034666A">
        <w:t xml:space="preserve">accident </w:t>
      </w:r>
      <w:r w:rsidR="00B4371C">
        <w:t xml:space="preserve">scenario definition.  </w:t>
      </w:r>
      <w:r w:rsidR="0034666A">
        <w:t>To</w:t>
      </w:r>
      <w:r w:rsidR="00B4371C">
        <w:t xml:space="preserve"> take advantage of </w:t>
      </w:r>
      <w:r w:rsidR="00AD428E">
        <w:t xml:space="preserve">Ahmed </w:t>
      </w:r>
      <w:proofErr w:type="spellStart"/>
      <w:r w:rsidR="00AD428E">
        <w:t>Almetwally’s</w:t>
      </w:r>
      <w:proofErr w:type="spellEnd"/>
      <w:r w:rsidR="00AD428E">
        <w:t xml:space="preserve"> work and expertise during his time at UT Austin, the </w:t>
      </w:r>
      <w:r w:rsidR="00612E4E">
        <w:t xml:space="preserve">hydrological and reactive transport modeling was started in the first year, </w:t>
      </w:r>
      <w:r w:rsidR="0034666A">
        <w:t>instead of</w:t>
      </w:r>
      <w:r w:rsidR="00612E4E">
        <w:t xml:space="preserve"> waiting to year two.</w:t>
      </w:r>
      <w:r w:rsidR="009076D4">
        <w:t xml:space="preserve">  To make this possible, the development of accident scenario definitions has been delayed from year one to year two.</w:t>
      </w:r>
      <w:r w:rsidR="00AB77BB">
        <w:t xml:space="preserve">  Otherwise, the project is on-track </w:t>
      </w:r>
      <w:r w:rsidR="00412F2E">
        <w:t xml:space="preserve">with respect to the original timeline for capability development and </w:t>
      </w:r>
      <w:r w:rsidR="00103A30">
        <w:t>research outputs.</w:t>
      </w:r>
    </w:p>
    <w:p w14:paraId="004FB681" w14:textId="70B5D94A" w:rsidR="00FA435E" w:rsidRDefault="00286F64" w:rsidP="00090394">
      <w:pPr>
        <w:pStyle w:val="Heading1"/>
      </w:pPr>
      <w:r>
        <w:t>RESEARCH OUTPUTS</w:t>
      </w:r>
    </w:p>
    <w:p w14:paraId="01B1AAB6" w14:textId="63546616" w:rsidR="00876089" w:rsidRPr="000A24CE" w:rsidRDefault="75A7DBAE" w:rsidP="00876089">
      <w:pPr>
        <w:pStyle w:val="BodyText"/>
      </w:pPr>
      <w:r>
        <w:t xml:space="preserve">No research outputs were planned for this first year due to </w:t>
      </w:r>
      <w:r w:rsidR="1F621D8E">
        <w:t xml:space="preserve">the </w:t>
      </w:r>
      <w:r w:rsidR="09791091">
        <w:t xml:space="preserve">required </w:t>
      </w:r>
      <w:r w:rsidR="1F621D8E">
        <w:t>development of base technology</w:t>
      </w:r>
      <w:r w:rsidR="456B90A4">
        <w:t xml:space="preserve"> needed </w:t>
      </w:r>
      <w:r w:rsidR="24D8A598">
        <w:t xml:space="preserve">to support the project.  </w:t>
      </w:r>
      <w:r w:rsidR="619A6243">
        <w:t xml:space="preserve">As seen </w:t>
      </w:r>
      <w:r w:rsidR="00B246A2">
        <w:t>in Section 1 of this report</w:t>
      </w:r>
      <w:r w:rsidR="619A6243">
        <w:t>, that technol</w:t>
      </w:r>
      <w:r w:rsidR="24D8A598">
        <w:t>ogy has significantly advanced</w:t>
      </w:r>
      <w:r w:rsidR="000F06C5">
        <w:t>,</w:t>
      </w:r>
      <w:r w:rsidR="24D8A598">
        <w:t xml:space="preserve"> and we are now </w:t>
      </w:r>
      <w:r w:rsidR="5710007E">
        <w:t xml:space="preserve">planning a conference paper submission to the American Nuclear Society </w:t>
      </w:r>
      <w:r w:rsidR="24D8A598">
        <w:t>winter meeting</w:t>
      </w:r>
      <w:r w:rsidR="4821D1FA">
        <w:t>:</w:t>
      </w:r>
    </w:p>
    <w:p w14:paraId="0937B2D4" w14:textId="3B0F7EA2" w:rsidR="607AE574" w:rsidRDefault="0086735D" w:rsidP="607AE574">
      <w:pPr>
        <w:pStyle w:val="BodyText"/>
      </w:pPr>
      <w:r>
        <w:t xml:space="preserve">Patrick </w:t>
      </w:r>
      <w:proofErr w:type="spellStart"/>
      <w:r>
        <w:t>Behne</w:t>
      </w:r>
      <w:proofErr w:type="spellEnd"/>
      <w:r>
        <w:t xml:space="preserve">, Derek Gaston, et. al. </w:t>
      </w:r>
      <w:r w:rsidR="004F1CDB" w:rsidRPr="004F1CDB">
        <w:t>“Coupled neutronics, heat-conduction, and natural convection for high-fidelity simulation of pebble-bed spent fuel casks</w:t>
      </w:r>
      <w:r w:rsidR="004F1CDB">
        <w:t>,</w:t>
      </w:r>
      <w:r w:rsidR="004F1CDB" w:rsidRPr="004F1CDB">
        <w:t>”</w:t>
      </w:r>
      <w:r w:rsidR="004F1CDB">
        <w:t xml:space="preserve"> American Nuclear Society, Winter Meeting, </w:t>
      </w:r>
      <w:r w:rsidR="001D3E5E">
        <w:t>2023.</w:t>
      </w:r>
    </w:p>
    <w:p w14:paraId="4A99D139" w14:textId="341D56FF" w:rsidR="001D3E5E" w:rsidRDefault="001D3E5E" w:rsidP="607AE574">
      <w:pPr>
        <w:pStyle w:val="BodyText"/>
      </w:pPr>
      <w:r>
        <w:t xml:space="preserve">Our planned </w:t>
      </w:r>
      <w:r w:rsidR="00A52095">
        <w:t>deliverables</w:t>
      </w:r>
      <w:r>
        <w:t xml:space="preserve"> include:</w:t>
      </w:r>
    </w:p>
    <w:p w14:paraId="0DA46E9F" w14:textId="6065DAAB" w:rsidR="001D3E5E" w:rsidRDefault="00621A60" w:rsidP="607AE574">
      <w:pPr>
        <w:pStyle w:val="BodyText"/>
      </w:pPr>
      <w:r>
        <w:t>Derek Gaston, et. al. “</w:t>
      </w:r>
      <w:r w:rsidR="000C437A">
        <w:t xml:space="preserve">Initial Verification of a Multiphysics Repository Model </w:t>
      </w:r>
      <w:r w:rsidR="001123C8">
        <w:t>for</w:t>
      </w:r>
      <w:r w:rsidR="000C437A">
        <w:t xml:space="preserve"> Pebble-Bed Used Fuel Disposition,” Nuclear Technology, October 2024</w:t>
      </w:r>
    </w:p>
    <w:p w14:paraId="2DACC532" w14:textId="28ED5E60" w:rsidR="000A24CE" w:rsidRDefault="00D72CE6" w:rsidP="003F6088">
      <w:pPr>
        <w:pStyle w:val="BodyText"/>
      </w:pPr>
      <w:r>
        <w:t>Derek Gaston, et. al. “Multiscale in Time and Space, Multiphysics Simulation of Pebble-bed Used Fuel Repositories</w:t>
      </w:r>
      <w:r w:rsidR="00255CEC">
        <w:t>,” Nuclear Technology, September 202</w:t>
      </w:r>
      <w:bookmarkEnd w:id="4"/>
      <w:bookmarkEnd w:id="5"/>
      <w:r w:rsidR="003F6088">
        <w:t>5</w:t>
      </w:r>
    </w:p>
    <w:p w14:paraId="7F89515E" w14:textId="51215B59" w:rsidR="003F6088" w:rsidRPr="003F6088" w:rsidRDefault="003F6088" w:rsidP="003F6088">
      <w:pPr>
        <w:pStyle w:val="BodyText"/>
        <w:rPr>
          <w:rStyle w:val="StylePlaceholderText10ptAuto"/>
          <w:color w:val="auto"/>
          <w:sz w:val="22"/>
        </w:rPr>
      </w:pPr>
      <w:r w:rsidRPr="003F6088">
        <w:rPr>
          <w:rStyle w:val="StylePlaceholderText10ptAuto"/>
          <w:color w:val="auto"/>
          <w:sz w:val="22"/>
        </w:rPr>
        <w:t>In addition, the final deliverable for the project will be an open-source, transient, multiscale, multiphysics model published on the VTB. The openly available model will allow for continued interaction and interest from DOE projects, advanced reactor vendors, and universities.</w:t>
      </w:r>
    </w:p>
    <w:p w14:paraId="606EAFED" w14:textId="32E8D559" w:rsidR="00650A24" w:rsidRDefault="00650A24" w:rsidP="00650A24">
      <w:pPr>
        <w:pStyle w:val="Heading1"/>
      </w:pPr>
      <w:r>
        <w:t>TALENT PIPELINE</w:t>
      </w:r>
    </w:p>
    <w:p w14:paraId="4ABA58EA" w14:textId="66CF2E74" w:rsidR="00E80810" w:rsidRDefault="00B424CC" w:rsidP="00307C44">
      <w:pPr>
        <w:pStyle w:val="BodyText"/>
      </w:pPr>
      <w:r>
        <w:t>This project is providing funding</w:t>
      </w:r>
      <w:r w:rsidR="001724FB">
        <w:t xml:space="preserve"> and career growth</w:t>
      </w:r>
      <w:r>
        <w:t xml:space="preserve"> for a new-hire, early-career researcher at INL: </w:t>
      </w:r>
      <w:r w:rsidR="003D39D8">
        <w:t xml:space="preserve">Dr. </w:t>
      </w:r>
      <w:r>
        <w:t xml:space="preserve">Patrick </w:t>
      </w:r>
      <w:proofErr w:type="spellStart"/>
      <w:r>
        <w:t>Behne</w:t>
      </w:r>
      <w:proofErr w:type="spellEnd"/>
      <w:r>
        <w:t xml:space="preserve">.  </w:t>
      </w:r>
      <w:r w:rsidR="003D39D8">
        <w:t xml:space="preserve">Dr. </w:t>
      </w:r>
      <w:proofErr w:type="spellStart"/>
      <w:r w:rsidR="003D39D8">
        <w:t>Behne</w:t>
      </w:r>
      <w:proofErr w:type="spellEnd"/>
      <w:r>
        <w:t xml:space="preserve"> </w:t>
      </w:r>
      <w:r w:rsidR="007B35BF">
        <w:t>received his PhD in nuclear engineering from Texas A&amp;M University in 2022</w:t>
      </w:r>
      <w:r w:rsidR="00DD49EB">
        <w:t xml:space="preserve"> and </w:t>
      </w:r>
      <w:r>
        <w:t>was hired</w:t>
      </w:r>
      <w:r w:rsidR="009F05D3">
        <w:t xml:space="preserve"> specifically to work on this project</w:t>
      </w:r>
      <w:r>
        <w:t xml:space="preserve"> in December of 2022</w:t>
      </w:r>
      <w:r w:rsidR="009F05D3">
        <w:t>.</w:t>
      </w:r>
    </w:p>
    <w:p w14:paraId="67F36E01" w14:textId="1B4C978C" w:rsidR="00650A24" w:rsidRDefault="720A658B" w:rsidP="00307C44">
      <w:pPr>
        <w:pStyle w:val="BodyText"/>
      </w:pPr>
      <w:r>
        <w:lastRenderedPageBreak/>
        <w:t>This project is</w:t>
      </w:r>
      <w:r w:rsidR="00B424CC">
        <w:t xml:space="preserve"> also</w:t>
      </w:r>
      <w:r>
        <w:t xml:space="preserve"> supporting Ahmed </w:t>
      </w:r>
      <w:proofErr w:type="spellStart"/>
      <w:r>
        <w:t>Almetwally</w:t>
      </w:r>
      <w:proofErr w:type="spellEnd"/>
      <w:r w:rsidR="700C7ACA">
        <w:t>,</w:t>
      </w:r>
      <w:r w:rsidR="30D5AE3F">
        <w:t xml:space="preserve"> a PhD candidate at </w:t>
      </w:r>
      <w:r w:rsidR="00DD49EB">
        <w:t>University of Texas (UT),</w:t>
      </w:r>
      <w:r w:rsidR="43EB7211">
        <w:t xml:space="preserve"> </w:t>
      </w:r>
      <w:r w:rsidR="30D5AE3F">
        <w:t>Austin.  Ahmed has a currently projec</w:t>
      </w:r>
      <w:r>
        <w:t>ted graduation date of December 2023</w:t>
      </w:r>
      <w:r w:rsidR="3AF06926">
        <w:t>.  His professor, Dr. Ma</w:t>
      </w:r>
      <w:r w:rsidR="41F4E9A6">
        <w:t>ry Wheeler</w:t>
      </w:r>
      <w:r w:rsidR="3C985F8F">
        <w:t xml:space="preserve"> at UT Austin</w:t>
      </w:r>
      <w:r w:rsidR="2F27C81D">
        <w:t xml:space="preserve"> is </w:t>
      </w:r>
      <w:r w:rsidR="7B833F8D">
        <w:t>also a key contributor to the project.  Together, they are working on novel m</w:t>
      </w:r>
      <w:r w:rsidR="3B52F87E">
        <w:t xml:space="preserve">ethods for </w:t>
      </w:r>
      <w:r w:rsidR="170FADE9">
        <w:t>simulating</w:t>
      </w:r>
      <w:r w:rsidR="2F27C81D">
        <w:t xml:space="preserve"> </w:t>
      </w:r>
      <w:r w:rsidR="7E5F3DE8">
        <w:t>geolo</w:t>
      </w:r>
      <w:r w:rsidR="170FADE9">
        <w:t xml:space="preserve">gical flows.  The </w:t>
      </w:r>
      <w:r w:rsidR="0014639C">
        <w:t>EG</w:t>
      </w:r>
      <w:r w:rsidR="170FADE9">
        <w:t xml:space="preserve"> and advanced a</w:t>
      </w:r>
      <w:r w:rsidR="00E81702">
        <w:t xml:space="preserve"> </w:t>
      </w:r>
      <w:proofErr w:type="gramStart"/>
      <w:r w:rsidR="170FADE9">
        <w:t>posteriori error estimation capabilities</w:t>
      </w:r>
      <w:proofErr w:type="gramEnd"/>
      <w:r w:rsidR="170FADE9">
        <w:t xml:space="preserve"> they are developing will no</w:t>
      </w:r>
      <w:r w:rsidR="00C66856">
        <w:t>t</w:t>
      </w:r>
      <w:r w:rsidR="170FADE9">
        <w:t xml:space="preserve"> only form </w:t>
      </w:r>
      <w:r w:rsidR="452CD41E">
        <w:t xml:space="preserve">the foundation for the geological repository calculation, </w:t>
      </w:r>
      <w:r w:rsidR="021E19CE">
        <w:t>bu</w:t>
      </w:r>
      <w:r w:rsidR="452CD41E">
        <w:t xml:space="preserve">t </w:t>
      </w:r>
      <w:r w:rsidR="009D389E">
        <w:t>w</w:t>
      </w:r>
      <w:r w:rsidR="452CD41E">
        <w:t>ill be provided as open-</w:t>
      </w:r>
      <w:r w:rsidR="2153B0AF">
        <w:t>s</w:t>
      </w:r>
      <w:r w:rsidR="452CD41E">
        <w:t xml:space="preserve">ource code to </w:t>
      </w:r>
      <w:r w:rsidR="1C80DED4">
        <w:t>th</w:t>
      </w:r>
      <w:r w:rsidR="452CD41E">
        <w:t>e entire community which is utilizing MOOSE.</w:t>
      </w:r>
    </w:p>
    <w:p w14:paraId="3A78832F" w14:textId="77777777" w:rsidR="00ED4874" w:rsidRDefault="00ED4874" w:rsidP="00ED4874">
      <w:pPr>
        <w:pStyle w:val="BodyText"/>
        <w:rPr>
          <w:b/>
          <w:sz w:val="24"/>
        </w:rPr>
      </w:pPr>
    </w:p>
    <w:p w14:paraId="7D8AA3D5" w14:textId="54622A63" w:rsidR="00BE09FF" w:rsidRPr="00BE09FF" w:rsidRDefault="00ED4874" w:rsidP="00307C44">
      <w:pPr>
        <w:pStyle w:val="Heading1"/>
        <w:rPr>
          <w:rStyle w:val="StylePlaceholderText10ptAuto"/>
          <w:rFonts w:ascii="Arial" w:hAnsi="Arial"/>
          <w:color w:val="auto"/>
          <w:sz w:val="28"/>
        </w:rPr>
      </w:pPr>
      <w:r>
        <w:t>REFERENCES</w:t>
      </w:r>
    </w:p>
    <w:p w14:paraId="0A5D81ED" w14:textId="77777777" w:rsidR="00264E3C" w:rsidRPr="00264E3C" w:rsidRDefault="00BE09FF" w:rsidP="00264E3C">
      <w:pPr>
        <w:pStyle w:val="EndNoteBibliography"/>
        <w:ind w:left="720" w:hanging="720"/>
        <w:rPr>
          <w:noProof/>
        </w:rPr>
      </w:pPr>
      <w:r>
        <w:rPr>
          <w:rStyle w:val="StylePlaceholderText10ptAuto"/>
          <w:color w:val="auto"/>
          <w:sz w:val="22"/>
        </w:rPr>
        <w:fldChar w:fldCharType="begin"/>
      </w:r>
      <w:r>
        <w:rPr>
          <w:rStyle w:val="StylePlaceholderText10ptAuto"/>
          <w:color w:val="auto"/>
          <w:sz w:val="22"/>
        </w:rPr>
        <w:instrText xml:space="preserve"> ADDIN EN.REFLIST </w:instrText>
      </w:r>
      <w:r>
        <w:rPr>
          <w:rStyle w:val="StylePlaceholderText10ptAuto"/>
          <w:color w:val="auto"/>
          <w:sz w:val="22"/>
        </w:rPr>
        <w:fldChar w:fldCharType="separate"/>
      </w:r>
      <w:bookmarkStart w:id="20" w:name="_ENREF_1"/>
      <w:r w:rsidR="00264E3C" w:rsidRPr="00264E3C">
        <w:rPr>
          <w:noProof/>
        </w:rPr>
        <w:t>1.</w:t>
      </w:r>
      <w:r w:rsidR="00264E3C" w:rsidRPr="00264E3C">
        <w:rPr>
          <w:noProof/>
        </w:rPr>
        <w:tab/>
        <w:t xml:space="preserve">Lindsay, A.D., et al., </w:t>
      </w:r>
      <w:r w:rsidR="00264E3C" w:rsidRPr="00264E3C">
        <w:rPr>
          <w:i/>
          <w:noProof/>
        </w:rPr>
        <w:t>2.0-MOOSE: Enabling massively parallel multiphysics simulation.</w:t>
      </w:r>
      <w:r w:rsidR="00264E3C" w:rsidRPr="00264E3C">
        <w:rPr>
          <w:noProof/>
        </w:rPr>
        <w:t xml:space="preserve"> Softwarex, 2022. </w:t>
      </w:r>
      <w:r w:rsidR="00264E3C" w:rsidRPr="00264E3C">
        <w:rPr>
          <w:b/>
          <w:noProof/>
        </w:rPr>
        <w:t>20</w:t>
      </w:r>
      <w:r w:rsidR="00264E3C" w:rsidRPr="00264E3C">
        <w:rPr>
          <w:noProof/>
        </w:rPr>
        <w:t>.</w:t>
      </w:r>
      <w:bookmarkEnd w:id="20"/>
    </w:p>
    <w:p w14:paraId="56B7A2E5" w14:textId="77777777" w:rsidR="00264E3C" w:rsidRPr="00264E3C" w:rsidRDefault="00264E3C" w:rsidP="00264E3C">
      <w:pPr>
        <w:pStyle w:val="EndNoteBibliography"/>
        <w:ind w:left="720" w:hanging="720"/>
        <w:rPr>
          <w:noProof/>
        </w:rPr>
      </w:pPr>
      <w:bookmarkStart w:id="21" w:name="_ENREF_2"/>
      <w:r w:rsidRPr="00264E3C">
        <w:rPr>
          <w:noProof/>
        </w:rPr>
        <w:t>2.</w:t>
      </w:r>
      <w:r w:rsidRPr="00264E3C">
        <w:rPr>
          <w:noProof/>
        </w:rPr>
        <w:tab/>
        <w:t xml:space="preserve">Slaughter, A.E., et al., </w:t>
      </w:r>
      <w:r w:rsidRPr="00264E3C">
        <w:rPr>
          <w:i/>
          <w:noProof/>
        </w:rPr>
        <w:t>MOOSE Stochastic Tools: A module for performing parallel, memory-efficient in situ stochastic simulations.</w:t>
      </w:r>
      <w:r w:rsidRPr="00264E3C">
        <w:rPr>
          <w:noProof/>
        </w:rPr>
        <w:t xml:space="preserve"> Softwarex, 2023. </w:t>
      </w:r>
      <w:r w:rsidRPr="00264E3C">
        <w:rPr>
          <w:b/>
          <w:noProof/>
        </w:rPr>
        <w:t>22</w:t>
      </w:r>
      <w:r w:rsidRPr="00264E3C">
        <w:rPr>
          <w:noProof/>
        </w:rPr>
        <w:t>.</w:t>
      </w:r>
      <w:bookmarkEnd w:id="21"/>
    </w:p>
    <w:p w14:paraId="0312CD4E" w14:textId="77777777" w:rsidR="00264E3C" w:rsidRPr="00264E3C" w:rsidRDefault="00264E3C" w:rsidP="00264E3C">
      <w:pPr>
        <w:pStyle w:val="EndNoteBibliography"/>
        <w:ind w:left="720" w:hanging="720"/>
        <w:rPr>
          <w:noProof/>
        </w:rPr>
      </w:pPr>
      <w:bookmarkStart w:id="22" w:name="_ENREF_3"/>
      <w:r w:rsidRPr="00264E3C">
        <w:rPr>
          <w:noProof/>
        </w:rPr>
        <w:t>3.</w:t>
      </w:r>
      <w:r w:rsidRPr="00264E3C">
        <w:rPr>
          <w:noProof/>
        </w:rPr>
        <w:tab/>
        <w:t xml:space="preserve">Shemon, E., et al., </w:t>
      </w:r>
      <w:r w:rsidRPr="00264E3C">
        <w:rPr>
          <w:i/>
          <w:noProof/>
        </w:rPr>
        <w:t>MOOSE Reactor Module: An Open-Source Capability for Meshing Nuclear Reactor Geometries.</w:t>
      </w:r>
      <w:r w:rsidRPr="00264E3C">
        <w:rPr>
          <w:noProof/>
        </w:rPr>
        <w:t xml:space="preserve"> Nuclear Science and Engineering, 2023.</w:t>
      </w:r>
      <w:bookmarkEnd w:id="22"/>
    </w:p>
    <w:p w14:paraId="585590D6" w14:textId="77777777" w:rsidR="00264E3C" w:rsidRPr="00264E3C" w:rsidRDefault="00264E3C" w:rsidP="00264E3C">
      <w:pPr>
        <w:pStyle w:val="EndNoteBibliography"/>
        <w:ind w:left="720" w:hanging="720"/>
        <w:rPr>
          <w:noProof/>
        </w:rPr>
      </w:pPr>
      <w:bookmarkStart w:id="23" w:name="_ENREF_4"/>
      <w:r w:rsidRPr="00264E3C">
        <w:rPr>
          <w:noProof/>
        </w:rPr>
        <w:t>4.</w:t>
      </w:r>
      <w:r w:rsidRPr="00264E3C">
        <w:rPr>
          <w:noProof/>
        </w:rPr>
        <w:tab/>
        <w:t xml:space="preserve">Peterson, J.W., A.D. Lindsay, and F.D. Kong, </w:t>
      </w:r>
      <w:r w:rsidRPr="00264E3C">
        <w:rPr>
          <w:i/>
          <w:noProof/>
        </w:rPr>
        <w:t>Overview of the incompressible Navier-Stokes simulation capabilities in the MOOSE framework.</w:t>
      </w:r>
      <w:r w:rsidRPr="00264E3C">
        <w:rPr>
          <w:noProof/>
        </w:rPr>
        <w:t xml:space="preserve"> Advances in Engineering Software, 2018. </w:t>
      </w:r>
      <w:r w:rsidRPr="00264E3C">
        <w:rPr>
          <w:b/>
          <w:noProof/>
        </w:rPr>
        <w:t>119</w:t>
      </w:r>
      <w:r w:rsidRPr="00264E3C">
        <w:rPr>
          <w:noProof/>
        </w:rPr>
        <w:t>: p. 68-92.</w:t>
      </w:r>
      <w:bookmarkEnd w:id="23"/>
    </w:p>
    <w:p w14:paraId="1F722B29" w14:textId="77777777" w:rsidR="00264E3C" w:rsidRPr="00264E3C" w:rsidRDefault="00264E3C" w:rsidP="00264E3C">
      <w:pPr>
        <w:pStyle w:val="EndNoteBibliography"/>
        <w:ind w:left="720" w:hanging="720"/>
        <w:rPr>
          <w:noProof/>
        </w:rPr>
      </w:pPr>
      <w:bookmarkStart w:id="24" w:name="_ENREF_5"/>
      <w:r w:rsidRPr="00264E3C">
        <w:rPr>
          <w:noProof/>
        </w:rPr>
        <w:t>5.</w:t>
      </w:r>
      <w:r w:rsidRPr="00264E3C">
        <w:rPr>
          <w:noProof/>
        </w:rPr>
        <w:tab/>
        <w:t xml:space="preserve">Gaston, D.R., et al., </w:t>
      </w:r>
      <w:r w:rsidRPr="00264E3C">
        <w:rPr>
          <w:i/>
          <w:noProof/>
        </w:rPr>
        <w:t>Physics-based multiscale coupling for full core nuclear reactor simulation.</w:t>
      </w:r>
      <w:r w:rsidRPr="00264E3C">
        <w:rPr>
          <w:noProof/>
        </w:rPr>
        <w:t xml:space="preserve"> Annals of Nuclear Energy, 2015. </w:t>
      </w:r>
      <w:r w:rsidRPr="00264E3C">
        <w:rPr>
          <w:b/>
          <w:noProof/>
        </w:rPr>
        <w:t>84</w:t>
      </w:r>
      <w:r w:rsidRPr="00264E3C">
        <w:rPr>
          <w:noProof/>
        </w:rPr>
        <w:t>: p. 45-54.</w:t>
      </w:r>
      <w:bookmarkEnd w:id="24"/>
    </w:p>
    <w:p w14:paraId="6B2ECB4E" w14:textId="77777777" w:rsidR="00264E3C" w:rsidRPr="00264E3C" w:rsidRDefault="00264E3C" w:rsidP="00264E3C">
      <w:pPr>
        <w:pStyle w:val="EndNoteBibliography"/>
        <w:ind w:left="720" w:hanging="720"/>
        <w:rPr>
          <w:noProof/>
        </w:rPr>
      </w:pPr>
      <w:bookmarkStart w:id="25" w:name="_ENREF_6"/>
      <w:r w:rsidRPr="00264E3C">
        <w:rPr>
          <w:noProof/>
        </w:rPr>
        <w:t>6.</w:t>
      </w:r>
      <w:r w:rsidRPr="00264E3C">
        <w:rPr>
          <w:noProof/>
        </w:rPr>
        <w:tab/>
        <w:t xml:space="preserve">Petersen, G.M. and B.W. Carlsen, </w:t>
      </w:r>
      <w:r w:rsidRPr="00264E3C">
        <w:rPr>
          <w:i/>
          <w:noProof/>
        </w:rPr>
        <w:t>Neutron Absorber Considerations for the DOE Standardized Canister</w:t>
      </w:r>
      <w:r w:rsidRPr="00264E3C">
        <w:rPr>
          <w:noProof/>
        </w:rPr>
        <w:t>. 2019, Idaho National Lab.(INL), Idaho Falls, ID (United States).</w:t>
      </w:r>
      <w:bookmarkEnd w:id="25"/>
    </w:p>
    <w:p w14:paraId="46236F76" w14:textId="77777777" w:rsidR="00264E3C" w:rsidRPr="00264E3C" w:rsidRDefault="00264E3C" w:rsidP="00264E3C">
      <w:pPr>
        <w:pStyle w:val="EndNoteBibliography"/>
        <w:ind w:left="720" w:hanging="720"/>
        <w:rPr>
          <w:noProof/>
        </w:rPr>
      </w:pPr>
      <w:bookmarkStart w:id="26" w:name="_ENREF_7"/>
      <w:r w:rsidRPr="00264E3C">
        <w:rPr>
          <w:noProof/>
        </w:rPr>
        <w:t>7.</w:t>
      </w:r>
      <w:r w:rsidRPr="00264E3C">
        <w:rPr>
          <w:noProof/>
        </w:rPr>
        <w:tab/>
        <w:t xml:space="preserve">XEnergy, </w:t>
      </w:r>
      <w:r w:rsidRPr="00264E3C">
        <w:rPr>
          <w:i/>
          <w:noProof/>
        </w:rPr>
        <w:t>Spent Fuel Management White Paper</w:t>
      </w:r>
      <w:r w:rsidRPr="00264E3C">
        <w:rPr>
          <w:noProof/>
        </w:rPr>
        <w:t xml:space="preserve">, in </w:t>
      </w:r>
      <w:r w:rsidRPr="00264E3C">
        <w:rPr>
          <w:i/>
          <w:noProof/>
        </w:rPr>
        <w:t>2023-XE-NRC-002, ML23011A234</w:t>
      </w:r>
      <w:r w:rsidRPr="00264E3C">
        <w:rPr>
          <w:noProof/>
        </w:rPr>
        <w:t>. 2023.</w:t>
      </w:r>
      <w:bookmarkEnd w:id="26"/>
    </w:p>
    <w:p w14:paraId="2DFFA59F" w14:textId="77777777" w:rsidR="00264E3C" w:rsidRPr="00264E3C" w:rsidRDefault="00264E3C" w:rsidP="00264E3C">
      <w:pPr>
        <w:pStyle w:val="EndNoteBibliography"/>
        <w:ind w:left="720" w:hanging="720"/>
        <w:rPr>
          <w:noProof/>
        </w:rPr>
      </w:pPr>
      <w:bookmarkStart w:id="27" w:name="_ENREF_8"/>
      <w:r w:rsidRPr="00264E3C">
        <w:rPr>
          <w:noProof/>
        </w:rPr>
        <w:t>8.</w:t>
      </w:r>
      <w:r w:rsidRPr="00264E3C">
        <w:rPr>
          <w:noProof/>
        </w:rPr>
        <w:tab/>
        <w:t xml:space="preserve">Wang, Y., et al., </w:t>
      </w:r>
      <w:r w:rsidRPr="00264E3C">
        <w:rPr>
          <w:i/>
          <w:noProof/>
        </w:rPr>
        <w:t>Rattlesnake: A MOOSE-based multiphysics multischeme radiation transport application.</w:t>
      </w:r>
      <w:r w:rsidRPr="00264E3C">
        <w:rPr>
          <w:noProof/>
        </w:rPr>
        <w:t xml:space="preserve"> Nuclear Technology, 2021. </w:t>
      </w:r>
      <w:r w:rsidRPr="00264E3C">
        <w:rPr>
          <w:b/>
          <w:noProof/>
        </w:rPr>
        <w:t>207</w:t>
      </w:r>
      <w:r w:rsidRPr="00264E3C">
        <w:rPr>
          <w:noProof/>
        </w:rPr>
        <w:t>(7): p. 1047-1072.</w:t>
      </w:r>
      <w:bookmarkEnd w:id="27"/>
    </w:p>
    <w:p w14:paraId="305DE9DE" w14:textId="77777777" w:rsidR="00264E3C" w:rsidRPr="00264E3C" w:rsidRDefault="00264E3C" w:rsidP="00264E3C">
      <w:pPr>
        <w:pStyle w:val="EndNoteBibliography"/>
        <w:ind w:left="720" w:hanging="720"/>
        <w:rPr>
          <w:noProof/>
        </w:rPr>
      </w:pPr>
      <w:bookmarkStart w:id="28" w:name="_ENREF_9"/>
      <w:r w:rsidRPr="00264E3C">
        <w:rPr>
          <w:noProof/>
        </w:rPr>
        <w:t>9.</w:t>
      </w:r>
      <w:r w:rsidRPr="00264E3C">
        <w:rPr>
          <w:noProof/>
        </w:rPr>
        <w:tab/>
        <w:t xml:space="preserve">Novak, A., et al., </w:t>
      </w:r>
      <w:r w:rsidRPr="00264E3C">
        <w:rPr>
          <w:i/>
          <w:noProof/>
        </w:rPr>
        <w:t>Pronghorn: A multidimensional coarse-mesh application for advanced reactor thermal hydraulics.</w:t>
      </w:r>
      <w:r w:rsidRPr="00264E3C">
        <w:rPr>
          <w:noProof/>
        </w:rPr>
        <w:t xml:space="preserve"> Nuclear Technology, 2021. </w:t>
      </w:r>
      <w:r w:rsidRPr="00264E3C">
        <w:rPr>
          <w:b/>
          <w:noProof/>
        </w:rPr>
        <w:t>207</w:t>
      </w:r>
      <w:r w:rsidRPr="00264E3C">
        <w:rPr>
          <w:noProof/>
        </w:rPr>
        <w:t>(7): p. 1015-1046.</w:t>
      </w:r>
      <w:bookmarkEnd w:id="28"/>
    </w:p>
    <w:p w14:paraId="7646C469" w14:textId="77777777" w:rsidR="00264E3C" w:rsidRPr="00264E3C" w:rsidRDefault="00264E3C" w:rsidP="00264E3C">
      <w:pPr>
        <w:pStyle w:val="EndNoteBibliography"/>
        <w:ind w:left="720" w:hanging="720"/>
        <w:rPr>
          <w:noProof/>
        </w:rPr>
      </w:pPr>
      <w:bookmarkStart w:id="29" w:name="_ENREF_10"/>
      <w:r w:rsidRPr="00264E3C">
        <w:rPr>
          <w:noProof/>
        </w:rPr>
        <w:t>10.</w:t>
      </w:r>
      <w:r w:rsidRPr="00264E3C">
        <w:rPr>
          <w:noProof/>
        </w:rPr>
        <w:tab/>
        <w:t xml:space="preserve">Williamson, R.L., et al., </w:t>
      </w:r>
      <w:r w:rsidRPr="00264E3C">
        <w:rPr>
          <w:i/>
          <w:noProof/>
        </w:rPr>
        <w:t>BISON: A flexible code for advanced simulation of the performance of multiple nuclear fuel forms.</w:t>
      </w:r>
      <w:r w:rsidRPr="00264E3C">
        <w:rPr>
          <w:noProof/>
        </w:rPr>
        <w:t xml:space="preserve"> Nuclear Technology, 2021. </w:t>
      </w:r>
      <w:r w:rsidRPr="00264E3C">
        <w:rPr>
          <w:b/>
          <w:noProof/>
        </w:rPr>
        <w:t>207</w:t>
      </w:r>
      <w:r w:rsidRPr="00264E3C">
        <w:rPr>
          <w:noProof/>
        </w:rPr>
        <w:t>(7): p. 954-980.</w:t>
      </w:r>
      <w:bookmarkEnd w:id="29"/>
    </w:p>
    <w:p w14:paraId="485CC05F" w14:textId="77777777" w:rsidR="00264E3C" w:rsidRPr="00264E3C" w:rsidRDefault="00264E3C" w:rsidP="00264E3C">
      <w:pPr>
        <w:pStyle w:val="EndNoteBibliography"/>
        <w:ind w:left="720" w:hanging="720"/>
        <w:rPr>
          <w:noProof/>
        </w:rPr>
      </w:pPr>
      <w:bookmarkStart w:id="30" w:name="_ENREF_11"/>
      <w:r w:rsidRPr="00264E3C">
        <w:rPr>
          <w:noProof/>
        </w:rPr>
        <w:t>11.</w:t>
      </w:r>
      <w:r w:rsidRPr="00264E3C">
        <w:rPr>
          <w:noProof/>
        </w:rPr>
        <w:tab/>
        <w:t xml:space="preserve">Giudicelli, G.L., et al., </w:t>
      </w:r>
      <w:r w:rsidRPr="00264E3C">
        <w:rPr>
          <w:i/>
          <w:noProof/>
        </w:rPr>
        <w:t>The Virtual Test Bed (VTB) Repository: A Library of Reference Reactor Models Using NEAMS Tools.</w:t>
      </w:r>
      <w:r w:rsidRPr="00264E3C">
        <w:rPr>
          <w:noProof/>
        </w:rPr>
        <w:t xml:space="preserve"> Nuclear Science and Engineering, 2023: p. 1-17.</w:t>
      </w:r>
      <w:bookmarkEnd w:id="30"/>
    </w:p>
    <w:p w14:paraId="02AE590C" w14:textId="77777777" w:rsidR="00264E3C" w:rsidRPr="00264E3C" w:rsidRDefault="00264E3C" w:rsidP="00264E3C">
      <w:pPr>
        <w:pStyle w:val="EndNoteBibliography"/>
        <w:ind w:left="720" w:hanging="720"/>
        <w:rPr>
          <w:noProof/>
        </w:rPr>
      </w:pPr>
      <w:bookmarkStart w:id="31" w:name="_ENREF_12"/>
      <w:r w:rsidRPr="00264E3C">
        <w:rPr>
          <w:noProof/>
        </w:rPr>
        <w:t>12.</w:t>
      </w:r>
      <w:r w:rsidRPr="00264E3C">
        <w:rPr>
          <w:noProof/>
        </w:rPr>
        <w:tab/>
        <w:t xml:space="preserve">Lindsay, A., et al., </w:t>
      </w:r>
      <w:r w:rsidRPr="00264E3C">
        <w:rPr>
          <w:i/>
          <w:noProof/>
        </w:rPr>
        <w:t>Moose Navier-Stokes Module.</w:t>
      </w:r>
      <w:r w:rsidRPr="00264E3C">
        <w:rPr>
          <w:noProof/>
        </w:rPr>
        <w:t xml:space="preserve"> Available at SSRN 4449290.</w:t>
      </w:r>
      <w:bookmarkEnd w:id="31"/>
    </w:p>
    <w:p w14:paraId="20FB2918" w14:textId="77777777" w:rsidR="00264E3C" w:rsidRPr="00264E3C" w:rsidRDefault="00264E3C" w:rsidP="00264E3C">
      <w:pPr>
        <w:pStyle w:val="EndNoteBibliography"/>
        <w:ind w:left="720" w:hanging="720"/>
        <w:rPr>
          <w:noProof/>
        </w:rPr>
      </w:pPr>
      <w:bookmarkStart w:id="32" w:name="_ENREF_13"/>
      <w:r w:rsidRPr="00264E3C">
        <w:rPr>
          <w:noProof/>
        </w:rPr>
        <w:t>13.</w:t>
      </w:r>
      <w:r w:rsidRPr="00264E3C">
        <w:rPr>
          <w:noProof/>
        </w:rPr>
        <w:tab/>
        <w:t xml:space="preserve">Ewing, R.C., R.A. Whittleston, and B.W. Yardley, </w:t>
      </w:r>
      <w:r w:rsidRPr="00264E3C">
        <w:rPr>
          <w:i/>
          <w:noProof/>
        </w:rPr>
        <w:t>Geological disposal of nuclear waste: a primer.</w:t>
      </w:r>
      <w:r w:rsidRPr="00264E3C">
        <w:rPr>
          <w:noProof/>
        </w:rPr>
        <w:t xml:space="preserve"> Elements, 2016. </w:t>
      </w:r>
      <w:r w:rsidRPr="00264E3C">
        <w:rPr>
          <w:b/>
          <w:noProof/>
        </w:rPr>
        <w:t>12</w:t>
      </w:r>
      <w:r w:rsidRPr="00264E3C">
        <w:rPr>
          <w:noProof/>
        </w:rPr>
        <w:t>(4): p. 233-237.</w:t>
      </w:r>
      <w:bookmarkEnd w:id="32"/>
    </w:p>
    <w:p w14:paraId="4633D4C7" w14:textId="77777777" w:rsidR="00264E3C" w:rsidRPr="00264E3C" w:rsidRDefault="00264E3C" w:rsidP="00264E3C">
      <w:pPr>
        <w:pStyle w:val="EndNoteBibliography"/>
        <w:ind w:left="720" w:hanging="720"/>
        <w:rPr>
          <w:noProof/>
        </w:rPr>
      </w:pPr>
      <w:bookmarkStart w:id="33" w:name="_ENREF_14"/>
      <w:r w:rsidRPr="00264E3C">
        <w:rPr>
          <w:noProof/>
        </w:rPr>
        <w:t>14.</w:t>
      </w:r>
      <w:r w:rsidRPr="00264E3C">
        <w:rPr>
          <w:noProof/>
        </w:rPr>
        <w:tab/>
        <w:t xml:space="preserve">De Windt, L. and N.F. Spycher, </w:t>
      </w:r>
      <w:r w:rsidRPr="00264E3C">
        <w:rPr>
          <w:i/>
          <w:noProof/>
        </w:rPr>
        <w:t>Reactive transport modeling: a key performance assessment tool for the geologic disposal of nuclear waste.</w:t>
      </w:r>
      <w:r w:rsidRPr="00264E3C">
        <w:rPr>
          <w:noProof/>
        </w:rPr>
        <w:t xml:space="preserve"> Elements: An International Magazine of Mineralogy, Geochemistry, and Petrology, 2019. </w:t>
      </w:r>
      <w:r w:rsidRPr="00264E3C">
        <w:rPr>
          <w:b/>
          <w:noProof/>
        </w:rPr>
        <w:t>15</w:t>
      </w:r>
      <w:r w:rsidRPr="00264E3C">
        <w:rPr>
          <w:noProof/>
        </w:rPr>
        <w:t>(2): p. 99-102.</w:t>
      </w:r>
      <w:bookmarkEnd w:id="33"/>
    </w:p>
    <w:p w14:paraId="6B5DC0B8" w14:textId="77777777" w:rsidR="00264E3C" w:rsidRPr="00264E3C" w:rsidRDefault="00264E3C" w:rsidP="00264E3C">
      <w:pPr>
        <w:pStyle w:val="EndNoteBibliography"/>
        <w:ind w:left="720" w:hanging="720"/>
        <w:rPr>
          <w:noProof/>
        </w:rPr>
      </w:pPr>
      <w:bookmarkStart w:id="34" w:name="_ENREF_15"/>
      <w:r w:rsidRPr="00264E3C">
        <w:rPr>
          <w:noProof/>
        </w:rPr>
        <w:t>15.</w:t>
      </w:r>
      <w:r w:rsidRPr="00264E3C">
        <w:rPr>
          <w:noProof/>
        </w:rPr>
        <w:tab/>
        <w:t xml:space="preserve">Lee, S., Y.-J. Lee, and M.F. Wheeler, </w:t>
      </w:r>
      <w:r w:rsidRPr="00264E3C">
        <w:rPr>
          <w:i/>
          <w:noProof/>
        </w:rPr>
        <w:t>A locally conservative enriched Galerkin approximation and efficient solver for elliptic and parabolic problems.</w:t>
      </w:r>
      <w:r w:rsidRPr="00264E3C">
        <w:rPr>
          <w:noProof/>
        </w:rPr>
        <w:t xml:space="preserve"> SIAM Journal on Scientific Computing, 2016. </w:t>
      </w:r>
      <w:r w:rsidRPr="00264E3C">
        <w:rPr>
          <w:b/>
          <w:noProof/>
        </w:rPr>
        <w:t>38</w:t>
      </w:r>
      <w:r w:rsidRPr="00264E3C">
        <w:rPr>
          <w:noProof/>
        </w:rPr>
        <w:t>(3): p. A1404-A1429.</w:t>
      </w:r>
      <w:bookmarkEnd w:id="34"/>
    </w:p>
    <w:p w14:paraId="3DF913C4" w14:textId="77777777" w:rsidR="00264E3C" w:rsidRPr="00264E3C" w:rsidRDefault="00264E3C" w:rsidP="00264E3C">
      <w:pPr>
        <w:pStyle w:val="EndNoteBibliography"/>
        <w:ind w:left="720" w:hanging="720"/>
        <w:rPr>
          <w:noProof/>
        </w:rPr>
      </w:pPr>
      <w:bookmarkStart w:id="35" w:name="_ENREF_16"/>
      <w:r w:rsidRPr="00264E3C">
        <w:rPr>
          <w:noProof/>
        </w:rPr>
        <w:t>16.</w:t>
      </w:r>
      <w:r w:rsidRPr="00264E3C">
        <w:rPr>
          <w:noProof/>
        </w:rPr>
        <w:tab/>
        <w:t xml:space="preserve">Almetwally, A.G., R. Podgorney, and M.F. Wheeler. </w:t>
      </w:r>
      <w:r w:rsidRPr="00264E3C">
        <w:rPr>
          <w:i/>
          <w:noProof/>
        </w:rPr>
        <w:t>Using Enriched Galerkin as an Energy and Mass Conservative Scheme for Simulating Thermoporoelasticity Problems</w:t>
      </w:r>
      <w:r w:rsidRPr="00264E3C">
        <w:rPr>
          <w:noProof/>
        </w:rPr>
        <w:t xml:space="preserve">. in </w:t>
      </w:r>
      <w:r w:rsidRPr="00264E3C">
        <w:rPr>
          <w:i/>
          <w:noProof/>
        </w:rPr>
        <w:t>SPE Reservoir Simulation Conference</w:t>
      </w:r>
      <w:r w:rsidRPr="00264E3C">
        <w:rPr>
          <w:noProof/>
        </w:rPr>
        <w:t>. 2023. OnePetro.</w:t>
      </w:r>
      <w:bookmarkEnd w:id="35"/>
    </w:p>
    <w:p w14:paraId="7660D871" w14:textId="77777777" w:rsidR="00264E3C" w:rsidRPr="00264E3C" w:rsidRDefault="00264E3C" w:rsidP="00264E3C">
      <w:pPr>
        <w:pStyle w:val="EndNoteBibliography"/>
        <w:ind w:left="720" w:hanging="720"/>
        <w:rPr>
          <w:noProof/>
        </w:rPr>
      </w:pPr>
      <w:bookmarkStart w:id="36" w:name="_ENREF_17"/>
      <w:r w:rsidRPr="00264E3C">
        <w:rPr>
          <w:noProof/>
        </w:rPr>
        <w:t>17.</w:t>
      </w:r>
      <w:r w:rsidRPr="00264E3C">
        <w:rPr>
          <w:noProof/>
        </w:rPr>
        <w:tab/>
        <w:t xml:space="preserve">Girault, V., X. Lu, and M.F. Wheeler, </w:t>
      </w:r>
      <w:r w:rsidRPr="00264E3C">
        <w:rPr>
          <w:i/>
          <w:noProof/>
        </w:rPr>
        <w:t>A posteriori error estimates for biot system using enriched galerkin for flow.</w:t>
      </w:r>
      <w:r w:rsidRPr="00264E3C">
        <w:rPr>
          <w:noProof/>
        </w:rPr>
        <w:t xml:space="preserve"> Computer Methods in Applied Mechanics and Engineering, 2020. </w:t>
      </w:r>
      <w:r w:rsidRPr="00264E3C">
        <w:rPr>
          <w:b/>
          <w:noProof/>
        </w:rPr>
        <w:t>369</w:t>
      </w:r>
      <w:r w:rsidRPr="00264E3C">
        <w:rPr>
          <w:noProof/>
        </w:rPr>
        <w:t>: p. 113185.</w:t>
      </w:r>
      <w:bookmarkEnd w:id="36"/>
    </w:p>
    <w:p w14:paraId="0568B86A" w14:textId="77777777" w:rsidR="00264E3C" w:rsidRPr="00264E3C" w:rsidRDefault="00264E3C" w:rsidP="00264E3C">
      <w:pPr>
        <w:pStyle w:val="EndNoteBibliography"/>
        <w:ind w:left="720" w:hanging="720"/>
        <w:rPr>
          <w:noProof/>
        </w:rPr>
      </w:pPr>
      <w:bookmarkStart w:id="37" w:name="_ENREF_18"/>
      <w:r w:rsidRPr="00264E3C">
        <w:rPr>
          <w:noProof/>
        </w:rPr>
        <w:t>18.</w:t>
      </w:r>
      <w:r w:rsidRPr="00264E3C">
        <w:rPr>
          <w:noProof/>
        </w:rPr>
        <w:tab/>
        <w:t xml:space="preserve">Sassani, D., et al., </w:t>
      </w:r>
      <w:r w:rsidRPr="00264E3C">
        <w:rPr>
          <w:i/>
          <w:noProof/>
        </w:rPr>
        <w:t>SFWST Disposal Research R&amp;D 5-Year Plan-FY2021 Update</w:t>
      </w:r>
      <w:r w:rsidRPr="00264E3C">
        <w:rPr>
          <w:noProof/>
        </w:rPr>
        <w:t>. 2021, Sandia National Lab.(SNL-NM), Albuquerque, NM (United States).</w:t>
      </w:r>
      <w:bookmarkEnd w:id="37"/>
    </w:p>
    <w:p w14:paraId="02AE74ED" w14:textId="7DD592AB" w:rsidR="00BE09FF" w:rsidRDefault="00BE09FF" w:rsidP="00307C44">
      <w:pPr>
        <w:pStyle w:val="BodyText"/>
        <w:rPr>
          <w:rStyle w:val="StylePlaceholderText10ptAuto"/>
          <w:color w:val="auto"/>
          <w:sz w:val="22"/>
        </w:rPr>
      </w:pPr>
      <w:r>
        <w:rPr>
          <w:rStyle w:val="StylePlaceholderText10ptAuto"/>
          <w:color w:val="auto"/>
          <w:sz w:val="22"/>
        </w:rPr>
        <w:fldChar w:fldCharType="end"/>
      </w:r>
    </w:p>
    <w:sectPr w:rsidR="00BE09FF" w:rsidSect="00D12F8C">
      <w:headerReference w:type="default" r:id="rId24"/>
      <w:footerReference w:type="default" r:id="rId25"/>
      <w:pgSz w:w="12240" w:h="15840" w:code="1"/>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7092A" w14:textId="77777777" w:rsidR="00940329" w:rsidRDefault="00940329">
      <w:r>
        <w:separator/>
      </w:r>
    </w:p>
    <w:p w14:paraId="43975FD5" w14:textId="77777777" w:rsidR="00940329" w:rsidRDefault="00940329"/>
    <w:p w14:paraId="21444479" w14:textId="77777777" w:rsidR="00940329" w:rsidRDefault="00940329"/>
  </w:endnote>
  <w:endnote w:type="continuationSeparator" w:id="0">
    <w:p w14:paraId="4DC9EA4F" w14:textId="77777777" w:rsidR="00940329" w:rsidRDefault="00940329">
      <w:r>
        <w:continuationSeparator/>
      </w:r>
    </w:p>
    <w:p w14:paraId="562EBA8E" w14:textId="77777777" w:rsidR="00940329" w:rsidRDefault="00940329"/>
    <w:p w14:paraId="59B7BBF7" w14:textId="77777777" w:rsidR="00940329" w:rsidRDefault="00940329"/>
  </w:endnote>
  <w:endnote w:type="continuationNotice" w:id="1">
    <w:p w14:paraId="01360DFF" w14:textId="77777777" w:rsidR="00940329" w:rsidRDefault="009403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2431" w14:textId="77777777" w:rsidR="00D12F8C" w:rsidRPr="007E076A" w:rsidRDefault="0086408A" w:rsidP="007E076A">
    <w:pPr>
      <w:pStyle w:val="Footer"/>
    </w:pPr>
    <w:r w:rsidRPr="007E076A">
      <w:t xml:space="preserve">Page </w:t>
    </w:r>
    <w:r w:rsidRPr="007E076A">
      <w:fldChar w:fldCharType="begin"/>
    </w:r>
    <w:r w:rsidRPr="007E076A">
      <w:instrText xml:space="preserve"> PAGE  \* Arabic  \* MERGEFORMAT </w:instrText>
    </w:r>
    <w:r w:rsidRPr="007E076A">
      <w:fldChar w:fldCharType="separate"/>
    </w:r>
    <w:r w:rsidRPr="007E076A">
      <w:t>1</w:t>
    </w:r>
    <w:r w:rsidRPr="007E076A">
      <w:fldChar w:fldCharType="end"/>
    </w:r>
    <w:r w:rsidRPr="007E076A">
      <w:t xml:space="preserve"> of </w:t>
    </w:r>
    <w:fldSimple w:instr="NUMPAGES  \* Arabic  \* MERGEFORMAT">
      <w:r w:rsidRPr="007E076A">
        <w:t>2</w:t>
      </w:r>
    </w:fldSimple>
  </w:p>
  <w:p w14:paraId="329527F8" w14:textId="77777777" w:rsidR="00D60D77" w:rsidRDefault="00D12F8C" w:rsidP="007E076A">
    <w:pPr>
      <w:pStyle w:val="FooterOUOMarking"/>
    </w:pPr>
    <w:r w:rsidRPr="00D12F8C">
      <w:t>OFFICIAL USE ONLY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725FD" w14:textId="77777777" w:rsidR="00940329" w:rsidRDefault="00940329">
      <w:r>
        <w:separator/>
      </w:r>
    </w:p>
    <w:p w14:paraId="32395306" w14:textId="77777777" w:rsidR="00940329" w:rsidRDefault="00940329"/>
    <w:p w14:paraId="5C32DE2D" w14:textId="77777777" w:rsidR="00940329" w:rsidRDefault="00940329"/>
  </w:footnote>
  <w:footnote w:type="continuationSeparator" w:id="0">
    <w:p w14:paraId="6FA0D1B3" w14:textId="77777777" w:rsidR="00940329" w:rsidRDefault="00940329">
      <w:r>
        <w:continuationSeparator/>
      </w:r>
    </w:p>
    <w:p w14:paraId="0799AEC6" w14:textId="77777777" w:rsidR="00940329" w:rsidRDefault="00940329"/>
    <w:p w14:paraId="2DD2A764" w14:textId="77777777" w:rsidR="00940329" w:rsidRDefault="00940329"/>
  </w:footnote>
  <w:footnote w:type="continuationNotice" w:id="1">
    <w:p w14:paraId="2B14E94A" w14:textId="77777777" w:rsidR="00940329" w:rsidRDefault="009403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AB195" w14:textId="77777777" w:rsidR="00CD1CA3" w:rsidRDefault="00CD1CA3" w:rsidP="007E076A">
    <w:pPr>
      <w:pStyle w:val="HeaderINLLogo"/>
      <w:rPr>
        <w:sz w:val="20"/>
      </w:rPr>
    </w:pPr>
    <w:r>
      <w:drawing>
        <wp:inline distT="0" distB="0" distL="0" distR="0" wp14:anchorId="6F58E3A7" wp14:editId="40227DA5">
          <wp:extent cx="1630723" cy="31725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6157" cy="322207"/>
                  </a:xfrm>
                  <a:prstGeom prst="rect">
                    <a:avLst/>
                  </a:prstGeom>
                  <a:noFill/>
                  <a:ln>
                    <a:noFill/>
                  </a:ln>
                </pic:spPr>
              </pic:pic>
            </a:graphicData>
          </a:graphic>
        </wp:inline>
      </w:drawing>
    </w:r>
  </w:p>
  <w:p w14:paraId="058B5B80" w14:textId="4FB7E48E" w:rsidR="00D418E9" w:rsidRPr="007E076A" w:rsidRDefault="00D418E9" w:rsidP="007E076A">
    <w:pPr>
      <w:pStyle w:val="HeaderTitle"/>
    </w:pPr>
    <w:r w:rsidRPr="007E076A">
      <w:t>Laboratory Directed Research and Development</w:t>
    </w:r>
    <w:r w:rsidR="001563D3" w:rsidRPr="007E076A">
      <w:t xml:space="preserve"> </w:t>
    </w:r>
    <w:r w:rsidR="009D1645">
      <w:t>Progress Report</w:t>
    </w:r>
  </w:p>
  <w:p w14:paraId="4E420415" w14:textId="77777777" w:rsidR="00CD1CA3" w:rsidRPr="007E076A" w:rsidRDefault="00D418E9" w:rsidP="000A24CE">
    <w:pPr>
      <w:pStyle w:val="HeaderCenter"/>
    </w:pPr>
    <w:r w:rsidRPr="007E076A">
      <w:t>Program Sensitive Information</w:t>
    </w:r>
    <w:r w:rsidR="004111DF" w:rsidRPr="007E076A">
      <w:t xml:space="preserve">. </w:t>
    </w:r>
    <w:r w:rsidRPr="007E076A">
      <w:t xml:space="preserve">Do not distribute without authorization from the LDRD </w:t>
    </w:r>
    <w:r w:rsidR="004641D9" w:rsidRPr="007E076A">
      <w:t>p</w:t>
    </w:r>
    <w:r w:rsidRPr="007E076A">
      <w:t xml:space="preserve">rogram </w:t>
    </w:r>
    <w:r w:rsidR="004641D9" w:rsidRPr="007E076A">
      <w:t>o</w:t>
    </w:r>
    <w:r w:rsidRPr="007E076A">
      <w:t>ffice</w:t>
    </w:r>
    <w:r w:rsidR="007579E2" w:rsidRPr="007E076A">
      <w:t>.</w:t>
    </w:r>
  </w:p>
  <w:p w14:paraId="55A37783" w14:textId="77777777" w:rsidR="00D60D77" w:rsidRPr="00095AD3" w:rsidRDefault="00D60D77" w:rsidP="007E076A">
    <w:pPr>
      <w:pStyle w:val="HeaderSpac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FC88958"/>
    <w:lvl w:ilvl="0">
      <w:start w:val="1"/>
      <w:numFmt w:val="bullet"/>
      <w:pStyle w:val="ListBullet5"/>
      <w:lvlText w:val=""/>
      <w:lvlJc w:val="left"/>
      <w:pPr>
        <w:tabs>
          <w:tab w:val="num" w:pos="2016"/>
        </w:tabs>
        <w:ind w:left="2016" w:hanging="576"/>
      </w:pPr>
      <w:rPr>
        <w:rFonts w:ascii="Symbol" w:hAnsi="Symbol" w:hint="default"/>
        <w:sz w:val="20"/>
        <w:szCs w:val="20"/>
      </w:rPr>
    </w:lvl>
  </w:abstractNum>
  <w:abstractNum w:abstractNumId="1" w15:restartNumberingAfterBreak="0">
    <w:nsid w:val="FFFFFF89"/>
    <w:multiLevelType w:val="singleLevel"/>
    <w:tmpl w:val="EA764FE2"/>
    <w:lvl w:ilvl="0">
      <w:start w:val="1"/>
      <w:numFmt w:val="bullet"/>
      <w:pStyle w:val="ListBullet"/>
      <w:lvlText w:val=""/>
      <w:lvlJc w:val="left"/>
      <w:pPr>
        <w:tabs>
          <w:tab w:val="num" w:pos="360"/>
        </w:tabs>
        <w:ind w:left="360" w:hanging="360"/>
      </w:pPr>
      <w:rPr>
        <w:rFonts w:ascii="Symbol" w:hAnsi="Symbol" w:hint="default"/>
        <w:sz w:val="20"/>
        <w:szCs w:val="20"/>
      </w:rPr>
    </w:lvl>
  </w:abstractNum>
  <w:abstractNum w:abstractNumId="2" w15:restartNumberingAfterBreak="0">
    <w:nsid w:val="000454AE"/>
    <w:multiLevelType w:val="multilevel"/>
    <w:tmpl w:val="134221BE"/>
    <w:lvl w:ilvl="0">
      <w:start w:val="1"/>
      <w:numFmt w:val="decimal"/>
      <w:lvlRestart w:val="0"/>
      <w:pStyle w:val="AppL1"/>
      <w:lvlText w:val="L-%1."/>
      <w:lvlJc w:val="left"/>
      <w:pPr>
        <w:tabs>
          <w:tab w:val="num" w:pos="720"/>
        </w:tabs>
        <w:ind w:left="720" w:hanging="720"/>
      </w:pPr>
      <w:rPr>
        <w:rFonts w:hint="default"/>
      </w:rPr>
    </w:lvl>
    <w:lvl w:ilvl="1">
      <w:start w:val="1"/>
      <w:numFmt w:val="decimal"/>
      <w:pStyle w:val="AppL2"/>
      <w:lvlText w:val="L-%1.%2"/>
      <w:lvlJc w:val="left"/>
      <w:pPr>
        <w:tabs>
          <w:tab w:val="num" w:pos="936"/>
        </w:tabs>
        <w:ind w:left="936" w:hanging="936"/>
      </w:pPr>
      <w:rPr>
        <w:rFonts w:hint="default"/>
      </w:rPr>
    </w:lvl>
    <w:lvl w:ilvl="2">
      <w:start w:val="1"/>
      <w:numFmt w:val="decimal"/>
      <w:pStyle w:val="AppL3"/>
      <w:lvlText w:val="L-%1.%2.%3"/>
      <w:lvlJc w:val="left"/>
      <w:pPr>
        <w:tabs>
          <w:tab w:val="num" w:pos="1080"/>
        </w:tabs>
        <w:ind w:left="1080" w:hanging="1080"/>
      </w:pPr>
      <w:rPr>
        <w:rFonts w:hint="default"/>
      </w:rPr>
    </w:lvl>
    <w:lvl w:ilvl="3">
      <w:start w:val="1"/>
      <w:numFmt w:val="decimal"/>
      <w:pStyle w:val="AppL4"/>
      <w:lvlText w:val="L-%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0282B6C"/>
    <w:multiLevelType w:val="multilevel"/>
    <w:tmpl w:val="C5CCD03A"/>
    <w:lvl w:ilvl="0">
      <w:start w:val="1"/>
      <w:numFmt w:val="decimal"/>
      <w:lvlRestart w:val="0"/>
      <w:pStyle w:val="AppV1"/>
      <w:lvlText w:val="V-%1."/>
      <w:lvlJc w:val="left"/>
      <w:pPr>
        <w:tabs>
          <w:tab w:val="num" w:pos="720"/>
        </w:tabs>
        <w:ind w:left="720" w:hanging="720"/>
      </w:pPr>
      <w:rPr>
        <w:rFonts w:hint="default"/>
      </w:rPr>
    </w:lvl>
    <w:lvl w:ilvl="1">
      <w:start w:val="1"/>
      <w:numFmt w:val="decimal"/>
      <w:pStyle w:val="AppV2"/>
      <w:lvlText w:val="V-%1.%2"/>
      <w:lvlJc w:val="left"/>
      <w:pPr>
        <w:tabs>
          <w:tab w:val="num" w:pos="936"/>
        </w:tabs>
        <w:ind w:left="936" w:hanging="936"/>
      </w:pPr>
      <w:rPr>
        <w:rFonts w:hint="default"/>
      </w:rPr>
    </w:lvl>
    <w:lvl w:ilvl="2">
      <w:start w:val="1"/>
      <w:numFmt w:val="decimal"/>
      <w:pStyle w:val="AppV3"/>
      <w:lvlText w:val="V-%1.%2.%3"/>
      <w:lvlJc w:val="left"/>
      <w:pPr>
        <w:tabs>
          <w:tab w:val="num" w:pos="1080"/>
        </w:tabs>
        <w:ind w:left="1080" w:hanging="1080"/>
      </w:pPr>
      <w:rPr>
        <w:rFonts w:hint="default"/>
      </w:rPr>
    </w:lvl>
    <w:lvl w:ilvl="3">
      <w:start w:val="1"/>
      <w:numFmt w:val="decimal"/>
      <w:pStyle w:val="AppV4"/>
      <w:lvlText w:val="V-%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6CF5ED7"/>
    <w:multiLevelType w:val="hybridMultilevel"/>
    <w:tmpl w:val="3E3E1E2C"/>
    <w:lvl w:ilvl="0" w:tplc="26B44A4C">
      <w:start w:val="1"/>
      <w:numFmt w:val="upperLetter"/>
      <w:pStyle w:val="ListA4"/>
      <w:lvlText w:val="%1."/>
      <w:lvlJc w:val="left"/>
      <w:pPr>
        <w:tabs>
          <w:tab w:val="num" w:pos="4248"/>
        </w:tabs>
        <w:ind w:left="4248" w:hanging="720"/>
      </w:pPr>
      <w:rPr>
        <w:rFonts w:hint="default"/>
      </w:rPr>
    </w:lvl>
    <w:lvl w:ilvl="1" w:tplc="9A1A5DA6" w:tentative="1">
      <w:start w:val="1"/>
      <w:numFmt w:val="lowerLetter"/>
      <w:lvlText w:val="%2."/>
      <w:lvlJc w:val="left"/>
      <w:pPr>
        <w:tabs>
          <w:tab w:val="num" w:pos="1440"/>
        </w:tabs>
        <w:ind w:left="1440" w:hanging="360"/>
      </w:pPr>
    </w:lvl>
    <w:lvl w:ilvl="2" w:tplc="3AA09338" w:tentative="1">
      <w:start w:val="1"/>
      <w:numFmt w:val="lowerRoman"/>
      <w:lvlText w:val="%3."/>
      <w:lvlJc w:val="right"/>
      <w:pPr>
        <w:tabs>
          <w:tab w:val="num" w:pos="2160"/>
        </w:tabs>
        <w:ind w:left="2160" w:hanging="180"/>
      </w:pPr>
    </w:lvl>
    <w:lvl w:ilvl="3" w:tplc="66AC4948" w:tentative="1">
      <w:start w:val="1"/>
      <w:numFmt w:val="decimal"/>
      <w:lvlText w:val="%4."/>
      <w:lvlJc w:val="left"/>
      <w:pPr>
        <w:tabs>
          <w:tab w:val="num" w:pos="2880"/>
        </w:tabs>
        <w:ind w:left="2880" w:hanging="360"/>
      </w:pPr>
    </w:lvl>
    <w:lvl w:ilvl="4" w:tplc="AA2AA6B6" w:tentative="1">
      <w:start w:val="1"/>
      <w:numFmt w:val="lowerLetter"/>
      <w:lvlText w:val="%5."/>
      <w:lvlJc w:val="left"/>
      <w:pPr>
        <w:tabs>
          <w:tab w:val="num" w:pos="3600"/>
        </w:tabs>
        <w:ind w:left="3600" w:hanging="360"/>
      </w:pPr>
    </w:lvl>
    <w:lvl w:ilvl="5" w:tplc="3F482628" w:tentative="1">
      <w:start w:val="1"/>
      <w:numFmt w:val="lowerRoman"/>
      <w:lvlText w:val="%6."/>
      <w:lvlJc w:val="right"/>
      <w:pPr>
        <w:tabs>
          <w:tab w:val="num" w:pos="4320"/>
        </w:tabs>
        <w:ind w:left="4320" w:hanging="180"/>
      </w:pPr>
    </w:lvl>
    <w:lvl w:ilvl="6" w:tplc="1932F21A" w:tentative="1">
      <w:start w:val="1"/>
      <w:numFmt w:val="decimal"/>
      <w:lvlText w:val="%7."/>
      <w:lvlJc w:val="left"/>
      <w:pPr>
        <w:tabs>
          <w:tab w:val="num" w:pos="5040"/>
        </w:tabs>
        <w:ind w:left="5040" w:hanging="360"/>
      </w:pPr>
    </w:lvl>
    <w:lvl w:ilvl="7" w:tplc="66F4FC90" w:tentative="1">
      <w:start w:val="1"/>
      <w:numFmt w:val="lowerLetter"/>
      <w:lvlText w:val="%8."/>
      <w:lvlJc w:val="left"/>
      <w:pPr>
        <w:tabs>
          <w:tab w:val="num" w:pos="5760"/>
        </w:tabs>
        <w:ind w:left="5760" w:hanging="360"/>
      </w:pPr>
    </w:lvl>
    <w:lvl w:ilvl="8" w:tplc="A3B84ACC" w:tentative="1">
      <w:start w:val="1"/>
      <w:numFmt w:val="lowerRoman"/>
      <w:lvlText w:val="%9."/>
      <w:lvlJc w:val="right"/>
      <w:pPr>
        <w:tabs>
          <w:tab w:val="num" w:pos="6480"/>
        </w:tabs>
        <w:ind w:left="6480" w:hanging="180"/>
      </w:pPr>
    </w:lvl>
  </w:abstractNum>
  <w:abstractNum w:abstractNumId="5" w15:restartNumberingAfterBreak="0">
    <w:nsid w:val="08293F1C"/>
    <w:multiLevelType w:val="multilevel"/>
    <w:tmpl w:val="803AAD18"/>
    <w:lvl w:ilvl="0">
      <w:start w:val="1"/>
      <w:numFmt w:val="decimal"/>
      <w:lvlRestart w:val="0"/>
      <w:pStyle w:val="AppO1"/>
      <w:lvlText w:val="O-%1."/>
      <w:lvlJc w:val="left"/>
      <w:pPr>
        <w:tabs>
          <w:tab w:val="num" w:pos="720"/>
        </w:tabs>
        <w:ind w:left="720" w:hanging="720"/>
      </w:pPr>
      <w:rPr>
        <w:rFonts w:hint="default"/>
      </w:rPr>
    </w:lvl>
    <w:lvl w:ilvl="1">
      <w:start w:val="1"/>
      <w:numFmt w:val="decimal"/>
      <w:pStyle w:val="AppO2"/>
      <w:lvlText w:val="O-%1.%2"/>
      <w:lvlJc w:val="left"/>
      <w:pPr>
        <w:tabs>
          <w:tab w:val="num" w:pos="936"/>
        </w:tabs>
        <w:ind w:left="936" w:hanging="936"/>
      </w:pPr>
      <w:rPr>
        <w:rFonts w:hint="default"/>
      </w:rPr>
    </w:lvl>
    <w:lvl w:ilvl="2">
      <w:start w:val="1"/>
      <w:numFmt w:val="decimal"/>
      <w:pStyle w:val="AppO3"/>
      <w:lvlText w:val="O-%1.%2.%3"/>
      <w:lvlJc w:val="left"/>
      <w:pPr>
        <w:tabs>
          <w:tab w:val="num" w:pos="1080"/>
        </w:tabs>
        <w:ind w:left="1080" w:hanging="1080"/>
      </w:pPr>
      <w:rPr>
        <w:rFonts w:hint="default"/>
      </w:rPr>
    </w:lvl>
    <w:lvl w:ilvl="3">
      <w:start w:val="1"/>
      <w:numFmt w:val="decimal"/>
      <w:pStyle w:val="AppO4"/>
      <w:lvlText w:val="O-%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11BD387A"/>
    <w:multiLevelType w:val="multilevel"/>
    <w:tmpl w:val="E48C4AFC"/>
    <w:lvl w:ilvl="0">
      <w:start w:val="1"/>
      <w:numFmt w:val="decimal"/>
      <w:lvlRestart w:val="0"/>
      <w:pStyle w:val="AppY1"/>
      <w:lvlText w:val="Y-%1."/>
      <w:lvlJc w:val="left"/>
      <w:pPr>
        <w:tabs>
          <w:tab w:val="num" w:pos="720"/>
        </w:tabs>
        <w:ind w:left="720" w:hanging="720"/>
      </w:pPr>
      <w:rPr>
        <w:rFonts w:hint="default"/>
      </w:rPr>
    </w:lvl>
    <w:lvl w:ilvl="1">
      <w:start w:val="1"/>
      <w:numFmt w:val="decimal"/>
      <w:pStyle w:val="AppY2"/>
      <w:lvlText w:val="Y-%1.%2"/>
      <w:lvlJc w:val="left"/>
      <w:pPr>
        <w:tabs>
          <w:tab w:val="num" w:pos="936"/>
        </w:tabs>
        <w:ind w:left="936" w:hanging="936"/>
      </w:pPr>
      <w:rPr>
        <w:rFonts w:hint="default"/>
      </w:rPr>
    </w:lvl>
    <w:lvl w:ilvl="2">
      <w:start w:val="1"/>
      <w:numFmt w:val="decimal"/>
      <w:pStyle w:val="AppY3"/>
      <w:lvlText w:val="Y-%1.%2.%3"/>
      <w:lvlJc w:val="left"/>
      <w:pPr>
        <w:tabs>
          <w:tab w:val="num" w:pos="1080"/>
        </w:tabs>
        <w:ind w:left="1080" w:hanging="1080"/>
      </w:pPr>
      <w:rPr>
        <w:rFonts w:hint="default"/>
      </w:rPr>
    </w:lvl>
    <w:lvl w:ilvl="3">
      <w:start w:val="1"/>
      <w:numFmt w:val="decimal"/>
      <w:pStyle w:val="AppY4"/>
      <w:lvlText w:val="Y-%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 w15:restartNumberingAfterBreak="0">
    <w:nsid w:val="12FA2934"/>
    <w:multiLevelType w:val="multilevel"/>
    <w:tmpl w:val="D9D08AD8"/>
    <w:lvl w:ilvl="0">
      <w:start w:val="1"/>
      <w:numFmt w:val="decimal"/>
      <w:lvlRestart w:val="0"/>
      <w:pStyle w:val="AppI1"/>
      <w:lvlText w:val="I-%1."/>
      <w:lvlJc w:val="left"/>
      <w:pPr>
        <w:tabs>
          <w:tab w:val="num" w:pos="720"/>
        </w:tabs>
        <w:ind w:left="720" w:hanging="720"/>
      </w:pPr>
      <w:rPr>
        <w:rFonts w:hint="default"/>
      </w:rPr>
    </w:lvl>
    <w:lvl w:ilvl="1">
      <w:start w:val="1"/>
      <w:numFmt w:val="decimal"/>
      <w:pStyle w:val="AppI2"/>
      <w:lvlText w:val="I-%1.%2"/>
      <w:lvlJc w:val="left"/>
      <w:pPr>
        <w:tabs>
          <w:tab w:val="num" w:pos="936"/>
        </w:tabs>
        <w:ind w:left="936" w:hanging="936"/>
      </w:pPr>
      <w:rPr>
        <w:rFonts w:hint="default"/>
      </w:rPr>
    </w:lvl>
    <w:lvl w:ilvl="2">
      <w:start w:val="1"/>
      <w:numFmt w:val="decimal"/>
      <w:pStyle w:val="AppI3"/>
      <w:lvlText w:val="I-%1.%2.%3"/>
      <w:lvlJc w:val="left"/>
      <w:pPr>
        <w:tabs>
          <w:tab w:val="num" w:pos="1080"/>
        </w:tabs>
        <w:ind w:left="1080" w:hanging="1080"/>
      </w:pPr>
      <w:rPr>
        <w:rFonts w:hint="default"/>
      </w:rPr>
    </w:lvl>
    <w:lvl w:ilvl="3">
      <w:start w:val="1"/>
      <w:numFmt w:val="decimal"/>
      <w:pStyle w:val="AppI4"/>
      <w:lvlText w:val="I-%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3D74664"/>
    <w:multiLevelType w:val="multilevel"/>
    <w:tmpl w:val="949CCF24"/>
    <w:lvl w:ilvl="0">
      <w:start w:val="1"/>
      <w:numFmt w:val="decimal"/>
      <w:pStyle w:val="AppA1"/>
      <w:lvlText w:val="A-%1."/>
      <w:lvlJc w:val="left"/>
      <w:pPr>
        <w:tabs>
          <w:tab w:val="num" w:pos="720"/>
        </w:tabs>
        <w:ind w:left="720" w:hanging="720"/>
      </w:pPr>
      <w:rPr>
        <w:rFonts w:hint="default"/>
      </w:rPr>
    </w:lvl>
    <w:lvl w:ilvl="1">
      <w:start w:val="1"/>
      <w:numFmt w:val="decimal"/>
      <w:pStyle w:val="AppA2"/>
      <w:lvlText w:val="A-%1.%2"/>
      <w:lvlJc w:val="left"/>
      <w:pPr>
        <w:tabs>
          <w:tab w:val="num" w:pos="936"/>
        </w:tabs>
        <w:ind w:left="936" w:hanging="936"/>
      </w:pPr>
      <w:rPr>
        <w:rFonts w:hint="default"/>
      </w:rPr>
    </w:lvl>
    <w:lvl w:ilvl="2">
      <w:start w:val="1"/>
      <w:numFmt w:val="decimal"/>
      <w:pStyle w:val="AppA3"/>
      <w:lvlText w:val="A-%1.%2.%3"/>
      <w:lvlJc w:val="left"/>
      <w:pPr>
        <w:tabs>
          <w:tab w:val="num" w:pos="1080"/>
        </w:tabs>
        <w:ind w:left="1080" w:hanging="1080"/>
      </w:pPr>
      <w:rPr>
        <w:rFonts w:hint="default"/>
      </w:rPr>
    </w:lvl>
    <w:lvl w:ilvl="3">
      <w:start w:val="1"/>
      <w:numFmt w:val="decimal"/>
      <w:pStyle w:val="AppA4"/>
      <w:lvlText w:val="A-%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C2E4B33"/>
    <w:multiLevelType w:val="multilevel"/>
    <w:tmpl w:val="AEE6644C"/>
    <w:lvl w:ilvl="0">
      <w:start w:val="1"/>
      <w:numFmt w:val="decimal"/>
      <w:lvlRestart w:val="0"/>
      <w:pStyle w:val="AppW1"/>
      <w:lvlText w:val="W-%1."/>
      <w:lvlJc w:val="left"/>
      <w:pPr>
        <w:tabs>
          <w:tab w:val="num" w:pos="720"/>
        </w:tabs>
        <w:ind w:left="720" w:hanging="720"/>
      </w:pPr>
      <w:rPr>
        <w:rFonts w:hint="default"/>
      </w:rPr>
    </w:lvl>
    <w:lvl w:ilvl="1">
      <w:start w:val="1"/>
      <w:numFmt w:val="decimal"/>
      <w:pStyle w:val="AppW2"/>
      <w:lvlText w:val="W-%1.%2"/>
      <w:lvlJc w:val="left"/>
      <w:pPr>
        <w:tabs>
          <w:tab w:val="num" w:pos="936"/>
        </w:tabs>
        <w:ind w:left="936" w:hanging="936"/>
      </w:pPr>
      <w:rPr>
        <w:rFonts w:hint="default"/>
      </w:rPr>
    </w:lvl>
    <w:lvl w:ilvl="2">
      <w:start w:val="1"/>
      <w:numFmt w:val="decimal"/>
      <w:pStyle w:val="AppW3"/>
      <w:lvlText w:val="W-%1.%2.%3"/>
      <w:lvlJc w:val="left"/>
      <w:pPr>
        <w:tabs>
          <w:tab w:val="num" w:pos="1080"/>
        </w:tabs>
        <w:ind w:left="1080" w:hanging="1080"/>
      </w:pPr>
      <w:rPr>
        <w:rFonts w:hint="default"/>
      </w:rPr>
    </w:lvl>
    <w:lvl w:ilvl="3">
      <w:start w:val="1"/>
      <w:numFmt w:val="decimal"/>
      <w:pStyle w:val="AppW4"/>
      <w:lvlText w:val="W-%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C6F1186"/>
    <w:multiLevelType w:val="multilevel"/>
    <w:tmpl w:val="895023AE"/>
    <w:lvl w:ilvl="0">
      <w:start w:val="1"/>
      <w:numFmt w:val="decimal"/>
      <w:pStyle w:val="AppC1"/>
      <w:lvlText w:val="C-%1."/>
      <w:lvlJc w:val="left"/>
      <w:pPr>
        <w:tabs>
          <w:tab w:val="num" w:pos="720"/>
        </w:tabs>
        <w:ind w:left="720" w:hanging="720"/>
      </w:pPr>
      <w:rPr>
        <w:rFonts w:hint="default"/>
      </w:rPr>
    </w:lvl>
    <w:lvl w:ilvl="1">
      <w:start w:val="1"/>
      <w:numFmt w:val="decimal"/>
      <w:pStyle w:val="AppC2"/>
      <w:lvlText w:val="C-%1.%2"/>
      <w:lvlJc w:val="left"/>
      <w:pPr>
        <w:tabs>
          <w:tab w:val="num" w:pos="936"/>
        </w:tabs>
        <w:ind w:left="936" w:hanging="936"/>
      </w:pPr>
      <w:rPr>
        <w:rFonts w:hint="default"/>
      </w:rPr>
    </w:lvl>
    <w:lvl w:ilvl="2">
      <w:start w:val="1"/>
      <w:numFmt w:val="decimal"/>
      <w:pStyle w:val="AppC3"/>
      <w:lvlText w:val="C-%1.%2.%3"/>
      <w:lvlJc w:val="left"/>
      <w:pPr>
        <w:tabs>
          <w:tab w:val="num" w:pos="1080"/>
        </w:tabs>
        <w:ind w:left="1080" w:hanging="1080"/>
      </w:pPr>
      <w:rPr>
        <w:rFonts w:hint="default"/>
      </w:rPr>
    </w:lvl>
    <w:lvl w:ilvl="3">
      <w:start w:val="1"/>
      <w:numFmt w:val="decimal"/>
      <w:pStyle w:val="AppC4"/>
      <w:lvlText w:val="C-%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15:restartNumberingAfterBreak="0">
    <w:nsid w:val="1D1D2B36"/>
    <w:multiLevelType w:val="hybridMultilevel"/>
    <w:tmpl w:val="601EF932"/>
    <w:lvl w:ilvl="0" w:tplc="B4186A6E">
      <w:start w:val="1"/>
      <w:numFmt w:val="lowerLetter"/>
      <w:pStyle w:val="ListNumber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EB23BEA"/>
    <w:multiLevelType w:val="hybridMultilevel"/>
    <w:tmpl w:val="5CDCC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D90FDA"/>
    <w:multiLevelType w:val="multilevel"/>
    <w:tmpl w:val="78A6D788"/>
    <w:lvl w:ilvl="0">
      <w:start w:val="1"/>
      <w:numFmt w:val="decimal"/>
      <w:lvlText w:val="B-%1."/>
      <w:lvlJc w:val="left"/>
      <w:pPr>
        <w:tabs>
          <w:tab w:val="num" w:pos="720"/>
        </w:tabs>
        <w:ind w:left="720" w:hanging="720"/>
      </w:pPr>
      <w:rPr>
        <w:rFonts w:hint="default"/>
      </w:rPr>
    </w:lvl>
    <w:lvl w:ilvl="1">
      <w:start w:val="1"/>
      <w:numFmt w:val="decimal"/>
      <w:pStyle w:val="AppB2"/>
      <w:lvlText w:val="B-%1.%2"/>
      <w:lvlJc w:val="left"/>
      <w:pPr>
        <w:tabs>
          <w:tab w:val="num" w:pos="936"/>
        </w:tabs>
        <w:ind w:left="936" w:hanging="936"/>
      </w:pPr>
      <w:rPr>
        <w:rFonts w:hint="default"/>
      </w:rPr>
    </w:lvl>
    <w:lvl w:ilvl="2">
      <w:start w:val="1"/>
      <w:numFmt w:val="decimal"/>
      <w:pStyle w:val="AppB3"/>
      <w:lvlText w:val="B-%1.%2.%3"/>
      <w:lvlJc w:val="left"/>
      <w:pPr>
        <w:tabs>
          <w:tab w:val="num" w:pos="1080"/>
        </w:tabs>
        <w:ind w:left="1080" w:hanging="1080"/>
      </w:pPr>
      <w:rPr>
        <w:rFonts w:hint="default"/>
      </w:rPr>
    </w:lvl>
    <w:lvl w:ilvl="3">
      <w:start w:val="1"/>
      <w:numFmt w:val="decimal"/>
      <w:pStyle w:val="AppB4"/>
      <w:lvlText w:val="B-%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231C210A"/>
    <w:multiLevelType w:val="multilevel"/>
    <w:tmpl w:val="89786042"/>
    <w:lvl w:ilvl="0">
      <w:start w:val="1"/>
      <w:numFmt w:val="decimal"/>
      <w:lvlRestart w:val="0"/>
      <w:pStyle w:val="AppH1"/>
      <w:lvlText w:val="H-%1."/>
      <w:lvlJc w:val="left"/>
      <w:pPr>
        <w:tabs>
          <w:tab w:val="num" w:pos="720"/>
        </w:tabs>
        <w:ind w:left="720" w:hanging="720"/>
      </w:pPr>
      <w:rPr>
        <w:rFonts w:hint="default"/>
      </w:rPr>
    </w:lvl>
    <w:lvl w:ilvl="1">
      <w:start w:val="1"/>
      <w:numFmt w:val="decimal"/>
      <w:pStyle w:val="AppH2"/>
      <w:lvlText w:val="H-%1.%2"/>
      <w:lvlJc w:val="left"/>
      <w:pPr>
        <w:tabs>
          <w:tab w:val="num" w:pos="936"/>
        </w:tabs>
        <w:ind w:left="936" w:hanging="936"/>
      </w:pPr>
      <w:rPr>
        <w:rFonts w:hint="default"/>
      </w:rPr>
    </w:lvl>
    <w:lvl w:ilvl="2">
      <w:start w:val="1"/>
      <w:numFmt w:val="decimal"/>
      <w:pStyle w:val="AppH3"/>
      <w:lvlText w:val="H-%1.%2.%3"/>
      <w:lvlJc w:val="left"/>
      <w:pPr>
        <w:tabs>
          <w:tab w:val="num" w:pos="1080"/>
        </w:tabs>
        <w:ind w:left="1080" w:hanging="1080"/>
      </w:pPr>
      <w:rPr>
        <w:rFonts w:hint="default"/>
      </w:rPr>
    </w:lvl>
    <w:lvl w:ilvl="3">
      <w:start w:val="1"/>
      <w:numFmt w:val="decimal"/>
      <w:pStyle w:val="AppH4"/>
      <w:lvlText w:val="H-%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264B4FCE"/>
    <w:multiLevelType w:val="multilevel"/>
    <w:tmpl w:val="98BA9572"/>
    <w:lvl w:ilvl="0">
      <w:start w:val="1"/>
      <w:numFmt w:val="decimal"/>
      <w:pStyle w:val="AppD1"/>
      <w:lvlText w:val="D-%1."/>
      <w:lvlJc w:val="left"/>
      <w:pPr>
        <w:tabs>
          <w:tab w:val="num" w:pos="720"/>
        </w:tabs>
        <w:ind w:left="720" w:hanging="720"/>
      </w:pPr>
      <w:rPr>
        <w:rFonts w:hint="default"/>
      </w:rPr>
    </w:lvl>
    <w:lvl w:ilvl="1">
      <w:start w:val="1"/>
      <w:numFmt w:val="decimal"/>
      <w:pStyle w:val="AppD2"/>
      <w:lvlText w:val="D-%1.%2"/>
      <w:lvlJc w:val="left"/>
      <w:pPr>
        <w:tabs>
          <w:tab w:val="num" w:pos="936"/>
        </w:tabs>
        <w:ind w:left="936" w:hanging="936"/>
      </w:pPr>
      <w:rPr>
        <w:rFonts w:hint="default"/>
      </w:rPr>
    </w:lvl>
    <w:lvl w:ilvl="2">
      <w:start w:val="1"/>
      <w:numFmt w:val="decimal"/>
      <w:pStyle w:val="AppD3"/>
      <w:lvlText w:val="D-%1.%2.%3"/>
      <w:lvlJc w:val="left"/>
      <w:pPr>
        <w:tabs>
          <w:tab w:val="num" w:pos="1080"/>
        </w:tabs>
        <w:ind w:left="1080" w:hanging="1080"/>
      </w:pPr>
      <w:rPr>
        <w:rFonts w:hint="default"/>
      </w:rPr>
    </w:lvl>
    <w:lvl w:ilvl="3">
      <w:start w:val="1"/>
      <w:numFmt w:val="decimal"/>
      <w:pStyle w:val="AppD4"/>
      <w:lvlText w:val="D-%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269842A4"/>
    <w:multiLevelType w:val="hybridMultilevel"/>
    <w:tmpl w:val="3774CC0A"/>
    <w:lvl w:ilvl="0" w:tplc="9A16DFCC">
      <w:start w:val="1"/>
      <w:numFmt w:val="upperLetter"/>
      <w:pStyle w:val="ListA2"/>
      <w:lvlText w:val="%1."/>
      <w:lvlJc w:val="left"/>
      <w:pPr>
        <w:tabs>
          <w:tab w:val="num" w:pos="2160"/>
        </w:tabs>
        <w:ind w:left="2160" w:hanging="720"/>
      </w:pPr>
      <w:rPr>
        <w:rFonts w:hint="default"/>
      </w:rPr>
    </w:lvl>
    <w:lvl w:ilvl="1" w:tplc="57C4908C" w:tentative="1">
      <w:start w:val="1"/>
      <w:numFmt w:val="lowerLetter"/>
      <w:lvlText w:val="%2."/>
      <w:lvlJc w:val="left"/>
      <w:pPr>
        <w:tabs>
          <w:tab w:val="num" w:pos="1440"/>
        </w:tabs>
        <w:ind w:left="1440" w:hanging="360"/>
      </w:pPr>
    </w:lvl>
    <w:lvl w:ilvl="2" w:tplc="AC689C34" w:tentative="1">
      <w:start w:val="1"/>
      <w:numFmt w:val="lowerRoman"/>
      <w:lvlText w:val="%3."/>
      <w:lvlJc w:val="right"/>
      <w:pPr>
        <w:tabs>
          <w:tab w:val="num" w:pos="2160"/>
        </w:tabs>
        <w:ind w:left="2160" w:hanging="180"/>
      </w:pPr>
    </w:lvl>
    <w:lvl w:ilvl="3" w:tplc="FFEA767E" w:tentative="1">
      <w:start w:val="1"/>
      <w:numFmt w:val="decimal"/>
      <w:lvlText w:val="%4."/>
      <w:lvlJc w:val="left"/>
      <w:pPr>
        <w:tabs>
          <w:tab w:val="num" w:pos="2880"/>
        </w:tabs>
        <w:ind w:left="2880" w:hanging="360"/>
      </w:pPr>
    </w:lvl>
    <w:lvl w:ilvl="4" w:tplc="4B7412F0" w:tentative="1">
      <w:start w:val="1"/>
      <w:numFmt w:val="lowerLetter"/>
      <w:lvlText w:val="%5."/>
      <w:lvlJc w:val="left"/>
      <w:pPr>
        <w:tabs>
          <w:tab w:val="num" w:pos="3600"/>
        </w:tabs>
        <w:ind w:left="3600" w:hanging="360"/>
      </w:pPr>
    </w:lvl>
    <w:lvl w:ilvl="5" w:tplc="EE4EDC8C" w:tentative="1">
      <w:start w:val="1"/>
      <w:numFmt w:val="lowerRoman"/>
      <w:lvlText w:val="%6."/>
      <w:lvlJc w:val="right"/>
      <w:pPr>
        <w:tabs>
          <w:tab w:val="num" w:pos="4320"/>
        </w:tabs>
        <w:ind w:left="4320" w:hanging="180"/>
      </w:pPr>
    </w:lvl>
    <w:lvl w:ilvl="6" w:tplc="6B5AF99A" w:tentative="1">
      <w:start w:val="1"/>
      <w:numFmt w:val="decimal"/>
      <w:lvlText w:val="%7."/>
      <w:lvlJc w:val="left"/>
      <w:pPr>
        <w:tabs>
          <w:tab w:val="num" w:pos="5040"/>
        </w:tabs>
        <w:ind w:left="5040" w:hanging="360"/>
      </w:pPr>
    </w:lvl>
    <w:lvl w:ilvl="7" w:tplc="16947C42" w:tentative="1">
      <w:start w:val="1"/>
      <w:numFmt w:val="lowerLetter"/>
      <w:lvlText w:val="%8."/>
      <w:lvlJc w:val="left"/>
      <w:pPr>
        <w:tabs>
          <w:tab w:val="num" w:pos="5760"/>
        </w:tabs>
        <w:ind w:left="5760" w:hanging="360"/>
      </w:pPr>
    </w:lvl>
    <w:lvl w:ilvl="8" w:tplc="53960B86" w:tentative="1">
      <w:start w:val="1"/>
      <w:numFmt w:val="lowerRoman"/>
      <w:lvlText w:val="%9."/>
      <w:lvlJc w:val="right"/>
      <w:pPr>
        <w:tabs>
          <w:tab w:val="num" w:pos="6480"/>
        </w:tabs>
        <w:ind w:left="6480" w:hanging="180"/>
      </w:pPr>
    </w:lvl>
  </w:abstractNum>
  <w:abstractNum w:abstractNumId="17" w15:restartNumberingAfterBreak="0">
    <w:nsid w:val="27F23860"/>
    <w:multiLevelType w:val="multilevel"/>
    <w:tmpl w:val="1694A9D2"/>
    <w:lvl w:ilvl="0">
      <w:start w:val="1"/>
      <w:numFmt w:val="decimal"/>
      <w:lvlRestart w:val="0"/>
      <w:pStyle w:val="AppK1"/>
      <w:lvlText w:val="K-%1."/>
      <w:lvlJc w:val="left"/>
      <w:pPr>
        <w:tabs>
          <w:tab w:val="num" w:pos="720"/>
        </w:tabs>
        <w:ind w:left="720" w:hanging="720"/>
      </w:pPr>
      <w:rPr>
        <w:rFonts w:hint="default"/>
      </w:rPr>
    </w:lvl>
    <w:lvl w:ilvl="1">
      <w:start w:val="1"/>
      <w:numFmt w:val="decimal"/>
      <w:pStyle w:val="AppK2"/>
      <w:lvlText w:val="K-%1.%2"/>
      <w:lvlJc w:val="left"/>
      <w:pPr>
        <w:tabs>
          <w:tab w:val="num" w:pos="936"/>
        </w:tabs>
        <w:ind w:left="936" w:hanging="936"/>
      </w:pPr>
      <w:rPr>
        <w:rFonts w:hint="default"/>
      </w:rPr>
    </w:lvl>
    <w:lvl w:ilvl="2">
      <w:start w:val="1"/>
      <w:numFmt w:val="decimal"/>
      <w:pStyle w:val="AppK3"/>
      <w:lvlText w:val="K-%1.%2.%3"/>
      <w:lvlJc w:val="left"/>
      <w:pPr>
        <w:tabs>
          <w:tab w:val="num" w:pos="1080"/>
        </w:tabs>
        <w:ind w:left="1080" w:hanging="1080"/>
      </w:pPr>
      <w:rPr>
        <w:rFonts w:hint="default"/>
      </w:rPr>
    </w:lvl>
    <w:lvl w:ilvl="3">
      <w:start w:val="1"/>
      <w:numFmt w:val="decimal"/>
      <w:pStyle w:val="AppK4"/>
      <w:lvlText w:val="K-%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280327F4"/>
    <w:multiLevelType w:val="hybridMultilevel"/>
    <w:tmpl w:val="548E4BD0"/>
    <w:lvl w:ilvl="0" w:tplc="C134874E">
      <w:start w:val="2"/>
      <w:numFmt w:val="decimal"/>
      <w:pStyle w:val="listnumberinstructions"/>
      <w:lvlText w:val="%1."/>
      <w:lvlJc w:val="left"/>
      <w:pPr>
        <w:tabs>
          <w:tab w:val="num" w:pos="0"/>
        </w:tabs>
        <w:ind w:left="432" w:hanging="43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9" w15:restartNumberingAfterBreak="0">
    <w:nsid w:val="294317A6"/>
    <w:multiLevelType w:val="multilevel"/>
    <w:tmpl w:val="0F5A6642"/>
    <w:lvl w:ilvl="0">
      <w:start w:val="1"/>
      <w:numFmt w:val="decimal"/>
      <w:lvlRestart w:val="0"/>
      <w:pStyle w:val="AppR1"/>
      <w:lvlText w:val="R-%1."/>
      <w:lvlJc w:val="left"/>
      <w:pPr>
        <w:tabs>
          <w:tab w:val="num" w:pos="720"/>
        </w:tabs>
        <w:ind w:left="720" w:hanging="720"/>
      </w:pPr>
      <w:rPr>
        <w:rFonts w:hint="default"/>
      </w:rPr>
    </w:lvl>
    <w:lvl w:ilvl="1">
      <w:start w:val="1"/>
      <w:numFmt w:val="decimal"/>
      <w:pStyle w:val="AppR2"/>
      <w:lvlText w:val="R-%1.%2"/>
      <w:lvlJc w:val="left"/>
      <w:pPr>
        <w:tabs>
          <w:tab w:val="num" w:pos="936"/>
        </w:tabs>
        <w:ind w:left="936" w:hanging="936"/>
      </w:pPr>
      <w:rPr>
        <w:rFonts w:hint="default"/>
      </w:rPr>
    </w:lvl>
    <w:lvl w:ilvl="2">
      <w:start w:val="1"/>
      <w:numFmt w:val="decimal"/>
      <w:pStyle w:val="AppR3"/>
      <w:lvlText w:val="R-%1.%2.%3"/>
      <w:lvlJc w:val="left"/>
      <w:pPr>
        <w:tabs>
          <w:tab w:val="num" w:pos="1080"/>
        </w:tabs>
        <w:ind w:left="1080" w:hanging="1080"/>
      </w:pPr>
      <w:rPr>
        <w:rFonts w:hint="default"/>
      </w:rPr>
    </w:lvl>
    <w:lvl w:ilvl="3">
      <w:start w:val="1"/>
      <w:numFmt w:val="decimal"/>
      <w:pStyle w:val="AppR4"/>
      <w:lvlText w:val="R-%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2CC94CED"/>
    <w:multiLevelType w:val="multilevel"/>
    <w:tmpl w:val="5BBEDBB6"/>
    <w:lvl w:ilvl="0">
      <w:start w:val="1"/>
      <w:numFmt w:val="decimal"/>
      <w:lvlRestart w:val="0"/>
      <w:pStyle w:val="AppU1"/>
      <w:lvlText w:val="U-%1."/>
      <w:lvlJc w:val="left"/>
      <w:pPr>
        <w:tabs>
          <w:tab w:val="num" w:pos="720"/>
        </w:tabs>
        <w:ind w:left="720" w:hanging="720"/>
      </w:pPr>
      <w:rPr>
        <w:rFonts w:hint="default"/>
      </w:rPr>
    </w:lvl>
    <w:lvl w:ilvl="1">
      <w:start w:val="1"/>
      <w:numFmt w:val="decimal"/>
      <w:pStyle w:val="AppU2"/>
      <w:lvlText w:val="U-%1.%2"/>
      <w:lvlJc w:val="left"/>
      <w:pPr>
        <w:tabs>
          <w:tab w:val="num" w:pos="936"/>
        </w:tabs>
        <w:ind w:left="936" w:hanging="936"/>
      </w:pPr>
      <w:rPr>
        <w:rFonts w:hint="default"/>
      </w:rPr>
    </w:lvl>
    <w:lvl w:ilvl="2">
      <w:start w:val="1"/>
      <w:numFmt w:val="decimal"/>
      <w:pStyle w:val="AppU3"/>
      <w:lvlText w:val="U-%1.%2.%3"/>
      <w:lvlJc w:val="left"/>
      <w:pPr>
        <w:tabs>
          <w:tab w:val="num" w:pos="1080"/>
        </w:tabs>
        <w:ind w:left="1080" w:hanging="1080"/>
      </w:pPr>
      <w:rPr>
        <w:rFonts w:hint="default"/>
      </w:rPr>
    </w:lvl>
    <w:lvl w:ilvl="3">
      <w:start w:val="1"/>
      <w:numFmt w:val="decimal"/>
      <w:pStyle w:val="AppU4"/>
      <w:lvlText w:val="U-%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2D4866EB"/>
    <w:multiLevelType w:val="multilevel"/>
    <w:tmpl w:val="E00E11D4"/>
    <w:lvl w:ilvl="0">
      <w:start w:val="1"/>
      <w:numFmt w:val="decimal"/>
      <w:lvlRestart w:val="0"/>
      <w:pStyle w:val="AppG1"/>
      <w:lvlText w:val="G-%1."/>
      <w:lvlJc w:val="left"/>
      <w:pPr>
        <w:tabs>
          <w:tab w:val="num" w:pos="720"/>
        </w:tabs>
        <w:ind w:left="720" w:hanging="720"/>
      </w:pPr>
      <w:rPr>
        <w:rFonts w:hint="default"/>
      </w:rPr>
    </w:lvl>
    <w:lvl w:ilvl="1">
      <w:start w:val="1"/>
      <w:numFmt w:val="decimal"/>
      <w:pStyle w:val="AppG2"/>
      <w:lvlText w:val="G-%1.%2"/>
      <w:lvlJc w:val="left"/>
      <w:pPr>
        <w:tabs>
          <w:tab w:val="num" w:pos="936"/>
        </w:tabs>
        <w:ind w:left="936" w:hanging="936"/>
      </w:pPr>
      <w:rPr>
        <w:rFonts w:hint="default"/>
      </w:rPr>
    </w:lvl>
    <w:lvl w:ilvl="2">
      <w:start w:val="1"/>
      <w:numFmt w:val="decimal"/>
      <w:pStyle w:val="AppG3"/>
      <w:lvlText w:val="G-%1.%2.%3"/>
      <w:lvlJc w:val="left"/>
      <w:pPr>
        <w:tabs>
          <w:tab w:val="num" w:pos="1080"/>
        </w:tabs>
        <w:ind w:left="1080" w:hanging="1080"/>
      </w:pPr>
      <w:rPr>
        <w:rFonts w:hint="default"/>
      </w:rPr>
    </w:lvl>
    <w:lvl w:ilvl="3">
      <w:start w:val="1"/>
      <w:numFmt w:val="decimal"/>
      <w:pStyle w:val="AppG4"/>
      <w:lvlText w:val="G-%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2DB53534"/>
    <w:multiLevelType w:val="multilevel"/>
    <w:tmpl w:val="F3720F4C"/>
    <w:lvl w:ilvl="0">
      <w:start w:val="1"/>
      <w:numFmt w:val="decimal"/>
      <w:lvlRestart w:val="0"/>
      <w:pStyle w:val="AppF1"/>
      <w:lvlText w:val="F-%1."/>
      <w:lvlJc w:val="left"/>
      <w:pPr>
        <w:tabs>
          <w:tab w:val="num" w:pos="720"/>
        </w:tabs>
        <w:ind w:left="720" w:hanging="720"/>
      </w:pPr>
      <w:rPr>
        <w:rFonts w:hint="default"/>
      </w:rPr>
    </w:lvl>
    <w:lvl w:ilvl="1">
      <w:start w:val="1"/>
      <w:numFmt w:val="decimal"/>
      <w:pStyle w:val="AppF2"/>
      <w:lvlText w:val="F-%1.%2"/>
      <w:lvlJc w:val="left"/>
      <w:pPr>
        <w:tabs>
          <w:tab w:val="num" w:pos="936"/>
        </w:tabs>
        <w:ind w:left="936" w:hanging="936"/>
      </w:pPr>
      <w:rPr>
        <w:rFonts w:hint="default"/>
      </w:rPr>
    </w:lvl>
    <w:lvl w:ilvl="2">
      <w:start w:val="1"/>
      <w:numFmt w:val="decimal"/>
      <w:pStyle w:val="AppF3"/>
      <w:lvlText w:val="F-%1.%2.%3"/>
      <w:lvlJc w:val="left"/>
      <w:pPr>
        <w:tabs>
          <w:tab w:val="num" w:pos="1080"/>
        </w:tabs>
        <w:ind w:left="1080" w:hanging="1080"/>
      </w:pPr>
      <w:rPr>
        <w:rFonts w:hint="default"/>
      </w:rPr>
    </w:lvl>
    <w:lvl w:ilvl="3">
      <w:start w:val="1"/>
      <w:numFmt w:val="decimal"/>
      <w:pStyle w:val="AppF4"/>
      <w:lvlText w:val="F-%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3171300A"/>
    <w:multiLevelType w:val="hybridMultilevel"/>
    <w:tmpl w:val="C86A17FA"/>
    <w:lvl w:ilvl="0" w:tplc="35A429A6">
      <w:start w:val="1"/>
      <w:numFmt w:val="decimal"/>
      <w:lvlText w:val="%1."/>
      <w:lvlJc w:val="left"/>
      <w:pPr>
        <w:ind w:left="180" w:hanging="360"/>
      </w:pPr>
      <w:rPr>
        <w:rFonts w:ascii="Times New Roman" w:hAnsi="Times New Roman" w:hint="default"/>
      </w:rPr>
    </w:lvl>
    <w:lvl w:ilvl="1" w:tplc="52FAD0DC">
      <w:start w:val="1"/>
      <w:numFmt w:val="lowerLetter"/>
      <w:lvlText w:val="%2."/>
      <w:lvlJc w:val="left"/>
      <w:pPr>
        <w:ind w:left="1440" w:hanging="360"/>
      </w:pPr>
    </w:lvl>
    <w:lvl w:ilvl="2" w:tplc="2A0C764C">
      <w:start w:val="1"/>
      <w:numFmt w:val="lowerRoman"/>
      <w:lvlText w:val="%3."/>
      <w:lvlJc w:val="right"/>
      <w:pPr>
        <w:ind w:left="2160" w:hanging="180"/>
      </w:pPr>
    </w:lvl>
    <w:lvl w:ilvl="3" w:tplc="E374575A">
      <w:start w:val="1"/>
      <w:numFmt w:val="decimal"/>
      <w:lvlText w:val="%4."/>
      <w:lvlJc w:val="left"/>
      <w:pPr>
        <w:ind w:left="2880" w:hanging="360"/>
      </w:pPr>
    </w:lvl>
    <w:lvl w:ilvl="4" w:tplc="8A58D026">
      <w:start w:val="1"/>
      <w:numFmt w:val="lowerLetter"/>
      <w:lvlText w:val="%5."/>
      <w:lvlJc w:val="left"/>
      <w:pPr>
        <w:ind w:left="3600" w:hanging="360"/>
      </w:pPr>
    </w:lvl>
    <w:lvl w:ilvl="5" w:tplc="C6BEE496">
      <w:start w:val="1"/>
      <w:numFmt w:val="lowerRoman"/>
      <w:lvlText w:val="%6."/>
      <w:lvlJc w:val="right"/>
      <w:pPr>
        <w:ind w:left="4320" w:hanging="180"/>
      </w:pPr>
    </w:lvl>
    <w:lvl w:ilvl="6" w:tplc="E3724302">
      <w:start w:val="1"/>
      <w:numFmt w:val="decimal"/>
      <w:lvlText w:val="%7."/>
      <w:lvlJc w:val="left"/>
      <w:pPr>
        <w:ind w:left="5040" w:hanging="360"/>
      </w:pPr>
    </w:lvl>
    <w:lvl w:ilvl="7" w:tplc="F98AEF30">
      <w:start w:val="1"/>
      <w:numFmt w:val="lowerLetter"/>
      <w:lvlText w:val="%8."/>
      <w:lvlJc w:val="left"/>
      <w:pPr>
        <w:ind w:left="5760" w:hanging="360"/>
      </w:pPr>
    </w:lvl>
    <w:lvl w:ilvl="8" w:tplc="A7D2A818">
      <w:start w:val="1"/>
      <w:numFmt w:val="lowerRoman"/>
      <w:lvlText w:val="%9."/>
      <w:lvlJc w:val="right"/>
      <w:pPr>
        <w:ind w:left="6480" w:hanging="180"/>
      </w:pPr>
    </w:lvl>
  </w:abstractNum>
  <w:abstractNum w:abstractNumId="24" w15:restartNumberingAfterBreak="0">
    <w:nsid w:val="36AB028E"/>
    <w:multiLevelType w:val="multilevel"/>
    <w:tmpl w:val="B728206E"/>
    <w:lvl w:ilvl="0">
      <w:start w:val="1"/>
      <w:numFmt w:val="decimal"/>
      <w:lvlRestart w:val="0"/>
      <w:pStyle w:val="AppS1"/>
      <w:lvlText w:val="S-%1."/>
      <w:lvlJc w:val="left"/>
      <w:pPr>
        <w:tabs>
          <w:tab w:val="num" w:pos="720"/>
        </w:tabs>
        <w:ind w:left="720" w:hanging="720"/>
      </w:pPr>
      <w:rPr>
        <w:rFonts w:hint="default"/>
      </w:rPr>
    </w:lvl>
    <w:lvl w:ilvl="1">
      <w:start w:val="1"/>
      <w:numFmt w:val="decimal"/>
      <w:pStyle w:val="AppS2"/>
      <w:lvlText w:val="S-%1.%2"/>
      <w:lvlJc w:val="left"/>
      <w:pPr>
        <w:tabs>
          <w:tab w:val="num" w:pos="936"/>
        </w:tabs>
        <w:ind w:left="936" w:hanging="936"/>
      </w:pPr>
      <w:rPr>
        <w:rFonts w:hint="default"/>
      </w:rPr>
    </w:lvl>
    <w:lvl w:ilvl="2">
      <w:start w:val="1"/>
      <w:numFmt w:val="decimal"/>
      <w:pStyle w:val="AppS3"/>
      <w:lvlText w:val="S-%1.%2.%3"/>
      <w:lvlJc w:val="left"/>
      <w:pPr>
        <w:tabs>
          <w:tab w:val="num" w:pos="1080"/>
        </w:tabs>
        <w:ind w:left="1080" w:hanging="1080"/>
      </w:pPr>
      <w:rPr>
        <w:rFonts w:hint="default"/>
      </w:rPr>
    </w:lvl>
    <w:lvl w:ilvl="3">
      <w:start w:val="1"/>
      <w:numFmt w:val="decimal"/>
      <w:pStyle w:val="AppS4"/>
      <w:lvlText w:val="S-%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38CC3320"/>
    <w:multiLevelType w:val="hybridMultilevel"/>
    <w:tmpl w:val="15A00F5E"/>
    <w:lvl w:ilvl="0" w:tplc="29FC30AE">
      <w:start w:val="1"/>
      <w:numFmt w:val="decimal"/>
      <w:pStyle w:val="ListNumber6"/>
      <w:lvlText w:val="%1."/>
      <w:lvlJc w:val="left"/>
      <w:pPr>
        <w:tabs>
          <w:tab w:val="num" w:pos="6840"/>
        </w:tabs>
        <w:ind w:left="6840" w:hanging="72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6" w15:restartNumberingAfterBreak="0">
    <w:nsid w:val="3CBE1CEE"/>
    <w:multiLevelType w:val="hybridMultilevel"/>
    <w:tmpl w:val="1A9E9244"/>
    <w:lvl w:ilvl="0" w:tplc="B276FFAE">
      <w:start w:val="1"/>
      <w:numFmt w:val="decimal"/>
      <w:lvlText w:val="%1."/>
      <w:lvlJc w:val="left"/>
      <w:pPr>
        <w:ind w:left="180" w:hanging="360"/>
      </w:pPr>
      <w:rPr>
        <w:rFonts w:ascii="Times New Roman" w:hAnsi="Times New Roman" w:hint="default"/>
      </w:rPr>
    </w:lvl>
    <w:lvl w:ilvl="1" w:tplc="3DD6A808">
      <w:start w:val="1"/>
      <w:numFmt w:val="lowerLetter"/>
      <w:lvlText w:val="%2."/>
      <w:lvlJc w:val="left"/>
      <w:pPr>
        <w:ind w:left="1440" w:hanging="360"/>
      </w:pPr>
    </w:lvl>
    <w:lvl w:ilvl="2" w:tplc="EC8C7EEE">
      <w:start w:val="1"/>
      <w:numFmt w:val="lowerRoman"/>
      <w:lvlText w:val="%3."/>
      <w:lvlJc w:val="right"/>
      <w:pPr>
        <w:ind w:left="2160" w:hanging="180"/>
      </w:pPr>
    </w:lvl>
    <w:lvl w:ilvl="3" w:tplc="098C80B2">
      <w:start w:val="1"/>
      <w:numFmt w:val="decimal"/>
      <w:lvlText w:val="%4."/>
      <w:lvlJc w:val="left"/>
      <w:pPr>
        <w:ind w:left="2880" w:hanging="360"/>
      </w:pPr>
    </w:lvl>
    <w:lvl w:ilvl="4" w:tplc="9D1E16CE">
      <w:start w:val="1"/>
      <w:numFmt w:val="lowerLetter"/>
      <w:lvlText w:val="%5."/>
      <w:lvlJc w:val="left"/>
      <w:pPr>
        <w:ind w:left="3600" w:hanging="360"/>
      </w:pPr>
    </w:lvl>
    <w:lvl w:ilvl="5" w:tplc="4544D528">
      <w:start w:val="1"/>
      <w:numFmt w:val="lowerRoman"/>
      <w:lvlText w:val="%6."/>
      <w:lvlJc w:val="right"/>
      <w:pPr>
        <w:ind w:left="4320" w:hanging="180"/>
      </w:pPr>
    </w:lvl>
    <w:lvl w:ilvl="6" w:tplc="DAC07BB6">
      <w:start w:val="1"/>
      <w:numFmt w:val="decimal"/>
      <w:lvlText w:val="%7."/>
      <w:lvlJc w:val="left"/>
      <w:pPr>
        <w:ind w:left="5040" w:hanging="360"/>
      </w:pPr>
    </w:lvl>
    <w:lvl w:ilvl="7" w:tplc="7674D82C">
      <w:start w:val="1"/>
      <w:numFmt w:val="lowerLetter"/>
      <w:lvlText w:val="%8."/>
      <w:lvlJc w:val="left"/>
      <w:pPr>
        <w:ind w:left="5760" w:hanging="360"/>
      </w:pPr>
    </w:lvl>
    <w:lvl w:ilvl="8" w:tplc="BEE633AC">
      <w:start w:val="1"/>
      <w:numFmt w:val="lowerRoman"/>
      <w:lvlText w:val="%9."/>
      <w:lvlJc w:val="right"/>
      <w:pPr>
        <w:ind w:left="6480" w:hanging="180"/>
      </w:pPr>
    </w:lvl>
  </w:abstractNum>
  <w:abstractNum w:abstractNumId="27" w15:restartNumberingAfterBreak="0">
    <w:nsid w:val="3CED0445"/>
    <w:multiLevelType w:val="hybridMultilevel"/>
    <w:tmpl w:val="B13A985E"/>
    <w:lvl w:ilvl="0" w:tplc="7DEC48E2">
      <w:start w:val="1"/>
      <w:numFmt w:val="lowerLetter"/>
      <w:pStyle w:val="listnumber2instructions"/>
      <w:lvlText w:val="%1."/>
      <w:lvlJc w:val="left"/>
      <w:pPr>
        <w:tabs>
          <w:tab w:val="num" w:pos="1134"/>
        </w:tabs>
        <w:ind w:left="1566" w:hanging="432"/>
      </w:pPr>
      <w:rPr>
        <w:rFonts w:hint="default"/>
      </w:rPr>
    </w:lvl>
    <w:lvl w:ilvl="1" w:tplc="04090019" w:tentative="1">
      <w:start w:val="1"/>
      <w:numFmt w:val="lowerLetter"/>
      <w:lvlText w:val="%2."/>
      <w:lvlJc w:val="left"/>
      <w:pPr>
        <w:tabs>
          <w:tab w:val="num" w:pos="2142"/>
        </w:tabs>
        <w:ind w:left="2142" w:hanging="360"/>
      </w:pPr>
    </w:lvl>
    <w:lvl w:ilvl="2" w:tplc="0409001B" w:tentative="1">
      <w:start w:val="1"/>
      <w:numFmt w:val="lowerRoman"/>
      <w:lvlText w:val="%3."/>
      <w:lvlJc w:val="right"/>
      <w:pPr>
        <w:tabs>
          <w:tab w:val="num" w:pos="2862"/>
        </w:tabs>
        <w:ind w:left="2862" w:hanging="180"/>
      </w:pPr>
    </w:lvl>
    <w:lvl w:ilvl="3" w:tplc="0409000F" w:tentative="1">
      <w:start w:val="1"/>
      <w:numFmt w:val="decimal"/>
      <w:lvlText w:val="%4."/>
      <w:lvlJc w:val="left"/>
      <w:pPr>
        <w:tabs>
          <w:tab w:val="num" w:pos="3582"/>
        </w:tabs>
        <w:ind w:left="3582" w:hanging="360"/>
      </w:pPr>
    </w:lvl>
    <w:lvl w:ilvl="4" w:tplc="04090019" w:tentative="1">
      <w:start w:val="1"/>
      <w:numFmt w:val="lowerLetter"/>
      <w:lvlText w:val="%5."/>
      <w:lvlJc w:val="left"/>
      <w:pPr>
        <w:tabs>
          <w:tab w:val="num" w:pos="4302"/>
        </w:tabs>
        <w:ind w:left="4302" w:hanging="360"/>
      </w:pPr>
    </w:lvl>
    <w:lvl w:ilvl="5" w:tplc="0409001B" w:tentative="1">
      <w:start w:val="1"/>
      <w:numFmt w:val="lowerRoman"/>
      <w:lvlText w:val="%6."/>
      <w:lvlJc w:val="right"/>
      <w:pPr>
        <w:tabs>
          <w:tab w:val="num" w:pos="5022"/>
        </w:tabs>
        <w:ind w:left="5022" w:hanging="180"/>
      </w:pPr>
    </w:lvl>
    <w:lvl w:ilvl="6" w:tplc="0409000F" w:tentative="1">
      <w:start w:val="1"/>
      <w:numFmt w:val="decimal"/>
      <w:lvlText w:val="%7."/>
      <w:lvlJc w:val="left"/>
      <w:pPr>
        <w:tabs>
          <w:tab w:val="num" w:pos="5742"/>
        </w:tabs>
        <w:ind w:left="5742" w:hanging="360"/>
      </w:pPr>
    </w:lvl>
    <w:lvl w:ilvl="7" w:tplc="04090019" w:tentative="1">
      <w:start w:val="1"/>
      <w:numFmt w:val="lowerLetter"/>
      <w:lvlText w:val="%8."/>
      <w:lvlJc w:val="left"/>
      <w:pPr>
        <w:tabs>
          <w:tab w:val="num" w:pos="6462"/>
        </w:tabs>
        <w:ind w:left="6462" w:hanging="360"/>
      </w:pPr>
    </w:lvl>
    <w:lvl w:ilvl="8" w:tplc="0409001B" w:tentative="1">
      <w:start w:val="1"/>
      <w:numFmt w:val="lowerRoman"/>
      <w:lvlText w:val="%9."/>
      <w:lvlJc w:val="right"/>
      <w:pPr>
        <w:tabs>
          <w:tab w:val="num" w:pos="7182"/>
        </w:tabs>
        <w:ind w:left="7182" w:hanging="180"/>
      </w:pPr>
    </w:lvl>
  </w:abstractNum>
  <w:abstractNum w:abstractNumId="28" w15:restartNumberingAfterBreak="0">
    <w:nsid w:val="3CEF665B"/>
    <w:multiLevelType w:val="multilevel"/>
    <w:tmpl w:val="AB82057A"/>
    <w:lvl w:ilvl="0">
      <w:start w:val="1"/>
      <w:numFmt w:val="decimal"/>
      <w:lvlRestart w:val="0"/>
      <w:pStyle w:val="AppP1"/>
      <w:lvlText w:val="P-%1."/>
      <w:lvlJc w:val="left"/>
      <w:pPr>
        <w:tabs>
          <w:tab w:val="num" w:pos="720"/>
        </w:tabs>
        <w:ind w:left="720" w:hanging="720"/>
      </w:pPr>
      <w:rPr>
        <w:rFonts w:hint="default"/>
      </w:rPr>
    </w:lvl>
    <w:lvl w:ilvl="1">
      <w:start w:val="1"/>
      <w:numFmt w:val="decimal"/>
      <w:pStyle w:val="AppP2"/>
      <w:lvlText w:val="P-%1.%2"/>
      <w:lvlJc w:val="left"/>
      <w:pPr>
        <w:tabs>
          <w:tab w:val="num" w:pos="936"/>
        </w:tabs>
        <w:ind w:left="936" w:hanging="936"/>
      </w:pPr>
      <w:rPr>
        <w:rFonts w:hint="default"/>
      </w:rPr>
    </w:lvl>
    <w:lvl w:ilvl="2">
      <w:start w:val="1"/>
      <w:numFmt w:val="decimal"/>
      <w:pStyle w:val="AppP3"/>
      <w:lvlText w:val="P-%1.%2.%3"/>
      <w:lvlJc w:val="left"/>
      <w:pPr>
        <w:tabs>
          <w:tab w:val="num" w:pos="1080"/>
        </w:tabs>
        <w:ind w:left="1080" w:hanging="1080"/>
      </w:pPr>
      <w:rPr>
        <w:rFonts w:hint="default"/>
      </w:rPr>
    </w:lvl>
    <w:lvl w:ilvl="3">
      <w:start w:val="1"/>
      <w:numFmt w:val="decimal"/>
      <w:pStyle w:val="AppP4"/>
      <w:lvlText w:val="P-%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3FD76C31"/>
    <w:multiLevelType w:val="hybridMultilevel"/>
    <w:tmpl w:val="AAC4C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8A61E7"/>
    <w:multiLevelType w:val="multilevel"/>
    <w:tmpl w:val="F7981A4E"/>
    <w:lvl w:ilvl="0">
      <w:start w:val="1"/>
      <w:numFmt w:val="decimal"/>
      <w:lvlRestart w:val="0"/>
      <w:pStyle w:val="AppN1"/>
      <w:lvlText w:val="N-%1."/>
      <w:lvlJc w:val="left"/>
      <w:pPr>
        <w:tabs>
          <w:tab w:val="num" w:pos="720"/>
        </w:tabs>
        <w:ind w:left="720" w:hanging="720"/>
      </w:pPr>
      <w:rPr>
        <w:rFonts w:hint="default"/>
      </w:rPr>
    </w:lvl>
    <w:lvl w:ilvl="1">
      <w:start w:val="1"/>
      <w:numFmt w:val="decimal"/>
      <w:pStyle w:val="AppN2"/>
      <w:lvlText w:val="N-%1.%2"/>
      <w:lvlJc w:val="left"/>
      <w:pPr>
        <w:tabs>
          <w:tab w:val="num" w:pos="936"/>
        </w:tabs>
        <w:ind w:left="936" w:hanging="936"/>
      </w:pPr>
      <w:rPr>
        <w:rFonts w:hint="default"/>
      </w:rPr>
    </w:lvl>
    <w:lvl w:ilvl="2">
      <w:start w:val="1"/>
      <w:numFmt w:val="decimal"/>
      <w:pStyle w:val="AppN3"/>
      <w:lvlText w:val="N-%1.%2.%3"/>
      <w:lvlJc w:val="left"/>
      <w:pPr>
        <w:tabs>
          <w:tab w:val="num" w:pos="1080"/>
        </w:tabs>
        <w:ind w:left="1080" w:hanging="1080"/>
      </w:pPr>
      <w:rPr>
        <w:rFonts w:hint="default"/>
      </w:rPr>
    </w:lvl>
    <w:lvl w:ilvl="3">
      <w:start w:val="1"/>
      <w:numFmt w:val="decimal"/>
      <w:pStyle w:val="AppN4"/>
      <w:lvlText w:val="N-%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1" w15:restartNumberingAfterBreak="0">
    <w:nsid w:val="438510C7"/>
    <w:multiLevelType w:val="multilevel"/>
    <w:tmpl w:val="CD1E996E"/>
    <w:lvl w:ilvl="0">
      <w:start w:val="1"/>
      <w:numFmt w:val="decimal"/>
      <w:lvlRestart w:val="0"/>
      <w:pStyle w:val="AppJ1"/>
      <w:lvlText w:val="J-%1."/>
      <w:lvlJc w:val="left"/>
      <w:pPr>
        <w:tabs>
          <w:tab w:val="num" w:pos="720"/>
        </w:tabs>
        <w:ind w:left="720" w:hanging="720"/>
      </w:pPr>
      <w:rPr>
        <w:rFonts w:hint="default"/>
      </w:rPr>
    </w:lvl>
    <w:lvl w:ilvl="1">
      <w:start w:val="1"/>
      <w:numFmt w:val="decimal"/>
      <w:pStyle w:val="AppJ2"/>
      <w:lvlText w:val="J-%1.%2"/>
      <w:lvlJc w:val="left"/>
      <w:pPr>
        <w:tabs>
          <w:tab w:val="num" w:pos="936"/>
        </w:tabs>
        <w:ind w:left="936" w:hanging="936"/>
      </w:pPr>
      <w:rPr>
        <w:rFonts w:hint="default"/>
      </w:rPr>
    </w:lvl>
    <w:lvl w:ilvl="2">
      <w:start w:val="1"/>
      <w:numFmt w:val="decimal"/>
      <w:pStyle w:val="AppJ3"/>
      <w:lvlText w:val="J-%1.%2.%3"/>
      <w:lvlJc w:val="left"/>
      <w:pPr>
        <w:tabs>
          <w:tab w:val="num" w:pos="1080"/>
        </w:tabs>
        <w:ind w:left="1080" w:hanging="1080"/>
      </w:pPr>
      <w:rPr>
        <w:rFonts w:hint="default"/>
      </w:rPr>
    </w:lvl>
    <w:lvl w:ilvl="3">
      <w:start w:val="1"/>
      <w:numFmt w:val="decimal"/>
      <w:pStyle w:val="AppJ4"/>
      <w:lvlText w:val="J-%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4CC61030"/>
    <w:multiLevelType w:val="multilevel"/>
    <w:tmpl w:val="55FE8CF2"/>
    <w:lvl w:ilvl="0">
      <w:start w:val="1"/>
      <w:numFmt w:val="decimal"/>
      <w:lvlRestart w:val="0"/>
      <w:pStyle w:val="AppT1"/>
      <w:lvlText w:val="T-%1."/>
      <w:lvlJc w:val="left"/>
      <w:pPr>
        <w:tabs>
          <w:tab w:val="num" w:pos="720"/>
        </w:tabs>
        <w:ind w:left="720" w:hanging="720"/>
      </w:pPr>
      <w:rPr>
        <w:rFonts w:hint="default"/>
      </w:rPr>
    </w:lvl>
    <w:lvl w:ilvl="1">
      <w:start w:val="1"/>
      <w:numFmt w:val="decimal"/>
      <w:pStyle w:val="AppT2"/>
      <w:lvlText w:val="T-%1.%2"/>
      <w:lvlJc w:val="left"/>
      <w:pPr>
        <w:tabs>
          <w:tab w:val="num" w:pos="936"/>
        </w:tabs>
        <w:ind w:left="936" w:hanging="936"/>
      </w:pPr>
      <w:rPr>
        <w:rFonts w:hint="default"/>
      </w:rPr>
    </w:lvl>
    <w:lvl w:ilvl="2">
      <w:start w:val="1"/>
      <w:numFmt w:val="decimal"/>
      <w:pStyle w:val="AppT3"/>
      <w:lvlText w:val="T-%1.%2.%3"/>
      <w:lvlJc w:val="left"/>
      <w:pPr>
        <w:tabs>
          <w:tab w:val="num" w:pos="1080"/>
        </w:tabs>
        <w:ind w:left="1080" w:hanging="1080"/>
      </w:pPr>
      <w:rPr>
        <w:rFonts w:hint="default"/>
      </w:rPr>
    </w:lvl>
    <w:lvl w:ilvl="3">
      <w:start w:val="1"/>
      <w:numFmt w:val="decimal"/>
      <w:pStyle w:val="AppT4"/>
      <w:lvlText w:val="T-%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52456090"/>
    <w:multiLevelType w:val="hybridMultilevel"/>
    <w:tmpl w:val="48DC7590"/>
    <w:lvl w:ilvl="0" w:tplc="2AF2ED52">
      <w:start w:val="1"/>
      <w:numFmt w:val="upperLetter"/>
      <w:pStyle w:val="ListA6"/>
      <w:lvlText w:val="%1."/>
      <w:lvlJc w:val="left"/>
      <w:pPr>
        <w:tabs>
          <w:tab w:val="num" w:pos="6840"/>
        </w:tabs>
        <w:ind w:left="6840" w:hanging="720"/>
      </w:pPr>
      <w:rPr>
        <w:rFonts w:hint="default"/>
      </w:rPr>
    </w:lvl>
    <w:lvl w:ilvl="1" w:tplc="25FA6F0E" w:tentative="1">
      <w:start w:val="1"/>
      <w:numFmt w:val="lowerLetter"/>
      <w:lvlText w:val="%2."/>
      <w:lvlJc w:val="left"/>
      <w:pPr>
        <w:tabs>
          <w:tab w:val="num" w:pos="1440"/>
        </w:tabs>
        <w:ind w:left="1440" w:hanging="360"/>
      </w:pPr>
    </w:lvl>
    <w:lvl w:ilvl="2" w:tplc="CB80815A" w:tentative="1">
      <w:start w:val="1"/>
      <w:numFmt w:val="lowerRoman"/>
      <w:lvlText w:val="%3."/>
      <w:lvlJc w:val="right"/>
      <w:pPr>
        <w:tabs>
          <w:tab w:val="num" w:pos="2160"/>
        </w:tabs>
        <w:ind w:left="2160" w:hanging="180"/>
      </w:pPr>
    </w:lvl>
    <w:lvl w:ilvl="3" w:tplc="E18A1A76" w:tentative="1">
      <w:start w:val="1"/>
      <w:numFmt w:val="decimal"/>
      <w:lvlText w:val="%4."/>
      <w:lvlJc w:val="left"/>
      <w:pPr>
        <w:tabs>
          <w:tab w:val="num" w:pos="2880"/>
        </w:tabs>
        <w:ind w:left="2880" w:hanging="360"/>
      </w:pPr>
    </w:lvl>
    <w:lvl w:ilvl="4" w:tplc="642665E4" w:tentative="1">
      <w:start w:val="1"/>
      <w:numFmt w:val="lowerLetter"/>
      <w:lvlText w:val="%5."/>
      <w:lvlJc w:val="left"/>
      <w:pPr>
        <w:tabs>
          <w:tab w:val="num" w:pos="3600"/>
        </w:tabs>
        <w:ind w:left="3600" w:hanging="360"/>
      </w:pPr>
    </w:lvl>
    <w:lvl w:ilvl="5" w:tplc="5810ED00" w:tentative="1">
      <w:start w:val="1"/>
      <w:numFmt w:val="lowerRoman"/>
      <w:lvlText w:val="%6."/>
      <w:lvlJc w:val="right"/>
      <w:pPr>
        <w:tabs>
          <w:tab w:val="num" w:pos="4320"/>
        </w:tabs>
        <w:ind w:left="4320" w:hanging="180"/>
      </w:pPr>
    </w:lvl>
    <w:lvl w:ilvl="6" w:tplc="A364E1A4" w:tentative="1">
      <w:start w:val="1"/>
      <w:numFmt w:val="decimal"/>
      <w:lvlText w:val="%7."/>
      <w:lvlJc w:val="left"/>
      <w:pPr>
        <w:tabs>
          <w:tab w:val="num" w:pos="5040"/>
        </w:tabs>
        <w:ind w:left="5040" w:hanging="360"/>
      </w:pPr>
    </w:lvl>
    <w:lvl w:ilvl="7" w:tplc="04E8B226" w:tentative="1">
      <w:start w:val="1"/>
      <w:numFmt w:val="lowerLetter"/>
      <w:lvlText w:val="%8."/>
      <w:lvlJc w:val="left"/>
      <w:pPr>
        <w:tabs>
          <w:tab w:val="num" w:pos="5760"/>
        </w:tabs>
        <w:ind w:left="5760" w:hanging="360"/>
      </w:pPr>
    </w:lvl>
    <w:lvl w:ilvl="8" w:tplc="CFDCCF2A" w:tentative="1">
      <w:start w:val="1"/>
      <w:numFmt w:val="lowerRoman"/>
      <w:lvlText w:val="%9."/>
      <w:lvlJc w:val="right"/>
      <w:pPr>
        <w:tabs>
          <w:tab w:val="num" w:pos="6480"/>
        </w:tabs>
        <w:ind w:left="6480" w:hanging="180"/>
      </w:pPr>
    </w:lvl>
  </w:abstractNum>
  <w:abstractNum w:abstractNumId="34" w15:restartNumberingAfterBreak="0">
    <w:nsid w:val="55CC4647"/>
    <w:multiLevelType w:val="multilevel"/>
    <w:tmpl w:val="C32C13DE"/>
    <w:lvl w:ilvl="0">
      <w:start w:val="1"/>
      <w:numFmt w:val="decimal"/>
      <w:lvlRestart w:val="0"/>
      <w:pStyle w:val="AppQ1"/>
      <w:lvlText w:val="Q-%1."/>
      <w:lvlJc w:val="left"/>
      <w:pPr>
        <w:tabs>
          <w:tab w:val="num" w:pos="720"/>
        </w:tabs>
        <w:ind w:left="720" w:hanging="720"/>
      </w:pPr>
      <w:rPr>
        <w:rFonts w:hint="default"/>
      </w:rPr>
    </w:lvl>
    <w:lvl w:ilvl="1">
      <w:start w:val="1"/>
      <w:numFmt w:val="decimal"/>
      <w:pStyle w:val="AppQ2"/>
      <w:lvlText w:val="Q-%1.%2"/>
      <w:lvlJc w:val="left"/>
      <w:pPr>
        <w:tabs>
          <w:tab w:val="num" w:pos="936"/>
        </w:tabs>
        <w:ind w:left="936" w:hanging="936"/>
      </w:pPr>
      <w:rPr>
        <w:rFonts w:hint="default"/>
      </w:rPr>
    </w:lvl>
    <w:lvl w:ilvl="2">
      <w:start w:val="1"/>
      <w:numFmt w:val="decimal"/>
      <w:pStyle w:val="AppQ3"/>
      <w:lvlText w:val="Q-%1.%2.%3"/>
      <w:lvlJc w:val="left"/>
      <w:pPr>
        <w:tabs>
          <w:tab w:val="num" w:pos="1080"/>
        </w:tabs>
        <w:ind w:left="1080" w:hanging="1080"/>
      </w:pPr>
      <w:rPr>
        <w:rFonts w:hint="default"/>
      </w:rPr>
    </w:lvl>
    <w:lvl w:ilvl="3">
      <w:start w:val="1"/>
      <w:numFmt w:val="decimal"/>
      <w:pStyle w:val="AppQ4"/>
      <w:lvlText w:val="Q-%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5" w15:restartNumberingAfterBreak="0">
    <w:nsid w:val="56926ED2"/>
    <w:multiLevelType w:val="multilevel"/>
    <w:tmpl w:val="8FC2911E"/>
    <w:lvl w:ilvl="0">
      <w:start w:val="1"/>
      <w:numFmt w:val="decimal"/>
      <w:lvlRestart w:val="0"/>
      <w:pStyle w:val="AppZ1"/>
      <w:lvlText w:val="Z-%1."/>
      <w:lvlJc w:val="left"/>
      <w:pPr>
        <w:tabs>
          <w:tab w:val="num" w:pos="720"/>
        </w:tabs>
        <w:ind w:left="720" w:hanging="720"/>
      </w:pPr>
      <w:rPr>
        <w:rFonts w:hint="default"/>
      </w:rPr>
    </w:lvl>
    <w:lvl w:ilvl="1">
      <w:start w:val="1"/>
      <w:numFmt w:val="decimal"/>
      <w:pStyle w:val="AppZ2"/>
      <w:lvlText w:val="Z-%1.%2"/>
      <w:lvlJc w:val="left"/>
      <w:pPr>
        <w:tabs>
          <w:tab w:val="num" w:pos="936"/>
        </w:tabs>
        <w:ind w:left="936" w:hanging="936"/>
      </w:pPr>
      <w:rPr>
        <w:rFonts w:hint="default"/>
      </w:rPr>
    </w:lvl>
    <w:lvl w:ilvl="2">
      <w:start w:val="1"/>
      <w:numFmt w:val="decimal"/>
      <w:pStyle w:val="AppZ3"/>
      <w:lvlText w:val="Z-%1.%2.%3"/>
      <w:lvlJc w:val="left"/>
      <w:pPr>
        <w:tabs>
          <w:tab w:val="num" w:pos="1080"/>
        </w:tabs>
        <w:ind w:left="1080" w:hanging="1080"/>
      </w:pPr>
      <w:rPr>
        <w:rFonts w:hint="default"/>
      </w:rPr>
    </w:lvl>
    <w:lvl w:ilvl="3">
      <w:start w:val="1"/>
      <w:numFmt w:val="decimal"/>
      <w:pStyle w:val="AppZ4"/>
      <w:lvlText w:val="Z-%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59F4352D"/>
    <w:multiLevelType w:val="hybridMultilevel"/>
    <w:tmpl w:val="FD426DD2"/>
    <w:lvl w:ilvl="0" w:tplc="32B48590">
      <w:start w:val="1"/>
      <w:numFmt w:val="upperLetter"/>
      <w:pStyle w:val="ListA3"/>
      <w:lvlText w:val="%1."/>
      <w:lvlJc w:val="left"/>
      <w:pPr>
        <w:tabs>
          <w:tab w:val="num" w:pos="3024"/>
        </w:tabs>
        <w:ind w:left="3024"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63964F3A"/>
    <w:multiLevelType w:val="multilevel"/>
    <w:tmpl w:val="DAD4BB12"/>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936"/>
        </w:tabs>
        <w:ind w:left="936" w:hanging="936"/>
      </w:pPr>
      <w:rPr>
        <w:rFonts w:hint="default"/>
      </w:rPr>
    </w:lvl>
    <w:lvl w:ilvl="3">
      <w:start w:val="1"/>
      <w:numFmt w:val="decimal"/>
      <w:pStyle w:val="Heading4"/>
      <w:lvlText w:val="%1.%2.%3.%4"/>
      <w:lvlJc w:val="left"/>
      <w:pPr>
        <w:tabs>
          <w:tab w:val="num" w:pos="1080"/>
        </w:tabs>
        <w:ind w:left="0" w:firstLine="0"/>
      </w:pPr>
      <w:rPr>
        <w:rFonts w:hint="default"/>
      </w:rPr>
    </w:lvl>
    <w:lvl w:ilvl="4">
      <w:start w:val="1"/>
      <w:numFmt w:val="decimal"/>
      <w:lvlText w:val="%1.%2.%3.%4.%5"/>
      <w:lvlJc w:val="left"/>
      <w:pPr>
        <w:tabs>
          <w:tab w:val="num" w:pos="2016"/>
        </w:tabs>
        <w:ind w:left="0" w:firstLine="576"/>
      </w:pPr>
      <w:rPr>
        <w:rFonts w:hint="default"/>
      </w:rPr>
    </w:lvl>
    <w:lvl w:ilvl="5">
      <w:start w:val="1"/>
      <w:numFmt w:val="decimal"/>
      <w:lvlText w:val="%1.%2.%3.%4.%5.%6"/>
      <w:lvlJc w:val="left"/>
      <w:pPr>
        <w:tabs>
          <w:tab w:val="num" w:pos="2592"/>
        </w:tabs>
        <w:ind w:left="0" w:firstLine="1152"/>
      </w:pPr>
      <w:rPr>
        <w:rFonts w:hint="default"/>
      </w:rPr>
    </w:lvl>
    <w:lvl w:ilvl="6">
      <w:start w:val="1"/>
      <w:numFmt w:val="decimal"/>
      <w:lvlText w:val="%1.%2.%3.%4.%5.%6.%7"/>
      <w:lvlJc w:val="left"/>
      <w:pPr>
        <w:tabs>
          <w:tab w:val="num" w:pos="3528"/>
        </w:tabs>
        <w:ind w:left="-576" w:firstLine="2304"/>
      </w:pPr>
      <w:rPr>
        <w:rFonts w:hint="default"/>
      </w:rPr>
    </w:lvl>
    <w:lvl w:ilvl="7">
      <w:start w:val="1"/>
      <w:numFmt w:val="decimal"/>
      <w:lvlText w:val="%1.%2.%3.%4.%5.%6.%7.%8"/>
      <w:lvlJc w:val="left"/>
      <w:pPr>
        <w:tabs>
          <w:tab w:val="num" w:pos="4104"/>
        </w:tabs>
        <w:ind w:left="-576" w:firstLine="2880"/>
      </w:pPr>
      <w:rPr>
        <w:rFonts w:hint="default"/>
      </w:rPr>
    </w:lvl>
    <w:lvl w:ilvl="8">
      <w:start w:val="1"/>
      <w:numFmt w:val="decimal"/>
      <w:lvlText w:val="%1.%2.%3.%4.%5.%6.%7.%8.%9"/>
      <w:lvlJc w:val="left"/>
      <w:pPr>
        <w:tabs>
          <w:tab w:val="num" w:pos="5040"/>
        </w:tabs>
        <w:ind w:left="-576" w:firstLine="3456"/>
      </w:pPr>
      <w:rPr>
        <w:rFonts w:hint="default"/>
      </w:rPr>
    </w:lvl>
  </w:abstractNum>
  <w:abstractNum w:abstractNumId="38" w15:restartNumberingAfterBreak="0">
    <w:nsid w:val="64974519"/>
    <w:multiLevelType w:val="hybridMultilevel"/>
    <w:tmpl w:val="145C5E4E"/>
    <w:lvl w:ilvl="0" w:tplc="5EEE4D26">
      <w:start w:val="1"/>
      <w:numFmt w:val="lowerRoman"/>
      <w:pStyle w:val="ListNumber5"/>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66976EEC"/>
    <w:multiLevelType w:val="hybridMultilevel"/>
    <w:tmpl w:val="87A2C38C"/>
    <w:lvl w:ilvl="0" w:tplc="386A95A8">
      <w:start w:val="1"/>
      <w:numFmt w:val="upperLetter"/>
      <w:pStyle w:val="ListA1"/>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0" w15:restartNumberingAfterBreak="0">
    <w:nsid w:val="67364148"/>
    <w:multiLevelType w:val="hybridMultilevel"/>
    <w:tmpl w:val="E3C454C8"/>
    <w:lvl w:ilvl="0" w:tplc="D8387DCE">
      <w:start w:val="1"/>
      <w:numFmt w:val="bullet"/>
      <w:pStyle w:val="ListBullet4"/>
      <w:lvlText w:val=""/>
      <w:lvlJc w:val="left"/>
      <w:pPr>
        <w:tabs>
          <w:tab w:val="num" w:pos="1440"/>
        </w:tabs>
        <w:ind w:left="1440" w:hanging="360"/>
      </w:pPr>
      <w:rPr>
        <w:rFonts w:ascii="Symbol" w:hAnsi="Symbol" w:hint="default"/>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59B080A"/>
    <w:multiLevelType w:val="hybridMultilevel"/>
    <w:tmpl w:val="FD3CABA8"/>
    <w:lvl w:ilvl="0" w:tplc="69069C06">
      <w:start w:val="1"/>
      <w:numFmt w:val="bullet"/>
      <w:pStyle w:val="ListBullet2"/>
      <w:lvlText w:val="-"/>
      <w:lvlJc w:val="left"/>
      <w:pPr>
        <w:tabs>
          <w:tab w:val="num" w:pos="720"/>
        </w:tabs>
        <w:ind w:left="720" w:hanging="360"/>
      </w:pPr>
      <w:rPr>
        <w:rFonts w:ascii="Times New Roman" w:hAnsi="Times New Roman" w:cs="Times New Roman" w:hint="default"/>
        <w:sz w:val="20"/>
        <w:szCs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15:restartNumberingAfterBreak="0">
    <w:nsid w:val="76CA712C"/>
    <w:multiLevelType w:val="multilevel"/>
    <w:tmpl w:val="D556CCF8"/>
    <w:lvl w:ilvl="0">
      <w:start w:val="1"/>
      <w:numFmt w:val="decimal"/>
      <w:lvlText w:val="%1."/>
      <w:lvlJc w:val="left"/>
      <w:pPr>
        <w:ind w:left="360" w:hanging="360"/>
      </w:pPr>
    </w:lvl>
    <w:lvl w:ilvl="1">
      <w:start w:val="1"/>
      <w:numFmt w:val="upperLetter"/>
      <w:pStyle w:val="ListNumber2"/>
      <w:lvlText w:val="%2."/>
      <w:lvlJc w:val="left"/>
      <w:pPr>
        <w:ind w:left="792" w:hanging="432"/>
      </w:pPr>
    </w:lvl>
    <w:lvl w:ilvl="2">
      <w:start w:val="1"/>
      <w:numFmt w:val="decimal"/>
      <w:pStyle w:val="ListNumber3"/>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6F309FB"/>
    <w:multiLevelType w:val="multilevel"/>
    <w:tmpl w:val="9B9422A2"/>
    <w:lvl w:ilvl="0">
      <w:start w:val="1"/>
      <w:numFmt w:val="decimal"/>
      <w:pStyle w:val="AppE1"/>
      <w:lvlText w:val="E-%1."/>
      <w:lvlJc w:val="left"/>
      <w:pPr>
        <w:tabs>
          <w:tab w:val="num" w:pos="720"/>
        </w:tabs>
        <w:ind w:left="720" w:hanging="720"/>
      </w:pPr>
      <w:rPr>
        <w:rFonts w:hint="default"/>
      </w:rPr>
    </w:lvl>
    <w:lvl w:ilvl="1">
      <w:start w:val="1"/>
      <w:numFmt w:val="decimal"/>
      <w:pStyle w:val="AppE2"/>
      <w:lvlText w:val="E-%1.%2"/>
      <w:lvlJc w:val="left"/>
      <w:pPr>
        <w:tabs>
          <w:tab w:val="num" w:pos="936"/>
        </w:tabs>
        <w:ind w:left="936" w:hanging="936"/>
      </w:pPr>
      <w:rPr>
        <w:rFonts w:hint="default"/>
      </w:rPr>
    </w:lvl>
    <w:lvl w:ilvl="2">
      <w:start w:val="1"/>
      <w:numFmt w:val="decimal"/>
      <w:pStyle w:val="AppE3"/>
      <w:lvlText w:val="E-%1.%2.%3"/>
      <w:lvlJc w:val="left"/>
      <w:pPr>
        <w:tabs>
          <w:tab w:val="num" w:pos="1080"/>
        </w:tabs>
        <w:ind w:left="1080" w:hanging="1080"/>
      </w:pPr>
      <w:rPr>
        <w:rFonts w:hint="default"/>
      </w:rPr>
    </w:lvl>
    <w:lvl w:ilvl="3">
      <w:start w:val="1"/>
      <w:numFmt w:val="decimal"/>
      <w:pStyle w:val="AppE4"/>
      <w:lvlText w:val="E-%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4" w15:restartNumberingAfterBreak="0">
    <w:nsid w:val="7A2701C3"/>
    <w:multiLevelType w:val="multilevel"/>
    <w:tmpl w:val="7A6E2E30"/>
    <w:lvl w:ilvl="0">
      <w:start w:val="1"/>
      <w:numFmt w:val="decimal"/>
      <w:pStyle w:val="AppB1"/>
      <w:lvlText w:val="B-%1."/>
      <w:lvlJc w:val="left"/>
      <w:pPr>
        <w:tabs>
          <w:tab w:val="num" w:pos="720"/>
        </w:tabs>
        <w:ind w:left="720" w:hanging="720"/>
      </w:pPr>
      <w:rPr>
        <w:rFonts w:hint="default"/>
      </w:rPr>
    </w:lvl>
    <w:lvl w:ilvl="1">
      <w:start w:val="1"/>
      <w:numFmt w:val="decimal"/>
      <w:lvlText w:val="B-%1.%2"/>
      <w:lvlJc w:val="left"/>
      <w:pPr>
        <w:tabs>
          <w:tab w:val="num" w:pos="936"/>
        </w:tabs>
        <w:ind w:left="936" w:hanging="936"/>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5" w15:restartNumberingAfterBreak="0">
    <w:nsid w:val="7AA2618E"/>
    <w:multiLevelType w:val="hybridMultilevel"/>
    <w:tmpl w:val="2C90F84A"/>
    <w:lvl w:ilvl="0" w:tplc="ED464E7A">
      <w:start w:val="1"/>
      <w:numFmt w:val="bullet"/>
      <w:pStyle w:val="ListBullet3"/>
      <w:lvlText w:val=""/>
      <w:lvlJc w:val="left"/>
      <w:pPr>
        <w:tabs>
          <w:tab w:val="num" w:pos="1080"/>
        </w:tabs>
        <w:ind w:left="1080" w:hanging="360"/>
      </w:pPr>
      <w:rPr>
        <w:rFonts w:ascii="Symbol" w:hAnsi="Symbol" w:hint="default"/>
        <w:b w:val="0"/>
        <w:i w:val="0"/>
        <w:color w:val="auto"/>
        <w:sz w:val="22"/>
        <w:u w:val="no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C576F7D"/>
    <w:multiLevelType w:val="multilevel"/>
    <w:tmpl w:val="6DD058FA"/>
    <w:lvl w:ilvl="0">
      <w:start w:val="1"/>
      <w:numFmt w:val="decimal"/>
      <w:lvlRestart w:val="0"/>
      <w:pStyle w:val="AppX1"/>
      <w:lvlText w:val="X-%1."/>
      <w:lvlJc w:val="left"/>
      <w:pPr>
        <w:tabs>
          <w:tab w:val="num" w:pos="720"/>
        </w:tabs>
        <w:ind w:left="720" w:hanging="720"/>
      </w:pPr>
      <w:rPr>
        <w:rFonts w:hint="default"/>
      </w:rPr>
    </w:lvl>
    <w:lvl w:ilvl="1">
      <w:start w:val="1"/>
      <w:numFmt w:val="decimal"/>
      <w:pStyle w:val="AppX2"/>
      <w:lvlText w:val="X-%1.%2"/>
      <w:lvlJc w:val="left"/>
      <w:pPr>
        <w:tabs>
          <w:tab w:val="num" w:pos="936"/>
        </w:tabs>
        <w:ind w:left="936" w:hanging="936"/>
      </w:pPr>
      <w:rPr>
        <w:rFonts w:hint="default"/>
      </w:rPr>
    </w:lvl>
    <w:lvl w:ilvl="2">
      <w:start w:val="1"/>
      <w:numFmt w:val="decimal"/>
      <w:pStyle w:val="AppX3"/>
      <w:lvlText w:val="X-%1.%2.%3"/>
      <w:lvlJc w:val="left"/>
      <w:pPr>
        <w:tabs>
          <w:tab w:val="num" w:pos="1080"/>
        </w:tabs>
        <w:ind w:left="1080" w:hanging="1080"/>
      </w:pPr>
      <w:rPr>
        <w:rFonts w:hint="default"/>
      </w:rPr>
    </w:lvl>
    <w:lvl w:ilvl="3">
      <w:start w:val="1"/>
      <w:numFmt w:val="decimal"/>
      <w:pStyle w:val="AppX4"/>
      <w:lvlText w:val="X-%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7" w15:restartNumberingAfterBreak="0">
    <w:nsid w:val="7C67507F"/>
    <w:multiLevelType w:val="multilevel"/>
    <w:tmpl w:val="B5145C86"/>
    <w:lvl w:ilvl="0">
      <w:start w:val="1"/>
      <w:numFmt w:val="decimal"/>
      <w:lvlRestart w:val="0"/>
      <w:pStyle w:val="AppM1"/>
      <w:lvlText w:val="M-%1."/>
      <w:lvlJc w:val="left"/>
      <w:pPr>
        <w:tabs>
          <w:tab w:val="num" w:pos="720"/>
        </w:tabs>
        <w:ind w:left="720" w:hanging="720"/>
      </w:pPr>
      <w:rPr>
        <w:rFonts w:hint="default"/>
      </w:rPr>
    </w:lvl>
    <w:lvl w:ilvl="1">
      <w:start w:val="1"/>
      <w:numFmt w:val="decimal"/>
      <w:pStyle w:val="AppM2"/>
      <w:lvlText w:val="M-%1.%2"/>
      <w:lvlJc w:val="left"/>
      <w:pPr>
        <w:tabs>
          <w:tab w:val="num" w:pos="936"/>
        </w:tabs>
        <w:ind w:left="936" w:hanging="936"/>
      </w:pPr>
      <w:rPr>
        <w:rFonts w:hint="default"/>
      </w:rPr>
    </w:lvl>
    <w:lvl w:ilvl="2">
      <w:start w:val="1"/>
      <w:numFmt w:val="decimal"/>
      <w:pStyle w:val="AppM3"/>
      <w:lvlText w:val="M-%1.%2.%3"/>
      <w:lvlJc w:val="left"/>
      <w:pPr>
        <w:tabs>
          <w:tab w:val="num" w:pos="1080"/>
        </w:tabs>
        <w:ind w:left="1080" w:hanging="1080"/>
      </w:pPr>
      <w:rPr>
        <w:rFonts w:hint="default"/>
      </w:rPr>
    </w:lvl>
    <w:lvl w:ilvl="3">
      <w:start w:val="1"/>
      <w:numFmt w:val="decimal"/>
      <w:pStyle w:val="AppM4"/>
      <w:lvlText w:val="M-%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D8C3E54"/>
    <w:multiLevelType w:val="hybridMultilevel"/>
    <w:tmpl w:val="DC9A9550"/>
    <w:lvl w:ilvl="0" w:tplc="73261D08">
      <w:start w:val="1"/>
      <w:numFmt w:val="decimal"/>
      <w:pStyle w:val="ListNumber"/>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7DD93880"/>
    <w:multiLevelType w:val="hybridMultilevel"/>
    <w:tmpl w:val="D2161224"/>
    <w:lvl w:ilvl="0" w:tplc="FFFFFFFF">
      <w:start w:val="1"/>
      <w:numFmt w:val="upperLetter"/>
      <w:pStyle w:val="ListA5"/>
      <w:lvlText w:val="%1."/>
      <w:lvlJc w:val="left"/>
      <w:pPr>
        <w:tabs>
          <w:tab w:val="num" w:pos="5472"/>
        </w:tabs>
        <w:ind w:left="5472" w:hanging="72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16cid:durableId="1355762344">
    <w:abstractNumId w:val="26"/>
  </w:num>
  <w:num w:numId="2" w16cid:durableId="736514247">
    <w:abstractNumId w:val="23"/>
  </w:num>
  <w:num w:numId="3" w16cid:durableId="1043485655">
    <w:abstractNumId w:val="37"/>
  </w:num>
  <w:num w:numId="4" w16cid:durableId="1282498736">
    <w:abstractNumId w:val="39"/>
  </w:num>
  <w:num w:numId="5" w16cid:durableId="1116018847">
    <w:abstractNumId w:val="36"/>
  </w:num>
  <w:num w:numId="6" w16cid:durableId="631059844">
    <w:abstractNumId w:val="4"/>
  </w:num>
  <w:num w:numId="7" w16cid:durableId="1156260692">
    <w:abstractNumId w:val="49"/>
  </w:num>
  <w:num w:numId="8" w16cid:durableId="137193095">
    <w:abstractNumId w:val="33"/>
  </w:num>
  <w:num w:numId="9" w16cid:durableId="391006403">
    <w:abstractNumId w:val="1"/>
  </w:num>
  <w:num w:numId="10" w16cid:durableId="241574593">
    <w:abstractNumId w:val="0"/>
  </w:num>
  <w:num w:numId="11" w16cid:durableId="515846759">
    <w:abstractNumId w:val="25"/>
  </w:num>
  <w:num w:numId="12" w16cid:durableId="200869570">
    <w:abstractNumId w:val="18"/>
  </w:num>
  <w:num w:numId="13" w16cid:durableId="649480271">
    <w:abstractNumId w:val="27"/>
  </w:num>
  <w:num w:numId="14" w16cid:durableId="1474715477">
    <w:abstractNumId w:val="16"/>
  </w:num>
  <w:num w:numId="15" w16cid:durableId="1260021778">
    <w:abstractNumId w:val="41"/>
  </w:num>
  <w:num w:numId="16" w16cid:durableId="260450252">
    <w:abstractNumId w:val="45"/>
  </w:num>
  <w:num w:numId="17" w16cid:durableId="299654602">
    <w:abstractNumId w:val="40"/>
  </w:num>
  <w:num w:numId="18" w16cid:durableId="2131775958">
    <w:abstractNumId w:val="48"/>
  </w:num>
  <w:num w:numId="19" w16cid:durableId="1972129614">
    <w:abstractNumId w:val="8"/>
  </w:num>
  <w:num w:numId="20" w16cid:durableId="747967628">
    <w:abstractNumId w:val="44"/>
  </w:num>
  <w:num w:numId="21" w16cid:durableId="1408264011">
    <w:abstractNumId w:val="13"/>
  </w:num>
  <w:num w:numId="22" w16cid:durableId="2004701228">
    <w:abstractNumId w:val="10"/>
  </w:num>
  <w:num w:numId="23" w16cid:durableId="784542930">
    <w:abstractNumId w:val="15"/>
  </w:num>
  <w:num w:numId="24" w16cid:durableId="2044285677">
    <w:abstractNumId w:val="43"/>
  </w:num>
  <w:num w:numId="25" w16cid:durableId="308444840">
    <w:abstractNumId w:val="22"/>
  </w:num>
  <w:num w:numId="26" w16cid:durableId="1932395642">
    <w:abstractNumId w:val="21"/>
  </w:num>
  <w:num w:numId="27" w16cid:durableId="1584726501">
    <w:abstractNumId w:val="14"/>
  </w:num>
  <w:num w:numId="28" w16cid:durableId="1297032653">
    <w:abstractNumId w:val="7"/>
  </w:num>
  <w:num w:numId="29" w16cid:durableId="68843778">
    <w:abstractNumId w:val="31"/>
  </w:num>
  <w:num w:numId="30" w16cid:durableId="22559129">
    <w:abstractNumId w:val="17"/>
  </w:num>
  <w:num w:numId="31" w16cid:durableId="600794798">
    <w:abstractNumId w:val="2"/>
  </w:num>
  <w:num w:numId="32" w16cid:durableId="837768254">
    <w:abstractNumId w:val="47"/>
  </w:num>
  <w:num w:numId="33" w16cid:durableId="992831578">
    <w:abstractNumId w:val="30"/>
  </w:num>
  <w:num w:numId="34" w16cid:durableId="955866985">
    <w:abstractNumId w:val="5"/>
  </w:num>
  <w:num w:numId="35" w16cid:durableId="1854370769">
    <w:abstractNumId w:val="28"/>
  </w:num>
  <w:num w:numId="36" w16cid:durableId="1785539602">
    <w:abstractNumId w:val="34"/>
  </w:num>
  <w:num w:numId="37" w16cid:durableId="345912574">
    <w:abstractNumId w:val="19"/>
  </w:num>
  <w:num w:numId="38" w16cid:durableId="963191042">
    <w:abstractNumId w:val="24"/>
  </w:num>
  <w:num w:numId="39" w16cid:durableId="266038407">
    <w:abstractNumId w:val="32"/>
  </w:num>
  <w:num w:numId="40" w16cid:durableId="259333090">
    <w:abstractNumId w:val="20"/>
  </w:num>
  <w:num w:numId="41" w16cid:durableId="1532373721">
    <w:abstractNumId w:val="3"/>
  </w:num>
  <w:num w:numId="42" w16cid:durableId="122507677">
    <w:abstractNumId w:val="9"/>
  </w:num>
  <w:num w:numId="43" w16cid:durableId="1218012554">
    <w:abstractNumId w:val="46"/>
  </w:num>
  <w:num w:numId="44" w16cid:durableId="1877424028">
    <w:abstractNumId w:val="6"/>
  </w:num>
  <w:num w:numId="45" w16cid:durableId="810095365">
    <w:abstractNumId w:val="35"/>
  </w:num>
  <w:num w:numId="46" w16cid:durableId="1712340960">
    <w:abstractNumId w:val="42"/>
  </w:num>
  <w:num w:numId="47" w16cid:durableId="1514176369">
    <w:abstractNumId w:val="11"/>
  </w:num>
  <w:num w:numId="48" w16cid:durableId="239026341">
    <w:abstractNumId w:val="38"/>
  </w:num>
  <w:num w:numId="49" w16cid:durableId="1232882479">
    <w:abstractNumId w:val="12"/>
  </w:num>
  <w:num w:numId="50" w16cid:durableId="750930716">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proofState w:spelling="clean" w:grammar="clean"/>
  <w:attachedTemplate r:id="rId1"/>
  <w:linkStyles/>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p5x5rzes69202nezavnxp0aus2r05vts99dz&quot;&gt;EndNote Library&lt;record-ids&gt;&lt;item&gt;1&lt;/item&gt;&lt;item&gt;5&lt;/item&gt;&lt;item&gt;7&lt;/item&gt;&lt;item&gt;8&lt;/item&gt;&lt;item&gt;10&lt;/item&gt;&lt;item&gt;11&lt;/item&gt;&lt;item&gt;12&lt;/item&gt;&lt;item&gt;13&lt;/item&gt;&lt;item&gt;14&lt;/item&gt;&lt;item&gt;15&lt;/item&gt;&lt;item&gt;16&lt;/item&gt;&lt;item&gt;17&lt;/item&gt;&lt;item&gt;18&lt;/item&gt;&lt;item&gt;19&lt;/item&gt;&lt;item&gt;20&lt;/item&gt;&lt;item&gt;21&lt;/item&gt;&lt;item&gt;22&lt;/item&gt;&lt;item&gt;23&lt;/item&gt;&lt;/record-ids&gt;&lt;/item&gt;&lt;/Libraries&gt;"/>
  </w:docVars>
  <w:rsids>
    <w:rsidRoot w:val="005D7BA1"/>
    <w:rsid w:val="00000F4F"/>
    <w:rsid w:val="0000107E"/>
    <w:rsid w:val="000010E2"/>
    <w:rsid w:val="000019DF"/>
    <w:rsid w:val="00001DEF"/>
    <w:rsid w:val="000040EC"/>
    <w:rsid w:val="0000476F"/>
    <w:rsid w:val="000062F6"/>
    <w:rsid w:val="0000665C"/>
    <w:rsid w:val="000079E1"/>
    <w:rsid w:val="000106CD"/>
    <w:rsid w:val="00011216"/>
    <w:rsid w:val="00011A14"/>
    <w:rsid w:val="00012A6D"/>
    <w:rsid w:val="00012F02"/>
    <w:rsid w:val="0001368C"/>
    <w:rsid w:val="0001442C"/>
    <w:rsid w:val="0001483F"/>
    <w:rsid w:val="00016073"/>
    <w:rsid w:val="00016244"/>
    <w:rsid w:val="000169F4"/>
    <w:rsid w:val="00017A5A"/>
    <w:rsid w:val="00017B44"/>
    <w:rsid w:val="00020509"/>
    <w:rsid w:val="00020754"/>
    <w:rsid w:val="00021AC3"/>
    <w:rsid w:val="00023228"/>
    <w:rsid w:val="00023F51"/>
    <w:rsid w:val="000247EC"/>
    <w:rsid w:val="00024843"/>
    <w:rsid w:val="000248BA"/>
    <w:rsid w:val="00025354"/>
    <w:rsid w:val="0002684B"/>
    <w:rsid w:val="00026F70"/>
    <w:rsid w:val="000270C3"/>
    <w:rsid w:val="000314CC"/>
    <w:rsid w:val="00031910"/>
    <w:rsid w:val="00031B17"/>
    <w:rsid w:val="00032391"/>
    <w:rsid w:val="000323EF"/>
    <w:rsid w:val="00032898"/>
    <w:rsid w:val="000329B7"/>
    <w:rsid w:val="00033652"/>
    <w:rsid w:val="0003378F"/>
    <w:rsid w:val="000351F9"/>
    <w:rsid w:val="000401C8"/>
    <w:rsid w:val="0004041C"/>
    <w:rsid w:val="0004068A"/>
    <w:rsid w:val="00040733"/>
    <w:rsid w:val="00041601"/>
    <w:rsid w:val="000417FF"/>
    <w:rsid w:val="00041DA4"/>
    <w:rsid w:val="0004204A"/>
    <w:rsid w:val="000422A9"/>
    <w:rsid w:val="000463E4"/>
    <w:rsid w:val="00046CAD"/>
    <w:rsid w:val="00050C44"/>
    <w:rsid w:val="00052EA4"/>
    <w:rsid w:val="00053070"/>
    <w:rsid w:val="00053244"/>
    <w:rsid w:val="000549EE"/>
    <w:rsid w:val="0005543C"/>
    <w:rsid w:val="00056916"/>
    <w:rsid w:val="000577EF"/>
    <w:rsid w:val="00060514"/>
    <w:rsid w:val="00061033"/>
    <w:rsid w:val="000616AF"/>
    <w:rsid w:val="00061A9D"/>
    <w:rsid w:val="0006283B"/>
    <w:rsid w:val="00063F7E"/>
    <w:rsid w:val="00064466"/>
    <w:rsid w:val="000648FF"/>
    <w:rsid w:val="00064CDE"/>
    <w:rsid w:val="00064FE0"/>
    <w:rsid w:val="000650CE"/>
    <w:rsid w:val="000651C7"/>
    <w:rsid w:val="0006582E"/>
    <w:rsid w:val="00066BED"/>
    <w:rsid w:val="00067B3E"/>
    <w:rsid w:val="0007034F"/>
    <w:rsid w:val="00071605"/>
    <w:rsid w:val="00072727"/>
    <w:rsid w:val="00072733"/>
    <w:rsid w:val="0007330E"/>
    <w:rsid w:val="00073876"/>
    <w:rsid w:val="00074374"/>
    <w:rsid w:val="000744A8"/>
    <w:rsid w:val="0007479F"/>
    <w:rsid w:val="00074AC3"/>
    <w:rsid w:val="0007589E"/>
    <w:rsid w:val="00075925"/>
    <w:rsid w:val="000772EB"/>
    <w:rsid w:val="000778D7"/>
    <w:rsid w:val="00077C1F"/>
    <w:rsid w:val="00077FC9"/>
    <w:rsid w:val="0008027A"/>
    <w:rsid w:val="00080850"/>
    <w:rsid w:val="00083973"/>
    <w:rsid w:val="000857AA"/>
    <w:rsid w:val="00086517"/>
    <w:rsid w:val="000879BA"/>
    <w:rsid w:val="00087ED2"/>
    <w:rsid w:val="00090394"/>
    <w:rsid w:val="000908EA"/>
    <w:rsid w:val="0009129F"/>
    <w:rsid w:val="00092405"/>
    <w:rsid w:val="00093990"/>
    <w:rsid w:val="00094B8E"/>
    <w:rsid w:val="000952AA"/>
    <w:rsid w:val="00095AD3"/>
    <w:rsid w:val="000962AF"/>
    <w:rsid w:val="00097186"/>
    <w:rsid w:val="000A0F03"/>
    <w:rsid w:val="000A1090"/>
    <w:rsid w:val="000A2323"/>
    <w:rsid w:val="000A24CE"/>
    <w:rsid w:val="000A2932"/>
    <w:rsid w:val="000A37AA"/>
    <w:rsid w:val="000A4EE2"/>
    <w:rsid w:val="000A6685"/>
    <w:rsid w:val="000A72F0"/>
    <w:rsid w:val="000B0017"/>
    <w:rsid w:val="000B051C"/>
    <w:rsid w:val="000B13C1"/>
    <w:rsid w:val="000B2458"/>
    <w:rsid w:val="000B2F5F"/>
    <w:rsid w:val="000B382B"/>
    <w:rsid w:val="000B3C4B"/>
    <w:rsid w:val="000B5132"/>
    <w:rsid w:val="000B5930"/>
    <w:rsid w:val="000B63DE"/>
    <w:rsid w:val="000B6509"/>
    <w:rsid w:val="000C094A"/>
    <w:rsid w:val="000C0F26"/>
    <w:rsid w:val="000C1139"/>
    <w:rsid w:val="000C15D0"/>
    <w:rsid w:val="000C194C"/>
    <w:rsid w:val="000C1C52"/>
    <w:rsid w:val="000C30B8"/>
    <w:rsid w:val="000C31A8"/>
    <w:rsid w:val="000C3AF0"/>
    <w:rsid w:val="000C40EA"/>
    <w:rsid w:val="000C437A"/>
    <w:rsid w:val="000C4953"/>
    <w:rsid w:val="000C6081"/>
    <w:rsid w:val="000C6804"/>
    <w:rsid w:val="000C6AA1"/>
    <w:rsid w:val="000C72F4"/>
    <w:rsid w:val="000C7B85"/>
    <w:rsid w:val="000D114F"/>
    <w:rsid w:val="000D132E"/>
    <w:rsid w:val="000D149D"/>
    <w:rsid w:val="000D15BB"/>
    <w:rsid w:val="000D2661"/>
    <w:rsid w:val="000D3499"/>
    <w:rsid w:val="000D3A23"/>
    <w:rsid w:val="000D473D"/>
    <w:rsid w:val="000D480B"/>
    <w:rsid w:val="000D48A2"/>
    <w:rsid w:val="000D4B9C"/>
    <w:rsid w:val="000D5D02"/>
    <w:rsid w:val="000D5D19"/>
    <w:rsid w:val="000E0E81"/>
    <w:rsid w:val="000E2219"/>
    <w:rsid w:val="000E27B7"/>
    <w:rsid w:val="000E35C7"/>
    <w:rsid w:val="000E3EDE"/>
    <w:rsid w:val="000E4DA0"/>
    <w:rsid w:val="000E4ED3"/>
    <w:rsid w:val="000E5F64"/>
    <w:rsid w:val="000E6A02"/>
    <w:rsid w:val="000E6BB4"/>
    <w:rsid w:val="000E72B9"/>
    <w:rsid w:val="000E7B86"/>
    <w:rsid w:val="000E7C2A"/>
    <w:rsid w:val="000E7CDC"/>
    <w:rsid w:val="000F06C5"/>
    <w:rsid w:val="000F0932"/>
    <w:rsid w:val="000F10B8"/>
    <w:rsid w:val="000F1643"/>
    <w:rsid w:val="000F1E18"/>
    <w:rsid w:val="000F2040"/>
    <w:rsid w:val="000F2A97"/>
    <w:rsid w:val="000F3053"/>
    <w:rsid w:val="000F32F9"/>
    <w:rsid w:val="000F3670"/>
    <w:rsid w:val="000F37DF"/>
    <w:rsid w:val="000F4344"/>
    <w:rsid w:val="000F681B"/>
    <w:rsid w:val="000F6BA8"/>
    <w:rsid w:val="000F7474"/>
    <w:rsid w:val="000F78CB"/>
    <w:rsid w:val="001008CB"/>
    <w:rsid w:val="00101FD5"/>
    <w:rsid w:val="0010286E"/>
    <w:rsid w:val="00103A30"/>
    <w:rsid w:val="00104F46"/>
    <w:rsid w:val="00105546"/>
    <w:rsid w:val="001055AD"/>
    <w:rsid w:val="00105615"/>
    <w:rsid w:val="00106076"/>
    <w:rsid w:val="0010625C"/>
    <w:rsid w:val="001064DA"/>
    <w:rsid w:val="0010685D"/>
    <w:rsid w:val="00106B28"/>
    <w:rsid w:val="00107563"/>
    <w:rsid w:val="00107639"/>
    <w:rsid w:val="00107781"/>
    <w:rsid w:val="0011012B"/>
    <w:rsid w:val="001104E3"/>
    <w:rsid w:val="00111AB2"/>
    <w:rsid w:val="001123C8"/>
    <w:rsid w:val="00113DA1"/>
    <w:rsid w:val="00113F9E"/>
    <w:rsid w:val="00114485"/>
    <w:rsid w:val="00114961"/>
    <w:rsid w:val="00116149"/>
    <w:rsid w:val="0011766F"/>
    <w:rsid w:val="0012007F"/>
    <w:rsid w:val="00120733"/>
    <w:rsid w:val="001210F9"/>
    <w:rsid w:val="001215E6"/>
    <w:rsid w:val="00121F32"/>
    <w:rsid w:val="001225DD"/>
    <w:rsid w:val="00122924"/>
    <w:rsid w:val="00122E25"/>
    <w:rsid w:val="001239E4"/>
    <w:rsid w:val="00123B3F"/>
    <w:rsid w:val="00124702"/>
    <w:rsid w:val="00126183"/>
    <w:rsid w:val="00126AA8"/>
    <w:rsid w:val="001309D9"/>
    <w:rsid w:val="00133EA2"/>
    <w:rsid w:val="00133F34"/>
    <w:rsid w:val="00134BE7"/>
    <w:rsid w:val="001357AF"/>
    <w:rsid w:val="00135841"/>
    <w:rsid w:val="00136FCE"/>
    <w:rsid w:val="001410E0"/>
    <w:rsid w:val="00141DC6"/>
    <w:rsid w:val="00142245"/>
    <w:rsid w:val="00144F09"/>
    <w:rsid w:val="0014639C"/>
    <w:rsid w:val="00147C66"/>
    <w:rsid w:val="00150766"/>
    <w:rsid w:val="00150B74"/>
    <w:rsid w:val="00150E25"/>
    <w:rsid w:val="00150FA7"/>
    <w:rsid w:val="001512B9"/>
    <w:rsid w:val="0015139E"/>
    <w:rsid w:val="00151A5C"/>
    <w:rsid w:val="00152DFB"/>
    <w:rsid w:val="00154314"/>
    <w:rsid w:val="001543F3"/>
    <w:rsid w:val="00154544"/>
    <w:rsid w:val="00154646"/>
    <w:rsid w:val="00155233"/>
    <w:rsid w:val="00155741"/>
    <w:rsid w:val="001558BE"/>
    <w:rsid w:val="001563D3"/>
    <w:rsid w:val="00157A45"/>
    <w:rsid w:val="00157B1C"/>
    <w:rsid w:val="001608EE"/>
    <w:rsid w:val="00160D54"/>
    <w:rsid w:val="00161386"/>
    <w:rsid w:val="001628F7"/>
    <w:rsid w:val="00162F48"/>
    <w:rsid w:val="00164A13"/>
    <w:rsid w:val="001654FF"/>
    <w:rsid w:val="001655E2"/>
    <w:rsid w:val="00165761"/>
    <w:rsid w:val="00166479"/>
    <w:rsid w:val="0016681C"/>
    <w:rsid w:val="001709ED"/>
    <w:rsid w:val="0017106D"/>
    <w:rsid w:val="00171441"/>
    <w:rsid w:val="00171797"/>
    <w:rsid w:val="001724FB"/>
    <w:rsid w:val="00172EFE"/>
    <w:rsid w:val="0017586F"/>
    <w:rsid w:val="001758C5"/>
    <w:rsid w:val="00175A7B"/>
    <w:rsid w:val="0017619C"/>
    <w:rsid w:val="001777D5"/>
    <w:rsid w:val="00177918"/>
    <w:rsid w:val="00177943"/>
    <w:rsid w:val="00177B95"/>
    <w:rsid w:val="0018090F"/>
    <w:rsid w:val="00181331"/>
    <w:rsid w:val="0018272B"/>
    <w:rsid w:val="00183721"/>
    <w:rsid w:val="00185E38"/>
    <w:rsid w:val="00185F0E"/>
    <w:rsid w:val="00186793"/>
    <w:rsid w:val="00186FBD"/>
    <w:rsid w:val="00187AAB"/>
    <w:rsid w:val="00187BF1"/>
    <w:rsid w:val="001900F7"/>
    <w:rsid w:val="0019077A"/>
    <w:rsid w:val="00191D18"/>
    <w:rsid w:val="00192A38"/>
    <w:rsid w:val="00193489"/>
    <w:rsid w:val="00193731"/>
    <w:rsid w:val="00193E2A"/>
    <w:rsid w:val="00193EDD"/>
    <w:rsid w:val="00194DF4"/>
    <w:rsid w:val="00195893"/>
    <w:rsid w:val="00196C96"/>
    <w:rsid w:val="00196EBD"/>
    <w:rsid w:val="001975C0"/>
    <w:rsid w:val="001A0D57"/>
    <w:rsid w:val="001A2724"/>
    <w:rsid w:val="001A28E9"/>
    <w:rsid w:val="001A2E4C"/>
    <w:rsid w:val="001A3EC6"/>
    <w:rsid w:val="001A5103"/>
    <w:rsid w:val="001A51BD"/>
    <w:rsid w:val="001A55E7"/>
    <w:rsid w:val="001A5A42"/>
    <w:rsid w:val="001A6151"/>
    <w:rsid w:val="001A6B84"/>
    <w:rsid w:val="001A6CD5"/>
    <w:rsid w:val="001A7C50"/>
    <w:rsid w:val="001A7C59"/>
    <w:rsid w:val="001A7F1B"/>
    <w:rsid w:val="001B0035"/>
    <w:rsid w:val="001B035B"/>
    <w:rsid w:val="001B171C"/>
    <w:rsid w:val="001B29ED"/>
    <w:rsid w:val="001B314B"/>
    <w:rsid w:val="001B3683"/>
    <w:rsid w:val="001B49CE"/>
    <w:rsid w:val="001B5355"/>
    <w:rsid w:val="001B69B9"/>
    <w:rsid w:val="001B7507"/>
    <w:rsid w:val="001B7846"/>
    <w:rsid w:val="001B7903"/>
    <w:rsid w:val="001C0FEA"/>
    <w:rsid w:val="001C2142"/>
    <w:rsid w:val="001C2B16"/>
    <w:rsid w:val="001C2CDB"/>
    <w:rsid w:val="001C2E83"/>
    <w:rsid w:val="001C3802"/>
    <w:rsid w:val="001C40CC"/>
    <w:rsid w:val="001C4CDB"/>
    <w:rsid w:val="001C4F4C"/>
    <w:rsid w:val="001C6124"/>
    <w:rsid w:val="001C6301"/>
    <w:rsid w:val="001D0571"/>
    <w:rsid w:val="001D1173"/>
    <w:rsid w:val="001D1238"/>
    <w:rsid w:val="001D1C1B"/>
    <w:rsid w:val="001D2466"/>
    <w:rsid w:val="001D26DD"/>
    <w:rsid w:val="001D2BED"/>
    <w:rsid w:val="001D2EAF"/>
    <w:rsid w:val="001D3CAB"/>
    <w:rsid w:val="001D3E5E"/>
    <w:rsid w:val="001D3EFA"/>
    <w:rsid w:val="001D432A"/>
    <w:rsid w:val="001D5F7A"/>
    <w:rsid w:val="001D5FF0"/>
    <w:rsid w:val="001D68C4"/>
    <w:rsid w:val="001D735C"/>
    <w:rsid w:val="001D7365"/>
    <w:rsid w:val="001D7531"/>
    <w:rsid w:val="001E34BB"/>
    <w:rsid w:val="001E380E"/>
    <w:rsid w:val="001E4DEC"/>
    <w:rsid w:val="001E5A70"/>
    <w:rsid w:val="001E618F"/>
    <w:rsid w:val="001E6E66"/>
    <w:rsid w:val="001F18D2"/>
    <w:rsid w:val="001F19A6"/>
    <w:rsid w:val="001F1F40"/>
    <w:rsid w:val="001F2B2D"/>
    <w:rsid w:val="001F2BF0"/>
    <w:rsid w:val="001F2FA1"/>
    <w:rsid w:val="001F3383"/>
    <w:rsid w:val="001F3455"/>
    <w:rsid w:val="001F535F"/>
    <w:rsid w:val="001F7865"/>
    <w:rsid w:val="00200EBC"/>
    <w:rsid w:val="00201011"/>
    <w:rsid w:val="002013A0"/>
    <w:rsid w:val="00202890"/>
    <w:rsid w:val="002038AA"/>
    <w:rsid w:val="00204004"/>
    <w:rsid w:val="00204971"/>
    <w:rsid w:val="0020520F"/>
    <w:rsid w:val="00206B3B"/>
    <w:rsid w:val="00207E55"/>
    <w:rsid w:val="00210EAA"/>
    <w:rsid w:val="00211CD9"/>
    <w:rsid w:val="0021353E"/>
    <w:rsid w:val="00213898"/>
    <w:rsid w:val="0021389D"/>
    <w:rsid w:val="00213F6A"/>
    <w:rsid w:val="00216C22"/>
    <w:rsid w:val="00217DF9"/>
    <w:rsid w:val="00220C45"/>
    <w:rsid w:val="00221C06"/>
    <w:rsid w:val="002222D3"/>
    <w:rsid w:val="0022286C"/>
    <w:rsid w:val="00222926"/>
    <w:rsid w:val="00222AC8"/>
    <w:rsid w:val="00224946"/>
    <w:rsid w:val="00224E0A"/>
    <w:rsid w:val="002250C3"/>
    <w:rsid w:val="0022595A"/>
    <w:rsid w:val="00225C11"/>
    <w:rsid w:val="00225DFD"/>
    <w:rsid w:val="00226449"/>
    <w:rsid w:val="002275F5"/>
    <w:rsid w:val="00230667"/>
    <w:rsid w:val="00230C30"/>
    <w:rsid w:val="00231F43"/>
    <w:rsid w:val="00231FAE"/>
    <w:rsid w:val="00232CA7"/>
    <w:rsid w:val="002330B1"/>
    <w:rsid w:val="00233994"/>
    <w:rsid w:val="00234911"/>
    <w:rsid w:val="0023515F"/>
    <w:rsid w:val="00235237"/>
    <w:rsid w:val="00236644"/>
    <w:rsid w:val="00236F69"/>
    <w:rsid w:val="00240389"/>
    <w:rsid w:val="00240B20"/>
    <w:rsid w:val="00240EF0"/>
    <w:rsid w:val="00241F04"/>
    <w:rsid w:val="00242A7B"/>
    <w:rsid w:val="00243091"/>
    <w:rsid w:val="00245F33"/>
    <w:rsid w:val="002464BE"/>
    <w:rsid w:val="00247CE1"/>
    <w:rsid w:val="00250E2E"/>
    <w:rsid w:val="002510B4"/>
    <w:rsid w:val="0025194E"/>
    <w:rsid w:val="0025263C"/>
    <w:rsid w:val="00253BD0"/>
    <w:rsid w:val="00253EA2"/>
    <w:rsid w:val="002552D9"/>
    <w:rsid w:val="00255CEC"/>
    <w:rsid w:val="00260170"/>
    <w:rsid w:val="00260400"/>
    <w:rsid w:val="002605D7"/>
    <w:rsid w:val="002605E6"/>
    <w:rsid w:val="00264C10"/>
    <w:rsid w:val="00264E3C"/>
    <w:rsid w:val="00265026"/>
    <w:rsid w:val="002652EF"/>
    <w:rsid w:val="00266800"/>
    <w:rsid w:val="002677B9"/>
    <w:rsid w:val="00267DAB"/>
    <w:rsid w:val="00267EAF"/>
    <w:rsid w:val="00270FB3"/>
    <w:rsid w:val="00272D02"/>
    <w:rsid w:val="00272EDB"/>
    <w:rsid w:val="002730C2"/>
    <w:rsid w:val="00273653"/>
    <w:rsid w:val="00273EED"/>
    <w:rsid w:val="00275147"/>
    <w:rsid w:val="002751EA"/>
    <w:rsid w:val="00275547"/>
    <w:rsid w:val="002757D7"/>
    <w:rsid w:val="002759FA"/>
    <w:rsid w:val="00276A50"/>
    <w:rsid w:val="00280251"/>
    <w:rsid w:val="00281E73"/>
    <w:rsid w:val="00282DF9"/>
    <w:rsid w:val="0028321C"/>
    <w:rsid w:val="0028420E"/>
    <w:rsid w:val="00284E02"/>
    <w:rsid w:val="00285662"/>
    <w:rsid w:val="00285752"/>
    <w:rsid w:val="002862B7"/>
    <w:rsid w:val="00286F64"/>
    <w:rsid w:val="0028794B"/>
    <w:rsid w:val="0029005E"/>
    <w:rsid w:val="00290B50"/>
    <w:rsid w:val="00291190"/>
    <w:rsid w:val="00291306"/>
    <w:rsid w:val="0029191E"/>
    <w:rsid w:val="002923C9"/>
    <w:rsid w:val="00294D22"/>
    <w:rsid w:val="00296337"/>
    <w:rsid w:val="002978BC"/>
    <w:rsid w:val="00297925"/>
    <w:rsid w:val="002A040F"/>
    <w:rsid w:val="002A1342"/>
    <w:rsid w:val="002A24C3"/>
    <w:rsid w:val="002A3076"/>
    <w:rsid w:val="002A3ACB"/>
    <w:rsid w:val="002A3F7E"/>
    <w:rsid w:val="002A418D"/>
    <w:rsid w:val="002A41CC"/>
    <w:rsid w:val="002A41D1"/>
    <w:rsid w:val="002A45C4"/>
    <w:rsid w:val="002A5F24"/>
    <w:rsid w:val="002A72E2"/>
    <w:rsid w:val="002B1800"/>
    <w:rsid w:val="002B2D19"/>
    <w:rsid w:val="002B2F93"/>
    <w:rsid w:val="002B41D3"/>
    <w:rsid w:val="002B48CD"/>
    <w:rsid w:val="002B6B92"/>
    <w:rsid w:val="002C0212"/>
    <w:rsid w:val="002C0D41"/>
    <w:rsid w:val="002C2D3E"/>
    <w:rsid w:val="002C31DF"/>
    <w:rsid w:val="002C35B1"/>
    <w:rsid w:val="002C429B"/>
    <w:rsid w:val="002C50CF"/>
    <w:rsid w:val="002C66A9"/>
    <w:rsid w:val="002C7797"/>
    <w:rsid w:val="002D1CBB"/>
    <w:rsid w:val="002D2040"/>
    <w:rsid w:val="002D25CE"/>
    <w:rsid w:val="002D35E9"/>
    <w:rsid w:val="002D4355"/>
    <w:rsid w:val="002D438F"/>
    <w:rsid w:val="002D4A3B"/>
    <w:rsid w:val="002D6066"/>
    <w:rsid w:val="002D6A8A"/>
    <w:rsid w:val="002D7A0C"/>
    <w:rsid w:val="002E0DDE"/>
    <w:rsid w:val="002E491A"/>
    <w:rsid w:val="002E4D7B"/>
    <w:rsid w:val="002E5FA6"/>
    <w:rsid w:val="002E7BAE"/>
    <w:rsid w:val="002F01E1"/>
    <w:rsid w:val="002F1865"/>
    <w:rsid w:val="002F218A"/>
    <w:rsid w:val="002F2711"/>
    <w:rsid w:val="002F390B"/>
    <w:rsid w:val="002F4FD7"/>
    <w:rsid w:val="002F4FE7"/>
    <w:rsid w:val="002F575D"/>
    <w:rsid w:val="002F6121"/>
    <w:rsid w:val="002F6583"/>
    <w:rsid w:val="002F6870"/>
    <w:rsid w:val="002F6DEA"/>
    <w:rsid w:val="002F7E90"/>
    <w:rsid w:val="00301173"/>
    <w:rsid w:val="00301642"/>
    <w:rsid w:val="003016D4"/>
    <w:rsid w:val="00301C30"/>
    <w:rsid w:val="00301F8C"/>
    <w:rsid w:val="00301FE7"/>
    <w:rsid w:val="003025AD"/>
    <w:rsid w:val="0030359C"/>
    <w:rsid w:val="00303792"/>
    <w:rsid w:val="00304521"/>
    <w:rsid w:val="00304662"/>
    <w:rsid w:val="003060B1"/>
    <w:rsid w:val="00306AC5"/>
    <w:rsid w:val="0030775F"/>
    <w:rsid w:val="003079E0"/>
    <w:rsid w:val="00307BFF"/>
    <w:rsid w:val="00307C44"/>
    <w:rsid w:val="00307D90"/>
    <w:rsid w:val="003111DC"/>
    <w:rsid w:val="0031139C"/>
    <w:rsid w:val="00311407"/>
    <w:rsid w:val="003126CC"/>
    <w:rsid w:val="0031285E"/>
    <w:rsid w:val="00313D9D"/>
    <w:rsid w:val="00314BA6"/>
    <w:rsid w:val="00314FEE"/>
    <w:rsid w:val="003161C6"/>
    <w:rsid w:val="00316284"/>
    <w:rsid w:val="003164F1"/>
    <w:rsid w:val="00317BBC"/>
    <w:rsid w:val="00320B6F"/>
    <w:rsid w:val="00321789"/>
    <w:rsid w:val="00323974"/>
    <w:rsid w:val="00326027"/>
    <w:rsid w:val="00326C75"/>
    <w:rsid w:val="00330338"/>
    <w:rsid w:val="00331CE0"/>
    <w:rsid w:val="00332743"/>
    <w:rsid w:val="00332F79"/>
    <w:rsid w:val="00333854"/>
    <w:rsid w:val="0033607B"/>
    <w:rsid w:val="00336605"/>
    <w:rsid w:val="00336D51"/>
    <w:rsid w:val="00340187"/>
    <w:rsid w:val="0034141A"/>
    <w:rsid w:val="00341551"/>
    <w:rsid w:val="00342C5B"/>
    <w:rsid w:val="0034308C"/>
    <w:rsid w:val="00343974"/>
    <w:rsid w:val="00343C18"/>
    <w:rsid w:val="00343FC1"/>
    <w:rsid w:val="00344570"/>
    <w:rsid w:val="003447D1"/>
    <w:rsid w:val="00344CC7"/>
    <w:rsid w:val="0034549C"/>
    <w:rsid w:val="00345AD6"/>
    <w:rsid w:val="0034666A"/>
    <w:rsid w:val="003469FE"/>
    <w:rsid w:val="003475D0"/>
    <w:rsid w:val="00350764"/>
    <w:rsid w:val="00351158"/>
    <w:rsid w:val="00351842"/>
    <w:rsid w:val="00353351"/>
    <w:rsid w:val="00354891"/>
    <w:rsid w:val="003550F4"/>
    <w:rsid w:val="00355660"/>
    <w:rsid w:val="0035700A"/>
    <w:rsid w:val="00357FA0"/>
    <w:rsid w:val="003625C1"/>
    <w:rsid w:val="00362A04"/>
    <w:rsid w:val="00362A4C"/>
    <w:rsid w:val="003631ED"/>
    <w:rsid w:val="00365091"/>
    <w:rsid w:val="00365AD8"/>
    <w:rsid w:val="0036713D"/>
    <w:rsid w:val="003679DF"/>
    <w:rsid w:val="00370952"/>
    <w:rsid w:val="00370F0B"/>
    <w:rsid w:val="00371A28"/>
    <w:rsid w:val="00373410"/>
    <w:rsid w:val="00373623"/>
    <w:rsid w:val="003741F2"/>
    <w:rsid w:val="00376B71"/>
    <w:rsid w:val="00376E39"/>
    <w:rsid w:val="00376FA8"/>
    <w:rsid w:val="00376FC7"/>
    <w:rsid w:val="003775CC"/>
    <w:rsid w:val="003776DB"/>
    <w:rsid w:val="00381206"/>
    <w:rsid w:val="0038225D"/>
    <w:rsid w:val="0038233D"/>
    <w:rsid w:val="00382735"/>
    <w:rsid w:val="00382854"/>
    <w:rsid w:val="003829D1"/>
    <w:rsid w:val="00383842"/>
    <w:rsid w:val="00383C15"/>
    <w:rsid w:val="00383EA9"/>
    <w:rsid w:val="00383F38"/>
    <w:rsid w:val="003848A1"/>
    <w:rsid w:val="00385125"/>
    <w:rsid w:val="00385870"/>
    <w:rsid w:val="00385B31"/>
    <w:rsid w:val="00385FE2"/>
    <w:rsid w:val="00386A3F"/>
    <w:rsid w:val="00386DB8"/>
    <w:rsid w:val="00387053"/>
    <w:rsid w:val="00390214"/>
    <w:rsid w:val="003907FA"/>
    <w:rsid w:val="003909A3"/>
    <w:rsid w:val="00390B7B"/>
    <w:rsid w:val="003925D8"/>
    <w:rsid w:val="00392ED9"/>
    <w:rsid w:val="00393807"/>
    <w:rsid w:val="00393A61"/>
    <w:rsid w:val="003958E7"/>
    <w:rsid w:val="00396751"/>
    <w:rsid w:val="0039759A"/>
    <w:rsid w:val="0039786B"/>
    <w:rsid w:val="00397ACB"/>
    <w:rsid w:val="00397F03"/>
    <w:rsid w:val="00397F13"/>
    <w:rsid w:val="003A03FB"/>
    <w:rsid w:val="003A0612"/>
    <w:rsid w:val="003A0F6F"/>
    <w:rsid w:val="003A11E5"/>
    <w:rsid w:val="003A2845"/>
    <w:rsid w:val="003A4018"/>
    <w:rsid w:val="003A4DC2"/>
    <w:rsid w:val="003A5029"/>
    <w:rsid w:val="003A54E1"/>
    <w:rsid w:val="003A55D1"/>
    <w:rsid w:val="003A7F7C"/>
    <w:rsid w:val="003B16C4"/>
    <w:rsid w:val="003B1ED5"/>
    <w:rsid w:val="003B22EA"/>
    <w:rsid w:val="003B40DB"/>
    <w:rsid w:val="003B42EC"/>
    <w:rsid w:val="003B4B14"/>
    <w:rsid w:val="003B556E"/>
    <w:rsid w:val="003B6C6C"/>
    <w:rsid w:val="003B767F"/>
    <w:rsid w:val="003B76D9"/>
    <w:rsid w:val="003C0781"/>
    <w:rsid w:val="003C1283"/>
    <w:rsid w:val="003C2123"/>
    <w:rsid w:val="003C4D65"/>
    <w:rsid w:val="003C544C"/>
    <w:rsid w:val="003C554A"/>
    <w:rsid w:val="003C5631"/>
    <w:rsid w:val="003C587F"/>
    <w:rsid w:val="003C673C"/>
    <w:rsid w:val="003C7B65"/>
    <w:rsid w:val="003D1140"/>
    <w:rsid w:val="003D1578"/>
    <w:rsid w:val="003D1593"/>
    <w:rsid w:val="003D2657"/>
    <w:rsid w:val="003D387C"/>
    <w:rsid w:val="003D39D8"/>
    <w:rsid w:val="003D3B0B"/>
    <w:rsid w:val="003D4078"/>
    <w:rsid w:val="003D469C"/>
    <w:rsid w:val="003D47D8"/>
    <w:rsid w:val="003D4E7E"/>
    <w:rsid w:val="003D4F3D"/>
    <w:rsid w:val="003D53EC"/>
    <w:rsid w:val="003D5422"/>
    <w:rsid w:val="003D6C00"/>
    <w:rsid w:val="003D7016"/>
    <w:rsid w:val="003D70F8"/>
    <w:rsid w:val="003E0635"/>
    <w:rsid w:val="003E0A39"/>
    <w:rsid w:val="003E10F4"/>
    <w:rsid w:val="003E21B0"/>
    <w:rsid w:val="003E2F7E"/>
    <w:rsid w:val="003E3761"/>
    <w:rsid w:val="003E3ACC"/>
    <w:rsid w:val="003E3E02"/>
    <w:rsid w:val="003E3EBB"/>
    <w:rsid w:val="003E41D8"/>
    <w:rsid w:val="003E47AD"/>
    <w:rsid w:val="003E4DF7"/>
    <w:rsid w:val="003E5189"/>
    <w:rsid w:val="003E65F0"/>
    <w:rsid w:val="003E66C3"/>
    <w:rsid w:val="003E7913"/>
    <w:rsid w:val="003E7A15"/>
    <w:rsid w:val="003F0983"/>
    <w:rsid w:val="003F26E1"/>
    <w:rsid w:val="003F6088"/>
    <w:rsid w:val="003F6365"/>
    <w:rsid w:val="003F6633"/>
    <w:rsid w:val="003F6D78"/>
    <w:rsid w:val="003F7A6E"/>
    <w:rsid w:val="003F7B76"/>
    <w:rsid w:val="0040132A"/>
    <w:rsid w:val="00402ED5"/>
    <w:rsid w:val="00403148"/>
    <w:rsid w:val="004038D9"/>
    <w:rsid w:val="0040583C"/>
    <w:rsid w:val="00405E0E"/>
    <w:rsid w:val="004061EF"/>
    <w:rsid w:val="0040714F"/>
    <w:rsid w:val="0040736A"/>
    <w:rsid w:val="004074C5"/>
    <w:rsid w:val="00410B6D"/>
    <w:rsid w:val="00410BBD"/>
    <w:rsid w:val="004110E0"/>
    <w:rsid w:val="004111DF"/>
    <w:rsid w:val="00412F2E"/>
    <w:rsid w:val="004138E5"/>
    <w:rsid w:val="00413908"/>
    <w:rsid w:val="004150E7"/>
    <w:rsid w:val="0041574C"/>
    <w:rsid w:val="00420A55"/>
    <w:rsid w:val="00421EDB"/>
    <w:rsid w:val="00422C72"/>
    <w:rsid w:val="004246F0"/>
    <w:rsid w:val="00426113"/>
    <w:rsid w:val="00426A93"/>
    <w:rsid w:val="004309F7"/>
    <w:rsid w:val="0043131C"/>
    <w:rsid w:val="004328F7"/>
    <w:rsid w:val="00433630"/>
    <w:rsid w:val="00434798"/>
    <w:rsid w:val="004372D2"/>
    <w:rsid w:val="00441970"/>
    <w:rsid w:val="00441C78"/>
    <w:rsid w:val="00442834"/>
    <w:rsid w:val="00442D54"/>
    <w:rsid w:val="00443F3D"/>
    <w:rsid w:val="00445574"/>
    <w:rsid w:val="00446F01"/>
    <w:rsid w:val="00447AC1"/>
    <w:rsid w:val="0045011C"/>
    <w:rsid w:val="00450BE2"/>
    <w:rsid w:val="004512FB"/>
    <w:rsid w:val="004525F3"/>
    <w:rsid w:val="00452B37"/>
    <w:rsid w:val="00452D3C"/>
    <w:rsid w:val="00455890"/>
    <w:rsid w:val="00456694"/>
    <w:rsid w:val="00456733"/>
    <w:rsid w:val="00457729"/>
    <w:rsid w:val="00460472"/>
    <w:rsid w:val="00460883"/>
    <w:rsid w:val="00461159"/>
    <w:rsid w:val="00461191"/>
    <w:rsid w:val="00461427"/>
    <w:rsid w:val="00461931"/>
    <w:rsid w:val="00462698"/>
    <w:rsid w:val="00463613"/>
    <w:rsid w:val="00464083"/>
    <w:rsid w:val="004641D9"/>
    <w:rsid w:val="00464268"/>
    <w:rsid w:val="004649F5"/>
    <w:rsid w:val="00465955"/>
    <w:rsid w:val="00465B86"/>
    <w:rsid w:val="0046759B"/>
    <w:rsid w:val="00470653"/>
    <w:rsid w:val="00470720"/>
    <w:rsid w:val="00472123"/>
    <w:rsid w:val="004728B1"/>
    <w:rsid w:val="00472AA0"/>
    <w:rsid w:val="00472E0A"/>
    <w:rsid w:val="00472E7E"/>
    <w:rsid w:val="0047335D"/>
    <w:rsid w:val="004736D6"/>
    <w:rsid w:val="00474100"/>
    <w:rsid w:val="00475926"/>
    <w:rsid w:val="00476343"/>
    <w:rsid w:val="004772D2"/>
    <w:rsid w:val="004775DF"/>
    <w:rsid w:val="00477ADC"/>
    <w:rsid w:val="004804D7"/>
    <w:rsid w:val="00481B7D"/>
    <w:rsid w:val="004823CF"/>
    <w:rsid w:val="00483E8A"/>
    <w:rsid w:val="00485913"/>
    <w:rsid w:val="00485D43"/>
    <w:rsid w:val="00485F21"/>
    <w:rsid w:val="00487579"/>
    <w:rsid w:val="00487647"/>
    <w:rsid w:val="00487BDF"/>
    <w:rsid w:val="004916BB"/>
    <w:rsid w:val="00492E31"/>
    <w:rsid w:val="00492E7D"/>
    <w:rsid w:val="0049347D"/>
    <w:rsid w:val="004939DC"/>
    <w:rsid w:val="0049408F"/>
    <w:rsid w:val="00496485"/>
    <w:rsid w:val="00496966"/>
    <w:rsid w:val="00496CFD"/>
    <w:rsid w:val="00497A88"/>
    <w:rsid w:val="004A07A9"/>
    <w:rsid w:val="004A1080"/>
    <w:rsid w:val="004A1133"/>
    <w:rsid w:val="004A1D73"/>
    <w:rsid w:val="004A1DD9"/>
    <w:rsid w:val="004A221C"/>
    <w:rsid w:val="004A2D76"/>
    <w:rsid w:val="004A5B90"/>
    <w:rsid w:val="004A5FF8"/>
    <w:rsid w:val="004A6673"/>
    <w:rsid w:val="004A672D"/>
    <w:rsid w:val="004A68CE"/>
    <w:rsid w:val="004A6C54"/>
    <w:rsid w:val="004A6EBD"/>
    <w:rsid w:val="004A7631"/>
    <w:rsid w:val="004A79FF"/>
    <w:rsid w:val="004A7A4F"/>
    <w:rsid w:val="004B039B"/>
    <w:rsid w:val="004B0E49"/>
    <w:rsid w:val="004B14EE"/>
    <w:rsid w:val="004B4A1F"/>
    <w:rsid w:val="004B4D9A"/>
    <w:rsid w:val="004B54C5"/>
    <w:rsid w:val="004B78CE"/>
    <w:rsid w:val="004B7F0D"/>
    <w:rsid w:val="004C2079"/>
    <w:rsid w:val="004C2152"/>
    <w:rsid w:val="004C28A4"/>
    <w:rsid w:val="004C32C5"/>
    <w:rsid w:val="004C3FFB"/>
    <w:rsid w:val="004C4617"/>
    <w:rsid w:val="004C4851"/>
    <w:rsid w:val="004C4881"/>
    <w:rsid w:val="004C49E0"/>
    <w:rsid w:val="004C5380"/>
    <w:rsid w:val="004C5549"/>
    <w:rsid w:val="004C629B"/>
    <w:rsid w:val="004C6F52"/>
    <w:rsid w:val="004C7303"/>
    <w:rsid w:val="004C7C83"/>
    <w:rsid w:val="004C7D56"/>
    <w:rsid w:val="004C7FC3"/>
    <w:rsid w:val="004D06E5"/>
    <w:rsid w:val="004D0A79"/>
    <w:rsid w:val="004D1A45"/>
    <w:rsid w:val="004D1B7C"/>
    <w:rsid w:val="004D1BC6"/>
    <w:rsid w:val="004D1E2C"/>
    <w:rsid w:val="004D2494"/>
    <w:rsid w:val="004D2D8E"/>
    <w:rsid w:val="004D44E5"/>
    <w:rsid w:val="004D5914"/>
    <w:rsid w:val="004D7748"/>
    <w:rsid w:val="004D7959"/>
    <w:rsid w:val="004D7F4D"/>
    <w:rsid w:val="004E0333"/>
    <w:rsid w:val="004E1276"/>
    <w:rsid w:val="004E1E94"/>
    <w:rsid w:val="004E208C"/>
    <w:rsid w:val="004E2B08"/>
    <w:rsid w:val="004E399E"/>
    <w:rsid w:val="004E49F7"/>
    <w:rsid w:val="004E4A93"/>
    <w:rsid w:val="004E5FC3"/>
    <w:rsid w:val="004E61EF"/>
    <w:rsid w:val="004E6774"/>
    <w:rsid w:val="004E74A4"/>
    <w:rsid w:val="004F04E2"/>
    <w:rsid w:val="004F0B40"/>
    <w:rsid w:val="004F1BC2"/>
    <w:rsid w:val="004F1CDB"/>
    <w:rsid w:val="004F2061"/>
    <w:rsid w:val="004F3000"/>
    <w:rsid w:val="004F35F2"/>
    <w:rsid w:val="004F763A"/>
    <w:rsid w:val="005000A9"/>
    <w:rsid w:val="0050022D"/>
    <w:rsid w:val="00500C7A"/>
    <w:rsid w:val="005011BE"/>
    <w:rsid w:val="005015F6"/>
    <w:rsid w:val="005019DF"/>
    <w:rsid w:val="00503424"/>
    <w:rsid w:val="00503750"/>
    <w:rsid w:val="00504D9C"/>
    <w:rsid w:val="0050523D"/>
    <w:rsid w:val="00505AFE"/>
    <w:rsid w:val="00505D27"/>
    <w:rsid w:val="005063C4"/>
    <w:rsid w:val="0050729A"/>
    <w:rsid w:val="00507E11"/>
    <w:rsid w:val="005103AD"/>
    <w:rsid w:val="00510810"/>
    <w:rsid w:val="00510E68"/>
    <w:rsid w:val="005123F0"/>
    <w:rsid w:val="00513076"/>
    <w:rsid w:val="00514FE5"/>
    <w:rsid w:val="00515571"/>
    <w:rsid w:val="00516479"/>
    <w:rsid w:val="005217AA"/>
    <w:rsid w:val="00521C43"/>
    <w:rsid w:val="00522887"/>
    <w:rsid w:val="00523EFE"/>
    <w:rsid w:val="005244E3"/>
    <w:rsid w:val="00524E52"/>
    <w:rsid w:val="005259CD"/>
    <w:rsid w:val="00525D05"/>
    <w:rsid w:val="0052612B"/>
    <w:rsid w:val="0052699E"/>
    <w:rsid w:val="005279B0"/>
    <w:rsid w:val="00531785"/>
    <w:rsid w:val="00531858"/>
    <w:rsid w:val="00532BFF"/>
    <w:rsid w:val="00533A2B"/>
    <w:rsid w:val="00534F9C"/>
    <w:rsid w:val="0053500C"/>
    <w:rsid w:val="00535675"/>
    <w:rsid w:val="00535B49"/>
    <w:rsid w:val="00535E9F"/>
    <w:rsid w:val="005367B0"/>
    <w:rsid w:val="00537841"/>
    <w:rsid w:val="00537D4F"/>
    <w:rsid w:val="00540718"/>
    <w:rsid w:val="0054081C"/>
    <w:rsid w:val="00540D2B"/>
    <w:rsid w:val="005416E1"/>
    <w:rsid w:val="00541E3D"/>
    <w:rsid w:val="0054294E"/>
    <w:rsid w:val="0054462D"/>
    <w:rsid w:val="005452FC"/>
    <w:rsid w:val="005454E9"/>
    <w:rsid w:val="00546A0E"/>
    <w:rsid w:val="00550085"/>
    <w:rsid w:val="00550C80"/>
    <w:rsid w:val="00551325"/>
    <w:rsid w:val="00552B91"/>
    <w:rsid w:val="005531BD"/>
    <w:rsid w:val="00554F70"/>
    <w:rsid w:val="00555795"/>
    <w:rsid w:val="00555F45"/>
    <w:rsid w:val="00557169"/>
    <w:rsid w:val="0056064C"/>
    <w:rsid w:val="00560652"/>
    <w:rsid w:val="00562899"/>
    <w:rsid w:val="00562958"/>
    <w:rsid w:val="00563054"/>
    <w:rsid w:val="005643FA"/>
    <w:rsid w:val="00565284"/>
    <w:rsid w:val="00565286"/>
    <w:rsid w:val="00565F7A"/>
    <w:rsid w:val="005669DB"/>
    <w:rsid w:val="00566F47"/>
    <w:rsid w:val="005672DD"/>
    <w:rsid w:val="00567D44"/>
    <w:rsid w:val="00570998"/>
    <w:rsid w:val="005712AF"/>
    <w:rsid w:val="005726E2"/>
    <w:rsid w:val="0057385C"/>
    <w:rsid w:val="00573B6A"/>
    <w:rsid w:val="00575649"/>
    <w:rsid w:val="00576359"/>
    <w:rsid w:val="00576C07"/>
    <w:rsid w:val="00577B70"/>
    <w:rsid w:val="00577F52"/>
    <w:rsid w:val="0058039A"/>
    <w:rsid w:val="00580609"/>
    <w:rsid w:val="005820DA"/>
    <w:rsid w:val="00582FB8"/>
    <w:rsid w:val="00583B56"/>
    <w:rsid w:val="00583EA5"/>
    <w:rsid w:val="00586241"/>
    <w:rsid w:val="00587666"/>
    <w:rsid w:val="0058781D"/>
    <w:rsid w:val="00587841"/>
    <w:rsid w:val="00587917"/>
    <w:rsid w:val="00587974"/>
    <w:rsid w:val="00590040"/>
    <w:rsid w:val="00591EA2"/>
    <w:rsid w:val="00593F4E"/>
    <w:rsid w:val="005944D5"/>
    <w:rsid w:val="00594952"/>
    <w:rsid w:val="0059547F"/>
    <w:rsid w:val="005A05DD"/>
    <w:rsid w:val="005A0BCD"/>
    <w:rsid w:val="005A112E"/>
    <w:rsid w:val="005A14B7"/>
    <w:rsid w:val="005A1743"/>
    <w:rsid w:val="005A2A30"/>
    <w:rsid w:val="005A3739"/>
    <w:rsid w:val="005A3F73"/>
    <w:rsid w:val="005A43FF"/>
    <w:rsid w:val="005A5217"/>
    <w:rsid w:val="005A7D45"/>
    <w:rsid w:val="005B059C"/>
    <w:rsid w:val="005B10A0"/>
    <w:rsid w:val="005B14B2"/>
    <w:rsid w:val="005B16E1"/>
    <w:rsid w:val="005B1957"/>
    <w:rsid w:val="005B23D2"/>
    <w:rsid w:val="005B2860"/>
    <w:rsid w:val="005B3C3D"/>
    <w:rsid w:val="005B45CF"/>
    <w:rsid w:val="005B4958"/>
    <w:rsid w:val="005C0259"/>
    <w:rsid w:val="005C0DA9"/>
    <w:rsid w:val="005C161B"/>
    <w:rsid w:val="005C33BC"/>
    <w:rsid w:val="005C5208"/>
    <w:rsid w:val="005C554F"/>
    <w:rsid w:val="005C7FF1"/>
    <w:rsid w:val="005D0CD1"/>
    <w:rsid w:val="005D129F"/>
    <w:rsid w:val="005D2E9D"/>
    <w:rsid w:val="005D3B19"/>
    <w:rsid w:val="005D4527"/>
    <w:rsid w:val="005D5046"/>
    <w:rsid w:val="005D5516"/>
    <w:rsid w:val="005D5702"/>
    <w:rsid w:val="005D7852"/>
    <w:rsid w:val="005D7BA1"/>
    <w:rsid w:val="005E2B1C"/>
    <w:rsid w:val="005E4075"/>
    <w:rsid w:val="005E43F8"/>
    <w:rsid w:val="005E443B"/>
    <w:rsid w:val="005E50A8"/>
    <w:rsid w:val="005E5F39"/>
    <w:rsid w:val="005E655B"/>
    <w:rsid w:val="005E68EC"/>
    <w:rsid w:val="005E73DD"/>
    <w:rsid w:val="005F05EC"/>
    <w:rsid w:val="005F175D"/>
    <w:rsid w:val="005F1857"/>
    <w:rsid w:val="005F26FD"/>
    <w:rsid w:val="005F2DE4"/>
    <w:rsid w:val="005F3465"/>
    <w:rsid w:val="005F350B"/>
    <w:rsid w:val="005F38D5"/>
    <w:rsid w:val="005F559C"/>
    <w:rsid w:val="005F6342"/>
    <w:rsid w:val="005F65A4"/>
    <w:rsid w:val="005F6835"/>
    <w:rsid w:val="005F6C32"/>
    <w:rsid w:val="005F6D4B"/>
    <w:rsid w:val="0060005A"/>
    <w:rsid w:val="00600A46"/>
    <w:rsid w:val="0060117D"/>
    <w:rsid w:val="006016BC"/>
    <w:rsid w:val="0060499D"/>
    <w:rsid w:val="00604E6F"/>
    <w:rsid w:val="00605036"/>
    <w:rsid w:val="006073A9"/>
    <w:rsid w:val="00612E4E"/>
    <w:rsid w:val="00613D82"/>
    <w:rsid w:val="006145B4"/>
    <w:rsid w:val="00614862"/>
    <w:rsid w:val="00616345"/>
    <w:rsid w:val="00617D70"/>
    <w:rsid w:val="0061C1F4"/>
    <w:rsid w:val="00620113"/>
    <w:rsid w:val="00621144"/>
    <w:rsid w:val="00621A60"/>
    <w:rsid w:val="00622040"/>
    <w:rsid w:val="00622FAC"/>
    <w:rsid w:val="00623DFB"/>
    <w:rsid w:val="0062532C"/>
    <w:rsid w:val="00626A62"/>
    <w:rsid w:val="00626CCF"/>
    <w:rsid w:val="00626D59"/>
    <w:rsid w:val="006271D6"/>
    <w:rsid w:val="006271EB"/>
    <w:rsid w:val="00630205"/>
    <w:rsid w:val="006305B9"/>
    <w:rsid w:val="00630847"/>
    <w:rsid w:val="00630AE9"/>
    <w:rsid w:val="00630CC7"/>
    <w:rsid w:val="00630D51"/>
    <w:rsid w:val="006314EE"/>
    <w:rsid w:val="00632319"/>
    <w:rsid w:val="006328EF"/>
    <w:rsid w:val="00633AC2"/>
    <w:rsid w:val="00637534"/>
    <w:rsid w:val="0063770A"/>
    <w:rsid w:val="00637E5E"/>
    <w:rsid w:val="00640387"/>
    <w:rsid w:val="00640724"/>
    <w:rsid w:val="00640B50"/>
    <w:rsid w:val="00640EF0"/>
    <w:rsid w:val="00640F2F"/>
    <w:rsid w:val="00641DC6"/>
    <w:rsid w:val="0064234F"/>
    <w:rsid w:val="00642578"/>
    <w:rsid w:val="00643044"/>
    <w:rsid w:val="0064448E"/>
    <w:rsid w:val="006469C3"/>
    <w:rsid w:val="006469DE"/>
    <w:rsid w:val="00646AEB"/>
    <w:rsid w:val="0064765A"/>
    <w:rsid w:val="00647C08"/>
    <w:rsid w:val="006509F2"/>
    <w:rsid w:val="00650A24"/>
    <w:rsid w:val="006518BE"/>
    <w:rsid w:val="00651A0F"/>
    <w:rsid w:val="00651EC0"/>
    <w:rsid w:val="00652293"/>
    <w:rsid w:val="00652886"/>
    <w:rsid w:val="0065348A"/>
    <w:rsid w:val="00654482"/>
    <w:rsid w:val="00654C68"/>
    <w:rsid w:val="00654DEC"/>
    <w:rsid w:val="00655EBA"/>
    <w:rsid w:val="00656B96"/>
    <w:rsid w:val="006571DB"/>
    <w:rsid w:val="006574AF"/>
    <w:rsid w:val="006575B6"/>
    <w:rsid w:val="006603E6"/>
    <w:rsid w:val="006604E9"/>
    <w:rsid w:val="00660854"/>
    <w:rsid w:val="00660BFF"/>
    <w:rsid w:val="00660F5A"/>
    <w:rsid w:val="006615B4"/>
    <w:rsid w:val="00661907"/>
    <w:rsid w:val="006623BC"/>
    <w:rsid w:val="00662DF8"/>
    <w:rsid w:val="006649A3"/>
    <w:rsid w:val="00665670"/>
    <w:rsid w:val="006658B5"/>
    <w:rsid w:val="00666070"/>
    <w:rsid w:val="00670A58"/>
    <w:rsid w:val="00671ADF"/>
    <w:rsid w:val="006725CC"/>
    <w:rsid w:val="00672CF1"/>
    <w:rsid w:val="00673AAB"/>
    <w:rsid w:val="006743A8"/>
    <w:rsid w:val="0067448B"/>
    <w:rsid w:val="00677433"/>
    <w:rsid w:val="00677782"/>
    <w:rsid w:val="00680EA3"/>
    <w:rsid w:val="00682381"/>
    <w:rsid w:val="0068310B"/>
    <w:rsid w:val="00683AB8"/>
    <w:rsid w:val="00684837"/>
    <w:rsid w:val="006855B1"/>
    <w:rsid w:val="00686269"/>
    <w:rsid w:val="00690504"/>
    <w:rsid w:val="006929F2"/>
    <w:rsid w:val="00693724"/>
    <w:rsid w:val="00693D19"/>
    <w:rsid w:val="00694F30"/>
    <w:rsid w:val="006950F2"/>
    <w:rsid w:val="00695219"/>
    <w:rsid w:val="00695C26"/>
    <w:rsid w:val="00696159"/>
    <w:rsid w:val="006970F5"/>
    <w:rsid w:val="006972B5"/>
    <w:rsid w:val="006A105A"/>
    <w:rsid w:val="006A1CC7"/>
    <w:rsid w:val="006A2D27"/>
    <w:rsid w:val="006A3015"/>
    <w:rsid w:val="006A4947"/>
    <w:rsid w:val="006A4D79"/>
    <w:rsid w:val="006A628C"/>
    <w:rsid w:val="006A67E0"/>
    <w:rsid w:val="006A6DE8"/>
    <w:rsid w:val="006A763A"/>
    <w:rsid w:val="006A7A73"/>
    <w:rsid w:val="006B05E2"/>
    <w:rsid w:val="006B1036"/>
    <w:rsid w:val="006B12C5"/>
    <w:rsid w:val="006B1425"/>
    <w:rsid w:val="006B1613"/>
    <w:rsid w:val="006B282F"/>
    <w:rsid w:val="006B2F33"/>
    <w:rsid w:val="006B3874"/>
    <w:rsid w:val="006B4CDB"/>
    <w:rsid w:val="006B536B"/>
    <w:rsid w:val="006B5708"/>
    <w:rsid w:val="006B60CF"/>
    <w:rsid w:val="006B6A96"/>
    <w:rsid w:val="006B6E3A"/>
    <w:rsid w:val="006B7962"/>
    <w:rsid w:val="006C0FD4"/>
    <w:rsid w:val="006C15F7"/>
    <w:rsid w:val="006C1618"/>
    <w:rsid w:val="006C26BB"/>
    <w:rsid w:val="006C2B1C"/>
    <w:rsid w:val="006C3AED"/>
    <w:rsid w:val="006C4451"/>
    <w:rsid w:val="006C4739"/>
    <w:rsid w:val="006C75AA"/>
    <w:rsid w:val="006D0D60"/>
    <w:rsid w:val="006D19F2"/>
    <w:rsid w:val="006D2404"/>
    <w:rsid w:val="006D2EE9"/>
    <w:rsid w:val="006D4543"/>
    <w:rsid w:val="006D4605"/>
    <w:rsid w:val="006D6308"/>
    <w:rsid w:val="006E005D"/>
    <w:rsid w:val="006E09AC"/>
    <w:rsid w:val="006E0D76"/>
    <w:rsid w:val="006E0DA8"/>
    <w:rsid w:val="006E10FE"/>
    <w:rsid w:val="006E1A52"/>
    <w:rsid w:val="006E1AE1"/>
    <w:rsid w:val="006E2DB3"/>
    <w:rsid w:val="006E2DF7"/>
    <w:rsid w:val="006E74D0"/>
    <w:rsid w:val="006F0415"/>
    <w:rsid w:val="006F0735"/>
    <w:rsid w:val="006F073B"/>
    <w:rsid w:val="006F0E42"/>
    <w:rsid w:val="006F16BB"/>
    <w:rsid w:val="006F17A7"/>
    <w:rsid w:val="006F1CDA"/>
    <w:rsid w:val="006F35CF"/>
    <w:rsid w:val="006F3CED"/>
    <w:rsid w:val="006F4299"/>
    <w:rsid w:val="006F4935"/>
    <w:rsid w:val="006F4A2A"/>
    <w:rsid w:val="006F4F7D"/>
    <w:rsid w:val="006F5198"/>
    <w:rsid w:val="006F7928"/>
    <w:rsid w:val="007004DD"/>
    <w:rsid w:val="0070115F"/>
    <w:rsid w:val="00703CE3"/>
    <w:rsid w:val="0070492E"/>
    <w:rsid w:val="0070642B"/>
    <w:rsid w:val="00706B3B"/>
    <w:rsid w:val="00706C63"/>
    <w:rsid w:val="00707E23"/>
    <w:rsid w:val="00712CD8"/>
    <w:rsid w:val="007140E0"/>
    <w:rsid w:val="00714487"/>
    <w:rsid w:val="00715121"/>
    <w:rsid w:val="007166A5"/>
    <w:rsid w:val="00716F55"/>
    <w:rsid w:val="007178A5"/>
    <w:rsid w:val="00717ABB"/>
    <w:rsid w:val="007205A1"/>
    <w:rsid w:val="00720B99"/>
    <w:rsid w:val="00720DCF"/>
    <w:rsid w:val="00722814"/>
    <w:rsid w:val="00722CAD"/>
    <w:rsid w:val="0072319B"/>
    <w:rsid w:val="00724A28"/>
    <w:rsid w:val="00724B8F"/>
    <w:rsid w:val="0072532C"/>
    <w:rsid w:val="00725676"/>
    <w:rsid w:val="00725A06"/>
    <w:rsid w:val="007266C4"/>
    <w:rsid w:val="0072719E"/>
    <w:rsid w:val="00730BFE"/>
    <w:rsid w:val="00730F1F"/>
    <w:rsid w:val="007313D5"/>
    <w:rsid w:val="00731D37"/>
    <w:rsid w:val="007322EC"/>
    <w:rsid w:val="00732A42"/>
    <w:rsid w:val="00733B45"/>
    <w:rsid w:val="00733B7C"/>
    <w:rsid w:val="00733C8B"/>
    <w:rsid w:val="00733D96"/>
    <w:rsid w:val="00733F64"/>
    <w:rsid w:val="00734210"/>
    <w:rsid w:val="007353C9"/>
    <w:rsid w:val="0073606C"/>
    <w:rsid w:val="007365F3"/>
    <w:rsid w:val="00737186"/>
    <w:rsid w:val="007378A1"/>
    <w:rsid w:val="007400D7"/>
    <w:rsid w:val="0074089D"/>
    <w:rsid w:val="00740992"/>
    <w:rsid w:val="00740FCE"/>
    <w:rsid w:val="0074113A"/>
    <w:rsid w:val="00741BFB"/>
    <w:rsid w:val="007422FB"/>
    <w:rsid w:val="00742F0E"/>
    <w:rsid w:val="00745689"/>
    <w:rsid w:val="007461A8"/>
    <w:rsid w:val="00747A1D"/>
    <w:rsid w:val="00751996"/>
    <w:rsid w:val="007521BC"/>
    <w:rsid w:val="0075309C"/>
    <w:rsid w:val="007530D6"/>
    <w:rsid w:val="007534A9"/>
    <w:rsid w:val="00753940"/>
    <w:rsid w:val="00753F8B"/>
    <w:rsid w:val="00754270"/>
    <w:rsid w:val="00754ADB"/>
    <w:rsid w:val="00754BFF"/>
    <w:rsid w:val="00754EDA"/>
    <w:rsid w:val="0075547C"/>
    <w:rsid w:val="00755A17"/>
    <w:rsid w:val="007562D0"/>
    <w:rsid w:val="007562D1"/>
    <w:rsid w:val="00756A5E"/>
    <w:rsid w:val="0075731D"/>
    <w:rsid w:val="007577F3"/>
    <w:rsid w:val="007579E2"/>
    <w:rsid w:val="0076100A"/>
    <w:rsid w:val="007610B5"/>
    <w:rsid w:val="00762532"/>
    <w:rsid w:val="00762EE0"/>
    <w:rsid w:val="00763A83"/>
    <w:rsid w:val="00763DF9"/>
    <w:rsid w:val="00764112"/>
    <w:rsid w:val="00764D90"/>
    <w:rsid w:val="00764F8E"/>
    <w:rsid w:val="00765FDF"/>
    <w:rsid w:val="0076602B"/>
    <w:rsid w:val="00766173"/>
    <w:rsid w:val="007672E5"/>
    <w:rsid w:val="0076741E"/>
    <w:rsid w:val="007706BA"/>
    <w:rsid w:val="00772C97"/>
    <w:rsid w:val="007762A2"/>
    <w:rsid w:val="007807BD"/>
    <w:rsid w:val="00781982"/>
    <w:rsid w:val="007821B1"/>
    <w:rsid w:val="00782410"/>
    <w:rsid w:val="00784C6A"/>
    <w:rsid w:val="00786809"/>
    <w:rsid w:val="00786DAB"/>
    <w:rsid w:val="007874AB"/>
    <w:rsid w:val="00787C7E"/>
    <w:rsid w:val="00791AD5"/>
    <w:rsid w:val="007932D6"/>
    <w:rsid w:val="00793A15"/>
    <w:rsid w:val="00794834"/>
    <w:rsid w:val="007948EA"/>
    <w:rsid w:val="00795026"/>
    <w:rsid w:val="00795494"/>
    <w:rsid w:val="00795681"/>
    <w:rsid w:val="00795D82"/>
    <w:rsid w:val="00795FE3"/>
    <w:rsid w:val="007960F9"/>
    <w:rsid w:val="007962C8"/>
    <w:rsid w:val="00796544"/>
    <w:rsid w:val="0079663B"/>
    <w:rsid w:val="00796F5D"/>
    <w:rsid w:val="007977A4"/>
    <w:rsid w:val="007A0183"/>
    <w:rsid w:val="007A181D"/>
    <w:rsid w:val="007A1C46"/>
    <w:rsid w:val="007A2141"/>
    <w:rsid w:val="007A2D26"/>
    <w:rsid w:val="007A3B9B"/>
    <w:rsid w:val="007A40D4"/>
    <w:rsid w:val="007A4301"/>
    <w:rsid w:val="007A4980"/>
    <w:rsid w:val="007A4FDA"/>
    <w:rsid w:val="007A50B4"/>
    <w:rsid w:val="007A61BC"/>
    <w:rsid w:val="007A69EC"/>
    <w:rsid w:val="007A6DBA"/>
    <w:rsid w:val="007A6FAE"/>
    <w:rsid w:val="007A7293"/>
    <w:rsid w:val="007B06AA"/>
    <w:rsid w:val="007B1268"/>
    <w:rsid w:val="007B1947"/>
    <w:rsid w:val="007B35BF"/>
    <w:rsid w:val="007B3F5C"/>
    <w:rsid w:val="007B466E"/>
    <w:rsid w:val="007B47F8"/>
    <w:rsid w:val="007B5442"/>
    <w:rsid w:val="007B6013"/>
    <w:rsid w:val="007B6CCE"/>
    <w:rsid w:val="007B7B60"/>
    <w:rsid w:val="007C01F0"/>
    <w:rsid w:val="007C077F"/>
    <w:rsid w:val="007C09DD"/>
    <w:rsid w:val="007C0F02"/>
    <w:rsid w:val="007C110B"/>
    <w:rsid w:val="007C151E"/>
    <w:rsid w:val="007C1771"/>
    <w:rsid w:val="007C32E0"/>
    <w:rsid w:val="007C3682"/>
    <w:rsid w:val="007C4D97"/>
    <w:rsid w:val="007C5B52"/>
    <w:rsid w:val="007C5C32"/>
    <w:rsid w:val="007C63A2"/>
    <w:rsid w:val="007C69D3"/>
    <w:rsid w:val="007C6D63"/>
    <w:rsid w:val="007C7E22"/>
    <w:rsid w:val="007D0DFB"/>
    <w:rsid w:val="007D14A4"/>
    <w:rsid w:val="007D1512"/>
    <w:rsid w:val="007D1A6E"/>
    <w:rsid w:val="007D2CDD"/>
    <w:rsid w:val="007D3583"/>
    <w:rsid w:val="007D4BDA"/>
    <w:rsid w:val="007D5174"/>
    <w:rsid w:val="007D550C"/>
    <w:rsid w:val="007D5928"/>
    <w:rsid w:val="007D68EE"/>
    <w:rsid w:val="007D6B82"/>
    <w:rsid w:val="007E076A"/>
    <w:rsid w:val="007E12BA"/>
    <w:rsid w:val="007E198C"/>
    <w:rsid w:val="007E21DF"/>
    <w:rsid w:val="007E4249"/>
    <w:rsid w:val="007E4A82"/>
    <w:rsid w:val="007E573E"/>
    <w:rsid w:val="007E5E54"/>
    <w:rsid w:val="007E6136"/>
    <w:rsid w:val="007E7073"/>
    <w:rsid w:val="007E78B3"/>
    <w:rsid w:val="007F0050"/>
    <w:rsid w:val="007F0779"/>
    <w:rsid w:val="007F18AF"/>
    <w:rsid w:val="007F19F6"/>
    <w:rsid w:val="007F1A82"/>
    <w:rsid w:val="007F2020"/>
    <w:rsid w:val="007F2BC1"/>
    <w:rsid w:val="007F3378"/>
    <w:rsid w:val="007F3807"/>
    <w:rsid w:val="007F38BB"/>
    <w:rsid w:val="007F40C6"/>
    <w:rsid w:val="007F5325"/>
    <w:rsid w:val="007F55AA"/>
    <w:rsid w:val="007F5D93"/>
    <w:rsid w:val="007F61C3"/>
    <w:rsid w:val="007F65E2"/>
    <w:rsid w:val="00800EE8"/>
    <w:rsid w:val="008014B0"/>
    <w:rsid w:val="0080154B"/>
    <w:rsid w:val="00801700"/>
    <w:rsid w:val="00801756"/>
    <w:rsid w:val="00801E15"/>
    <w:rsid w:val="0080208B"/>
    <w:rsid w:val="008033DC"/>
    <w:rsid w:val="008046F0"/>
    <w:rsid w:val="008060D9"/>
    <w:rsid w:val="0080640D"/>
    <w:rsid w:val="008065C6"/>
    <w:rsid w:val="008077D6"/>
    <w:rsid w:val="00810C33"/>
    <w:rsid w:val="00811D12"/>
    <w:rsid w:val="00812532"/>
    <w:rsid w:val="008128CF"/>
    <w:rsid w:val="00812D6F"/>
    <w:rsid w:val="008132B4"/>
    <w:rsid w:val="00813F52"/>
    <w:rsid w:val="0081480B"/>
    <w:rsid w:val="00815823"/>
    <w:rsid w:val="0081712B"/>
    <w:rsid w:val="00817E85"/>
    <w:rsid w:val="00821E60"/>
    <w:rsid w:val="00823398"/>
    <w:rsid w:val="008234EA"/>
    <w:rsid w:val="00824171"/>
    <w:rsid w:val="008243D4"/>
    <w:rsid w:val="008260A2"/>
    <w:rsid w:val="00826356"/>
    <w:rsid w:val="0082688B"/>
    <w:rsid w:val="008269BA"/>
    <w:rsid w:val="00830E3C"/>
    <w:rsid w:val="0083115D"/>
    <w:rsid w:val="00832378"/>
    <w:rsid w:val="0083247D"/>
    <w:rsid w:val="008325A0"/>
    <w:rsid w:val="00832C00"/>
    <w:rsid w:val="00832DC6"/>
    <w:rsid w:val="00834EAC"/>
    <w:rsid w:val="0083591B"/>
    <w:rsid w:val="0083607E"/>
    <w:rsid w:val="00837C94"/>
    <w:rsid w:val="00840109"/>
    <w:rsid w:val="00841F49"/>
    <w:rsid w:val="00842833"/>
    <w:rsid w:val="00842A85"/>
    <w:rsid w:val="00843D3E"/>
    <w:rsid w:val="00843EA6"/>
    <w:rsid w:val="00844D69"/>
    <w:rsid w:val="008451C3"/>
    <w:rsid w:val="00845F18"/>
    <w:rsid w:val="0084609A"/>
    <w:rsid w:val="0084740D"/>
    <w:rsid w:val="00847C60"/>
    <w:rsid w:val="0085075C"/>
    <w:rsid w:val="00850C23"/>
    <w:rsid w:val="00851DF1"/>
    <w:rsid w:val="00853734"/>
    <w:rsid w:val="008543BC"/>
    <w:rsid w:val="008551A2"/>
    <w:rsid w:val="008569BD"/>
    <w:rsid w:val="008576A2"/>
    <w:rsid w:val="00857D74"/>
    <w:rsid w:val="00860A07"/>
    <w:rsid w:val="008612F3"/>
    <w:rsid w:val="00861637"/>
    <w:rsid w:val="00862732"/>
    <w:rsid w:val="008639A5"/>
    <w:rsid w:val="008639DC"/>
    <w:rsid w:val="00863D09"/>
    <w:rsid w:val="0086408A"/>
    <w:rsid w:val="00864947"/>
    <w:rsid w:val="008649DD"/>
    <w:rsid w:val="00865D3C"/>
    <w:rsid w:val="00866004"/>
    <w:rsid w:val="008661F9"/>
    <w:rsid w:val="00866975"/>
    <w:rsid w:val="00866CE5"/>
    <w:rsid w:val="008671FA"/>
    <w:rsid w:val="0086735D"/>
    <w:rsid w:val="00870BD1"/>
    <w:rsid w:val="00871411"/>
    <w:rsid w:val="00872A2F"/>
    <w:rsid w:val="0087343F"/>
    <w:rsid w:val="00875658"/>
    <w:rsid w:val="00876089"/>
    <w:rsid w:val="0088013D"/>
    <w:rsid w:val="008811AE"/>
    <w:rsid w:val="00881F93"/>
    <w:rsid w:val="008825FD"/>
    <w:rsid w:val="00883505"/>
    <w:rsid w:val="00884649"/>
    <w:rsid w:val="00884BD1"/>
    <w:rsid w:val="00887A78"/>
    <w:rsid w:val="0089079B"/>
    <w:rsid w:val="00890DCA"/>
    <w:rsid w:val="008919D3"/>
    <w:rsid w:val="00892ECC"/>
    <w:rsid w:val="0089464D"/>
    <w:rsid w:val="00894728"/>
    <w:rsid w:val="0089489C"/>
    <w:rsid w:val="0089584D"/>
    <w:rsid w:val="00896FDF"/>
    <w:rsid w:val="008A050B"/>
    <w:rsid w:val="008A052B"/>
    <w:rsid w:val="008A2FEF"/>
    <w:rsid w:val="008A3C73"/>
    <w:rsid w:val="008A3DC4"/>
    <w:rsid w:val="008A3F5F"/>
    <w:rsid w:val="008A4E9F"/>
    <w:rsid w:val="008A57F9"/>
    <w:rsid w:val="008A5B19"/>
    <w:rsid w:val="008A5BB0"/>
    <w:rsid w:val="008A6750"/>
    <w:rsid w:val="008A7FE6"/>
    <w:rsid w:val="008B2056"/>
    <w:rsid w:val="008B2364"/>
    <w:rsid w:val="008B2C93"/>
    <w:rsid w:val="008B3016"/>
    <w:rsid w:val="008B3925"/>
    <w:rsid w:val="008B61B0"/>
    <w:rsid w:val="008B641B"/>
    <w:rsid w:val="008B6723"/>
    <w:rsid w:val="008C029C"/>
    <w:rsid w:val="008C0365"/>
    <w:rsid w:val="008C28BB"/>
    <w:rsid w:val="008C2B34"/>
    <w:rsid w:val="008C4D27"/>
    <w:rsid w:val="008C4E0C"/>
    <w:rsid w:val="008C5F4C"/>
    <w:rsid w:val="008C61DF"/>
    <w:rsid w:val="008D19D6"/>
    <w:rsid w:val="008D3718"/>
    <w:rsid w:val="008D5494"/>
    <w:rsid w:val="008D6B57"/>
    <w:rsid w:val="008D759F"/>
    <w:rsid w:val="008E109E"/>
    <w:rsid w:val="008E17A0"/>
    <w:rsid w:val="008E19B2"/>
    <w:rsid w:val="008E19BD"/>
    <w:rsid w:val="008E1EC8"/>
    <w:rsid w:val="008E2C5A"/>
    <w:rsid w:val="008E40BE"/>
    <w:rsid w:val="008E4DC6"/>
    <w:rsid w:val="008E6931"/>
    <w:rsid w:val="008F1158"/>
    <w:rsid w:val="008F11E8"/>
    <w:rsid w:val="008F3712"/>
    <w:rsid w:val="008F5468"/>
    <w:rsid w:val="008F60D8"/>
    <w:rsid w:val="008F680B"/>
    <w:rsid w:val="008F692F"/>
    <w:rsid w:val="008F7220"/>
    <w:rsid w:val="00901311"/>
    <w:rsid w:val="00902D29"/>
    <w:rsid w:val="00902E51"/>
    <w:rsid w:val="009033E4"/>
    <w:rsid w:val="00903701"/>
    <w:rsid w:val="009042DF"/>
    <w:rsid w:val="0090478B"/>
    <w:rsid w:val="009048B0"/>
    <w:rsid w:val="00904F12"/>
    <w:rsid w:val="00905342"/>
    <w:rsid w:val="009061DE"/>
    <w:rsid w:val="009076D4"/>
    <w:rsid w:val="00907E09"/>
    <w:rsid w:val="00912479"/>
    <w:rsid w:val="0091250C"/>
    <w:rsid w:val="0091335B"/>
    <w:rsid w:val="009135B7"/>
    <w:rsid w:val="00915F79"/>
    <w:rsid w:val="00917378"/>
    <w:rsid w:val="009175D2"/>
    <w:rsid w:val="00920B0A"/>
    <w:rsid w:val="0092305A"/>
    <w:rsid w:val="009232A1"/>
    <w:rsid w:val="00923B92"/>
    <w:rsid w:val="00925A87"/>
    <w:rsid w:val="00926575"/>
    <w:rsid w:val="0093018A"/>
    <w:rsid w:val="00932D60"/>
    <w:rsid w:val="00932DC6"/>
    <w:rsid w:val="009332F5"/>
    <w:rsid w:val="009335CE"/>
    <w:rsid w:val="0093382D"/>
    <w:rsid w:val="00933E2B"/>
    <w:rsid w:val="00933FB6"/>
    <w:rsid w:val="0093441B"/>
    <w:rsid w:val="00935360"/>
    <w:rsid w:val="00935765"/>
    <w:rsid w:val="00935A5B"/>
    <w:rsid w:val="00935AFD"/>
    <w:rsid w:val="00935F9C"/>
    <w:rsid w:val="00937201"/>
    <w:rsid w:val="00940329"/>
    <w:rsid w:val="009419EA"/>
    <w:rsid w:val="00942A9A"/>
    <w:rsid w:val="00942F3F"/>
    <w:rsid w:val="009438F8"/>
    <w:rsid w:val="00943A3A"/>
    <w:rsid w:val="00944203"/>
    <w:rsid w:val="0094443A"/>
    <w:rsid w:val="0094565F"/>
    <w:rsid w:val="009466E5"/>
    <w:rsid w:val="00950501"/>
    <w:rsid w:val="0095069D"/>
    <w:rsid w:val="00950AA5"/>
    <w:rsid w:val="0095112E"/>
    <w:rsid w:val="00953E95"/>
    <w:rsid w:val="009543AF"/>
    <w:rsid w:val="00955DE7"/>
    <w:rsid w:val="009562EC"/>
    <w:rsid w:val="0095735C"/>
    <w:rsid w:val="00957F43"/>
    <w:rsid w:val="00960591"/>
    <w:rsid w:val="00960A58"/>
    <w:rsid w:val="0096192C"/>
    <w:rsid w:val="0096338B"/>
    <w:rsid w:val="009649C9"/>
    <w:rsid w:val="00964A46"/>
    <w:rsid w:val="009650D3"/>
    <w:rsid w:val="00965612"/>
    <w:rsid w:val="0096689D"/>
    <w:rsid w:val="00966BCB"/>
    <w:rsid w:val="0096714E"/>
    <w:rsid w:val="009701C6"/>
    <w:rsid w:val="0097068D"/>
    <w:rsid w:val="00970D73"/>
    <w:rsid w:val="009710BA"/>
    <w:rsid w:val="00972272"/>
    <w:rsid w:val="00972877"/>
    <w:rsid w:val="0097393A"/>
    <w:rsid w:val="009757E3"/>
    <w:rsid w:val="00975EDA"/>
    <w:rsid w:val="0097622F"/>
    <w:rsid w:val="00976A01"/>
    <w:rsid w:val="00977CBA"/>
    <w:rsid w:val="009829B5"/>
    <w:rsid w:val="00986835"/>
    <w:rsid w:val="00987DC0"/>
    <w:rsid w:val="00987EC1"/>
    <w:rsid w:val="00992047"/>
    <w:rsid w:val="00993C83"/>
    <w:rsid w:val="00993D74"/>
    <w:rsid w:val="0099446D"/>
    <w:rsid w:val="009948A7"/>
    <w:rsid w:val="00994FD4"/>
    <w:rsid w:val="009951EA"/>
    <w:rsid w:val="00995D09"/>
    <w:rsid w:val="00995DD7"/>
    <w:rsid w:val="00996F12"/>
    <w:rsid w:val="009A253F"/>
    <w:rsid w:val="009A2961"/>
    <w:rsid w:val="009A3B96"/>
    <w:rsid w:val="009A3EB2"/>
    <w:rsid w:val="009A58A8"/>
    <w:rsid w:val="009A5C57"/>
    <w:rsid w:val="009A63A8"/>
    <w:rsid w:val="009A7570"/>
    <w:rsid w:val="009A7D1E"/>
    <w:rsid w:val="009B031C"/>
    <w:rsid w:val="009B0D8B"/>
    <w:rsid w:val="009B17B8"/>
    <w:rsid w:val="009B1F6C"/>
    <w:rsid w:val="009B2F17"/>
    <w:rsid w:val="009B307C"/>
    <w:rsid w:val="009B34A9"/>
    <w:rsid w:val="009B39C4"/>
    <w:rsid w:val="009B3ED1"/>
    <w:rsid w:val="009B46A6"/>
    <w:rsid w:val="009B4C81"/>
    <w:rsid w:val="009B4CF6"/>
    <w:rsid w:val="009B52A8"/>
    <w:rsid w:val="009B53D8"/>
    <w:rsid w:val="009B6BDC"/>
    <w:rsid w:val="009B6CA8"/>
    <w:rsid w:val="009B7405"/>
    <w:rsid w:val="009C0EBA"/>
    <w:rsid w:val="009C14C4"/>
    <w:rsid w:val="009C1C56"/>
    <w:rsid w:val="009C212E"/>
    <w:rsid w:val="009C2285"/>
    <w:rsid w:val="009C2778"/>
    <w:rsid w:val="009C2FF5"/>
    <w:rsid w:val="009C37F7"/>
    <w:rsid w:val="009C383C"/>
    <w:rsid w:val="009C62A6"/>
    <w:rsid w:val="009C78A3"/>
    <w:rsid w:val="009D0629"/>
    <w:rsid w:val="009D1398"/>
    <w:rsid w:val="009D1645"/>
    <w:rsid w:val="009D16EC"/>
    <w:rsid w:val="009D18A8"/>
    <w:rsid w:val="009D22F3"/>
    <w:rsid w:val="009D3867"/>
    <w:rsid w:val="009D389E"/>
    <w:rsid w:val="009D3C68"/>
    <w:rsid w:val="009D3CBB"/>
    <w:rsid w:val="009D47F1"/>
    <w:rsid w:val="009D4F18"/>
    <w:rsid w:val="009D59F1"/>
    <w:rsid w:val="009D5A15"/>
    <w:rsid w:val="009D5FBC"/>
    <w:rsid w:val="009D61C9"/>
    <w:rsid w:val="009D675A"/>
    <w:rsid w:val="009D77BF"/>
    <w:rsid w:val="009D7E66"/>
    <w:rsid w:val="009E05AD"/>
    <w:rsid w:val="009E24A1"/>
    <w:rsid w:val="009E4EF9"/>
    <w:rsid w:val="009E5582"/>
    <w:rsid w:val="009E6EA7"/>
    <w:rsid w:val="009F05D3"/>
    <w:rsid w:val="009F29CB"/>
    <w:rsid w:val="009F2D36"/>
    <w:rsid w:val="009F43EF"/>
    <w:rsid w:val="009F505C"/>
    <w:rsid w:val="009F5581"/>
    <w:rsid w:val="009F5706"/>
    <w:rsid w:val="009F5FE2"/>
    <w:rsid w:val="009F6C9D"/>
    <w:rsid w:val="009F7174"/>
    <w:rsid w:val="009F7478"/>
    <w:rsid w:val="00A00AF4"/>
    <w:rsid w:val="00A0128E"/>
    <w:rsid w:val="00A0176A"/>
    <w:rsid w:val="00A01C50"/>
    <w:rsid w:val="00A035A6"/>
    <w:rsid w:val="00A039B8"/>
    <w:rsid w:val="00A03A4C"/>
    <w:rsid w:val="00A06488"/>
    <w:rsid w:val="00A06BB2"/>
    <w:rsid w:val="00A076EE"/>
    <w:rsid w:val="00A109F7"/>
    <w:rsid w:val="00A10A50"/>
    <w:rsid w:val="00A11510"/>
    <w:rsid w:val="00A133B2"/>
    <w:rsid w:val="00A21041"/>
    <w:rsid w:val="00A2158E"/>
    <w:rsid w:val="00A22C39"/>
    <w:rsid w:val="00A23837"/>
    <w:rsid w:val="00A23E45"/>
    <w:rsid w:val="00A254CB"/>
    <w:rsid w:val="00A25CAB"/>
    <w:rsid w:val="00A27FFD"/>
    <w:rsid w:val="00A30BA2"/>
    <w:rsid w:val="00A30E82"/>
    <w:rsid w:val="00A310BB"/>
    <w:rsid w:val="00A3208E"/>
    <w:rsid w:val="00A3266E"/>
    <w:rsid w:val="00A34A17"/>
    <w:rsid w:val="00A35C90"/>
    <w:rsid w:val="00A37FFE"/>
    <w:rsid w:val="00A40028"/>
    <w:rsid w:val="00A42578"/>
    <w:rsid w:val="00A426A2"/>
    <w:rsid w:val="00A42877"/>
    <w:rsid w:val="00A44ABB"/>
    <w:rsid w:val="00A44D54"/>
    <w:rsid w:val="00A4515E"/>
    <w:rsid w:val="00A45E2F"/>
    <w:rsid w:val="00A462C8"/>
    <w:rsid w:val="00A465C5"/>
    <w:rsid w:val="00A46916"/>
    <w:rsid w:val="00A475DA"/>
    <w:rsid w:val="00A476C1"/>
    <w:rsid w:val="00A509E6"/>
    <w:rsid w:val="00A50AA6"/>
    <w:rsid w:val="00A51978"/>
    <w:rsid w:val="00A51AD2"/>
    <w:rsid w:val="00A52095"/>
    <w:rsid w:val="00A52E56"/>
    <w:rsid w:val="00A53CC8"/>
    <w:rsid w:val="00A549A5"/>
    <w:rsid w:val="00A56F22"/>
    <w:rsid w:val="00A57450"/>
    <w:rsid w:val="00A57E7A"/>
    <w:rsid w:val="00A609B3"/>
    <w:rsid w:val="00A60DF3"/>
    <w:rsid w:val="00A60F77"/>
    <w:rsid w:val="00A61057"/>
    <w:rsid w:val="00A615F8"/>
    <w:rsid w:val="00A617E6"/>
    <w:rsid w:val="00A62ACA"/>
    <w:rsid w:val="00A63FC8"/>
    <w:rsid w:val="00A64F10"/>
    <w:rsid w:val="00A64F57"/>
    <w:rsid w:val="00A65630"/>
    <w:rsid w:val="00A65903"/>
    <w:rsid w:val="00A6595C"/>
    <w:rsid w:val="00A65BB6"/>
    <w:rsid w:val="00A65D8E"/>
    <w:rsid w:val="00A675FC"/>
    <w:rsid w:val="00A67776"/>
    <w:rsid w:val="00A71506"/>
    <w:rsid w:val="00A71AB6"/>
    <w:rsid w:val="00A71CB6"/>
    <w:rsid w:val="00A71D56"/>
    <w:rsid w:val="00A72B7E"/>
    <w:rsid w:val="00A73073"/>
    <w:rsid w:val="00A73227"/>
    <w:rsid w:val="00A757D2"/>
    <w:rsid w:val="00A765C5"/>
    <w:rsid w:val="00A801BC"/>
    <w:rsid w:val="00A82097"/>
    <w:rsid w:val="00A8213A"/>
    <w:rsid w:val="00A82386"/>
    <w:rsid w:val="00A8314F"/>
    <w:rsid w:val="00A84798"/>
    <w:rsid w:val="00A85C82"/>
    <w:rsid w:val="00A90168"/>
    <w:rsid w:val="00A9197C"/>
    <w:rsid w:val="00A91A1E"/>
    <w:rsid w:val="00A91F77"/>
    <w:rsid w:val="00A9215D"/>
    <w:rsid w:val="00A929B2"/>
    <w:rsid w:val="00A93B36"/>
    <w:rsid w:val="00A948F0"/>
    <w:rsid w:val="00A9532F"/>
    <w:rsid w:val="00A956B6"/>
    <w:rsid w:val="00A957ED"/>
    <w:rsid w:val="00A971A7"/>
    <w:rsid w:val="00A97CA2"/>
    <w:rsid w:val="00AA08A2"/>
    <w:rsid w:val="00AA0BC7"/>
    <w:rsid w:val="00AA37CE"/>
    <w:rsid w:val="00AA42AC"/>
    <w:rsid w:val="00AA6B2D"/>
    <w:rsid w:val="00AA6BB5"/>
    <w:rsid w:val="00AA7D6F"/>
    <w:rsid w:val="00AB0020"/>
    <w:rsid w:val="00AB0182"/>
    <w:rsid w:val="00AB055A"/>
    <w:rsid w:val="00AB0D55"/>
    <w:rsid w:val="00AB23D2"/>
    <w:rsid w:val="00AB572C"/>
    <w:rsid w:val="00AB61B9"/>
    <w:rsid w:val="00AB65D0"/>
    <w:rsid w:val="00AB6A36"/>
    <w:rsid w:val="00AB6AC8"/>
    <w:rsid w:val="00AB7661"/>
    <w:rsid w:val="00AB77BB"/>
    <w:rsid w:val="00AC0A6E"/>
    <w:rsid w:val="00AC184B"/>
    <w:rsid w:val="00AC18B7"/>
    <w:rsid w:val="00AC2D8A"/>
    <w:rsid w:val="00AC313B"/>
    <w:rsid w:val="00AC3784"/>
    <w:rsid w:val="00AC4966"/>
    <w:rsid w:val="00AC5BDF"/>
    <w:rsid w:val="00AC65D5"/>
    <w:rsid w:val="00AC68F8"/>
    <w:rsid w:val="00AC7719"/>
    <w:rsid w:val="00AC7AF7"/>
    <w:rsid w:val="00AD0724"/>
    <w:rsid w:val="00AD1679"/>
    <w:rsid w:val="00AD1CE1"/>
    <w:rsid w:val="00AD2314"/>
    <w:rsid w:val="00AD39DA"/>
    <w:rsid w:val="00AD3DF3"/>
    <w:rsid w:val="00AD428E"/>
    <w:rsid w:val="00AD4443"/>
    <w:rsid w:val="00AD45AE"/>
    <w:rsid w:val="00AD474C"/>
    <w:rsid w:val="00AD47B6"/>
    <w:rsid w:val="00AD53C6"/>
    <w:rsid w:val="00AE010A"/>
    <w:rsid w:val="00AE01D6"/>
    <w:rsid w:val="00AE1D64"/>
    <w:rsid w:val="00AE3EEF"/>
    <w:rsid w:val="00AE6ACC"/>
    <w:rsid w:val="00AE6BF1"/>
    <w:rsid w:val="00AF0980"/>
    <w:rsid w:val="00AF3A76"/>
    <w:rsid w:val="00AF3B01"/>
    <w:rsid w:val="00AF3B45"/>
    <w:rsid w:val="00AF45BB"/>
    <w:rsid w:val="00AF74E7"/>
    <w:rsid w:val="00AF7DD4"/>
    <w:rsid w:val="00AF7E32"/>
    <w:rsid w:val="00B00456"/>
    <w:rsid w:val="00B009FB"/>
    <w:rsid w:val="00B017E6"/>
    <w:rsid w:val="00B01B36"/>
    <w:rsid w:val="00B01EFB"/>
    <w:rsid w:val="00B025AE"/>
    <w:rsid w:val="00B034CA"/>
    <w:rsid w:val="00B0362F"/>
    <w:rsid w:val="00B0672F"/>
    <w:rsid w:val="00B0787A"/>
    <w:rsid w:val="00B07FBF"/>
    <w:rsid w:val="00B106CC"/>
    <w:rsid w:val="00B109E5"/>
    <w:rsid w:val="00B10C19"/>
    <w:rsid w:val="00B11BE8"/>
    <w:rsid w:val="00B133D4"/>
    <w:rsid w:val="00B13AE5"/>
    <w:rsid w:val="00B13BBA"/>
    <w:rsid w:val="00B13C5A"/>
    <w:rsid w:val="00B13D54"/>
    <w:rsid w:val="00B16EDA"/>
    <w:rsid w:val="00B17004"/>
    <w:rsid w:val="00B209CA"/>
    <w:rsid w:val="00B21F16"/>
    <w:rsid w:val="00B228CF"/>
    <w:rsid w:val="00B243BE"/>
    <w:rsid w:val="00B246A2"/>
    <w:rsid w:val="00B2470D"/>
    <w:rsid w:val="00B25AD2"/>
    <w:rsid w:val="00B26919"/>
    <w:rsid w:val="00B27E52"/>
    <w:rsid w:val="00B309A0"/>
    <w:rsid w:val="00B31F9F"/>
    <w:rsid w:val="00B333F0"/>
    <w:rsid w:val="00B34337"/>
    <w:rsid w:val="00B34BEC"/>
    <w:rsid w:val="00B35031"/>
    <w:rsid w:val="00B356E6"/>
    <w:rsid w:val="00B36578"/>
    <w:rsid w:val="00B37194"/>
    <w:rsid w:val="00B37C93"/>
    <w:rsid w:val="00B405A4"/>
    <w:rsid w:val="00B412E4"/>
    <w:rsid w:val="00B424CC"/>
    <w:rsid w:val="00B4371C"/>
    <w:rsid w:val="00B4464F"/>
    <w:rsid w:val="00B45E86"/>
    <w:rsid w:val="00B46027"/>
    <w:rsid w:val="00B47100"/>
    <w:rsid w:val="00B47128"/>
    <w:rsid w:val="00B478A1"/>
    <w:rsid w:val="00B47902"/>
    <w:rsid w:val="00B47EC1"/>
    <w:rsid w:val="00B506AC"/>
    <w:rsid w:val="00B51A99"/>
    <w:rsid w:val="00B51AD3"/>
    <w:rsid w:val="00B5203A"/>
    <w:rsid w:val="00B528B1"/>
    <w:rsid w:val="00B52BB6"/>
    <w:rsid w:val="00B5360A"/>
    <w:rsid w:val="00B5427F"/>
    <w:rsid w:val="00B5682D"/>
    <w:rsid w:val="00B56D45"/>
    <w:rsid w:val="00B6091A"/>
    <w:rsid w:val="00B60D44"/>
    <w:rsid w:val="00B61EC6"/>
    <w:rsid w:val="00B61F2D"/>
    <w:rsid w:val="00B625D9"/>
    <w:rsid w:val="00B62BFD"/>
    <w:rsid w:val="00B63C36"/>
    <w:rsid w:val="00B640A4"/>
    <w:rsid w:val="00B656CC"/>
    <w:rsid w:val="00B6600E"/>
    <w:rsid w:val="00B66BD6"/>
    <w:rsid w:val="00B670E4"/>
    <w:rsid w:val="00B67564"/>
    <w:rsid w:val="00B71401"/>
    <w:rsid w:val="00B714A4"/>
    <w:rsid w:val="00B7352A"/>
    <w:rsid w:val="00B73B32"/>
    <w:rsid w:val="00B74256"/>
    <w:rsid w:val="00B743C2"/>
    <w:rsid w:val="00B7483A"/>
    <w:rsid w:val="00B74898"/>
    <w:rsid w:val="00B749C0"/>
    <w:rsid w:val="00B74A92"/>
    <w:rsid w:val="00B75B7A"/>
    <w:rsid w:val="00B75C54"/>
    <w:rsid w:val="00B76209"/>
    <w:rsid w:val="00B76F47"/>
    <w:rsid w:val="00B81093"/>
    <w:rsid w:val="00B82346"/>
    <w:rsid w:val="00B832A5"/>
    <w:rsid w:val="00B85329"/>
    <w:rsid w:val="00B85B9B"/>
    <w:rsid w:val="00B861B2"/>
    <w:rsid w:val="00B869D1"/>
    <w:rsid w:val="00B8791A"/>
    <w:rsid w:val="00B900CF"/>
    <w:rsid w:val="00B9081C"/>
    <w:rsid w:val="00B918CE"/>
    <w:rsid w:val="00B921E0"/>
    <w:rsid w:val="00B9235D"/>
    <w:rsid w:val="00B93E0E"/>
    <w:rsid w:val="00B9402E"/>
    <w:rsid w:val="00B94449"/>
    <w:rsid w:val="00B951A8"/>
    <w:rsid w:val="00B95DFD"/>
    <w:rsid w:val="00B9642E"/>
    <w:rsid w:val="00BA14E1"/>
    <w:rsid w:val="00BA1521"/>
    <w:rsid w:val="00BA19C0"/>
    <w:rsid w:val="00BA2E1F"/>
    <w:rsid w:val="00BA3CB2"/>
    <w:rsid w:val="00BA45BC"/>
    <w:rsid w:val="00BA47A0"/>
    <w:rsid w:val="00BA4F7D"/>
    <w:rsid w:val="00BA5987"/>
    <w:rsid w:val="00BA5C75"/>
    <w:rsid w:val="00BA7400"/>
    <w:rsid w:val="00BA7A6C"/>
    <w:rsid w:val="00BA7C62"/>
    <w:rsid w:val="00BA7E05"/>
    <w:rsid w:val="00BB0775"/>
    <w:rsid w:val="00BB08EC"/>
    <w:rsid w:val="00BB11C7"/>
    <w:rsid w:val="00BB1C24"/>
    <w:rsid w:val="00BB2184"/>
    <w:rsid w:val="00BB34FD"/>
    <w:rsid w:val="00BB38B4"/>
    <w:rsid w:val="00BB478C"/>
    <w:rsid w:val="00BC0733"/>
    <w:rsid w:val="00BC0DEB"/>
    <w:rsid w:val="00BC1F29"/>
    <w:rsid w:val="00BC2858"/>
    <w:rsid w:val="00BC2B87"/>
    <w:rsid w:val="00BC2D25"/>
    <w:rsid w:val="00BC3EAB"/>
    <w:rsid w:val="00BC45AD"/>
    <w:rsid w:val="00BC567B"/>
    <w:rsid w:val="00BC6C3A"/>
    <w:rsid w:val="00BC76FB"/>
    <w:rsid w:val="00BD0541"/>
    <w:rsid w:val="00BD0BE9"/>
    <w:rsid w:val="00BD1058"/>
    <w:rsid w:val="00BD1537"/>
    <w:rsid w:val="00BD160C"/>
    <w:rsid w:val="00BD4CB8"/>
    <w:rsid w:val="00BD5170"/>
    <w:rsid w:val="00BD5DEE"/>
    <w:rsid w:val="00BD628F"/>
    <w:rsid w:val="00BD66BF"/>
    <w:rsid w:val="00BD695A"/>
    <w:rsid w:val="00BD70B4"/>
    <w:rsid w:val="00BE00E4"/>
    <w:rsid w:val="00BE09FF"/>
    <w:rsid w:val="00BE0E8B"/>
    <w:rsid w:val="00BE285D"/>
    <w:rsid w:val="00BE39B6"/>
    <w:rsid w:val="00BE3C84"/>
    <w:rsid w:val="00BE3CE9"/>
    <w:rsid w:val="00BE3D3D"/>
    <w:rsid w:val="00BE5557"/>
    <w:rsid w:val="00BE55C4"/>
    <w:rsid w:val="00BE667A"/>
    <w:rsid w:val="00BE69FF"/>
    <w:rsid w:val="00BE74B3"/>
    <w:rsid w:val="00BE775F"/>
    <w:rsid w:val="00BE784B"/>
    <w:rsid w:val="00BE7D2E"/>
    <w:rsid w:val="00BE9414"/>
    <w:rsid w:val="00BF0161"/>
    <w:rsid w:val="00BF264C"/>
    <w:rsid w:val="00BF52DA"/>
    <w:rsid w:val="00BF6927"/>
    <w:rsid w:val="00BF7500"/>
    <w:rsid w:val="00C012F9"/>
    <w:rsid w:val="00C02777"/>
    <w:rsid w:val="00C032B7"/>
    <w:rsid w:val="00C037FD"/>
    <w:rsid w:val="00C03A07"/>
    <w:rsid w:val="00C04935"/>
    <w:rsid w:val="00C05AB4"/>
    <w:rsid w:val="00C06068"/>
    <w:rsid w:val="00C064F2"/>
    <w:rsid w:val="00C06CB7"/>
    <w:rsid w:val="00C07105"/>
    <w:rsid w:val="00C07267"/>
    <w:rsid w:val="00C109A2"/>
    <w:rsid w:val="00C10B83"/>
    <w:rsid w:val="00C119A3"/>
    <w:rsid w:val="00C119F1"/>
    <w:rsid w:val="00C11D83"/>
    <w:rsid w:val="00C136E5"/>
    <w:rsid w:val="00C13D5B"/>
    <w:rsid w:val="00C15739"/>
    <w:rsid w:val="00C15D42"/>
    <w:rsid w:val="00C16872"/>
    <w:rsid w:val="00C20E18"/>
    <w:rsid w:val="00C2111B"/>
    <w:rsid w:val="00C22AFA"/>
    <w:rsid w:val="00C23257"/>
    <w:rsid w:val="00C23529"/>
    <w:rsid w:val="00C24802"/>
    <w:rsid w:val="00C24B0B"/>
    <w:rsid w:val="00C264C4"/>
    <w:rsid w:val="00C27D2C"/>
    <w:rsid w:val="00C30D65"/>
    <w:rsid w:val="00C312C1"/>
    <w:rsid w:val="00C31489"/>
    <w:rsid w:val="00C31C1F"/>
    <w:rsid w:val="00C31FD2"/>
    <w:rsid w:val="00C31FD9"/>
    <w:rsid w:val="00C32FDD"/>
    <w:rsid w:val="00C337A5"/>
    <w:rsid w:val="00C34273"/>
    <w:rsid w:val="00C3492C"/>
    <w:rsid w:val="00C34E4C"/>
    <w:rsid w:val="00C35E1E"/>
    <w:rsid w:val="00C370F7"/>
    <w:rsid w:val="00C375DE"/>
    <w:rsid w:val="00C406E0"/>
    <w:rsid w:val="00C40796"/>
    <w:rsid w:val="00C40C14"/>
    <w:rsid w:val="00C41553"/>
    <w:rsid w:val="00C41EC5"/>
    <w:rsid w:val="00C433DF"/>
    <w:rsid w:val="00C440AD"/>
    <w:rsid w:val="00C44132"/>
    <w:rsid w:val="00C44470"/>
    <w:rsid w:val="00C44884"/>
    <w:rsid w:val="00C45DB3"/>
    <w:rsid w:val="00C46921"/>
    <w:rsid w:val="00C46B5C"/>
    <w:rsid w:val="00C46FAC"/>
    <w:rsid w:val="00C47340"/>
    <w:rsid w:val="00C47CA5"/>
    <w:rsid w:val="00C511B4"/>
    <w:rsid w:val="00C51E8B"/>
    <w:rsid w:val="00C536C6"/>
    <w:rsid w:val="00C53E7C"/>
    <w:rsid w:val="00C542E9"/>
    <w:rsid w:val="00C55771"/>
    <w:rsid w:val="00C5591E"/>
    <w:rsid w:val="00C57BAE"/>
    <w:rsid w:val="00C600D5"/>
    <w:rsid w:val="00C601A1"/>
    <w:rsid w:val="00C60A1F"/>
    <w:rsid w:val="00C60C79"/>
    <w:rsid w:val="00C612B6"/>
    <w:rsid w:val="00C627EE"/>
    <w:rsid w:val="00C629D1"/>
    <w:rsid w:val="00C64532"/>
    <w:rsid w:val="00C64909"/>
    <w:rsid w:val="00C64AA1"/>
    <w:rsid w:val="00C65108"/>
    <w:rsid w:val="00C6516E"/>
    <w:rsid w:val="00C66856"/>
    <w:rsid w:val="00C66D38"/>
    <w:rsid w:val="00C67471"/>
    <w:rsid w:val="00C67EDE"/>
    <w:rsid w:val="00C70C71"/>
    <w:rsid w:val="00C714D0"/>
    <w:rsid w:val="00C73926"/>
    <w:rsid w:val="00C7472E"/>
    <w:rsid w:val="00C757C8"/>
    <w:rsid w:val="00C75C7A"/>
    <w:rsid w:val="00C75EA9"/>
    <w:rsid w:val="00C76454"/>
    <w:rsid w:val="00C76D8C"/>
    <w:rsid w:val="00C80108"/>
    <w:rsid w:val="00C817CA"/>
    <w:rsid w:val="00C8246C"/>
    <w:rsid w:val="00C824C3"/>
    <w:rsid w:val="00C82BC7"/>
    <w:rsid w:val="00C83B86"/>
    <w:rsid w:val="00C83BA3"/>
    <w:rsid w:val="00C845D3"/>
    <w:rsid w:val="00C85AE3"/>
    <w:rsid w:val="00C85EB4"/>
    <w:rsid w:val="00C865C0"/>
    <w:rsid w:val="00C8672F"/>
    <w:rsid w:val="00C86EE3"/>
    <w:rsid w:val="00C8720E"/>
    <w:rsid w:val="00C9045D"/>
    <w:rsid w:val="00C90CD0"/>
    <w:rsid w:val="00C9103E"/>
    <w:rsid w:val="00C922EA"/>
    <w:rsid w:val="00C9325D"/>
    <w:rsid w:val="00C93325"/>
    <w:rsid w:val="00C93567"/>
    <w:rsid w:val="00C93E50"/>
    <w:rsid w:val="00C94A3C"/>
    <w:rsid w:val="00C965F7"/>
    <w:rsid w:val="00C96DA6"/>
    <w:rsid w:val="00C97408"/>
    <w:rsid w:val="00C97945"/>
    <w:rsid w:val="00C97F91"/>
    <w:rsid w:val="00CA08F4"/>
    <w:rsid w:val="00CA0968"/>
    <w:rsid w:val="00CA0FB7"/>
    <w:rsid w:val="00CA2482"/>
    <w:rsid w:val="00CA2869"/>
    <w:rsid w:val="00CA3A45"/>
    <w:rsid w:val="00CA5A9F"/>
    <w:rsid w:val="00CA6D29"/>
    <w:rsid w:val="00CA76EF"/>
    <w:rsid w:val="00CA7821"/>
    <w:rsid w:val="00CB016D"/>
    <w:rsid w:val="00CB068E"/>
    <w:rsid w:val="00CB13D2"/>
    <w:rsid w:val="00CB1B19"/>
    <w:rsid w:val="00CB2407"/>
    <w:rsid w:val="00CB34FB"/>
    <w:rsid w:val="00CB5631"/>
    <w:rsid w:val="00CB7534"/>
    <w:rsid w:val="00CC0E4D"/>
    <w:rsid w:val="00CC0FA4"/>
    <w:rsid w:val="00CC1C80"/>
    <w:rsid w:val="00CC2C6B"/>
    <w:rsid w:val="00CC51F6"/>
    <w:rsid w:val="00CC58C7"/>
    <w:rsid w:val="00CC6592"/>
    <w:rsid w:val="00CC6B19"/>
    <w:rsid w:val="00CC7AF1"/>
    <w:rsid w:val="00CD0288"/>
    <w:rsid w:val="00CD123A"/>
    <w:rsid w:val="00CD191B"/>
    <w:rsid w:val="00CD1CA3"/>
    <w:rsid w:val="00CD31AE"/>
    <w:rsid w:val="00CD3726"/>
    <w:rsid w:val="00CD3E4A"/>
    <w:rsid w:val="00CD5061"/>
    <w:rsid w:val="00CD5525"/>
    <w:rsid w:val="00CD70D0"/>
    <w:rsid w:val="00CD7523"/>
    <w:rsid w:val="00CD7DD8"/>
    <w:rsid w:val="00CE01E2"/>
    <w:rsid w:val="00CE1514"/>
    <w:rsid w:val="00CE1C0C"/>
    <w:rsid w:val="00CE2D05"/>
    <w:rsid w:val="00CE3A53"/>
    <w:rsid w:val="00CE52C1"/>
    <w:rsid w:val="00CE5912"/>
    <w:rsid w:val="00CE6845"/>
    <w:rsid w:val="00CE6A3D"/>
    <w:rsid w:val="00CE7A98"/>
    <w:rsid w:val="00CE7B83"/>
    <w:rsid w:val="00CF07A4"/>
    <w:rsid w:val="00CF0C2D"/>
    <w:rsid w:val="00CF0CC0"/>
    <w:rsid w:val="00CF1E5B"/>
    <w:rsid w:val="00CF20D0"/>
    <w:rsid w:val="00CF2151"/>
    <w:rsid w:val="00CF23C1"/>
    <w:rsid w:val="00CF2F9A"/>
    <w:rsid w:val="00CF36E7"/>
    <w:rsid w:val="00CF417F"/>
    <w:rsid w:val="00CF48FE"/>
    <w:rsid w:val="00CF4E80"/>
    <w:rsid w:val="00CF5E50"/>
    <w:rsid w:val="00CF7751"/>
    <w:rsid w:val="00D02C03"/>
    <w:rsid w:val="00D04C9C"/>
    <w:rsid w:val="00D04E22"/>
    <w:rsid w:val="00D1080C"/>
    <w:rsid w:val="00D10C02"/>
    <w:rsid w:val="00D11915"/>
    <w:rsid w:val="00D1208B"/>
    <w:rsid w:val="00D12F8C"/>
    <w:rsid w:val="00D1343C"/>
    <w:rsid w:val="00D1625F"/>
    <w:rsid w:val="00D1654D"/>
    <w:rsid w:val="00D17A3E"/>
    <w:rsid w:val="00D17D5C"/>
    <w:rsid w:val="00D2039A"/>
    <w:rsid w:val="00D20E9F"/>
    <w:rsid w:val="00D2253A"/>
    <w:rsid w:val="00D227DE"/>
    <w:rsid w:val="00D22CB0"/>
    <w:rsid w:val="00D22E8D"/>
    <w:rsid w:val="00D2327D"/>
    <w:rsid w:val="00D240EB"/>
    <w:rsid w:val="00D244DF"/>
    <w:rsid w:val="00D27ED4"/>
    <w:rsid w:val="00D3058E"/>
    <w:rsid w:val="00D3098C"/>
    <w:rsid w:val="00D316F9"/>
    <w:rsid w:val="00D336D2"/>
    <w:rsid w:val="00D339E6"/>
    <w:rsid w:val="00D3478F"/>
    <w:rsid w:val="00D40CF1"/>
    <w:rsid w:val="00D418E9"/>
    <w:rsid w:val="00D41CB0"/>
    <w:rsid w:val="00D420FC"/>
    <w:rsid w:val="00D4245A"/>
    <w:rsid w:val="00D42674"/>
    <w:rsid w:val="00D44746"/>
    <w:rsid w:val="00D44C2E"/>
    <w:rsid w:val="00D44D99"/>
    <w:rsid w:val="00D50360"/>
    <w:rsid w:val="00D50CAB"/>
    <w:rsid w:val="00D50F28"/>
    <w:rsid w:val="00D51291"/>
    <w:rsid w:val="00D51712"/>
    <w:rsid w:val="00D5180B"/>
    <w:rsid w:val="00D51CA3"/>
    <w:rsid w:val="00D53140"/>
    <w:rsid w:val="00D53A71"/>
    <w:rsid w:val="00D53FC4"/>
    <w:rsid w:val="00D543AD"/>
    <w:rsid w:val="00D55F23"/>
    <w:rsid w:val="00D56CFF"/>
    <w:rsid w:val="00D5712D"/>
    <w:rsid w:val="00D6042D"/>
    <w:rsid w:val="00D60D77"/>
    <w:rsid w:val="00D614D8"/>
    <w:rsid w:val="00D64713"/>
    <w:rsid w:val="00D64EC8"/>
    <w:rsid w:val="00D65673"/>
    <w:rsid w:val="00D657DD"/>
    <w:rsid w:val="00D675BD"/>
    <w:rsid w:val="00D70DBA"/>
    <w:rsid w:val="00D712BE"/>
    <w:rsid w:val="00D71953"/>
    <w:rsid w:val="00D72CE6"/>
    <w:rsid w:val="00D73471"/>
    <w:rsid w:val="00D73AC3"/>
    <w:rsid w:val="00D747BA"/>
    <w:rsid w:val="00D74A53"/>
    <w:rsid w:val="00D756CA"/>
    <w:rsid w:val="00D76073"/>
    <w:rsid w:val="00D76759"/>
    <w:rsid w:val="00D77290"/>
    <w:rsid w:val="00D80447"/>
    <w:rsid w:val="00D80679"/>
    <w:rsid w:val="00D814AE"/>
    <w:rsid w:val="00D81A95"/>
    <w:rsid w:val="00D81CBE"/>
    <w:rsid w:val="00D81EC3"/>
    <w:rsid w:val="00D83205"/>
    <w:rsid w:val="00D849B9"/>
    <w:rsid w:val="00D85B07"/>
    <w:rsid w:val="00D8692A"/>
    <w:rsid w:val="00D90868"/>
    <w:rsid w:val="00D91C04"/>
    <w:rsid w:val="00D92A40"/>
    <w:rsid w:val="00D92A73"/>
    <w:rsid w:val="00D92ACA"/>
    <w:rsid w:val="00D92CD3"/>
    <w:rsid w:val="00D92F52"/>
    <w:rsid w:val="00D93215"/>
    <w:rsid w:val="00D93487"/>
    <w:rsid w:val="00D93AEB"/>
    <w:rsid w:val="00D9552B"/>
    <w:rsid w:val="00D95F8C"/>
    <w:rsid w:val="00D97A46"/>
    <w:rsid w:val="00DA0A86"/>
    <w:rsid w:val="00DA129F"/>
    <w:rsid w:val="00DA1D72"/>
    <w:rsid w:val="00DA242A"/>
    <w:rsid w:val="00DA6F18"/>
    <w:rsid w:val="00DA7E45"/>
    <w:rsid w:val="00DB1622"/>
    <w:rsid w:val="00DB1645"/>
    <w:rsid w:val="00DB19CB"/>
    <w:rsid w:val="00DB1ABB"/>
    <w:rsid w:val="00DB227E"/>
    <w:rsid w:val="00DB2291"/>
    <w:rsid w:val="00DB2A99"/>
    <w:rsid w:val="00DB2BEC"/>
    <w:rsid w:val="00DB2D67"/>
    <w:rsid w:val="00DB3B20"/>
    <w:rsid w:val="00DB4F72"/>
    <w:rsid w:val="00DB5977"/>
    <w:rsid w:val="00DB7BBB"/>
    <w:rsid w:val="00DB7CC5"/>
    <w:rsid w:val="00DC02D7"/>
    <w:rsid w:val="00DC155A"/>
    <w:rsid w:val="00DC1C34"/>
    <w:rsid w:val="00DC25E0"/>
    <w:rsid w:val="00DC32F2"/>
    <w:rsid w:val="00DC3854"/>
    <w:rsid w:val="00DC41F4"/>
    <w:rsid w:val="00DC5972"/>
    <w:rsid w:val="00DC5A66"/>
    <w:rsid w:val="00DC5E03"/>
    <w:rsid w:val="00DC700B"/>
    <w:rsid w:val="00DC7DE5"/>
    <w:rsid w:val="00DD130D"/>
    <w:rsid w:val="00DD141E"/>
    <w:rsid w:val="00DD2BB0"/>
    <w:rsid w:val="00DD3B5E"/>
    <w:rsid w:val="00DD49EB"/>
    <w:rsid w:val="00DD5E9E"/>
    <w:rsid w:val="00DD7044"/>
    <w:rsid w:val="00DE0296"/>
    <w:rsid w:val="00DE14EC"/>
    <w:rsid w:val="00DE14F8"/>
    <w:rsid w:val="00DE16A3"/>
    <w:rsid w:val="00DE1770"/>
    <w:rsid w:val="00DE198D"/>
    <w:rsid w:val="00DE1D85"/>
    <w:rsid w:val="00DE2004"/>
    <w:rsid w:val="00DE2D2A"/>
    <w:rsid w:val="00DE3762"/>
    <w:rsid w:val="00DE434E"/>
    <w:rsid w:val="00DE4C8C"/>
    <w:rsid w:val="00DE4CCA"/>
    <w:rsid w:val="00DE5312"/>
    <w:rsid w:val="00DE5427"/>
    <w:rsid w:val="00DE5A2A"/>
    <w:rsid w:val="00DE69F8"/>
    <w:rsid w:val="00DF02B2"/>
    <w:rsid w:val="00DF0A5D"/>
    <w:rsid w:val="00DF0C84"/>
    <w:rsid w:val="00DF12A0"/>
    <w:rsid w:val="00DF1367"/>
    <w:rsid w:val="00DF1843"/>
    <w:rsid w:val="00DF2B35"/>
    <w:rsid w:val="00DF2F01"/>
    <w:rsid w:val="00E00B6B"/>
    <w:rsid w:val="00E0191D"/>
    <w:rsid w:val="00E01B43"/>
    <w:rsid w:val="00E0279B"/>
    <w:rsid w:val="00E03642"/>
    <w:rsid w:val="00E043B3"/>
    <w:rsid w:val="00E046E8"/>
    <w:rsid w:val="00E05E1D"/>
    <w:rsid w:val="00E06891"/>
    <w:rsid w:val="00E0692F"/>
    <w:rsid w:val="00E0707F"/>
    <w:rsid w:val="00E07ACA"/>
    <w:rsid w:val="00E10FE3"/>
    <w:rsid w:val="00E117A5"/>
    <w:rsid w:val="00E13201"/>
    <w:rsid w:val="00E1449E"/>
    <w:rsid w:val="00E14A6D"/>
    <w:rsid w:val="00E14CA7"/>
    <w:rsid w:val="00E15EE7"/>
    <w:rsid w:val="00E1600F"/>
    <w:rsid w:val="00E165EE"/>
    <w:rsid w:val="00E16FB3"/>
    <w:rsid w:val="00E1762F"/>
    <w:rsid w:val="00E17D5B"/>
    <w:rsid w:val="00E205C9"/>
    <w:rsid w:val="00E20F5D"/>
    <w:rsid w:val="00E21171"/>
    <w:rsid w:val="00E224A6"/>
    <w:rsid w:val="00E225E4"/>
    <w:rsid w:val="00E22F71"/>
    <w:rsid w:val="00E234C6"/>
    <w:rsid w:val="00E24993"/>
    <w:rsid w:val="00E24B05"/>
    <w:rsid w:val="00E26450"/>
    <w:rsid w:val="00E264C5"/>
    <w:rsid w:val="00E26C0F"/>
    <w:rsid w:val="00E272EE"/>
    <w:rsid w:val="00E3108C"/>
    <w:rsid w:val="00E31713"/>
    <w:rsid w:val="00E324B0"/>
    <w:rsid w:val="00E33304"/>
    <w:rsid w:val="00E35666"/>
    <w:rsid w:val="00E3670D"/>
    <w:rsid w:val="00E400B2"/>
    <w:rsid w:val="00E40DAF"/>
    <w:rsid w:val="00E43883"/>
    <w:rsid w:val="00E43F72"/>
    <w:rsid w:val="00E44975"/>
    <w:rsid w:val="00E449BB"/>
    <w:rsid w:val="00E4616D"/>
    <w:rsid w:val="00E4687F"/>
    <w:rsid w:val="00E46E76"/>
    <w:rsid w:val="00E473F6"/>
    <w:rsid w:val="00E479E0"/>
    <w:rsid w:val="00E52CA0"/>
    <w:rsid w:val="00E53220"/>
    <w:rsid w:val="00E54728"/>
    <w:rsid w:val="00E55E5A"/>
    <w:rsid w:val="00E56149"/>
    <w:rsid w:val="00E5687B"/>
    <w:rsid w:val="00E570AE"/>
    <w:rsid w:val="00E60773"/>
    <w:rsid w:val="00E61513"/>
    <w:rsid w:val="00E6288C"/>
    <w:rsid w:val="00E636A8"/>
    <w:rsid w:val="00E64304"/>
    <w:rsid w:val="00E67B51"/>
    <w:rsid w:val="00E700A8"/>
    <w:rsid w:val="00E70B78"/>
    <w:rsid w:val="00E71137"/>
    <w:rsid w:val="00E71F3B"/>
    <w:rsid w:val="00E75A41"/>
    <w:rsid w:val="00E75D1B"/>
    <w:rsid w:val="00E76F37"/>
    <w:rsid w:val="00E7720C"/>
    <w:rsid w:val="00E777C7"/>
    <w:rsid w:val="00E8037A"/>
    <w:rsid w:val="00E807AD"/>
    <w:rsid w:val="00E80810"/>
    <w:rsid w:val="00E81702"/>
    <w:rsid w:val="00E817BA"/>
    <w:rsid w:val="00E82509"/>
    <w:rsid w:val="00E83C9B"/>
    <w:rsid w:val="00E83E13"/>
    <w:rsid w:val="00E840F6"/>
    <w:rsid w:val="00E841D4"/>
    <w:rsid w:val="00E847CA"/>
    <w:rsid w:val="00E84847"/>
    <w:rsid w:val="00E850F2"/>
    <w:rsid w:val="00E85379"/>
    <w:rsid w:val="00E86117"/>
    <w:rsid w:val="00E86390"/>
    <w:rsid w:val="00E9016B"/>
    <w:rsid w:val="00E934F7"/>
    <w:rsid w:val="00E935CA"/>
    <w:rsid w:val="00E93BA5"/>
    <w:rsid w:val="00E94B3F"/>
    <w:rsid w:val="00E9531B"/>
    <w:rsid w:val="00E963B6"/>
    <w:rsid w:val="00E97180"/>
    <w:rsid w:val="00E972D0"/>
    <w:rsid w:val="00E974B4"/>
    <w:rsid w:val="00E9768E"/>
    <w:rsid w:val="00EA18CC"/>
    <w:rsid w:val="00EA18D8"/>
    <w:rsid w:val="00EA196F"/>
    <w:rsid w:val="00EA33B4"/>
    <w:rsid w:val="00EA5948"/>
    <w:rsid w:val="00EA672D"/>
    <w:rsid w:val="00EB0A4D"/>
    <w:rsid w:val="00EB2032"/>
    <w:rsid w:val="00EB2D22"/>
    <w:rsid w:val="00EB3266"/>
    <w:rsid w:val="00EB3D81"/>
    <w:rsid w:val="00EB5352"/>
    <w:rsid w:val="00EB587B"/>
    <w:rsid w:val="00EB6A94"/>
    <w:rsid w:val="00EB6E13"/>
    <w:rsid w:val="00EB74DE"/>
    <w:rsid w:val="00EC2B7E"/>
    <w:rsid w:val="00EC38A4"/>
    <w:rsid w:val="00EC4525"/>
    <w:rsid w:val="00EC4881"/>
    <w:rsid w:val="00EC49DC"/>
    <w:rsid w:val="00EC5205"/>
    <w:rsid w:val="00EC53D3"/>
    <w:rsid w:val="00EC5978"/>
    <w:rsid w:val="00EC67D9"/>
    <w:rsid w:val="00EC6A7B"/>
    <w:rsid w:val="00EC7EED"/>
    <w:rsid w:val="00ED07B0"/>
    <w:rsid w:val="00ED0EFC"/>
    <w:rsid w:val="00ED160D"/>
    <w:rsid w:val="00ED1758"/>
    <w:rsid w:val="00ED1F83"/>
    <w:rsid w:val="00ED1F9D"/>
    <w:rsid w:val="00ED3529"/>
    <w:rsid w:val="00ED4874"/>
    <w:rsid w:val="00ED65AC"/>
    <w:rsid w:val="00ED6DF0"/>
    <w:rsid w:val="00EE1D16"/>
    <w:rsid w:val="00EE1EF6"/>
    <w:rsid w:val="00EE37DE"/>
    <w:rsid w:val="00EE38A2"/>
    <w:rsid w:val="00EE4320"/>
    <w:rsid w:val="00EE4728"/>
    <w:rsid w:val="00EE48CC"/>
    <w:rsid w:val="00EE4D0A"/>
    <w:rsid w:val="00EE6601"/>
    <w:rsid w:val="00EE747A"/>
    <w:rsid w:val="00EE79CB"/>
    <w:rsid w:val="00EE7ADD"/>
    <w:rsid w:val="00EE7AEA"/>
    <w:rsid w:val="00EF024B"/>
    <w:rsid w:val="00EF0304"/>
    <w:rsid w:val="00EF077E"/>
    <w:rsid w:val="00EF1CB8"/>
    <w:rsid w:val="00EF2880"/>
    <w:rsid w:val="00EF331F"/>
    <w:rsid w:val="00EF39D3"/>
    <w:rsid w:val="00EF4422"/>
    <w:rsid w:val="00EF4B34"/>
    <w:rsid w:val="00EF4E6B"/>
    <w:rsid w:val="00EF537D"/>
    <w:rsid w:val="00EF6590"/>
    <w:rsid w:val="00EF67E1"/>
    <w:rsid w:val="00EF6922"/>
    <w:rsid w:val="00EF6C21"/>
    <w:rsid w:val="00F000A6"/>
    <w:rsid w:val="00F0135E"/>
    <w:rsid w:val="00F01592"/>
    <w:rsid w:val="00F01B8F"/>
    <w:rsid w:val="00F02D57"/>
    <w:rsid w:val="00F04629"/>
    <w:rsid w:val="00F06E67"/>
    <w:rsid w:val="00F073C8"/>
    <w:rsid w:val="00F07660"/>
    <w:rsid w:val="00F07838"/>
    <w:rsid w:val="00F10CD5"/>
    <w:rsid w:val="00F1158E"/>
    <w:rsid w:val="00F11757"/>
    <w:rsid w:val="00F117D8"/>
    <w:rsid w:val="00F11AE8"/>
    <w:rsid w:val="00F12199"/>
    <w:rsid w:val="00F12545"/>
    <w:rsid w:val="00F13DFA"/>
    <w:rsid w:val="00F148BE"/>
    <w:rsid w:val="00F14BD0"/>
    <w:rsid w:val="00F1533B"/>
    <w:rsid w:val="00F15A71"/>
    <w:rsid w:val="00F16745"/>
    <w:rsid w:val="00F20487"/>
    <w:rsid w:val="00F20C27"/>
    <w:rsid w:val="00F20E81"/>
    <w:rsid w:val="00F21A80"/>
    <w:rsid w:val="00F238C3"/>
    <w:rsid w:val="00F23B0A"/>
    <w:rsid w:val="00F243D0"/>
    <w:rsid w:val="00F24CB2"/>
    <w:rsid w:val="00F24E89"/>
    <w:rsid w:val="00F24EDF"/>
    <w:rsid w:val="00F25283"/>
    <w:rsid w:val="00F2537C"/>
    <w:rsid w:val="00F256C2"/>
    <w:rsid w:val="00F25858"/>
    <w:rsid w:val="00F25FCD"/>
    <w:rsid w:val="00F27764"/>
    <w:rsid w:val="00F309C3"/>
    <w:rsid w:val="00F3154B"/>
    <w:rsid w:val="00F327BE"/>
    <w:rsid w:val="00F32AAE"/>
    <w:rsid w:val="00F3378A"/>
    <w:rsid w:val="00F35A58"/>
    <w:rsid w:val="00F35F26"/>
    <w:rsid w:val="00F36BE2"/>
    <w:rsid w:val="00F36C84"/>
    <w:rsid w:val="00F37D41"/>
    <w:rsid w:val="00F4037D"/>
    <w:rsid w:val="00F40D97"/>
    <w:rsid w:val="00F41905"/>
    <w:rsid w:val="00F41B5F"/>
    <w:rsid w:val="00F42A9A"/>
    <w:rsid w:val="00F42B79"/>
    <w:rsid w:val="00F43E08"/>
    <w:rsid w:val="00F43F77"/>
    <w:rsid w:val="00F44B93"/>
    <w:rsid w:val="00F44C82"/>
    <w:rsid w:val="00F45653"/>
    <w:rsid w:val="00F46654"/>
    <w:rsid w:val="00F47B59"/>
    <w:rsid w:val="00F47DB8"/>
    <w:rsid w:val="00F501F2"/>
    <w:rsid w:val="00F5080A"/>
    <w:rsid w:val="00F512DD"/>
    <w:rsid w:val="00F517BE"/>
    <w:rsid w:val="00F523A0"/>
    <w:rsid w:val="00F54DCD"/>
    <w:rsid w:val="00F54E5F"/>
    <w:rsid w:val="00F55186"/>
    <w:rsid w:val="00F56E3A"/>
    <w:rsid w:val="00F5735B"/>
    <w:rsid w:val="00F57D99"/>
    <w:rsid w:val="00F606FF"/>
    <w:rsid w:val="00F60984"/>
    <w:rsid w:val="00F60AEE"/>
    <w:rsid w:val="00F63C12"/>
    <w:rsid w:val="00F6468A"/>
    <w:rsid w:val="00F6479B"/>
    <w:rsid w:val="00F64AD4"/>
    <w:rsid w:val="00F64ECE"/>
    <w:rsid w:val="00F66F90"/>
    <w:rsid w:val="00F6702D"/>
    <w:rsid w:val="00F67088"/>
    <w:rsid w:val="00F6781A"/>
    <w:rsid w:val="00F6792D"/>
    <w:rsid w:val="00F70160"/>
    <w:rsid w:val="00F704AA"/>
    <w:rsid w:val="00F706EC"/>
    <w:rsid w:val="00F70EDB"/>
    <w:rsid w:val="00F71314"/>
    <w:rsid w:val="00F723F0"/>
    <w:rsid w:val="00F725F2"/>
    <w:rsid w:val="00F72ED4"/>
    <w:rsid w:val="00F72F71"/>
    <w:rsid w:val="00F7356F"/>
    <w:rsid w:val="00F74EA0"/>
    <w:rsid w:val="00F7540D"/>
    <w:rsid w:val="00F76C2C"/>
    <w:rsid w:val="00F775CA"/>
    <w:rsid w:val="00F7796B"/>
    <w:rsid w:val="00F77CDC"/>
    <w:rsid w:val="00F77FB2"/>
    <w:rsid w:val="00F80329"/>
    <w:rsid w:val="00F8052A"/>
    <w:rsid w:val="00F8128E"/>
    <w:rsid w:val="00F8181F"/>
    <w:rsid w:val="00F82856"/>
    <w:rsid w:val="00F8350B"/>
    <w:rsid w:val="00F839BA"/>
    <w:rsid w:val="00F84342"/>
    <w:rsid w:val="00F843DB"/>
    <w:rsid w:val="00F844F4"/>
    <w:rsid w:val="00F84CA8"/>
    <w:rsid w:val="00F84F8B"/>
    <w:rsid w:val="00F86099"/>
    <w:rsid w:val="00F8618D"/>
    <w:rsid w:val="00F86E6F"/>
    <w:rsid w:val="00F87675"/>
    <w:rsid w:val="00F903C5"/>
    <w:rsid w:val="00F9071D"/>
    <w:rsid w:val="00F90BB9"/>
    <w:rsid w:val="00F92C47"/>
    <w:rsid w:val="00F9301D"/>
    <w:rsid w:val="00F930C1"/>
    <w:rsid w:val="00F93968"/>
    <w:rsid w:val="00F9445A"/>
    <w:rsid w:val="00F96D46"/>
    <w:rsid w:val="00F96D84"/>
    <w:rsid w:val="00FA14E3"/>
    <w:rsid w:val="00FA1870"/>
    <w:rsid w:val="00FA203E"/>
    <w:rsid w:val="00FA435E"/>
    <w:rsid w:val="00FA730A"/>
    <w:rsid w:val="00FA7C61"/>
    <w:rsid w:val="00FB01A2"/>
    <w:rsid w:val="00FB1ED0"/>
    <w:rsid w:val="00FB265F"/>
    <w:rsid w:val="00FB319B"/>
    <w:rsid w:val="00FB344F"/>
    <w:rsid w:val="00FB46C1"/>
    <w:rsid w:val="00FB4DC4"/>
    <w:rsid w:val="00FB5954"/>
    <w:rsid w:val="00FB5C93"/>
    <w:rsid w:val="00FB6302"/>
    <w:rsid w:val="00FB657E"/>
    <w:rsid w:val="00FB6DF1"/>
    <w:rsid w:val="00FB762F"/>
    <w:rsid w:val="00FC05C6"/>
    <w:rsid w:val="00FC1D2E"/>
    <w:rsid w:val="00FC1EC4"/>
    <w:rsid w:val="00FC36A8"/>
    <w:rsid w:val="00FC4475"/>
    <w:rsid w:val="00FC4BCC"/>
    <w:rsid w:val="00FC55DF"/>
    <w:rsid w:val="00FC6045"/>
    <w:rsid w:val="00FC6EE7"/>
    <w:rsid w:val="00FD02FC"/>
    <w:rsid w:val="00FD0E41"/>
    <w:rsid w:val="00FD10FE"/>
    <w:rsid w:val="00FD2081"/>
    <w:rsid w:val="00FD2848"/>
    <w:rsid w:val="00FD2F58"/>
    <w:rsid w:val="00FD3192"/>
    <w:rsid w:val="00FD39E9"/>
    <w:rsid w:val="00FD3D25"/>
    <w:rsid w:val="00FD5595"/>
    <w:rsid w:val="00FD5824"/>
    <w:rsid w:val="00FD59D6"/>
    <w:rsid w:val="00FD5C87"/>
    <w:rsid w:val="00FD5DB0"/>
    <w:rsid w:val="00FD6581"/>
    <w:rsid w:val="00FE02DB"/>
    <w:rsid w:val="00FE0E17"/>
    <w:rsid w:val="00FE10F7"/>
    <w:rsid w:val="00FE240B"/>
    <w:rsid w:val="00FE2D74"/>
    <w:rsid w:val="00FE30B6"/>
    <w:rsid w:val="00FE4005"/>
    <w:rsid w:val="00FE40FA"/>
    <w:rsid w:val="00FE4E9D"/>
    <w:rsid w:val="00FE5850"/>
    <w:rsid w:val="00FE58A3"/>
    <w:rsid w:val="00FE7384"/>
    <w:rsid w:val="00FE7F8F"/>
    <w:rsid w:val="00FF10C5"/>
    <w:rsid w:val="00FF15FD"/>
    <w:rsid w:val="00FF1766"/>
    <w:rsid w:val="00FF26E7"/>
    <w:rsid w:val="00FF2E35"/>
    <w:rsid w:val="00FF32AA"/>
    <w:rsid w:val="00FF3B9E"/>
    <w:rsid w:val="00FF3CBC"/>
    <w:rsid w:val="00FF44A5"/>
    <w:rsid w:val="00FF6246"/>
    <w:rsid w:val="00FF68F7"/>
    <w:rsid w:val="00FF7A81"/>
    <w:rsid w:val="01226194"/>
    <w:rsid w:val="0182C0A5"/>
    <w:rsid w:val="01A6701A"/>
    <w:rsid w:val="01C46343"/>
    <w:rsid w:val="020439CB"/>
    <w:rsid w:val="021E19CE"/>
    <w:rsid w:val="025100CD"/>
    <w:rsid w:val="026CA382"/>
    <w:rsid w:val="027D81CC"/>
    <w:rsid w:val="02B4A784"/>
    <w:rsid w:val="02D5311B"/>
    <w:rsid w:val="02F3A32E"/>
    <w:rsid w:val="0311A2A2"/>
    <w:rsid w:val="032B192B"/>
    <w:rsid w:val="03318936"/>
    <w:rsid w:val="034A81A2"/>
    <w:rsid w:val="03FF3DC4"/>
    <w:rsid w:val="0450F2B7"/>
    <w:rsid w:val="048903F2"/>
    <w:rsid w:val="048E37B8"/>
    <w:rsid w:val="0494722C"/>
    <w:rsid w:val="04A73290"/>
    <w:rsid w:val="04F206BB"/>
    <w:rsid w:val="04F82ABB"/>
    <w:rsid w:val="05360219"/>
    <w:rsid w:val="055C2627"/>
    <w:rsid w:val="05626D60"/>
    <w:rsid w:val="057C7DE3"/>
    <w:rsid w:val="0594B99D"/>
    <w:rsid w:val="05D39ABB"/>
    <w:rsid w:val="05E10C54"/>
    <w:rsid w:val="06495D68"/>
    <w:rsid w:val="067DA162"/>
    <w:rsid w:val="06C9329E"/>
    <w:rsid w:val="06D57157"/>
    <w:rsid w:val="07349D89"/>
    <w:rsid w:val="074E64F0"/>
    <w:rsid w:val="0754B413"/>
    <w:rsid w:val="07610154"/>
    <w:rsid w:val="0798DEDA"/>
    <w:rsid w:val="08474816"/>
    <w:rsid w:val="08854D9E"/>
    <w:rsid w:val="088A5F77"/>
    <w:rsid w:val="08969659"/>
    <w:rsid w:val="08978465"/>
    <w:rsid w:val="08B392C6"/>
    <w:rsid w:val="08E6DADA"/>
    <w:rsid w:val="0904A0CF"/>
    <w:rsid w:val="0920CC65"/>
    <w:rsid w:val="095CF367"/>
    <w:rsid w:val="09791091"/>
    <w:rsid w:val="0995D567"/>
    <w:rsid w:val="09ABD07D"/>
    <w:rsid w:val="09E12050"/>
    <w:rsid w:val="09EC6FF0"/>
    <w:rsid w:val="0A381B4D"/>
    <w:rsid w:val="0A7AE72D"/>
    <w:rsid w:val="0A843CFB"/>
    <w:rsid w:val="0AE96C71"/>
    <w:rsid w:val="0B04F859"/>
    <w:rsid w:val="0B074AA6"/>
    <w:rsid w:val="0B3A8FA5"/>
    <w:rsid w:val="0B4D6FFC"/>
    <w:rsid w:val="0BC1D0F7"/>
    <w:rsid w:val="0BCEDA36"/>
    <w:rsid w:val="0BF1CAE0"/>
    <w:rsid w:val="0C220840"/>
    <w:rsid w:val="0C3164F6"/>
    <w:rsid w:val="0C45BF7F"/>
    <w:rsid w:val="0C7FE673"/>
    <w:rsid w:val="0C9673BB"/>
    <w:rsid w:val="0CD12546"/>
    <w:rsid w:val="0CF37D33"/>
    <w:rsid w:val="0D068D7B"/>
    <w:rsid w:val="0D0D9ED6"/>
    <w:rsid w:val="0D34CD82"/>
    <w:rsid w:val="0D369F32"/>
    <w:rsid w:val="0D7CB829"/>
    <w:rsid w:val="0DA511BE"/>
    <w:rsid w:val="0E43130B"/>
    <w:rsid w:val="0EB818B8"/>
    <w:rsid w:val="0ECCBC9F"/>
    <w:rsid w:val="0F3BCDDC"/>
    <w:rsid w:val="0F44087E"/>
    <w:rsid w:val="0F4EF043"/>
    <w:rsid w:val="0F8D8D70"/>
    <w:rsid w:val="0F93480E"/>
    <w:rsid w:val="0FB32890"/>
    <w:rsid w:val="0FD9B11C"/>
    <w:rsid w:val="0FFC83A4"/>
    <w:rsid w:val="1004096E"/>
    <w:rsid w:val="1030E37A"/>
    <w:rsid w:val="10549ADE"/>
    <w:rsid w:val="1064CBBA"/>
    <w:rsid w:val="107BB18D"/>
    <w:rsid w:val="10875EF1"/>
    <w:rsid w:val="10AD6267"/>
    <w:rsid w:val="10F3DBA4"/>
    <w:rsid w:val="110383BA"/>
    <w:rsid w:val="112296F8"/>
    <w:rsid w:val="114883FB"/>
    <w:rsid w:val="11656DEC"/>
    <w:rsid w:val="119817C2"/>
    <w:rsid w:val="11A8E1EA"/>
    <w:rsid w:val="11FE5991"/>
    <w:rsid w:val="122032A8"/>
    <w:rsid w:val="12253764"/>
    <w:rsid w:val="126DC622"/>
    <w:rsid w:val="12838804"/>
    <w:rsid w:val="128A469A"/>
    <w:rsid w:val="129A595F"/>
    <w:rsid w:val="12D1291B"/>
    <w:rsid w:val="12D1D1BF"/>
    <w:rsid w:val="12F2FE27"/>
    <w:rsid w:val="13224EEB"/>
    <w:rsid w:val="133A9914"/>
    <w:rsid w:val="139BC1CF"/>
    <w:rsid w:val="13AA4F84"/>
    <w:rsid w:val="13B33929"/>
    <w:rsid w:val="1409A144"/>
    <w:rsid w:val="140D9537"/>
    <w:rsid w:val="14144D42"/>
    <w:rsid w:val="1421FC44"/>
    <w:rsid w:val="1425F82C"/>
    <w:rsid w:val="1491F77C"/>
    <w:rsid w:val="14A26905"/>
    <w:rsid w:val="14C023EE"/>
    <w:rsid w:val="1500BA27"/>
    <w:rsid w:val="15078EF4"/>
    <w:rsid w:val="1533794B"/>
    <w:rsid w:val="156C4CF9"/>
    <w:rsid w:val="15A51451"/>
    <w:rsid w:val="15A542C6"/>
    <w:rsid w:val="15C25A55"/>
    <w:rsid w:val="163A7A50"/>
    <w:rsid w:val="1668A6C2"/>
    <w:rsid w:val="1685F72F"/>
    <w:rsid w:val="168F216F"/>
    <w:rsid w:val="16B7C350"/>
    <w:rsid w:val="16C9674D"/>
    <w:rsid w:val="16D2585A"/>
    <w:rsid w:val="16F962EB"/>
    <w:rsid w:val="170D9890"/>
    <w:rsid w:val="170FADE9"/>
    <w:rsid w:val="1793D1DE"/>
    <w:rsid w:val="1848C882"/>
    <w:rsid w:val="1857E1B1"/>
    <w:rsid w:val="185E17C1"/>
    <w:rsid w:val="186A5099"/>
    <w:rsid w:val="1875D088"/>
    <w:rsid w:val="187951D9"/>
    <w:rsid w:val="18ADE69D"/>
    <w:rsid w:val="18C248C7"/>
    <w:rsid w:val="18D27A86"/>
    <w:rsid w:val="19084337"/>
    <w:rsid w:val="190F9D31"/>
    <w:rsid w:val="1921D371"/>
    <w:rsid w:val="19803138"/>
    <w:rsid w:val="19B80575"/>
    <w:rsid w:val="19F74308"/>
    <w:rsid w:val="19FCADFA"/>
    <w:rsid w:val="1A0D5B34"/>
    <w:rsid w:val="1A15223A"/>
    <w:rsid w:val="1A25D51C"/>
    <w:rsid w:val="1A2E54A6"/>
    <w:rsid w:val="1A406591"/>
    <w:rsid w:val="1A58A1AF"/>
    <w:rsid w:val="1A7BD411"/>
    <w:rsid w:val="1AC240DF"/>
    <w:rsid w:val="1B4021F9"/>
    <w:rsid w:val="1B688BFF"/>
    <w:rsid w:val="1B6ED54F"/>
    <w:rsid w:val="1B73BF15"/>
    <w:rsid w:val="1B76C519"/>
    <w:rsid w:val="1B9813F3"/>
    <w:rsid w:val="1BA20390"/>
    <w:rsid w:val="1BAA8360"/>
    <w:rsid w:val="1BB0F29B"/>
    <w:rsid w:val="1BBAE8CA"/>
    <w:rsid w:val="1BC0E0CA"/>
    <w:rsid w:val="1C00E3D1"/>
    <w:rsid w:val="1C180083"/>
    <w:rsid w:val="1C3AA6C1"/>
    <w:rsid w:val="1C4E91E0"/>
    <w:rsid w:val="1C4ED386"/>
    <w:rsid w:val="1C80DED4"/>
    <w:rsid w:val="1CF013F9"/>
    <w:rsid w:val="1D181BF2"/>
    <w:rsid w:val="1D7918EA"/>
    <w:rsid w:val="1D7CD5D1"/>
    <w:rsid w:val="1D82F600"/>
    <w:rsid w:val="1DA78D81"/>
    <w:rsid w:val="1DCCF941"/>
    <w:rsid w:val="1DEF47B1"/>
    <w:rsid w:val="1E2A6560"/>
    <w:rsid w:val="1E38BB59"/>
    <w:rsid w:val="1E5A8622"/>
    <w:rsid w:val="1EA363A4"/>
    <w:rsid w:val="1EC0CB88"/>
    <w:rsid w:val="1F097C9D"/>
    <w:rsid w:val="1F1F2084"/>
    <w:rsid w:val="1F3CA281"/>
    <w:rsid w:val="1F621D8E"/>
    <w:rsid w:val="1F6C4959"/>
    <w:rsid w:val="1F75E9C2"/>
    <w:rsid w:val="1F798DC4"/>
    <w:rsid w:val="1FB030A4"/>
    <w:rsid w:val="1FD42362"/>
    <w:rsid w:val="1FD7FA34"/>
    <w:rsid w:val="2013931C"/>
    <w:rsid w:val="207A361C"/>
    <w:rsid w:val="20A00D33"/>
    <w:rsid w:val="20C7B062"/>
    <w:rsid w:val="20FB7004"/>
    <w:rsid w:val="2108DAA6"/>
    <w:rsid w:val="21155E25"/>
    <w:rsid w:val="211B3655"/>
    <w:rsid w:val="212CE367"/>
    <w:rsid w:val="2153B0AF"/>
    <w:rsid w:val="21C437CD"/>
    <w:rsid w:val="21CBEE7D"/>
    <w:rsid w:val="21F19E60"/>
    <w:rsid w:val="2226BB3E"/>
    <w:rsid w:val="223B853E"/>
    <w:rsid w:val="224BB997"/>
    <w:rsid w:val="224C440A"/>
    <w:rsid w:val="226E3B68"/>
    <w:rsid w:val="227053AE"/>
    <w:rsid w:val="22787FDE"/>
    <w:rsid w:val="2281784A"/>
    <w:rsid w:val="22828FD8"/>
    <w:rsid w:val="2284ED12"/>
    <w:rsid w:val="22A1BB91"/>
    <w:rsid w:val="22A602A0"/>
    <w:rsid w:val="22B7153E"/>
    <w:rsid w:val="22D11111"/>
    <w:rsid w:val="22D1F550"/>
    <w:rsid w:val="22DA922E"/>
    <w:rsid w:val="230B1469"/>
    <w:rsid w:val="230CCB68"/>
    <w:rsid w:val="2331290B"/>
    <w:rsid w:val="23536CE3"/>
    <w:rsid w:val="23BF5C97"/>
    <w:rsid w:val="23D8A692"/>
    <w:rsid w:val="23DDF239"/>
    <w:rsid w:val="243D009C"/>
    <w:rsid w:val="24AAE7F5"/>
    <w:rsid w:val="24D8A598"/>
    <w:rsid w:val="252B4D63"/>
    <w:rsid w:val="2537DBF0"/>
    <w:rsid w:val="2542A416"/>
    <w:rsid w:val="26056B98"/>
    <w:rsid w:val="26550314"/>
    <w:rsid w:val="267AE38D"/>
    <w:rsid w:val="27EA84AF"/>
    <w:rsid w:val="28208512"/>
    <w:rsid w:val="282B597D"/>
    <w:rsid w:val="2836406C"/>
    <w:rsid w:val="287E3ACC"/>
    <w:rsid w:val="2880A734"/>
    <w:rsid w:val="288FBB46"/>
    <w:rsid w:val="28A6B44A"/>
    <w:rsid w:val="28A7656A"/>
    <w:rsid w:val="28B92705"/>
    <w:rsid w:val="295D2243"/>
    <w:rsid w:val="29BCC442"/>
    <w:rsid w:val="29C10C48"/>
    <w:rsid w:val="29EBED43"/>
    <w:rsid w:val="2A770A11"/>
    <w:rsid w:val="2B1D39CF"/>
    <w:rsid w:val="2B222492"/>
    <w:rsid w:val="2B38EC0F"/>
    <w:rsid w:val="2B49600F"/>
    <w:rsid w:val="2BFF3AC9"/>
    <w:rsid w:val="2C0277C7"/>
    <w:rsid w:val="2C14B9CB"/>
    <w:rsid w:val="2C193366"/>
    <w:rsid w:val="2C1A0BD4"/>
    <w:rsid w:val="2C516504"/>
    <w:rsid w:val="2C5210C7"/>
    <w:rsid w:val="2CA0F01B"/>
    <w:rsid w:val="2CE53070"/>
    <w:rsid w:val="2CF34CE6"/>
    <w:rsid w:val="2D2756D3"/>
    <w:rsid w:val="2DB46C4F"/>
    <w:rsid w:val="2DF09F99"/>
    <w:rsid w:val="2DFAB57C"/>
    <w:rsid w:val="2E246812"/>
    <w:rsid w:val="2E53DC2D"/>
    <w:rsid w:val="2E57A5D8"/>
    <w:rsid w:val="2E737AB0"/>
    <w:rsid w:val="2E94CA77"/>
    <w:rsid w:val="2E958FFB"/>
    <w:rsid w:val="2E995150"/>
    <w:rsid w:val="2EF47B44"/>
    <w:rsid w:val="2EFAEDE9"/>
    <w:rsid w:val="2F08E92D"/>
    <w:rsid w:val="2F27C81D"/>
    <w:rsid w:val="2FADDCB1"/>
    <w:rsid w:val="2FAF254A"/>
    <w:rsid w:val="2FBA3AFA"/>
    <w:rsid w:val="301DC2E4"/>
    <w:rsid w:val="306EF5D6"/>
    <w:rsid w:val="30886EA6"/>
    <w:rsid w:val="30B9A61D"/>
    <w:rsid w:val="30BF7436"/>
    <w:rsid w:val="30D5AE3F"/>
    <w:rsid w:val="316A730C"/>
    <w:rsid w:val="317DC835"/>
    <w:rsid w:val="31B62C81"/>
    <w:rsid w:val="31C545C3"/>
    <w:rsid w:val="31C76368"/>
    <w:rsid w:val="31E5D437"/>
    <w:rsid w:val="3204ED01"/>
    <w:rsid w:val="3228C197"/>
    <w:rsid w:val="32C51286"/>
    <w:rsid w:val="33093358"/>
    <w:rsid w:val="3375AF3D"/>
    <w:rsid w:val="338DDB14"/>
    <w:rsid w:val="33A16756"/>
    <w:rsid w:val="33C407AE"/>
    <w:rsid w:val="33DB11EF"/>
    <w:rsid w:val="3401F90B"/>
    <w:rsid w:val="340D81AB"/>
    <w:rsid w:val="3439E0D8"/>
    <w:rsid w:val="344123B8"/>
    <w:rsid w:val="345800F3"/>
    <w:rsid w:val="349A9A02"/>
    <w:rsid w:val="34D25C9D"/>
    <w:rsid w:val="34DA1114"/>
    <w:rsid w:val="34E561C1"/>
    <w:rsid w:val="3524313E"/>
    <w:rsid w:val="357C61C0"/>
    <w:rsid w:val="359AD577"/>
    <w:rsid w:val="363339DE"/>
    <w:rsid w:val="36587CC9"/>
    <w:rsid w:val="3689CF2E"/>
    <w:rsid w:val="36B81568"/>
    <w:rsid w:val="36C90F15"/>
    <w:rsid w:val="36D4A52E"/>
    <w:rsid w:val="36F86963"/>
    <w:rsid w:val="3700EA71"/>
    <w:rsid w:val="370BD15B"/>
    <w:rsid w:val="37B46D1D"/>
    <w:rsid w:val="37C3F743"/>
    <w:rsid w:val="37C57403"/>
    <w:rsid w:val="37D1FA4D"/>
    <w:rsid w:val="37D564EC"/>
    <w:rsid w:val="38001451"/>
    <w:rsid w:val="380A7BC2"/>
    <w:rsid w:val="38389750"/>
    <w:rsid w:val="384A195A"/>
    <w:rsid w:val="38BCD9EE"/>
    <w:rsid w:val="38DD33B9"/>
    <w:rsid w:val="39157157"/>
    <w:rsid w:val="391F15C2"/>
    <w:rsid w:val="3939306C"/>
    <w:rsid w:val="398FF9BE"/>
    <w:rsid w:val="39E741EB"/>
    <w:rsid w:val="3A019938"/>
    <w:rsid w:val="3A22B8B8"/>
    <w:rsid w:val="3A30B248"/>
    <w:rsid w:val="3A5875A4"/>
    <w:rsid w:val="3A6E4402"/>
    <w:rsid w:val="3A6FD799"/>
    <w:rsid w:val="3A958935"/>
    <w:rsid w:val="3A9D2319"/>
    <w:rsid w:val="3AF06926"/>
    <w:rsid w:val="3B099B0F"/>
    <w:rsid w:val="3B2782B8"/>
    <w:rsid w:val="3B3BF9DF"/>
    <w:rsid w:val="3B52F87E"/>
    <w:rsid w:val="3B77A112"/>
    <w:rsid w:val="3B90C5CD"/>
    <w:rsid w:val="3BA8CD79"/>
    <w:rsid w:val="3BAC202C"/>
    <w:rsid w:val="3BC67E3A"/>
    <w:rsid w:val="3C017FAC"/>
    <w:rsid w:val="3C18280C"/>
    <w:rsid w:val="3C6B6F57"/>
    <w:rsid w:val="3C985F8F"/>
    <w:rsid w:val="3C988472"/>
    <w:rsid w:val="3CB47F02"/>
    <w:rsid w:val="3D00670C"/>
    <w:rsid w:val="3D273EC7"/>
    <w:rsid w:val="3D4594CD"/>
    <w:rsid w:val="3D460A2F"/>
    <w:rsid w:val="3D5B70FD"/>
    <w:rsid w:val="3DDCC80A"/>
    <w:rsid w:val="3E1C1FCB"/>
    <w:rsid w:val="3E28E9D9"/>
    <w:rsid w:val="3E5B92AC"/>
    <w:rsid w:val="3EAE9956"/>
    <w:rsid w:val="3EC935F0"/>
    <w:rsid w:val="3EEE7AD7"/>
    <w:rsid w:val="3F2E888C"/>
    <w:rsid w:val="3F3499C1"/>
    <w:rsid w:val="3F461B2F"/>
    <w:rsid w:val="3F7E8CB8"/>
    <w:rsid w:val="3F8D126A"/>
    <w:rsid w:val="3FBF49CF"/>
    <w:rsid w:val="3FDD0C32"/>
    <w:rsid w:val="4007BC73"/>
    <w:rsid w:val="401E3791"/>
    <w:rsid w:val="403C4B93"/>
    <w:rsid w:val="4049ED51"/>
    <w:rsid w:val="405785DD"/>
    <w:rsid w:val="4067501F"/>
    <w:rsid w:val="40852841"/>
    <w:rsid w:val="40AC35B4"/>
    <w:rsid w:val="40E43499"/>
    <w:rsid w:val="40F5099B"/>
    <w:rsid w:val="40F82E28"/>
    <w:rsid w:val="40FEA496"/>
    <w:rsid w:val="4100AF39"/>
    <w:rsid w:val="412191BD"/>
    <w:rsid w:val="412CAC3C"/>
    <w:rsid w:val="41429D13"/>
    <w:rsid w:val="417B4889"/>
    <w:rsid w:val="419C17BD"/>
    <w:rsid w:val="41E12A20"/>
    <w:rsid w:val="41F4E9A6"/>
    <w:rsid w:val="4263A518"/>
    <w:rsid w:val="42983EEA"/>
    <w:rsid w:val="42A5A443"/>
    <w:rsid w:val="434570EB"/>
    <w:rsid w:val="436B8A70"/>
    <w:rsid w:val="438E2431"/>
    <w:rsid w:val="43998D83"/>
    <w:rsid w:val="43BCD708"/>
    <w:rsid w:val="43BF1195"/>
    <w:rsid w:val="43EB7211"/>
    <w:rsid w:val="44C8E63A"/>
    <w:rsid w:val="44FAA2C1"/>
    <w:rsid w:val="45035995"/>
    <w:rsid w:val="452CD41E"/>
    <w:rsid w:val="45323B96"/>
    <w:rsid w:val="45464B32"/>
    <w:rsid w:val="4555353D"/>
    <w:rsid w:val="45590972"/>
    <w:rsid w:val="4566F904"/>
    <w:rsid w:val="456B90A4"/>
    <w:rsid w:val="456F1860"/>
    <w:rsid w:val="457ADA5A"/>
    <w:rsid w:val="458DB642"/>
    <w:rsid w:val="467084B9"/>
    <w:rsid w:val="467203CB"/>
    <w:rsid w:val="46BB1E77"/>
    <w:rsid w:val="46DB97F7"/>
    <w:rsid w:val="46E81363"/>
    <w:rsid w:val="474378BE"/>
    <w:rsid w:val="47475060"/>
    <w:rsid w:val="477C5E6A"/>
    <w:rsid w:val="47A4D6F3"/>
    <w:rsid w:val="47B9A7F1"/>
    <w:rsid w:val="47E0267D"/>
    <w:rsid w:val="47F33259"/>
    <w:rsid w:val="47FD946A"/>
    <w:rsid w:val="4805EAF7"/>
    <w:rsid w:val="4821D1FA"/>
    <w:rsid w:val="48342828"/>
    <w:rsid w:val="483F5917"/>
    <w:rsid w:val="485173E3"/>
    <w:rsid w:val="486579B7"/>
    <w:rsid w:val="486982DA"/>
    <w:rsid w:val="487D4952"/>
    <w:rsid w:val="48A6B922"/>
    <w:rsid w:val="4979F3D8"/>
    <w:rsid w:val="4983CA48"/>
    <w:rsid w:val="4996CEA9"/>
    <w:rsid w:val="4A176B89"/>
    <w:rsid w:val="4A428983"/>
    <w:rsid w:val="4A5C944E"/>
    <w:rsid w:val="4A84B045"/>
    <w:rsid w:val="4AC1133A"/>
    <w:rsid w:val="4AD0A6DB"/>
    <w:rsid w:val="4B04CEE3"/>
    <w:rsid w:val="4B732EA1"/>
    <w:rsid w:val="4B906543"/>
    <w:rsid w:val="4BC269DD"/>
    <w:rsid w:val="4C2329C0"/>
    <w:rsid w:val="4C5AA140"/>
    <w:rsid w:val="4C6AD27A"/>
    <w:rsid w:val="4C843122"/>
    <w:rsid w:val="4CA1CC14"/>
    <w:rsid w:val="4CCB3703"/>
    <w:rsid w:val="4CFEAF49"/>
    <w:rsid w:val="4D145FC7"/>
    <w:rsid w:val="4D50EA6E"/>
    <w:rsid w:val="4D93E40E"/>
    <w:rsid w:val="4DAC9324"/>
    <w:rsid w:val="4DE27A4B"/>
    <w:rsid w:val="4DF48815"/>
    <w:rsid w:val="4E42F7C1"/>
    <w:rsid w:val="4E459AF2"/>
    <w:rsid w:val="4F017458"/>
    <w:rsid w:val="4F07B61A"/>
    <w:rsid w:val="4F61FC7A"/>
    <w:rsid w:val="4F6B496D"/>
    <w:rsid w:val="4F73C984"/>
    <w:rsid w:val="4F9E184A"/>
    <w:rsid w:val="4F9E2CB4"/>
    <w:rsid w:val="4FF45E7A"/>
    <w:rsid w:val="5074E5CD"/>
    <w:rsid w:val="50CDCBE6"/>
    <w:rsid w:val="50DC7399"/>
    <w:rsid w:val="50E2F4B7"/>
    <w:rsid w:val="514A0BD9"/>
    <w:rsid w:val="514DB1BE"/>
    <w:rsid w:val="516847B5"/>
    <w:rsid w:val="517B757D"/>
    <w:rsid w:val="5199BE80"/>
    <w:rsid w:val="51D9A8FD"/>
    <w:rsid w:val="51FB9517"/>
    <w:rsid w:val="526A0413"/>
    <w:rsid w:val="526E7049"/>
    <w:rsid w:val="5279B57B"/>
    <w:rsid w:val="52924660"/>
    <w:rsid w:val="52945E33"/>
    <w:rsid w:val="52A4E26D"/>
    <w:rsid w:val="533D9F16"/>
    <w:rsid w:val="53853F0A"/>
    <w:rsid w:val="54049355"/>
    <w:rsid w:val="5450220D"/>
    <w:rsid w:val="545C0F4A"/>
    <w:rsid w:val="5478F7D5"/>
    <w:rsid w:val="548AD4D0"/>
    <w:rsid w:val="549023A5"/>
    <w:rsid w:val="54CBA6F3"/>
    <w:rsid w:val="54DEC42D"/>
    <w:rsid w:val="55C345CE"/>
    <w:rsid w:val="55DA0957"/>
    <w:rsid w:val="55DD6F84"/>
    <w:rsid w:val="55DFB1A7"/>
    <w:rsid w:val="5618FAB5"/>
    <w:rsid w:val="5659967C"/>
    <w:rsid w:val="5687D285"/>
    <w:rsid w:val="5710007E"/>
    <w:rsid w:val="572343F7"/>
    <w:rsid w:val="577195F5"/>
    <w:rsid w:val="577E3061"/>
    <w:rsid w:val="578E9FBD"/>
    <w:rsid w:val="57AD5204"/>
    <w:rsid w:val="57C73A6B"/>
    <w:rsid w:val="57F2675D"/>
    <w:rsid w:val="5828734F"/>
    <w:rsid w:val="585F583B"/>
    <w:rsid w:val="589CE88D"/>
    <w:rsid w:val="58A780C7"/>
    <w:rsid w:val="58B17C2D"/>
    <w:rsid w:val="58CF3456"/>
    <w:rsid w:val="58E20693"/>
    <w:rsid w:val="58F33352"/>
    <w:rsid w:val="59172765"/>
    <w:rsid w:val="594A79E7"/>
    <w:rsid w:val="59C226A7"/>
    <w:rsid w:val="59D7C234"/>
    <w:rsid w:val="59F24B57"/>
    <w:rsid w:val="5A0F0039"/>
    <w:rsid w:val="5A6AB7FF"/>
    <w:rsid w:val="5A8A93C3"/>
    <w:rsid w:val="5AAE92C8"/>
    <w:rsid w:val="5AD40C4F"/>
    <w:rsid w:val="5AFAADB8"/>
    <w:rsid w:val="5AFFC6D7"/>
    <w:rsid w:val="5B120FAD"/>
    <w:rsid w:val="5B41383E"/>
    <w:rsid w:val="5B51460D"/>
    <w:rsid w:val="5BAE3868"/>
    <w:rsid w:val="5BBA4FEC"/>
    <w:rsid w:val="5BC44CE2"/>
    <w:rsid w:val="5C222BC8"/>
    <w:rsid w:val="5C36661F"/>
    <w:rsid w:val="5C36EEF6"/>
    <w:rsid w:val="5C57E01E"/>
    <w:rsid w:val="5C68A7C6"/>
    <w:rsid w:val="5C93FAFD"/>
    <w:rsid w:val="5C983870"/>
    <w:rsid w:val="5CC1A6AB"/>
    <w:rsid w:val="5CCF6732"/>
    <w:rsid w:val="5CD355AC"/>
    <w:rsid w:val="5CE17B4B"/>
    <w:rsid w:val="5CE4FF52"/>
    <w:rsid w:val="5D0BC9EC"/>
    <w:rsid w:val="5D0E127F"/>
    <w:rsid w:val="5D1F151C"/>
    <w:rsid w:val="5D293A86"/>
    <w:rsid w:val="5D5D6336"/>
    <w:rsid w:val="5D5D9ED2"/>
    <w:rsid w:val="5D93253D"/>
    <w:rsid w:val="5DDCBE8B"/>
    <w:rsid w:val="5E0A23EA"/>
    <w:rsid w:val="5E32E5F2"/>
    <w:rsid w:val="5E43D44F"/>
    <w:rsid w:val="5E6A687D"/>
    <w:rsid w:val="5EFD8C7C"/>
    <w:rsid w:val="5F35C16D"/>
    <w:rsid w:val="5F37AC72"/>
    <w:rsid w:val="5F384863"/>
    <w:rsid w:val="5F515D1E"/>
    <w:rsid w:val="5F56BE12"/>
    <w:rsid w:val="5F6C83BF"/>
    <w:rsid w:val="5F752F14"/>
    <w:rsid w:val="5FA7AD1E"/>
    <w:rsid w:val="5FE9857B"/>
    <w:rsid w:val="5FF9476D"/>
    <w:rsid w:val="5FFD38E4"/>
    <w:rsid w:val="6030393B"/>
    <w:rsid w:val="60316B75"/>
    <w:rsid w:val="607AE574"/>
    <w:rsid w:val="60C71A2D"/>
    <w:rsid w:val="60CB2B2F"/>
    <w:rsid w:val="60E65A52"/>
    <w:rsid w:val="610BB6D0"/>
    <w:rsid w:val="611C59A6"/>
    <w:rsid w:val="61337E32"/>
    <w:rsid w:val="61856EF0"/>
    <w:rsid w:val="618CCA06"/>
    <w:rsid w:val="61928C08"/>
    <w:rsid w:val="619566EC"/>
    <w:rsid w:val="619A6243"/>
    <w:rsid w:val="619D3578"/>
    <w:rsid w:val="61CDB9A0"/>
    <w:rsid w:val="61DF6B92"/>
    <w:rsid w:val="6213CDCA"/>
    <w:rsid w:val="6262771C"/>
    <w:rsid w:val="6276B0E8"/>
    <w:rsid w:val="62804F99"/>
    <w:rsid w:val="628F6686"/>
    <w:rsid w:val="62ABD5D5"/>
    <w:rsid w:val="62B2F103"/>
    <w:rsid w:val="62B63827"/>
    <w:rsid w:val="62D2D3EA"/>
    <w:rsid w:val="62E79D99"/>
    <w:rsid w:val="633FB9D2"/>
    <w:rsid w:val="634A108C"/>
    <w:rsid w:val="63537299"/>
    <w:rsid w:val="6391F206"/>
    <w:rsid w:val="63B7E282"/>
    <w:rsid w:val="63C66CEF"/>
    <w:rsid w:val="63CDE143"/>
    <w:rsid w:val="63D47199"/>
    <w:rsid w:val="641D37FD"/>
    <w:rsid w:val="6423DB8A"/>
    <w:rsid w:val="64529A2B"/>
    <w:rsid w:val="6456AF2D"/>
    <w:rsid w:val="6465B118"/>
    <w:rsid w:val="64C4FC4F"/>
    <w:rsid w:val="64F0D158"/>
    <w:rsid w:val="6510808F"/>
    <w:rsid w:val="651E9438"/>
    <w:rsid w:val="6545ECE4"/>
    <w:rsid w:val="656D4CA2"/>
    <w:rsid w:val="65801C0B"/>
    <w:rsid w:val="65937E09"/>
    <w:rsid w:val="65BAA9C6"/>
    <w:rsid w:val="65FF8CAD"/>
    <w:rsid w:val="660ECF46"/>
    <w:rsid w:val="66751CC8"/>
    <w:rsid w:val="66796D26"/>
    <w:rsid w:val="66DF50D7"/>
    <w:rsid w:val="676ECC0C"/>
    <w:rsid w:val="67949E78"/>
    <w:rsid w:val="67958546"/>
    <w:rsid w:val="67A768F6"/>
    <w:rsid w:val="67AF7C25"/>
    <w:rsid w:val="67B1696A"/>
    <w:rsid w:val="67D7BBB8"/>
    <w:rsid w:val="68148F15"/>
    <w:rsid w:val="683AA8EF"/>
    <w:rsid w:val="685634FA"/>
    <w:rsid w:val="68CE2BD0"/>
    <w:rsid w:val="68F42EBE"/>
    <w:rsid w:val="68FDAFDB"/>
    <w:rsid w:val="69161BE6"/>
    <w:rsid w:val="69222BBA"/>
    <w:rsid w:val="6926A425"/>
    <w:rsid w:val="6989620D"/>
    <w:rsid w:val="6994C1DD"/>
    <w:rsid w:val="69D87C47"/>
    <w:rsid w:val="6A345669"/>
    <w:rsid w:val="6A6DF453"/>
    <w:rsid w:val="6B2823F4"/>
    <w:rsid w:val="6B446FB4"/>
    <w:rsid w:val="6B680585"/>
    <w:rsid w:val="6B683C60"/>
    <w:rsid w:val="6B949B4B"/>
    <w:rsid w:val="6BA0E193"/>
    <w:rsid w:val="6BA17CFB"/>
    <w:rsid w:val="6BB18B52"/>
    <w:rsid w:val="6BDAE87F"/>
    <w:rsid w:val="6BE4DC1D"/>
    <w:rsid w:val="6C052774"/>
    <w:rsid w:val="6C58685B"/>
    <w:rsid w:val="6C8B2CE3"/>
    <w:rsid w:val="6CD183CD"/>
    <w:rsid w:val="6CEEC9EB"/>
    <w:rsid w:val="6D03BF50"/>
    <w:rsid w:val="6D38B4C4"/>
    <w:rsid w:val="6D728E83"/>
    <w:rsid w:val="6DFCB8CF"/>
    <w:rsid w:val="6E071F57"/>
    <w:rsid w:val="6E1DEF44"/>
    <w:rsid w:val="6E3FEFEA"/>
    <w:rsid w:val="6E4E67B4"/>
    <w:rsid w:val="6E59A92B"/>
    <w:rsid w:val="6E620970"/>
    <w:rsid w:val="6E6B8A02"/>
    <w:rsid w:val="6E87E00E"/>
    <w:rsid w:val="6E8EF216"/>
    <w:rsid w:val="6EA22BEF"/>
    <w:rsid w:val="6EBB3A2B"/>
    <w:rsid w:val="6EC651D5"/>
    <w:rsid w:val="6ED875EF"/>
    <w:rsid w:val="6ED98C8C"/>
    <w:rsid w:val="6F255A5E"/>
    <w:rsid w:val="6F26EC51"/>
    <w:rsid w:val="6F764CEA"/>
    <w:rsid w:val="6F89EC27"/>
    <w:rsid w:val="6FAE5B7E"/>
    <w:rsid w:val="6FBF3BD6"/>
    <w:rsid w:val="6FCE957E"/>
    <w:rsid w:val="6FE0D578"/>
    <w:rsid w:val="6FF2237D"/>
    <w:rsid w:val="700C7ACA"/>
    <w:rsid w:val="701CDCD0"/>
    <w:rsid w:val="704B2A93"/>
    <w:rsid w:val="706642FD"/>
    <w:rsid w:val="706F9B71"/>
    <w:rsid w:val="706FC41A"/>
    <w:rsid w:val="7094220A"/>
    <w:rsid w:val="709B92AC"/>
    <w:rsid w:val="70A9D232"/>
    <w:rsid w:val="70D95A3A"/>
    <w:rsid w:val="7101BFBA"/>
    <w:rsid w:val="710A366A"/>
    <w:rsid w:val="7146F7EC"/>
    <w:rsid w:val="715509D2"/>
    <w:rsid w:val="717081C0"/>
    <w:rsid w:val="717AE38E"/>
    <w:rsid w:val="719DC559"/>
    <w:rsid w:val="71FC7530"/>
    <w:rsid w:val="720A58DD"/>
    <w:rsid w:val="720A658B"/>
    <w:rsid w:val="7227A278"/>
    <w:rsid w:val="727BCA3F"/>
    <w:rsid w:val="72CA0346"/>
    <w:rsid w:val="72EF6342"/>
    <w:rsid w:val="736DA03C"/>
    <w:rsid w:val="737FAADA"/>
    <w:rsid w:val="7491D983"/>
    <w:rsid w:val="749612CB"/>
    <w:rsid w:val="74C45BED"/>
    <w:rsid w:val="75A7DBAE"/>
    <w:rsid w:val="75C2C92D"/>
    <w:rsid w:val="75F50036"/>
    <w:rsid w:val="764939BE"/>
    <w:rsid w:val="76600B28"/>
    <w:rsid w:val="76A9E4C8"/>
    <w:rsid w:val="76B889F8"/>
    <w:rsid w:val="76D8C34D"/>
    <w:rsid w:val="7723E272"/>
    <w:rsid w:val="77405FDD"/>
    <w:rsid w:val="774B887A"/>
    <w:rsid w:val="775047F3"/>
    <w:rsid w:val="775D2F80"/>
    <w:rsid w:val="777FB468"/>
    <w:rsid w:val="779672F5"/>
    <w:rsid w:val="77B5EF23"/>
    <w:rsid w:val="782BD0A3"/>
    <w:rsid w:val="7832D00F"/>
    <w:rsid w:val="78850ED3"/>
    <w:rsid w:val="78AF9B7B"/>
    <w:rsid w:val="78B1D7E8"/>
    <w:rsid w:val="78C92DF5"/>
    <w:rsid w:val="78DAC550"/>
    <w:rsid w:val="78FC7BD8"/>
    <w:rsid w:val="78FCE704"/>
    <w:rsid w:val="79073A82"/>
    <w:rsid w:val="79101F0D"/>
    <w:rsid w:val="791B65B1"/>
    <w:rsid w:val="79225B19"/>
    <w:rsid w:val="7948088A"/>
    <w:rsid w:val="7963E8E5"/>
    <w:rsid w:val="796C02F8"/>
    <w:rsid w:val="79705F33"/>
    <w:rsid w:val="797EF02B"/>
    <w:rsid w:val="7981F0DB"/>
    <w:rsid w:val="79B6D134"/>
    <w:rsid w:val="79E83DA8"/>
    <w:rsid w:val="7A236270"/>
    <w:rsid w:val="7A37B310"/>
    <w:rsid w:val="7A813827"/>
    <w:rsid w:val="7A844ABC"/>
    <w:rsid w:val="7A8A9DA7"/>
    <w:rsid w:val="7B833F8D"/>
    <w:rsid w:val="7C49F39E"/>
    <w:rsid w:val="7C53526A"/>
    <w:rsid w:val="7C81F3B6"/>
    <w:rsid w:val="7C896046"/>
    <w:rsid w:val="7D80F798"/>
    <w:rsid w:val="7D82BE00"/>
    <w:rsid w:val="7D866E5C"/>
    <w:rsid w:val="7D92830E"/>
    <w:rsid w:val="7DA0BA42"/>
    <w:rsid w:val="7DD72FE4"/>
    <w:rsid w:val="7DE41A98"/>
    <w:rsid w:val="7E398A07"/>
    <w:rsid w:val="7E4EE12B"/>
    <w:rsid w:val="7E5F3DE8"/>
    <w:rsid w:val="7E8AC947"/>
    <w:rsid w:val="7E95C2CC"/>
    <w:rsid w:val="7EA542D1"/>
    <w:rsid w:val="7EB87959"/>
    <w:rsid w:val="7EF42B75"/>
    <w:rsid w:val="7F9B2F2E"/>
    <w:rsid w:val="7F9FF2FF"/>
    <w:rsid w:val="7FC10108"/>
    <w:rsid w:val="7FE2C703"/>
    <w:rsid w:val="7FE48F7B"/>
    <w:rsid w:val="7FEBBB4E"/>
    <w:rsid w:val="7FF0293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64C64B"/>
  <w15:docId w15:val="{0218A8D6-0362-4A8C-A289-F3E2306E6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651EC0"/>
    <w:rPr>
      <w:sz w:val="22"/>
      <w:szCs w:val="24"/>
    </w:rPr>
  </w:style>
  <w:style w:type="paragraph" w:styleId="Heading1">
    <w:name w:val="heading 1"/>
    <w:next w:val="BodyText"/>
    <w:link w:val="Heading1Char"/>
    <w:autoRedefine/>
    <w:qFormat/>
    <w:rsid w:val="00090394"/>
    <w:pPr>
      <w:keepNext/>
      <w:numPr>
        <w:numId w:val="3"/>
      </w:numPr>
      <w:tabs>
        <w:tab w:val="clear" w:pos="576"/>
        <w:tab w:val="left" w:pos="547"/>
      </w:tabs>
      <w:spacing w:before="120" w:after="120"/>
      <w:outlineLvl w:val="0"/>
    </w:pPr>
    <w:rPr>
      <w:rFonts w:ascii="Arial" w:hAnsi="Arial" w:cs="Arial"/>
      <w:b/>
      <w:bCs/>
      <w:kern w:val="32"/>
      <w:sz w:val="28"/>
      <w:szCs w:val="32"/>
    </w:rPr>
  </w:style>
  <w:style w:type="paragraph" w:styleId="Heading2">
    <w:name w:val="heading 2"/>
    <w:basedOn w:val="Heading1"/>
    <w:next w:val="BodyText"/>
    <w:qFormat/>
    <w:rsid w:val="00D12F8C"/>
    <w:pPr>
      <w:numPr>
        <w:ilvl w:val="1"/>
      </w:numPr>
      <w:outlineLvl w:val="1"/>
    </w:pPr>
    <w:rPr>
      <w:bCs w:val="0"/>
      <w:iCs/>
      <w:szCs w:val="28"/>
    </w:rPr>
  </w:style>
  <w:style w:type="paragraph" w:styleId="Heading3">
    <w:name w:val="heading 3"/>
    <w:basedOn w:val="Heading1"/>
    <w:next w:val="BodyText"/>
    <w:link w:val="Heading3Char"/>
    <w:autoRedefine/>
    <w:qFormat/>
    <w:rsid w:val="00D12F8C"/>
    <w:pPr>
      <w:numPr>
        <w:ilvl w:val="2"/>
      </w:numPr>
      <w:tabs>
        <w:tab w:val="clear" w:pos="547"/>
        <w:tab w:val="left" w:pos="936"/>
      </w:tabs>
      <w:outlineLvl w:val="2"/>
    </w:pPr>
    <w:rPr>
      <w:bCs w:val="0"/>
      <w:sz w:val="24"/>
      <w:szCs w:val="26"/>
    </w:rPr>
  </w:style>
  <w:style w:type="paragraph" w:styleId="Heading4">
    <w:name w:val="heading 4"/>
    <w:basedOn w:val="Heading1"/>
    <w:next w:val="BodyText"/>
    <w:qFormat/>
    <w:rsid w:val="00D12F8C"/>
    <w:pPr>
      <w:numPr>
        <w:ilvl w:val="3"/>
      </w:numPr>
      <w:outlineLvl w:val="3"/>
    </w:pPr>
    <w:rPr>
      <w:bCs w:val="0"/>
      <w:i/>
      <w:sz w:val="22"/>
      <w:szCs w:val="28"/>
    </w:rPr>
  </w:style>
  <w:style w:type="paragraph" w:styleId="Heading5">
    <w:name w:val="heading 5"/>
    <w:basedOn w:val="Heading1"/>
    <w:next w:val="BodyText"/>
    <w:rsid w:val="00D12F8C"/>
    <w:pPr>
      <w:keepNext w:val="0"/>
      <w:numPr>
        <w:numId w:val="0"/>
      </w:numPr>
      <w:tabs>
        <w:tab w:val="left" w:pos="2448"/>
      </w:tabs>
      <w:spacing w:before="60"/>
      <w:outlineLvl w:val="4"/>
    </w:pPr>
    <w:rPr>
      <w:rFonts w:ascii="Times New Roman" w:hAnsi="Times New Roman"/>
      <w:bCs w:val="0"/>
      <w:iCs/>
      <w:sz w:val="22"/>
      <w:szCs w:val="26"/>
    </w:rPr>
  </w:style>
  <w:style w:type="paragraph" w:styleId="Heading6">
    <w:name w:val="heading 6"/>
    <w:aliases w:val="List 1"/>
    <w:basedOn w:val="Heading1"/>
    <w:next w:val="BodyText"/>
    <w:rsid w:val="00D12F8C"/>
    <w:pPr>
      <w:keepNext w:val="0"/>
      <w:numPr>
        <w:numId w:val="0"/>
      </w:numPr>
      <w:outlineLvl w:val="5"/>
    </w:pPr>
    <w:rPr>
      <w:rFonts w:ascii="Times New Roman" w:hAnsi="Times New Roman"/>
      <w:bCs w:val="0"/>
      <w:i/>
      <w:sz w:val="22"/>
      <w:szCs w:val="22"/>
    </w:rPr>
  </w:style>
  <w:style w:type="paragraph" w:styleId="Heading7">
    <w:name w:val="heading 7"/>
    <w:basedOn w:val="Heading1"/>
    <w:next w:val="BodyText"/>
    <w:rsid w:val="00D12F8C"/>
    <w:pPr>
      <w:numPr>
        <w:numId w:val="0"/>
      </w:numPr>
      <w:tabs>
        <w:tab w:val="left" w:pos="3960"/>
      </w:tabs>
      <w:spacing w:before="0"/>
      <w:outlineLvl w:val="6"/>
    </w:pPr>
    <w:rPr>
      <w:rFonts w:ascii="Times New Roman" w:hAnsi="Times New Roman"/>
      <w:b w:val="0"/>
      <w:sz w:val="22"/>
    </w:rPr>
  </w:style>
  <w:style w:type="paragraph" w:styleId="Heading8">
    <w:name w:val="heading 8"/>
    <w:basedOn w:val="Heading1"/>
    <w:next w:val="BodyText"/>
    <w:rsid w:val="00D12F8C"/>
    <w:pPr>
      <w:numPr>
        <w:numId w:val="0"/>
      </w:numPr>
      <w:spacing w:before="0"/>
      <w:outlineLvl w:val="7"/>
    </w:pPr>
    <w:rPr>
      <w:rFonts w:ascii="Times New Roman" w:hAnsi="Times New Roman"/>
      <w:b w:val="0"/>
      <w:iCs/>
      <w:sz w:val="22"/>
    </w:rPr>
  </w:style>
  <w:style w:type="paragraph" w:styleId="Heading9">
    <w:name w:val="heading 9"/>
    <w:basedOn w:val="Heading1"/>
    <w:next w:val="BodyText"/>
    <w:rsid w:val="00D12F8C"/>
    <w:pPr>
      <w:numPr>
        <w:numId w:val="0"/>
      </w:numPr>
      <w:tabs>
        <w:tab w:val="left" w:pos="5472"/>
      </w:tabs>
      <w:spacing w:before="0"/>
      <w:outlineLvl w:val="8"/>
    </w:pPr>
    <w:rPr>
      <w:rFonts w:ascii="Times New Roman" w:hAnsi="Times New Roman"/>
      <w:b w:val="0"/>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bodytext">
    <w:name w:val="H1 body text"/>
    <w:rsid w:val="007E076A"/>
    <w:pPr>
      <w:spacing w:after="240"/>
    </w:pPr>
    <w:rPr>
      <w:sz w:val="22"/>
      <w:szCs w:val="22"/>
    </w:rPr>
  </w:style>
  <w:style w:type="paragraph" w:customStyle="1" w:styleId="H2bodytext">
    <w:name w:val="H2 body text"/>
    <w:basedOn w:val="H1bodytext"/>
    <w:rsid w:val="00F000A6"/>
    <w:pPr>
      <w:ind w:left="720"/>
    </w:pPr>
  </w:style>
  <w:style w:type="paragraph" w:customStyle="1" w:styleId="H3bodytext">
    <w:name w:val="H3 body text"/>
    <w:basedOn w:val="H1bodytext"/>
    <w:link w:val="H3bodytextChar"/>
    <w:rsid w:val="000422A9"/>
    <w:pPr>
      <w:ind w:left="2304"/>
    </w:pPr>
  </w:style>
  <w:style w:type="paragraph" w:customStyle="1" w:styleId="H4bodytext">
    <w:name w:val="H4 body text"/>
    <w:basedOn w:val="H1bodytext"/>
    <w:rsid w:val="000422A9"/>
    <w:pPr>
      <w:ind w:left="3528"/>
    </w:pPr>
  </w:style>
  <w:style w:type="paragraph" w:customStyle="1" w:styleId="H5bodytext">
    <w:name w:val="H5 body text"/>
    <w:basedOn w:val="H1bodytext"/>
    <w:rsid w:val="000422A9"/>
    <w:pPr>
      <w:ind w:left="4752"/>
    </w:pPr>
  </w:style>
  <w:style w:type="paragraph" w:customStyle="1" w:styleId="H6bodytext">
    <w:name w:val="H6 body text"/>
    <w:basedOn w:val="H1bodytext"/>
    <w:rsid w:val="000422A9"/>
    <w:pPr>
      <w:ind w:left="6120"/>
    </w:pPr>
  </w:style>
  <w:style w:type="character" w:styleId="CommentReference">
    <w:name w:val="annotation reference"/>
    <w:basedOn w:val="DefaultParagraphFont"/>
    <w:semiHidden/>
    <w:rsid w:val="00D12F8C"/>
    <w:rPr>
      <w:sz w:val="16"/>
      <w:szCs w:val="16"/>
    </w:rPr>
  </w:style>
  <w:style w:type="paragraph" w:styleId="CommentSubject">
    <w:name w:val="annotation subject"/>
    <w:basedOn w:val="Normal"/>
    <w:link w:val="CommentSubjectChar"/>
    <w:semiHidden/>
    <w:rsid w:val="00D12F8C"/>
    <w:rPr>
      <w:b/>
      <w:bCs/>
      <w:sz w:val="20"/>
      <w:szCs w:val="20"/>
    </w:rPr>
  </w:style>
  <w:style w:type="paragraph" w:styleId="BlockText">
    <w:name w:val="Block Text"/>
    <w:rsid w:val="00D12F8C"/>
    <w:pPr>
      <w:spacing w:before="60" w:after="120"/>
      <w:ind w:left="1080" w:right="1080"/>
    </w:pPr>
    <w:rPr>
      <w:i/>
      <w:sz w:val="22"/>
    </w:rPr>
  </w:style>
  <w:style w:type="paragraph" w:styleId="BodyText">
    <w:name w:val="Body Text"/>
    <w:basedOn w:val="H1bodytext"/>
    <w:link w:val="BodyTextChar"/>
    <w:qFormat/>
    <w:rsid w:val="000A24CE"/>
  </w:style>
  <w:style w:type="paragraph" w:styleId="BodyText2">
    <w:name w:val="Body Text 2"/>
    <w:basedOn w:val="Normal"/>
    <w:rsid w:val="000422A9"/>
    <w:pPr>
      <w:spacing w:after="240" w:line="480" w:lineRule="auto"/>
    </w:pPr>
  </w:style>
  <w:style w:type="paragraph" w:styleId="BodyText3">
    <w:name w:val="Body Text 3"/>
    <w:basedOn w:val="Normal"/>
    <w:rsid w:val="000422A9"/>
    <w:pPr>
      <w:spacing w:after="240" w:line="360" w:lineRule="auto"/>
    </w:pPr>
    <w:rPr>
      <w:szCs w:val="16"/>
    </w:rPr>
  </w:style>
  <w:style w:type="paragraph" w:styleId="BodyTextFirstIndent">
    <w:name w:val="Body Text First Indent"/>
    <w:basedOn w:val="BodyText"/>
    <w:rsid w:val="000422A9"/>
    <w:pPr>
      <w:ind w:firstLine="720"/>
    </w:pPr>
  </w:style>
  <w:style w:type="paragraph" w:styleId="BodyTextIndent">
    <w:name w:val="Body Text Indent"/>
    <w:rsid w:val="00D12F8C"/>
    <w:pPr>
      <w:spacing w:after="120"/>
      <w:ind w:left="1080" w:right="1080" w:firstLine="360"/>
    </w:pPr>
    <w:rPr>
      <w:sz w:val="22"/>
    </w:rPr>
  </w:style>
  <w:style w:type="paragraph" w:styleId="BodyTextFirstIndent2">
    <w:name w:val="Body Text First Indent 2"/>
    <w:basedOn w:val="BodyTextIndent"/>
    <w:rsid w:val="000422A9"/>
    <w:pPr>
      <w:ind w:firstLine="720"/>
    </w:pPr>
  </w:style>
  <w:style w:type="paragraph" w:styleId="BodyTextIndent2">
    <w:name w:val="Body Text Indent 2"/>
    <w:basedOn w:val="Normal"/>
    <w:rsid w:val="000422A9"/>
    <w:pPr>
      <w:spacing w:after="240" w:line="480" w:lineRule="auto"/>
      <w:ind w:left="720"/>
    </w:pPr>
  </w:style>
  <w:style w:type="paragraph" w:styleId="BodyTextIndent3">
    <w:name w:val="Body Text Indent 3"/>
    <w:basedOn w:val="Normal"/>
    <w:rsid w:val="000422A9"/>
    <w:pPr>
      <w:spacing w:after="240" w:line="360" w:lineRule="auto"/>
      <w:ind w:left="720"/>
    </w:pPr>
    <w:rPr>
      <w:sz w:val="16"/>
      <w:szCs w:val="16"/>
    </w:rPr>
  </w:style>
  <w:style w:type="paragraph" w:styleId="Caption">
    <w:name w:val="caption"/>
    <w:basedOn w:val="BodyText"/>
    <w:next w:val="BodyText"/>
    <w:qFormat/>
    <w:rsid w:val="00800EE8"/>
    <w:pPr>
      <w:spacing w:before="120"/>
      <w:ind w:left="180" w:right="180"/>
    </w:pPr>
    <w:rPr>
      <w:bCs/>
      <w:sz w:val="20"/>
    </w:rPr>
  </w:style>
  <w:style w:type="character" w:customStyle="1" w:styleId="CommentSubjectChar">
    <w:name w:val="Comment Subject Char"/>
    <w:basedOn w:val="CommentTextChar"/>
    <w:link w:val="CommentSubject"/>
    <w:semiHidden/>
    <w:rsid w:val="00693D19"/>
    <w:rPr>
      <w:b/>
      <w:bCs/>
    </w:rPr>
  </w:style>
  <w:style w:type="character" w:customStyle="1" w:styleId="StyleBody10pt">
    <w:name w:val="Style +Body 10 pt"/>
    <w:basedOn w:val="DefaultParagraphFont"/>
    <w:rsid w:val="00150E25"/>
    <w:rPr>
      <w:rFonts w:ascii="Times New Roman" w:hAnsi="Times New Roman"/>
      <w:sz w:val="20"/>
    </w:rPr>
  </w:style>
  <w:style w:type="paragraph" w:styleId="EndnoteText">
    <w:name w:val="endnote text"/>
    <w:rsid w:val="00D12F8C"/>
    <w:pPr>
      <w:spacing w:after="120"/>
      <w:ind w:left="360" w:hanging="360"/>
    </w:pPr>
    <w:rPr>
      <w:sz w:val="22"/>
    </w:rPr>
  </w:style>
  <w:style w:type="paragraph" w:customStyle="1" w:styleId="Figure">
    <w:name w:val="Figure"/>
    <w:basedOn w:val="BodyText"/>
    <w:next w:val="Caption"/>
    <w:qFormat/>
    <w:rsid w:val="0080640D"/>
    <w:pPr>
      <w:keepNext/>
      <w:keepLines/>
      <w:spacing w:before="120" w:after="120"/>
      <w:jc w:val="center"/>
    </w:pPr>
  </w:style>
  <w:style w:type="paragraph" w:styleId="Footer">
    <w:name w:val="footer"/>
    <w:link w:val="FooterChar"/>
    <w:uiPriority w:val="99"/>
    <w:rsid w:val="007E076A"/>
    <w:pPr>
      <w:tabs>
        <w:tab w:val="center" w:pos="4680"/>
        <w:tab w:val="right" w:pos="9360"/>
      </w:tabs>
      <w:jc w:val="center"/>
    </w:pPr>
  </w:style>
  <w:style w:type="paragraph" w:styleId="FootnoteText">
    <w:name w:val="footnote text"/>
    <w:rsid w:val="00D12F8C"/>
    <w:pPr>
      <w:tabs>
        <w:tab w:val="left" w:pos="360"/>
      </w:tabs>
      <w:spacing w:before="60"/>
      <w:ind w:left="360" w:hanging="360"/>
    </w:pPr>
    <w:rPr>
      <w:sz w:val="18"/>
    </w:rPr>
  </w:style>
  <w:style w:type="paragraph" w:styleId="Header">
    <w:name w:val="header"/>
    <w:link w:val="HeaderChar"/>
    <w:rsid w:val="00D12F8C"/>
    <w:pPr>
      <w:tabs>
        <w:tab w:val="center" w:pos="4680"/>
        <w:tab w:val="right" w:pos="9360"/>
      </w:tabs>
    </w:pPr>
    <w:rPr>
      <w:sz w:val="22"/>
    </w:rPr>
  </w:style>
  <w:style w:type="paragraph" w:customStyle="1" w:styleId="Spacer">
    <w:name w:val="Spacer"/>
    <w:rsid w:val="00D12F8C"/>
    <w:rPr>
      <w:sz w:val="22"/>
    </w:rPr>
  </w:style>
  <w:style w:type="character" w:styleId="PageNumber">
    <w:name w:val="page number"/>
    <w:basedOn w:val="DefaultParagraphFont"/>
    <w:rsid w:val="00D12F8C"/>
    <w:rPr>
      <w:rFonts w:ascii="Times New Roman" w:hAnsi="Times New Roman"/>
      <w:noProof w:val="0"/>
      <w:sz w:val="22"/>
      <w:lang w:val="en-US"/>
    </w:rPr>
  </w:style>
  <w:style w:type="paragraph" w:customStyle="1" w:styleId="Heading2-step">
    <w:name w:val="Heading 2-step"/>
    <w:basedOn w:val="Heading2"/>
    <w:next w:val="H2bodytext"/>
    <w:rsid w:val="000422A9"/>
    <w:rPr>
      <w:b w:val="0"/>
    </w:rPr>
  </w:style>
  <w:style w:type="paragraph" w:customStyle="1" w:styleId="Heading3-step">
    <w:name w:val="Heading 3-step"/>
    <w:basedOn w:val="Heading3"/>
    <w:next w:val="H3bodytext"/>
    <w:rsid w:val="000422A9"/>
    <w:rPr>
      <w:b w:val="0"/>
    </w:rPr>
  </w:style>
  <w:style w:type="paragraph" w:customStyle="1" w:styleId="Heading4-step">
    <w:name w:val="Heading 4-step"/>
    <w:basedOn w:val="Heading4"/>
    <w:next w:val="H4bodytext"/>
    <w:rsid w:val="000422A9"/>
    <w:rPr>
      <w:b w:val="0"/>
    </w:rPr>
  </w:style>
  <w:style w:type="paragraph" w:customStyle="1" w:styleId="Heading5-step">
    <w:name w:val="Heading 5-step"/>
    <w:basedOn w:val="Heading5"/>
    <w:next w:val="H5bodytext"/>
    <w:rsid w:val="000422A9"/>
    <w:rPr>
      <w:b w:val="0"/>
    </w:rPr>
  </w:style>
  <w:style w:type="paragraph" w:customStyle="1" w:styleId="Heading6-step">
    <w:name w:val="Heading 6-step"/>
    <w:basedOn w:val="Heading6"/>
    <w:next w:val="H6bodytext"/>
    <w:rsid w:val="000422A9"/>
    <w:rPr>
      <w:b w:val="0"/>
    </w:rPr>
  </w:style>
  <w:style w:type="character" w:customStyle="1" w:styleId="StylePlaceholderText10ptRed">
    <w:name w:val="Style Placeholder Text + 10 pt Red"/>
    <w:basedOn w:val="PlaceholderText"/>
    <w:rsid w:val="005A14B7"/>
    <w:rPr>
      <w:color w:val="FF0000"/>
      <w:sz w:val="20"/>
    </w:rPr>
  </w:style>
  <w:style w:type="paragraph" w:styleId="List">
    <w:name w:val="List"/>
    <w:rsid w:val="00D12F8C"/>
    <w:pPr>
      <w:tabs>
        <w:tab w:val="left" w:pos="360"/>
      </w:tabs>
      <w:spacing w:after="120"/>
      <w:ind w:left="360" w:hanging="360"/>
    </w:pPr>
    <w:rPr>
      <w:sz w:val="22"/>
    </w:rPr>
  </w:style>
  <w:style w:type="paragraph" w:styleId="List2">
    <w:name w:val="List 2"/>
    <w:basedOn w:val="List"/>
    <w:rsid w:val="00D12F8C"/>
    <w:pPr>
      <w:tabs>
        <w:tab w:val="clear" w:pos="360"/>
        <w:tab w:val="left" w:pos="720"/>
      </w:tabs>
      <w:spacing w:after="60"/>
      <w:ind w:left="720"/>
    </w:pPr>
  </w:style>
  <w:style w:type="paragraph" w:styleId="List3">
    <w:name w:val="List 3"/>
    <w:basedOn w:val="List"/>
    <w:rsid w:val="00D12F8C"/>
    <w:pPr>
      <w:tabs>
        <w:tab w:val="clear" w:pos="360"/>
        <w:tab w:val="left" w:pos="1080"/>
      </w:tabs>
      <w:ind w:left="1080"/>
    </w:pPr>
  </w:style>
  <w:style w:type="paragraph" w:styleId="List4">
    <w:name w:val="List 4"/>
    <w:basedOn w:val="List"/>
    <w:rsid w:val="00D12F8C"/>
    <w:pPr>
      <w:tabs>
        <w:tab w:val="clear" w:pos="360"/>
        <w:tab w:val="left" w:pos="1440"/>
      </w:tabs>
      <w:ind w:left="1440"/>
    </w:pPr>
  </w:style>
  <w:style w:type="paragraph" w:styleId="List5">
    <w:name w:val="List 5"/>
    <w:basedOn w:val="List"/>
    <w:rsid w:val="00D12F8C"/>
    <w:pPr>
      <w:tabs>
        <w:tab w:val="clear" w:pos="360"/>
        <w:tab w:val="left" w:pos="1800"/>
      </w:tabs>
      <w:ind w:left="1800"/>
    </w:pPr>
  </w:style>
  <w:style w:type="paragraph" w:customStyle="1" w:styleId="List6">
    <w:name w:val="List 6"/>
    <w:basedOn w:val="List"/>
    <w:rsid w:val="00D12F8C"/>
    <w:pPr>
      <w:tabs>
        <w:tab w:val="clear" w:pos="360"/>
        <w:tab w:val="left" w:pos="2160"/>
      </w:tabs>
      <w:ind w:left="2160"/>
    </w:pPr>
  </w:style>
  <w:style w:type="paragraph" w:customStyle="1" w:styleId="ListA1">
    <w:name w:val="List A1"/>
    <w:rsid w:val="000422A9"/>
    <w:pPr>
      <w:numPr>
        <w:numId w:val="4"/>
      </w:numPr>
      <w:spacing w:after="240"/>
    </w:pPr>
    <w:rPr>
      <w:sz w:val="24"/>
    </w:rPr>
  </w:style>
  <w:style w:type="paragraph" w:customStyle="1" w:styleId="ListA2">
    <w:name w:val="List A2"/>
    <w:rsid w:val="000422A9"/>
    <w:pPr>
      <w:numPr>
        <w:numId w:val="14"/>
      </w:numPr>
      <w:spacing w:after="240"/>
    </w:pPr>
    <w:rPr>
      <w:sz w:val="24"/>
    </w:rPr>
  </w:style>
  <w:style w:type="paragraph" w:customStyle="1" w:styleId="ListA3">
    <w:name w:val="List A3"/>
    <w:rsid w:val="000422A9"/>
    <w:pPr>
      <w:numPr>
        <w:numId w:val="5"/>
      </w:numPr>
      <w:spacing w:after="240"/>
    </w:pPr>
    <w:rPr>
      <w:sz w:val="24"/>
    </w:rPr>
  </w:style>
  <w:style w:type="paragraph" w:customStyle="1" w:styleId="ListA4">
    <w:name w:val="List A4"/>
    <w:rsid w:val="000422A9"/>
    <w:pPr>
      <w:numPr>
        <w:numId w:val="6"/>
      </w:numPr>
      <w:spacing w:after="240"/>
    </w:pPr>
    <w:rPr>
      <w:sz w:val="24"/>
    </w:rPr>
  </w:style>
  <w:style w:type="paragraph" w:customStyle="1" w:styleId="ListA5">
    <w:name w:val="List A5"/>
    <w:rsid w:val="000422A9"/>
    <w:pPr>
      <w:numPr>
        <w:numId w:val="7"/>
      </w:numPr>
      <w:spacing w:after="240"/>
    </w:pPr>
    <w:rPr>
      <w:sz w:val="24"/>
    </w:rPr>
  </w:style>
  <w:style w:type="paragraph" w:customStyle="1" w:styleId="ListA6">
    <w:name w:val="List A6"/>
    <w:rsid w:val="000422A9"/>
    <w:pPr>
      <w:numPr>
        <w:numId w:val="8"/>
      </w:numPr>
      <w:spacing w:after="240"/>
    </w:pPr>
    <w:rPr>
      <w:sz w:val="24"/>
    </w:rPr>
  </w:style>
  <w:style w:type="paragraph" w:styleId="ListBullet">
    <w:name w:val="List Bullet"/>
    <w:qFormat/>
    <w:rsid w:val="00D12F8C"/>
    <w:pPr>
      <w:numPr>
        <w:numId w:val="9"/>
      </w:numPr>
      <w:spacing w:after="120"/>
    </w:pPr>
    <w:rPr>
      <w:sz w:val="22"/>
    </w:rPr>
  </w:style>
  <w:style w:type="paragraph" w:styleId="ListBullet2">
    <w:name w:val="List Bullet 2"/>
    <w:rsid w:val="00D12F8C"/>
    <w:pPr>
      <w:numPr>
        <w:numId w:val="15"/>
      </w:numPr>
      <w:spacing w:after="60"/>
    </w:pPr>
    <w:rPr>
      <w:sz w:val="22"/>
    </w:rPr>
  </w:style>
  <w:style w:type="paragraph" w:styleId="ListBullet3">
    <w:name w:val="List Bullet 3"/>
    <w:rsid w:val="00D12F8C"/>
    <w:pPr>
      <w:numPr>
        <w:numId w:val="16"/>
      </w:numPr>
      <w:spacing w:after="60"/>
    </w:pPr>
    <w:rPr>
      <w:sz w:val="22"/>
    </w:rPr>
  </w:style>
  <w:style w:type="paragraph" w:styleId="ListBullet4">
    <w:name w:val="List Bullet 4"/>
    <w:rsid w:val="00D12F8C"/>
    <w:pPr>
      <w:numPr>
        <w:numId w:val="17"/>
      </w:numPr>
    </w:pPr>
    <w:rPr>
      <w:sz w:val="22"/>
    </w:rPr>
  </w:style>
  <w:style w:type="paragraph" w:styleId="ListBullet5">
    <w:name w:val="List Bullet 5"/>
    <w:rsid w:val="00D12F8C"/>
    <w:pPr>
      <w:numPr>
        <w:numId w:val="10"/>
      </w:numPr>
      <w:tabs>
        <w:tab w:val="left" w:pos="1800"/>
      </w:tabs>
      <w:spacing w:after="120"/>
      <w:ind w:left="1800" w:hanging="360"/>
    </w:pPr>
    <w:rPr>
      <w:sz w:val="22"/>
    </w:rPr>
  </w:style>
  <w:style w:type="paragraph" w:customStyle="1" w:styleId="ListBullet6">
    <w:name w:val="List Bullet 6"/>
    <w:rsid w:val="00D12F8C"/>
    <w:pPr>
      <w:tabs>
        <w:tab w:val="left" w:pos="2160"/>
      </w:tabs>
      <w:spacing w:after="120"/>
      <w:ind w:left="2160" w:hanging="360"/>
    </w:pPr>
    <w:rPr>
      <w:sz w:val="22"/>
    </w:rPr>
  </w:style>
  <w:style w:type="paragraph" w:styleId="ListContinue">
    <w:name w:val="List Continue"/>
    <w:link w:val="ListContinueChar"/>
    <w:rsid w:val="00D12F8C"/>
    <w:pPr>
      <w:spacing w:after="120"/>
      <w:ind w:left="360"/>
    </w:pPr>
    <w:rPr>
      <w:sz w:val="22"/>
    </w:rPr>
  </w:style>
  <w:style w:type="paragraph" w:styleId="ListContinue2">
    <w:name w:val="List Continue 2"/>
    <w:basedOn w:val="ListContinue"/>
    <w:rsid w:val="00D12F8C"/>
    <w:pPr>
      <w:spacing w:after="60"/>
      <w:ind w:left="720"/>
    </w:pPr>
  </w:style>
  <w:style w:type="paragraph" w:styleId="ListContinue3">
    <w:name w:val="List Continue 3"/>
    <w:basedOn w:val="ListContinue"/>
    <w:rsid w:val="00D12F8C"/>
    <w:pPr>
      <w:spacing w:after="60"/>
      <w:ind w:left="1080"/>
    </w:pPr>
  </w:style>
  <w:style w:type="paragraph" w:styleId="ListContinue4">
    <w:name w:val="List Continue 4"/>
    <w:basedOn w:val="ListContinue"/>
    <w:rsid w:val="00D12F8C"/>
    <w:pPr>
      <w:spacing w:after="0"/>
      <w:ind w:left="1440"/>
    </w:pPr>
  </w:style>
  <w:style w:type="paragraph" w:styleId="ListContinue5">
    <w:name w:val="List Continue 5"/>
    <w:basedOn w:val="ListContinue"/>
    <w:rsid w:val="00D12F8C"/>
    <w:pPr>
      <w:ind w:left="1800"/>
    </w:pPr>
  </w:style>
  <w:style w:type="paragraph" w:customStyle="1" w:styleId="ListContinue6">
    <w:name w:val="List Continue 6"/>
    <w:basedOn w:val="ListContinue"/>
    <w:rsid w:val="00D12F8C"/>
    <w:pPr>
      <w:ind w:left="2160"/>
    </w:pPr>
  </w:style>
  <w:style w:type="paragraph" w:styleId="ListNumber">
    <w:name w:val="List Number"/>
    <w:basedOn w:val="Normal"/>
    <w:qFormat/>
    <w:rsid w:val="00D12F8C"/>
    <w:pPr>
      <w:numPr>
        <w:numId w:val="18"/>
      </w:numPr>
      <w:spacing w:after="120"/>
    </w:pPr>
  </w:style>
  <w:style w:type="paragraph" w:styleId="ListNumber2">
    <w:name w:val="List Number 2"/>
    <w:basedOn w:val="Normal"/>
    <w:rsid w:val="00B45E86"/>
    <w:pPr>
      <w:numPr>
        <w:ilvl w:val="1"/>
        <w:numId w:val="46"/>
      </w:numPr>
      <w:tabs>
        <w:tab w:val="left" w:pos="720"/>
      </w:tabs>
      <w:spacing w:after="60"/>
    </w:pPr>
  </w:style>
  <w:style w:type="paragraph" w:styleId="ListNumber3">
    <w:name w:val="List Number 3"/>
    <w:basedOn w:val="Normal"/>
    <w:rsid w:val="00B45E86"/>
    <w:pPr>
      <w:numPr>
        <w:ilvl w:val="2"/>
        <w:numId w:val="46"/>
      </w:numPr>
      <w:tabs>
        <w:tab w:val="left" w:pos="1080"/>
      </w:tabs>
      <w:spacing w:after="60"/>
    </w:pPr>
  </w:style>
  <w:style w:type="paragraph" w:styleId="ListNumber4">
    <w:name w:val="List Number 4"/>
    <w:basedOn w:val="Normal"/>
    <w:rsid w:val="00B45E86"/>
    <w:pPr>
      <w:numPr>
        <w:numId w:val="47"/>
      </w:numPr>
      <w:tabs>
        <w:tab w:val="left" w:pos="1440"/>
      </w:tabs>
      <w:ind w:left="1440"/>
    </w:pPr>
  </w:style>
  <w:style w:type="paragraph" w:styleId="ListNumber5">
    <w:name w:val="List Number 5"/>
    <w:basedOn w:val="Normal"/>
    <w:rsid w:val="00B45E86"/>
    <w:pPr>
      <w:numPr>
        <w:numId w:val="48"/>
      </w:numPr>
      <w:tabs>
        <w:tab w:val="left" w:pos="1980"/>
      </w:tabs>
      <w:spacing w:after="120"/>
      <w:ind w:left="1980"/>
    </w:pPr>
  </w:style>
  <w:style w:type="paragraph" w:customStyle="1" w:styleId="ListNumber6">
    <w:name w:val="List Number 6"/>
    <w:rsid w:val="000422A9"/>
    <w:pPr>
      <w:numPr>
        <w:numId w:val="11"/>
      </w:numPr>
      <w:spacing w:after="240"/>
    </w:pPr>
    <w:rPr>
      <w:sz w:val="24"/>
    </w:rPr>
  </w:style>
  <w:style w:type="paragraph" w:customStyle="1" w:styleId="References">
    <w:name w:val="References"/>
    <w:rsid w:val="000422A9"/>
    <w:pPr>
      <w:tabs>
        <w:tab w:val="left" w:pos="720"/>
      </w:tabs>
      <w:spacing w:after="240"/>
      <w:ind w:left="720" w:hanging="720"/>
    </w:pPr>
    <w:rPr>
      <w:sz w:val="24"/>
    </w:rPr>
  </w:style>
  <w:style w:type="paragraph" w:customStyle="1" w:styleId="TableCaption">
    <w:name w:val="Table Caption"/>
    <w:next w:val="Table11"/>
    <w:rsid w:val="00D12F8C"/>
    <w:pPr>
      <w:keepNext/>
      <w:keepLines/>
      <w:spacing w:before="60"/>
    </w:pPr>
    <w:rPr>
      <w:sz w:val="22"/>
    </w:rPr>
  </w:style>
  <w:style w:type="paragraph" w:customStyle="1" w:styleId="TableCaptioncontinued">
    <w:name w:val="Table Caption continued"/>
    <w:rsid w:val="00D12F8C"/>
    <w:pPr>
      <w:spacing w:before="720"/>
    </w:pPr>
    <w:rPr>
      <w:sz w:val="22"/>
    </w:rPr>
  </w:style>
  <w:style w:type="paragraph" w:customStyle="1" w:styleId="Table12">
    <w:name w:val="Table 12"/>
    <w:rsid w:val="000422A9"/>
    <w:pPr>
      <w:spacing w:before="120"/>
    </w:pPr>
    <w:rPr>
      <w:sz w:val="24"/>
    </w:rPr>
  </w:style>
  <w:style w:type="paragraph" w:styleId="TOC4">
    <w:name w:val="toc 4"/>
    <w:basedOn w:val="Normal"/>
    <w:semiHidden/>
    <w:rsid w:val="00B61F2D"/>
    <w:pPr>
      <w:tabs>
        <w:tab w:val="left" w:pos="3456"/>
        <w:tab w:val="right" w:leader="dot" w:pos="9360"/>
      </w:tabs>
      <w:ind w:left="3456" w:right="720" w:hanging="1080"/>
    </w:pPr>
    <w:rPr>
      <w:szCs w:val="20"/>
    </w:rPr>
  </w:style>
  <w:style w:type="paragraph" w:styleId="TOC5">
    <w:name w:val="toc 5"/>
    <w:basedOn w:val="TOC4"/>
    <w:semiHidden/>
    <w:rsid w:val="000422A9"/>
    <w:pPr>
      <w:tabs>
        <w:tab w:val="clear" w:pos="3456"/>
        <w:tab w:val="left" w:pos="4680"/>
      </w:tabs>
      <w:ind w:left="4680" w:hanging="1224"/>
    </w:pPr>
  </w:style>
  <w:style w:type="paragraph" w:styleId="TOC6">
    <w:name w:val="toc 6"/>
    <w:basedOn w:val="TOC5"/>
    <w:semiHidden/>
    <w:rsid w:val="000422A9"/>
    <w:pPr>
      <w:tabs>
        <w:tab w:val="clear" w:pos="4680"/>
        <w:tab w:val="left" w:pos="6048"/>
      </w:tabs>
      <w:ind w:left="6048" w:hanging="1368"/>
    </w:pPr>
  </w:style>
  <w:style w:type="paragraph" w:styleId="TOAHeading">
    <w:name w:val="toa heading"/>
    <w:basedOn w:val="Normal"/>
    <w:next w:val="Normal"/>
    <w:rsid w:val="00D12F8C"/>
    <w:pPr>
      <w:spacing w:before="120"/>
    </w:pPr>
    <w:rPr>
      <w:rFonts w:ascii="Arial" w:hAnsi="Arial" w:cs="Arial"/>
      <w:b/>
      <w:bCs/>
      <w:sz w:val="24"/>
    </w:rPr>
  </w:style>
  <w:style w:type="character" w:styleId="Hyperlink">
    <w:name w:val="Hyperlink"/>
    <w:basedOn w:val="DefaultParagraphFont"/>
    <w:uiPriority w:val="99"/>
    <w:rsid w:val="00D12F8C"/>
    <w:rPr>
      <w:color w:val="0000FF"/>
      <w:u w:val="single"/>
    </w:rPr>
  </w:style>
  <w:style w:type="paragraph" w:customStyle="1" w:styleId="BodyTextFlush">
    <w:name w:val="Body Text Flush"/>
    <w:next w:val="BodyText"/>
    <w:rsid w:val="00D12F8C"/>
    <w:pPr>
      <w:spacing w:before="60" w:after="120"/>
    </w:pPr>
    <w:rPr>
      <w:sz w:val="22"/>
    </w:rPr>
  </w:style>
  <w:style w:type="paragraph" w:customStyle="1" w:styleId="listnumberinstructions">
    <w:name w:val="list_number_instructions"/>
    <w:basedOn w:val="Normal"/>
    <w:rsid w:val="00460472"/>
    <w:pPr>
      <w:numPr>
        <w:numId w:val="12"/>
      </w:numPr>
      <w:tabs>
        <w:tab w:val="left" w:pos="432"/>
      </w:tabs>
      <w:spacing w:after="240"/>
    </w:pPr>
  </w:style>
  <w:style w:type="paragraph" w:customStyle="1" w:styleId="listnumber2instructions">
    <w:name w:val="list_number2_instructions"/>
    <w:basedOn w:val="Normal"/>
    <w:rsid w:val="00460472"/>
    <w:pPr>
      <w:numPr>
        <w:numId w:val="13"/>
      </w:numPr>
      <w:tabs>
        <w:tab w:val="left" w:pos="864"/>
      </w:tabs>
      <w:spacing w:after="240"/>
    </w:pPr>
  </w:style>
  <w:style w:type="character" w:customStyle="1" w:styleId="ListContinueChar">
    <w:name w:val="List Continue Char"/>
    <w:basedOn w:val="DefaultParagraphFont"/>
    <w:link w:val="ListContinue"/>
    <w:rsid w:val="00105615"/>
    <w:rPr>
      <w:sz w:val="22"/>
    </w:rPr>
  </w:style>
  <w:style w:type="character" w:customStyle="1" w:styleId="H3bodytextChar">
    <w:name w:val="H3 body text Char"/>
    <w:basedOn w:val="DefaultParagraphFont"/>
    <w:link w:val="H3bodytext"/>
    <w:rsid w:val="004512FB"/>
    <w:rPr>
      <w:sz w:val="24"/>
    </w:rPr>
  </w:style>
  <w:style w:type="paragraph" w:styleId="CommentText">
    <w:name w:val="annotation text"/>
    <w:basedOn w:val="Normal"/>
    <w:link w:val="CommentTextChar"/>
    <w:rsid w:val="00AD474C"/>
    <w:rPr>
      <w:sz w:val="20"/>
      <w:szCs w:val="20"/>
    </w:rPr>
  </w:style>
  <w:style w:type="character" w:customStyle="1" w:styleId="CommentTextChar">
    <w:name w:val="Comment Text Char"/>
    <w:basedOn w:val="DefaultParagraphFont"/>
    <w:link w:val="CommentText"/>
    <w:rsid w:val="00AD474C"/>
  </w:style>
  <w:style w:type="paragraph" w:styleId="ListParagraph">
    <w:name w:val="List Paragraph"/>
    <w:basedOn w:val="Normal"/>
    <w:uiPriority w:val="34"/>
    <w:rsid w:val="00696159"/>
    <w:pPr>
      <w:ind w:left="720"/>
      <w:contextualSpacing/>
    </w:pPr>
  </w:style>
  <w:style w:type="table" w:styleId="TableGrid">
    <w:name w:val="Table Grid"/>
    <w:basedOn w:val="TableNormal"/>
    <w:rsid w:val="00D12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090394"/>
    <w:rPr>
      <w:rFonts w:ascii="Arial" w:hAnsi="Arial" w:cs="Arial"/>
      <w:b/>
      <w:bCs/>
      <w:kern w:val="32"/>
      <w:sz w:val="28"/>
      <w:szCs w:val="32"/>
    </w:rPr>
  </w:style>
  <w:style w:type="character" w:customStyle="1" w:styleId="BodyTextChar">
    <w:name w:val="Body Text Char"/>
    <w:basedOn w:val="DefaultParagraphFont"/>
    <w:link w:val="BodyText"/>
    <w:rsid w:val="000A24CE"/>
    <w:rPr>
      <w:sz w:val="22"/>
      <w:szCs w:val="22"/>
    </w:rPr>
  </w:style>
  <w:style w:type="table" w:customStyle="1" w:styleId="HeaderTable">
    <w:name w:val="Header Table"/>
    <w:basedOn w:val="TableNormal"/>
    <w:uiPriority w:val="99"/>
    <w:rsid w:val="00301F8C"/>
    <w:rPr>
      <w:rFonts w:asciiTheme="minorHAnsi" w:eastAsiaTheme="minorHAnsi" w:hAnsiTheme="minorHAnsi" w:cstheme="minorBidi"/>
      <w:szCs w:val="22"/>
    </w:rPr>
    <w:tblPr>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Pr>
    <w:tcPr>
      <w:tcMar>
        <w:left w:w="29" w:type="dxa"/>
        <w:right w:w="29" w:type="dxa"/>
      </w:tcMar>
    </w:tcPr>
  </w:style>
  <w:style w:type="character" w:styleId="PlaceholderText">
    <w:name w:val="Placeholder Text"/>
    <w:basedOn w:val="DefaultParagraphFont"/>
    <w:uiPriority w:val="99"/>
    <w:semiHidden/>
    <w:rsid w:val="00301F8C"/>
    <w:rPr>
      <w:color w:val="808080"/>
    </w:rPr>
  </w:style>
  <w:style w:type="character" w:customStyle="1" w:styleId="StyleBody10ptBold">
    <w:name w:val="Style +Body 10pt Bold"/>
    <w:basedOn w:val="StyleBody10pt"/>
    <w:uiPriority w:val="1"/>
    <w:rsid w:val="007C077F"/>
    <w:rPr>
      <w:rFonts w:ascii="Times New Roman" w:hAnsi="Times New Roman"/>
      <w:b/>
      <w:sz w:val="20"/>
    </w:rPr>
  </w:style>
  <w:style w:type="character" w:styleId="UnresolvedMention">
    <w:name w:val="Unresolved Mention"/>
    <w:basedOn w:val="DefaultParagraphFont"/>
    <w:uiPriority w:val="99"/>
    <w:semiHidden/>
    <w:unhideWhenUsed/>
    <w:rsid w:val="00F20487"/>
    <w:rPr>
      <w:color w:val="605E5C"/>
      <w:shd w:val="clear" w:color="auto" w:fill="E1DFDD"/>
    </w:rPr>
  </w:style>
  <w:style w:type="character" w:styleId="FollowedHyperlink">
    <w:name w:val="FollowedHyperlink"/>
    <w:basedOn w:val="DefaultParagraphFont"/>
    <w:semiHidden/>
    <w:unhideWhenUsed/>
    <w:rsid w:val="00716F55"/>
    <w:rPr>
      <w:color w:val="800080" w:themeColor="followedHyperlink"/>
      <w:u w:val="single"/>
    </w:rPr>
  </w:style>
  <w:style w:type="character" w:customStyle="1" w:styleId="FooterChar">
    <w:name w:val="Footer Char"/>
    <w:basedOn w:val="DefaultParagraphFont"/>
    <w:link w:val="Footer"/>
    <w:uiPriority w:val="99"/>
    <w:rsid w:val="007E076A"/>
  </w:style>
  <w:style w:type="paragraph" w:customStyle="1" w:styleId="CP-date">
    <w:name w:val="CP-date"/>
    <w:rsid w:val="00D12F8C"/>
    <w:rPr>
      <w:rFonts w:asciiTheme="minorHAnsi" w:hAnsiTheme="minorHAnsi"/>
      <w:color w:val="FFFFFF" w:themeColor="background1"/>
    </w:rPr>
  </w:style>
  <w:style w:type="paragraph" w:customStyle="1" w:styleId="CP-authors">
    <w:name w:val="CP-authors"/>
    <w:basedOn w:val="CP-date"/>
    <w:rsid w:val="00D12F8C"/>
    <w:pPr>
      <w:spacing w:after="50"/>
    </w:pPr>
    <w:rPr>
      <w:rFonts w:ascii="Times New Roman" w:hAnsi="Times New Roman"/>
      <w:color w:val="233E5F"/>
      <w:sz w:val="22"/>
      <w:szCs w:val="22"/>
    </w:rPr>
  </w:style>
  <w:style w:type="paragraph" w:customStyle="1" w:styleId="CP-for">
    <w:name w:val="CP-for"/>
    <w:rsid w:val="00D12F8C"/>
    <w:rPr>
      <w:rFonts w:ascii="Arial" w:hAnsi="Arial"/>
    </w:rPr>
  </w:style>
  <w:style w:type="paragraph" w:customStyle="1" w:styleId="FooterOUOMarking">
    <w:name w:val="Footer OUO Marking"/>
    <w:basedOn w:val="Footer"/>
    <w:rsid w:val="007E076A"/>
    <w:rPr>
      <w:b/>
      <w:bCs/>
    </w:rPr>
  </w:style>
  <w:style w:type="paragraph" w:customStyle="1" w:styleId="CP-title">
    <w:name w:val="CP-title"/>
    <w:basedOn w:val="Normal"/>
    <w:next w:val="CP-authors"/>
    <w:rsid w:val="007E076A"/>
    <w:pPr>
      <w:jc w:val="center"/>
    </w:pPr>
    <w:rPr>
      <w:b/>
      <w:bCs/>
      <w:sz w:val="24"/>
    </w:rPr>
  </w:style>
  <w:style w:type="paragraph" w:customStyle="1" w:styleId="TP-authors">
    <w:name w:val="TP-authors"/>
    <w:link w:val="TP-authorsCharChar"/>
    <w:rsid w:val="00D12F8C"/>
    <w:pPr>
      <w:jc w:val="center"/>
    </w:pPr>
    <w:rPr>
      <w:rFonts w:ascii="Arial" w:hAnsi="Arial"/>
      <w:b/>
      <w:sz w:val="24"/>
    </w:rPr>
  </w:style>
  <w:style w:type="character" w:customStyle="1" w:styleId="TP-authorsCharChar">
    <w:name w:val="TP-authors Char Char"/>
    <w:basedOn w:val="DefaultParagraphFont"/>
    <w:link w:val="TP-authors"/>
    <w:rsid w:val="00D12F8C"/>
    <w:rPr>
      <w:rFonts w:ascii="Arial" w:hAnsi="Arial"/>
      <w:b/>
      <w:sz w:val="24"/>
    </w:rPr>
  </w:style>
  <w:style w:type="paragraph" w:customStyle="1" w:styleId="TP-date">
    <w:name w:val="TP-date"/>
    <w:basedOn w:val="TP-authors"/>
    <w:next w:val="TP-sponsor"/>
    <w:link w:val="TP-dateCharChar"/>
    <w:rsid w:val="00D12F8C"/>
  </w:style>
  <w:style w:type="paragraph" w:customStyle="1" w:styleId="TP-sponsor">
    <w:name w:val="TP-sponsor"/>
    <w:rsid w:val="00D12F8C"/>
    <w:pPr>
      <w:jc w:val="center"/>
    </w:pPr>
    <w:rPr>
      <w:rFonts w:ascii="Arial" w:hAnsi="Arial"/>
      <w:b/>
      <w:sz w:val="28"/>
    </w:rPr>
  </w:style>
  <w:style w:type="character" w:customStyle="1" w:styleId="TP-dateCharChar">
    <w:name w:val="TP-date Char Char"/>
    <w:basedOn w:val="TP-authorsCharChar"/>
    <w:link w:val="TP-date"/>
    <w:rsid w:val="00D12F8C"/>
    <w:rPr>
      <w:rFonts w:ascii="Arial" w:hAnsi="Arial"/>
      <w:b/>
      <w:sz w:val="24"/>
    </w:rPr>
  </w:style>
  <w:style w:type="paragraph" w:customStyle="1" w:styleId="TP-jobnumber">
    <w:name w:val="TP-job number"/>
    <w:next w:val="TP-title"/>
    <w:rsid w:val="00D12F8C"/>
    <w:pPr>
      <w:jc w:val="right"/>
    </w:pPr>
    <w:rPr>
      <w:rFonts w:ascii="Arial" w:hAnsi="Arial"/>
      <w:b/>
      <w:color w:val="000000" w:themeColor="text1"/>
      <w:sz w:val="22"/>
    </w:rPr>
  </w:style>
  <w:style w:type="paragraph" w:customStyle="1" w:styleId="TP-title">
    <w:name w:val="TP-title"/>
    <w:next w:val="TP-authors"/>
    <w:rsid w:val="00D12F8C"/>
    <w:pPr>
      <w:jc w:val="center"/>
    </w:pPr>
    <w:rPr>
      <w:rFonts w:ascii="Arial" w:hAnsi="Arial"/>
      <w:b/>
      <w:sz w:val="36"/>
    </w:rPr>
  </w:style>
  <w:style w:type="paragraph" w:customStyle="1" w:styleId="TP-preparedfor">
    <w:name w:val="TP-prepared for"/>
    <w:rsid w:val="00D12F8C"/>
    <w:pPr>
      <w:jc w:val="center"/>
    </w:pPr>
    <w:rPr>
      <w:rFonts w:ascii="Arial" w:hAnsi="Arial"/>
      <w:b/>
      <w:sz w:val="22"/>
    </w:rPr>
  </w:style>
  <w:style w:type="paragraph" w:customStyle="1" w:styleId="AdvanceforFrontmatter">
    <w:name w:val="Advance (for Frontmatter)"/>
    <w:basedOn w:val="Normal"/>
    <w:next w:val="HeadingFrontmatter"/>
    <w:rsid w:val="00D12F8C"/>
    <w:pPr>
      <w:spacing w:before="2640"/>
    </w:pPr>
    <w:rPr>
      <w:noProof/>
    </w:rPr>
  </w:style>
  <w:style w:type="paragraph" w:customStyle="1" w:styleId="HeadingFrontmatter">
    <w:name w:val="Heading Frontmatter"/>
    <w:next w:val="BodyTextIndent"/>
    <w:rsid w:val="00712CD8"/>
    <w:pPr>
      <w:keepNext/>
      <w:spacing w:before="240" w:after="120"/>
      <w:jc w:val="center"/>
    </w:pPr>
    <w:rPr>
      <w:rFonts w:ascii="Arial" w:hAnsi="Arial"/>
      <w:b/>
      <w:sz w:val="28"/>
    </w:rPr>
  </w:style>
  <w:style w:type="paragraph" w:customStyle="1" w:styleId="Table10">
    <w:name w:val="Table 10"/>
    <w:basedOn w:val="Table11"/>
    <w:rsid w:val="00F706EC"/>
    <w:rPr>
      <w:rFonts w:eastAsiaTheme="minorHAnsi"/>
      <w:sz w:val="20"/>
    </w:rPr>
  </w:style>
  <w:style w:type="paragraph" w:customStyle="1" w:styleId="FigureCaptioncont">
    <w:name w:val="Figure Caption (cont.)"/>
    <w:basedOn w:val="Normal"/>
    <w:next w:val="BodyText"/>
    <w:rsid w:val="00D12F8C"/>
    <w:pPr>
      <w:spacing w:after="240"/>
    </w:pPr>
    <w:rPr>
      <w:szCs w:val="20"/>
    </w:rPr>
  </w:style>
  <w:style w:type="paragraph" w:customStyle="1" w:styleId="Con-Fig-Tbl">
    <w:name w:val="Con-Fig-Tbl"/>
    <w:next w:val="TOC1"/>
    <w:link w:val="Con-Fig-TblChar"/>
    <w:rsid w:val="00D12F8C"/>
    <w:pPr>
      <w:jc w:val="center"/>
    </w:pPr>
    <w:rPr>
      <w:rFonts w:ascii="Arial" w:hAnsi="Arial"/>
      <w:b/>
      <w:sz w:val="28"/>
    </w:rPr>
  </w:style>
  <w:style w:type="paragraph" w:styleId="TOC1">
    <w:name w:val="toc 1"/>
    <w:autoRedefine/>
    <w:uiPriority w:val="39"/>
    <w:rsid w:val="00D12F8C"/>
    <w:pPr>
      <w:tabs>
        <w:tab w:val="left" w:pos="540"/>
        <w:tab w:val="right" w:leader="dot" w:pos="9360"/>
      </w:tabs>
      <w:spacing w:after="120"/>
      <w:ind w:left="547" w:right="720" w:hanging="547"/>
    </w:pPr>
    <w:rPr>
      <w:sz w:val="22"/>
    </w:rPr>
  </w:style>
  <w:style w:type="character" w:customStyle="1" w:styleId="Con-Fig-TblChar">
    <w:name w:val="Con-Fig-Tbl Char"/>
    <w:basedOn w:val="DefaultParagraphFont"/>
    <w:link w:val="Con-Fig-Tbl"/>
    <w:rsid w:val="00D12F8C"/>
    <w:rPr>
      <w:rFonts w:ascii="Arial" w:hAnsi="Arial"/>
      <w:b/>
      <w:sz w:val="28"/>
    </w:rPr>
  </w:style>
  <w:style w:type="paragraph" w:styleId="Date">
    <w:name w:val="Date"/>
    <w:basedOn w:val="Normal"/>
    <w:next w:val="Normal"/>
    <w:link w:val="DateChar"/>
    <w:rsid w:val="00D12F8C"/>
  </w:style>
  <w:style w:type="character" w:customStyle="1" w:styleId="DateChar">
    <w:name w:val="Date Char"/>
    <w:basedOn w:val="DefaultParagraphFont"/>
    <w:link w:val="Date"/>
    <w:rsid w:val="00D12F8C"/>
    <w:rPr>
      <w:sz w:val="22"/>
      <w:szCs w:val="24"/>
    </w:rPr>
  </w:style>
  <w:style w:type="paragraph" w:styleId="E-mailSignature">
    <w:name w:val="E-mail Signature"/>
    <w:basedOn w:val="Normal"/>
    <w:link w:val="E-mailSignatureChar"/>
    <w:rsid w:val="00D12F8C"/>
  </w:style>
  <w:style w:type="character" w:customStyle="1" w:styleId="E-mailSignatureChar">
    <w:name w:val="E-mail Signature Char"/>
    <w:basedOn w:val="DefaultParagraphFont"/>
    <w:link w:val="E-mailSignature"/>
    <w:rsid w:val="00D12F8C"/>
    <w:rPr>
      <w:sz w:val="22"/>
      <w:szCs w:val="24"/>
    </w:rPr>
  </w:style>
  <w:style w:type="paragraph" w:customStyle="1" w:styleId="Acronyms6pt">
    <w:name w:val="Acronyms (6 pt)"/>
    <w:rsid w:val="00D12F8C"/>
    <w:pPr>
      <w:spacing w:after="120"/>
      <w:ind w:left="1080" w:hanging="1080"/>
    </w:pPr>
    <w:rPr>
      <w:sz w:val="22"/>
    </w:rPr>
  </w:style>
  <w:style w:type="paragraph" w:customStyle="1" w:styleId="Acronymssingle">
    <w:name w:val="Acronyms (single)"/>
    <w:basedOn w:val="Acronyms6pt"/>
    <w:rsid w:val="00D12F8C"/>
    <w:pPr>
      <w:tabs>
        <w:tab w:val="left" w:pos="1440"/>
      </w:tabs>
      <w:spacing w:after="180"/>
      <w:ind w:left="1440" w:hanging="1440"/>
    </w:pPr>
  </w:style>
  <w:style w:type="paragraph" w:styleId="Title">
    <w:name w:val="Title"/>
    <w:next w:val="BodyText"/>
    <w:link w:val="TitleChar"/>
    <w:rsid w:val="00D12F8C"/>
    <w:pPr>
      <w:spacing w:after="180"/>
      <w:jc w:val="center"/>
    </w:pPr>
    <w:rPr>
      <w:rFonts w:ascii="Arial" w:hAnsi="Arial" w:cs="Arial"/>
      <w:b/>
      <w:bCs/>
      <w:kern w:val="28"/>
      <w:sz w:val="36"/>
      <w:szCs w:val="32"/>
    </w:rPr>
  </w:style>
  <w:style w:type="character" w:customStyle="1" w:styleId="TitleChar">
    <w:name w:val="Title Char"/>
    <w:basedOn w:val="DefaultParagraphFont"/>
    <w:link w:val="Title"/>
    <w:rsid w:val="00D12F8C"/>
    <w:rPr>
      <w:rFonts w:ascii="Arial" w:hAnsi="Arial" w:cs="Arial"/>
      <w:b/>
      <w:bCs/>
      <w:kern w:val="28"/>
      <w:sz w:val="36"/>
      <w:szCs w:val="32"/>
    </w:rPr>
  </w:style>
  <w:style w:type="paragraph" w:styleId="Subtitle">
    <w:name w:val="Subtitle"/>
    <w:basedOn w:val="Title"/>
    <w:link w:val="SubtitleChar"/>
    <w:rsid w:val="00D12F8C"/>
    <w:pPr>
      <w:outlineLvl w:val="1"/>
    </w:pPr>
    <w:rPr>
      <w:sz w:val="28"/>
    </w:rPr>
  </w:style>
  <w:style w:type="character" w:customStyle="1" w:styleId="SubtitleChar">
    <w:name w:val="Subtitle Char"/>
    <w:basedOn w:val="DefaultParagraphFont"/>
    <w:link w:val="Subtitle"/>
    <w:rsid w:val="00D12F8C"/>
    <w:rPr>
      <w:rFonts w:ascii="Arial" w:hAnsi="Arial" w:cs="Arial"/>
      <w:b/>
      <w:bCs/>
      <w:kern w:val="28"/>
      <w:sz w:val="28"/>
      <w:szCs w:val="32"/>
    </w:rPr>
  </w:style>
  <w:style w:type="paragraph" w:customStyle="1" w:styleId="Table11">
    <w:name w:val="Table 11"/>
    <w:rsid w:val="00D12F8C"/>
    <w:pPr>
      <w:spacing w:before="60"/>
    </w:pPr>
    <w:rPr>
      <w:sz w:val="22"/>
    </w:rPr>
  </w:style>
  <w:style w:type="paragraph" w:styleId="TOC2">
    <w:name w:val="toc 2"/>
    <w:basedOn w:val="TOC1"/>
    <w:uiPriority w:val="39"/>
    <w:rsid w:val="00D12F8C"/>
    <w:pPr>
      <w:tabs>
        <w:tab w:val="left" w:pos="1152"/>
      </w:tabs>
      <w:spacing w:before="60"/>
      <w:ind w:left="1152"/>
    </w:pPr>
  </w:style>
  <w:style w:type="paragraph" w:styleId="TOC3">
    <w:name w:val="toc 3"/>
    <w:basedOn w:val="TOC1"/>
    <w:autoRedefine/>
    <w:uiPriority w:val="39"/>
    <w:rsid w:val="00D12F8C"/>
    <w:pPr>
      <w:tabs>
        <w:tab w:val="left" w:pos="1872"/>
      </w:tabs>
      <w:spacing w:before="60" w:after="60"/>
      <w:ind w:left="1872" w:hanging="720"/>
    </w:pPr>
  </w:style>
  <w:style w:type="paragraph" w:styleId="MacroText">
    <w:name w:val="macro"/>
    <w:link w:val="MacroTextChar"/>
    <w:rsid w:val="00D12F8C"/>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D12F8C"/>
    <w:rPr>
      <w:rFonts w:ascii="Courier New" w:hAnsi="Courier New" w:cs="Courier New"/>
    </w:rPr>
  </w:style>
  <w:style w:type="paragraph" w:customStyle="1" w:styleId="AppendixTitle">
    <w:name w:val="Appendix Title"/>
    <w:rsid w:val="00D12F8C"/>
    <w:pPr>
      <w:spacing w:after="180"/>
      <w:jc w:val="center"/>
    </w:pPr>
    <w:rPr>
      <w:rFonts w:ascii="Arial" w:hAnsi="Arial"/>
      <w:b/>
      <w:sz w:val="36"/>
    </w:rPr>
  </w:style>
  <w:style w:type="paragraph" w:customStyle="1" w:styleId="AdvanceforAppendixFlysheet">
    <w:name w:val="Advance (for Appendix Flysheet)"/>
    <w:rsid w:val="00D12F8C"/>
    <w:pPr>
      <w:spacing w:before="3800"/>
    </w:pPr>
    <w:rPr>
      <w:sz w:val="22"/>
    </w:rPr>
  </w:style>
  <w:style w:type="paragraph" w:customStyle="1" w:styleId="AppendixFlysheetTitles">
    <w:name w:val="Appendix Flysheet Titles"/>
    <w:rsid w:val="00D12F8C"/>
    <w:pPr>
      <w:spacing w:after="240"/>
      <w:jc w:val="center"/>
    </w:pPr>
    <w:rPr>
      <w:rFonts w:ascii="Arial" w:hAnsi="Arial"/>
      <w:b/>
      <w:sz w:val="36"/>
    </w:rPr>
  </w:style>
  <w:style w:type="paragraph" w:customStyle="1" w:styleId="Equation">
    <w:name w:val="Equation"/>
    <w:basedOn w:val="BodyTextFlush"/>
    <w:rsid w:val="00D12F8C"/>
    <w:pPr>
      <w:tabs>
        <w:tab w:val="right" w:pos="9360"/>
      </w:tabs>
    </w:pPr>
  </w:style>
  <w:style w:type="paragraph" w:customStyle="1" w:styleId="Equationwherelist">
    <w:name w:val="Equation where list"/>
    <w:basedOn w:val="BodyTextFlush"/>
    <w:rsid w:val="00D12F8C"/>
    <w:pPr>
      <w:tabs>
        <w:tab w:val="left" w:pos="720"/>
      </w:tabs>
      <w:ind w:left="1080" w:hanging="720"/>
    </w:pPr>
  </w:style>
  <w:style w:type="paragraph" w:customStyle="1" w:styleId="ListBullet-6ptafter">
    <w:name w:val="List Bullet-6pt after"/>
    <w:basedOn w:val="ListBullet"/>
    <w:semiHidden/>
    <w:rsid w:val="00D12F8C"/>
  </w:style>
  <w:style w:type="paragraph" w:customStyle="1" w:styleId="Heading1nonumbers">
    <w:name w:val="Heading 1 (no numbers)"/>
    <w:basedOn w:val="Heading1"/>
    <w:next w:val="BodyText"/>
    <w:rsid w:val="00D12F8C"/>
    <w:pPr>
      <w:numPr>
        <w:numId w:val="0"/>
      </w:numPr>
    </w:pPr>
  </w:style>
  <w:style w:type="paragraph" w:styleId="BalloonText">
    <w:name w:val="Balloon Text"/>
    <w:basedOn w:val="Normal"/>
    <w:link w:val="BalloonTextChar"/>
    <w:rsid w:val="00D12F8C"/>
    <w:rPr>
      <w:rFonts w:ascii="Tahoma" w:hAnsi="Tahoma" w:cs="Tahoma"/>
      <w:sz w:val="16"/>
      <w:szCs w:val="16"/>
    </w:rPr>
  </w:style>
  <w:style w:type="character" w:customStyle="1" w:styleId="BalloonTextChar">
    <w:name w:val="Balloon Text Char"/>
    <w:basedOn w:val="DefaultParagraphFont"/>
    <w:link w:val="BalloonText"/>
    <w:rsid w:val="00D12F8C"/>
    <w:rPr>
      <w:rFonts w:ascii="Tahoma" w:hAnsi="Tahoma" w:cs="Tahoma"/>
      <w:sz w:val="16"/>
      <w:szCs w:val="16"/>
    </w:rPr>
  </w:style>
  <w:style w:type="paragraph" w:customStyle="1" w:styleId="Heading2nonumber">
    <w:name w:val="Heading 2 (no number)"/>
    <w:basedOn w:val="Heading2"/>
    <w:next w:val="BodyText"/>
    <w:rsid w:val="00D12F8C"/>
    <w:pPr>
      <w:numPr>
        <w:ilvl w:val="0"/>
        <w:numId w:val="0"/>
      </w:numPr>
    </w:pPr>
  </w:style>
  <w:style w:type="paragraph" w:customStyle="1" w:styleId="AdvanceforDisclaimer">
    <w:name w:val="Advance (for Disclaimer)"/>
    <w:basedOn w:val="Normal"/>
    <w:next w:val="Figure"/>
    <w:rsid w:val="00D12F8C"/>
    <w:pPr>
      <w:spacing w:before="9000"/>
    </w:pPr>
  </w:style>
  <w:style w:type="paragraph" w:customStyle="1" w:styleId="Heading3nonumber">
    <w:name w:val="Heading 3 (no number)"/>
    <w:basedOn w:val="Heading3"/>
    <w:next w:val="BodyText"/>
    <w:rsid w:val="00D12F8C"/>
    <w:pPr>
      <w:numPr>
        <w:ilvl w:val="0"/>
        <w:numId w:val="0"/>
      </w:numPr>
    </w:pPr>
  </w:style>
  <w:style w:type="paragraph" w:customStyle="1" w:styleId="Heading4nonumber">
    <w:name w:val="Heading 4 (no number)"/>
    <w:basedOn w:val="Heading4"/>
    <w:next w:val="BodyText"/>
    <w:rsid w:val="00D12F8C"/>
    <w:pPr>
      <w:numPr>
        <w:ilvl w:val="0"/>
        <w:numId w:val="0"/>
      </w:numPr>
    </w:pPr>
  </w:style>
  <w:style w:type="paragraph" w:styleId="TableofFigures">
    <w:name w:val="table of figures"/>
    <w:basedOn w:val="Normal"/>
    <w:next w:val="Normal"/>
    <w:uiPriority w:val="99"/>
    <w:rsid w:val="00D12F8C"/>
    <w:pPr>
      <w:spacing w:before="120"/>
      <w:ind w:left="900" w:right="720" w:hanging="900"/>
    </w:pPr>
  </w:style>
  <w:style w:type="paragraph" w:customStyle="1" w:styleId="TOC1nonumber">
    <w:name w:val="TOC 1 (no number)"/>
    <w:basedOn w:val="Heading1nonumbers"/>
    <w:rsid w:val="00D12F8C"/>
    <w:pPr>
      <w:tabs>
        <w:tab w:val="right" w:leader="dot" w:pos="9360"/>
      </w:tabs>
      <w:spacing w:before="240" w:after="0"/>
      <w:ind w:right="720"/>
    </w:pPr>
    <w:rPr>
      <w:rFonts w:ascii="Times New Roman" w:hAnsi="Times New Roman"/>
      <w:b w:val="0"/>
      <w:sz w:val="22"/>
    </w:rPr>
  </w:style>
  <w:style w:type="paragraph" w:customStyle="1" w:styleId="TOC2nonumber">
    <w:name w:val="TOC 2 (no number)"/>
    <w:basedOn w:val="Heading2nonumber"/>
    <w:rsid w:val="00D12F8C"/>
    <w:pPr>
      <w:tabs>
        <w:tab w:val="left" w:pos="360"/>
        <w:tab w:val="right" w:leader="dot" w:pos="9360"/>
      </w:tabs>
      <w:spacing w:before="60" w:after="0"/>
      <w:ind w:left="360" w:right="720"/>
    </w:pPr>
    <w:rPr>
      <w:rFonts w:ascii="Times New Roman" w:hAnsi="Times New Roman"/>
      <w:b w:val="0"/>
      <w:sz w:val="22"/>
    </w:rPr>
  </w:style>
  <w:style w:type="paragraph" w:customStyle="1" w:styleId="TOC3nonumber">
    <w:name w:val="TOC 3 (no number)"/>
    <w:basedOn w:val="Heading3nonumber"/>
    <w:rsid w:val="00D12F8C"/>
    <w:pPr>
      <w:tabs>
        <w:tab w:val="left" w:pos="720"/>
        <w:tab w:val="right" w:leader="dot" w:pos="9360"/>
      </w:tabs>
      <w:spacing w:after="0"/>
      <w:ind w:left="720" w:right="720"/>
    </w:pPr>
    <w:rPr>
      <w:rFonts w:ascii="Times New Roman" w:hAnsi="Times New Roman"/>
      <w:b w:val="0"/>
      <w:sz w:val="22"/>
    </w:rPr>
  </w:style>
  <w:style w:type="paragraph" w:customStyle="1" w:styleId="FigureCaption">
    <w:name w:val="Figure Caption"/>
    <w:rsid w:val="00D12F8C"/>
    <w:pPr>
      <w:spacing w:after="240"/>
    </w:pPr>
    <w:rPr>
      <w:bCs/>
      <w:sz w:val="22"/>
    </w:rPr>
  </w:style>
  <w:style w:type="paragraph" w:customStyle="1" w:styleId="AppF1">
    <w:name w:val="App F1"/>
    <w:basedOn w:val="Normal"/>
    <w:next w:val="BodyText"/>
    <w:semiHidden/>
    <w:rsid w:val="00D12F8C"/>
    <w:pPr>
      <w:numPr>
        <w:numId w:val="25"/>
      </w:numPr>
      <w:spacing w:after="240"/>
      <w:jc w:val="center"/>
      <w:outlineLvl w:val="0"/>
    </w:pPr>
    <w:rPr>
      <w:rFonts w:ascii="Arial" w:hAnsi="Arial"/>
      <w:b/>
      <w:sz w:val="28"/>
    </w:rPr>
  </w:style>
  <w:style w:type="paragraph" w:customStyle="1" w:styleId="AppA1">
    <w:name w:val="App A1"/>
    <w:basedOn w:val="Normal"/>
    <w:next w:val="BodyText"/>
    <w:semiHidden/>
    <w:rsid w:val="00D12F8C"/>
    <w:pPr>
      <w:numPr>
        <w:numId w:val="19"/>
      </w:numPr>
      <w:spacing w:after="240"/>
      <w:jc w:val="center"/>
      <w:outlineLvl w:val="0"/>
    </w:pPr>
    <w:rPr>
      <w:rFonts w:ascii="Arial" w:hAnsi="Arial"/>
      <w:b/>
      <w:sz w:val="28"/>
    </w:rPr>
  </w:style>
  <w:style w:type="paragraph" w:customStyle="1" w:styleId="AppB1">
    <w:name w:val="App B1"/>
    <w:basedOn w:val="Normal"/>
    <w:next w:val="BodyText"/>
    <w:semiHidden/>
    <w:rsid w:val="00D12F8C"/>
    <w:pPr>
      <w:numPr>
        <w:numId w:val="20"/>
      </w:numPr>
      <w:spacing w:after="240"/>
      <w:jc w:val="center"/>
      <w:outlineLvl w:val="0"/>
    </w:pPr>
    <w:rPr>
      <w:rFonts w:ascii="Arial" w:hAnsi="Arial"/>
      <w:b/>
      <w:sz w:val="28"/>
    </w:rPr>
  </w:style>
  <w:style w:type="paragraph" w:customStyle="1" w:styleId="AppC1">
    <w:name w:val="App C1"/>
    <w:basedOn w:val="Normal"/>
    <w:next w:val="BodyText"/>
    <w:semiHidden/>
    <w:rsid w:val="00D12F8C"/>
    <w:pPr>
      <w:numPr>
        <w:numId w:val="22"/>
      </w:numPr>
      <w:spacing w:after="240"/>
      <w:jc w:val="center"/>
      <w:outlineLvl w:val="0"/>
    </w:pPr>
    <w:rPr>
      <w:rFonts w:ascii="Arial" w:hAnsi="Arial"/>
      <w:b/>
      <w:sz w:val="28"/>
    </w:rPr>
  </w:style>
  <w:style w:type="paragraph" w:customStyle="1" w:styleId="AppD1">
    <w:name w:val="App D1"/>
    <w:basedOn w:val="Normal"/>
    <w:next w:val="BodyText"/>
    <w:semiHidden/>
    <w:rsid w:val="00D12F8C"/>
    <w:pPr>
      <w:numPr>
        <w:numId w:val="23"/>
      </w:numPr>
      <w:spacing w:after="240"/>
      <w:jc w:val="center"/>
      <w:outlineLvl w:val="0"/>
    </w:pPr>
    <w:rPr>
      <w:rFonts w:ascii="Arial" w:hAnsi="Arial"/>
      <w:b/>
      <w:sz w:val="28"/>
    </w:rPr>
  </w:style>
  <w:style w:type="paragraph" w:customStyle="1" w:styleId="AppA2">
    <w:name w:val="App A2"/>
    <w:basedOn w:val="Normal"/>
    <w:next w:val="BodyText"/>
    <w:semiHidden/>
    <w:rsid w:val="00D12F8C"/>
    <w:pPr>
      <w:keepNext/>
      <w:numPr>
        <w:ilvl w:val="1"/>
        <w:numId w:val="19"/>
      </w:numPr>
      <w:spacing w:after="240"/>
      <w:jc w:val="center"/>
      <w:outlineLvl w:val="1"/>
    </w:pPr>
    <w:rPr>
      <w:rFonts w:ascii="Arial" w:hAnsi="Arial"/>
      <w:b/>
      <w:sz w:val="28"/>
    </w:rPr>
  </w:style>
  <w:style w:type="paragraph" w:customStyle="1" w:styleId="AppB2">
    <w:name w:val="App B2"/>
    <w:basedOn w:val="Normal"/>
    <w:next w:val="BodyText"/>
    <w:semiHidden/>
    <w:rsid w:val="00D12F8C"/>
    <w:pPr>
      <w:keepNext/>
      <w:numPr>
        <w:ilvl w:val="1"/>
        <w:numId w:val="21"/>
      </w:numPr>
      <w:spacing w:after="240"/>
      <w:jc w:val="center"/>
      <w:outlineLvl w:val="1"/>
    </w:pPr>
    <w:rPr>
      <w:rFonts w:ascii="Arial" w:hAnsi="Arial"/>
      <w:b/>
      <w:sz w:val="28"/>
    </w:rPr>
  </w:style>
  <w:style w:type="paragraph" w:customStyle="1" w:styleId="AppC2">
    <w:name w:val="App C2"/>
    <w:basedOn w:val="Normal"/>
    <w:next w:val="BodyText"/>
    <w:semiHidden/>
    <w:rsid w:val="00D12F8C"/>
    <w:pPr>
      <w:keepNext/>
      <w:numPr>
        <w:ilvl w:val="1"/>
        <w:numId w:val="22"/>
      </w:numPr>
      <w:spacing w:after="240"/>
      <w:jc w:val="center"/>
      <w:outlineLvl w:val="1"/>
    </w:pPr>
    <w:rPr>
      <w:rFonts w:ascii="Arial" w:hAnsi="Arial"/>
      <w:b/>
      <w:sz w:val="28"/>
    </w:rPr>
  </w:style>
  <w:style w:type="paragraph" w:customStyle="1" w:styleId="AppD2">
    <w:name w:val="App D2"/>
    <w:basedOn w:val="Normal"/>
    <w:next w:val="BodyText"/>
    <w:semiHidden/>
    <w:rsid w:val="00D12F8C"/>
    <w:pPr>
      <w:keepNext/>
      <w:numPr>
        <w:ilvl w:val="1"/>
        <w:numId w:val="23"/>
      </w:numPr>
      <w:spacing w:after="240"/>
      <w:jc w:val="center"/>
      <w:outlineLvl w:val="1"/>
    </w:pPr>
    <w:rPr>
      <w:rFonts w:ascii="Arial" w:hAnsi="Arial"/>
      <w:b/>
      <w:sz w:val="28"/>
    </w:rPr>
  </w:style>
  <w:style w:type="paragraph" w:customStyle="1" w:styleId="AppA3">
    <w:name w:val="App A3"/>
    <w:basedOn w:val="Normal"/>
    <w:next w:val="BodyText"/>
    <w:semiHidden/>
    <w:rsid w:val="00D12F8C"/>
    <w:pPr>
      <w:keepNext/>
      <w:numPr>
        <w:ilvl w:val="2"/>
        <w:numId w:val="19"/>
      </w:numPr>
      <w:spacing w:after="240"/>
      <w:outlineLvl w:val="2"/>
    </w:pPr>
    <w:rPr>
      <w:rFonts w:ascii="Arial" w:hAnsi="Arial"/>
      <w:b/>
    </w:rPr>
  </w:style>
  <w:style w:type="paragraph" w:customStyle="1" w:styleId="AppB3">
    <w:name w:val="App B3"/>
    <w:basedOn w:val="Normal"/>
    <w:next w:val="BodyText"/>
    <w:semiHidden/>
    <w:rsid w:val="00D12F8C"/>
    <w:pPr>
      <w:keepNext/>
      <w:numPr>
        <w:ilvl w:val="2"/>
        <w:numId w:val="21"/>
      </w:numPr>
      <w:spacing w:after="240"/>
      <w:outlineLvl w:val="2"/>
    </w:pPr>
    <w:rPr>
      <w:rFonts w:ascii="Arial" w:hAnsi="Arial"/>
      <w:b/>
    </w:rPr>
  </w:style>
  <w:style w:type="paragraph" w:customStyle="1" w:styleId="AppC3">
    <w:name w:val="App C3"/>
    <w:basedOn w:val="Normal"/>
    <w:next w:val="BodyText"/>
    <w:semiHidden/>
    <w:rsid w:val="00D12F8C"/>
    <w:pPr>
      <w:keepNext/>
      <w:numPr>
        <w:ilvl w:val="2"/>
        <w:numId w:val="22"/>
      </w:numPr>
      <w:spacing w:after="240"/>
      <w:outlineLvl w:val="2"/>
    </w:pPr>
    <w:rPr>
      <w:rFonts w:ascii="Arial" w:hAnsi="Arial"/>
      <w:b/>
    </w:rPr>
  </w:style>
  <w:style w:type="paragraph" w:customStyle="1" w:styleId="AppD3">
    <w:name w:val="App D3"/>
    <w:basedOn w:val="Normal"/>
    <w:next w:val="BodyText"/>
    <w:semiHidden/>
    <w:rsid w:val="00D12F8C"/>
    <w:pPr>
      <w:keepNext/>
      <w:numPr>
        <w:ilvl w:val="2"/>
        <w:numId w:val="23"/>
      </w:numPr>
      <w:spacing w:after="240"/>
      <w:outlineLvl w:val="2"/>
    </w:pPr>
    <w:rPr>
      <w:rFonts w:ascii="Arial" w:hAnsi="Arial"/>
      <w:b/>
    </w:rPr>
  </w:style>
  <w:style w:type="paragraph" w:customStyle="1" w:styleId="AppA4">
    <w:name w:val="App A4"/>
    <w:basedOn w:val="Normal"/>
    <w:next w:val="BodyText"/>
    <w:semiHidden/>
    <w:rsid w:val="00D12F8C"/>
    <w:pPr>
      <w:numPr>
        <w:ilvl w:val="3"/>
        <w:numId w:val="19"/>
      </w:numPr>
      <w:spacing w:after="240"/>
      <w:outlineLvl w:val="3"/>
    </w:pPr>
    <w:rPr>
      <w:rFonts w:ascii="Arial" w:hAnsi="Arial"/>
      <w:b/>
      <w:i/>
    </w:rPr>
  </w:style>
  <w:style w:type="paragraph" w:customStyle="1" w:styleId="AppB4">
    <w:name w:val="App B4"/>
    <w:basedOn w:val="Normal"/>
    <w:next w:val="BodyText"/>
    <w:semiHidden/>
    <w:rsid w:val="00D12F8C"/>
    <w:pPr>
      <w:numPr>
        <w:ilvl w:val="3"/>
        <w:numId w:val="21"/>
      </w:numPr>
      <w:spacing w:after="240"/>
      <w:outlineLvl w:val="3"/>
    </w:pPr>
    <w:rPr>
      <w:rFonts w:ascii="Arial" w:hAnsi="Arial"/>
      <w:b/>
      <w:i/>
    </w:rPr>
  </w:style>
  <w:style w:type="paragraph" w:customStyle="1" w:styleId="AppC4">
    <w:name w:val="App C4"/>
    <w:basedOn w:val="Normal"/>
    <w:next w:val="BodyText"/>
    <w:semiHidden/>
    <w:rsid w:val="00D12F8C"/>
    <w:pPr>
      <w:numPr>
        <w:ilvl w:val="3"/>
        <w:numId w:val="22"/>
      </w:numPr>
      <w:spacing w:after="240"/>
      <w:outlineLvl w:val="3"/>
    </w:pPr>
    <w:rPr>
      <w:rFonts w:ascii="Arial" w:hAnsi="Arial"/>
      <w:b/>
      <w:i/>
    </w:rPr>
  </w:style>
  <w:style w:type="paragraph" w:customStyle="1" w:styleId="AppD4">
    <w:name w:val="App D4"/>
    <w:basedOn w:val="Normal"/>
    <w:next w:val="BodyText"/>
    <w:semiHidden/>
    <w:rsid w:val="00D12F8C"/>
    <w:pPr>
      <w:numPr>
        <w:ilvl w:val="3"/>
        <w:numId w:val="23"/>
      </w:numPr>
      <w:spacing w:after="240"/>
      <w:outlineLvl w:val="3"/>
    </w:pPr>
    <w:rPr>
      <w:rFonts w:ascii="Arial" w:hAnsi="Arial"/>
      <w:b/>
      <w:i/>
    </w:rPr>
  </w:style>
  <w:style w:type="paragraph" w:customStyle="1" w:styleId="AppE1">
    <w:name w:val="App E1"/>
    <w:basedOn w:val="Normal"/>
    <w:next w:val="BodyText"/>
    <w:semiHidden/>
    <w:rsid w:val="00D12F8C"/>
    <w:pPr>
      <w:numPr>
        <w:numId w:val="24"/>
      </w:numPr>
      <w:spacing w:after="240"/>
      <w:jc w:val="center"/>
      <w:outlineLvl w:val="0"/>
    </w:pPr>
    <w:rPr>
      <w:rFonts w:ascii="Arial" w:hAnsi="Arial"/>
      <w:b/>
      <w:sz w:val="28"/>
    </w:rPr>
  </w:style>
  <w:style w:type="paragraph" w:customStyle="1" w:styleId="AppE2">
    <w:name w:val="App E2"/>
    <w:basedOn w:val="Normal"/>
    <w:next w:val="BodyText"/>
    <w:semiHidden/>
    <w:rsid w:val="00D12F8C"/>
    <w:pPr>
      <w:keepNext/>
      <w:numPr>
        <w:ilvl w:val="1"/>
        <w:numId w:val="24"/>
      </w:numPr>
      <w:spacing w:after="240"/>
      <w:jc w:val="center"/>
      <w:outlineLvl w:val="1"/>
    </w:pPr>
    <w:rPr>
      <w:rFonts w:ascii="Arial" w:hAnsi="Arial"/>
      <w:b/>
      <w:sz w:val="28"/>
    </w:rPr>
  </w:style>
  <w:style w:type="paragraph" w:customStyle="1" w:styleId="AppE3">
    <w:name w:val="App E3"/>
    <w:basedOn w:val="Normal"/>
    <w:next w:val="BodyText"/>
    <w:semiHidden/>
    <w:rsid w:val="00D12F8C"/>
    <w:pPr>
      <w:keepNext/>
      <w:numPr>
        <w:ilvl w:val="2"/>
        <w:numId w:val="24"/>
      </w:numPr>
      <w:spacing w:after="240"/>
      <w:outlineLvl w:val="2"/>
    </w:pPr>
    <w:rPr>
      <w:rFonts w:ascii="Arial" w:hAnsi="Arial"/>
      <w:b/>
    </w:rPr>
  </w:style>
  <w:style w:type="paragraph" w:customStyle="1" w:styleId="AppE4">
    <w:name w:val="App E4"/>
    <w:basedOn w:val="Normal"/>
    <w:next w:val="BodyText"/>
    <w:semiHidden/>
    <w:rsid w:val="00D12F8C"/>
    <w:pPr>
      <w:numPr>
        <w:ilvl w:val="3"/>
        <w:numId w:val="24"/>
      </w:numPr>
      <w:spacing w:after="240"/>
      <w:outlineLvl w:val="3"/>
    </w:pPr>
    <w:rPr>
      <w:rFonts w:ascii="Arial" w:hAnsi="Arial"/>
      <w:b/>
      <w:i/>
    </w:rPr>
  </w:style>
  <w:style w:type="paragraph" w:customStyle="1" w:styleId="AppF2">
    <w:name w:val="App F2"/>
    <w:basedOn w:val="Normal"/>
    <w:next w:val="BodyText"/>
    <w:semiHidden/>
    <w:rsid w:val="00D12F8C"/>
    <w:pPr>
      <w:keepNext/>
      <w:numPr>
        <w:ilvl w:val="1"/>
        <w:numId w:val="25"/>
      </w:numPr>
      <w:spacing w:after="240"/>
      <w:jc w:val="center"/>
      <w:outlineLvl w:val="1"/>
    </w:pPr>
    <w:rPr>
      <w:rFonts w:ascii="Arial" w:hAnsi="Arial"/>
      <w:b/>
      <w:sz w:val="28"/>
    </w:rPr>
  </w:style>
  <w:style w:type="paragraph" w:customStyle="1" w:styleId="AppF3">
    <w:name w:val="App F3"/>
    <w:basedOn w:val="Normal"/>
    <w:next w:val="BodyText"/>
    <w:semiHidden/>
    <w:rsid w:val="00D12F8C"/>
    <w:pPr>
      <w:keepNext/>
      <w:numPr>
        <w:ilvl w:val="2"/>
        <w:numId w:val="25"/>
      </w:numPr>
      <w:spacing w:after="240"/>
      <w:outlineLvl w:val="2"/>
    </w:pPr>
    <w:rPr>
      <w:rFonts w:ascii="Arial" w:hAnsi="Arial"/>
      <w:b/>
    </w:rPr>
  </w:style>
  <w:style w:type="paragraph" w:customStyle="1" w:styleId="AppF4">
    <w:name w:val="App F4"/>
    <w:basedOn w:val="Normal"/>
    <w:next w:val="BodyText"/>
    <w:semiHidden/>
    <w:rsid w:val="00D12F8C"/>
    <w:pPr>
      <w:numPr>
        <w:ilvl w:val="3"/>
        <w:numId w:val="25"/>
      </w:numPr>
      <w:spacing w:after="240"/>
      <w:outlineLvl w:val="3"/>
    </w:pPr>
    <w:rPr>
      <w:rFonts w:ascii="Arial" w:hAnsi="Arial"/>
      <w:b/>
      <w:i/>
    </w:rPr>
  </w:style>
  <w:style w:type="paragraph" w:customStyle="1" w:styleId="AppG1">
    <w:name w:val="App G1"/>
    <w:basedOn w:val="Normal"/>
    <w:next w:val="BodyText"/>
    <w:semiHidden/>
    <w:rsid w:val="00D12F8C"/>
    <w:pPr>
      <w:numPr>
        <w:numId w:val="26"/>
      </w:numPr>
      <w:spacing w:after="240"/>
      <w:jc w:val="center"/>
      <w:outlineLvl w:val="0"/>
    </w:pPr>
    <w:rPr>
      <w:rFonts w:ascii="Arial" w:hAnsi="Arial"/>
      <w:b/>
      <w:sz w:val="28"/>
    </w:rPr>
  </w:style>
  <w:style w:type="paragraph" w:customStyle="1" w:styleId="AppG2">
    <w:name w:val="App G2"/>
    <w:basedOn w:val="Normal"/>
    <w:next w:val="BodyText"/>
    <w:semiHidden/>
    <w:rsid w:val="00D12F8C"/>
    <w:pPr>
      <w:keepNext/>
      <w:numPr>
        <w:ilvl w:val="1"/>
        <w:numId w:val="26"/>
      </w:numPr>
      <w:spacing w:after="240"/>
      <w:jc w:val="center"/>
      <w:outlineLvl w:val="1"/>
    </w:pPr>
    <w:rPr>
      <w:rFonts w:ascii="Arial" w:hAnsi="Arial"/>
      <w:b/>
      <w:sz w:val="28"/>
    </w:rPr>
  </w:style>
  <w:style w:type="paragraph" w:customStyle="1" w:styleId="AppG3">
    <w:name w:val="App G3"/>
    <w:basedOn w:val="Normal"/>
    <w:next w:val="BodyText"/>
    <w:semiHidden/>
    <w:rsid w:val="00D12F8C"/>
    <w:pPr>
      <w:keepNext/>
      <w:numPr>
        <w:ilvl w:val="2"/>
        <w:numId w:val="26"/>
      </w:numPr>
      <w:spacing w:after="240"/>
      <w:outlineLvl w:val="2"/>
    </w:pPr>
    <w:rPr>
      <w:rFonts w:ascii="Arial" w:hAnsi="Arial"/>
      <w:b/>
    </w:rPr>
  </w:style>
  <w:style w:type="paragraph" w:customStyle="1" w:styleId="AppG4">
    <w:name w:val="App G4"/>
    <w:basedOn w:val="Normal"/>
    <w:next w:val="BodyText"/>
    <w:semiHidden/>
    <w:rsid w:val="00D12F8C"/>
    <w:pPr>
      <w:numPr>
        <w:ilvl w:val="3"/>
        <w:numId w:val="26"/>
      </w:numPr>
      <w:spacing w:after="240"/>
      <w:outlineLvl w:val="3"/>
    </w:pPr>
    <w:rPr>
      <w:rFonts w:ascii="Arial" w:hAnsi="Arial"/>
      <w:b/>
      <w:i/>
    </w:rPr>
  </w:style>
  <w:style w:type="paragraph" w:customStyle="1" w:styleId="AppH1">
    <w:name w:val="App H1"/>
    <w:basedOn w:val="Normal"/>
    <w:next w:val="BodyText"/>
    <w:semiHidden/>
    <w:rsid w:val="00D12F8C"/>
    <w:pPr>
      <w:numPr>
        <w:numId w:val="27"/>
      </w:numPr>
      <w:spacing w:after="240"/>
      <w:jc w:val="center"/>
      <w:outlineLvl w:val="0"/>
    </w:pPr>
    <w:rPr>
      <w:rFonts w:ascii="Arial" w:hAnsi="Arial"/>
      <w:b/>
      <w:sz w:val="28"/>
    </w:rPr>
  </w:style>
  <w:style w:type="paragraph" w:customStyle="1" w:styleId="AppH2">
    <w:name w:val="App H2"/>
    <w:basedOn w:val="Normal"/>
    <w:next w:val="BodyText"/>
    <w:semiHidden/>
    <w:rsid w:val="00D12F8C"/>
    <w:pPr>
      <w:keepNext/>
      <w:numPr>
        <w:ilvl w:val="1"/>
        <w:numId w:val="27"/>
      </w:numPr>
      <w:spacing w:after="240"/>
      <w:jc w:val="center"/>
      <w:outlineLvl w:val="1"/>
    </w:pPr>
    <w:rPr>
      <w:rFonts w:ascii="Arial" w:hAnsi="Arial"/>
      <w:b/>
      <w:sz w:val="28"/>
    </w:rPr>
  </w:style>
  <w:style w:type="paragraph" w:customStyle="1" w:styleId="AppH3">
    <w:name w:val="App H3"/>
    <w:basedOn w:val="Normal"/>
    <w:next w:val="BodyText"/>
    <w:semiHidden/>
    <w:rsid w:val="00D12F8C"/>
    <w:pPr>
      <w:keepNext/>
      <w:numPr>
        <w:ilvl w:val="2"/>
        <w:numId w:val="27"/>
      </w:numPr>
      <w:spacing w:after="240"/>
      <w:outlineLvl w:val="2"/>
    </w:pPr>
    <w:rPr>
      <w:rFonts w:ascii="Arial" w:hAnsi="Arial"/>
      <w:b/>
    </w:rPr>
  </w:style>
  <w:style w:type="paragraph" w:customStyle="1" w:styleId="AppH4">
    <w:name w:val="App H4"/>
    <w:basedOn w:val="Normal"/>
    <w:next w:val="BodyText"/>
    <w:semiHidden/>
    <w:rsid w:val="00D12F8C"/>
    <w:pPr>
      <w:numPr>
        <w:ilvl w:val="3"/>
        <w:numId w:val="27"/>
      </w:numPr>
      <w:spacing w:after="240"/>
      <w:outlineLvl w:val="3"/>
    </w:pPr>
    <w:rPr>
      <w:rFonts w:ascii="Arial" w:hAnsi="Arial"/>
      <w:b/>
      <w:i/>
    </w:rPr>
  </w:style>
  <w:style w:type="paragraph" w:customStyle="1" w:styleId="AppI1">
    <w:name w:val="App I1"/>
    <w:basedOn w:val="Normal"/>
    <w:next w:val="BodyText"/>
    <w:semiHidden/>
    <w:rsid w:val="00D12F8C"/>
    <w:pPr>
      <w:numPr>
        <w:numId w:val="28"/>
      </w:numPr>
      <w:spacing w:after="240"/>
      <w:jc w:val="center"/>
      <w:outlineLvl w:val="0"/>
    </w:pPr>
    <w:rPr>
      <w:rFonts w:ascii="Arial" w:hAnsi="Arial"/>
      <w:b/>
      <w:sz w:val="28"/>
    </w:rPr>
  </w:style>
  <w:style w:type="paragraph" w:customStyle="1" w:styleId="AppI2">
    <w:name w:val="App I2"/>
    <w:basedOn w:val="Normal"/>
    <w:next w:val="BodyText"/>
    <w:semiHidden/>
    <w:rsid w:val="00D12F8C"/>
    <w:pPr>
      <w:keepNext/>
      <w:numPr>
        <w:ilvl w:val="1"/>
        <w:numId w:val="28"/>
      </w:numPr>
      <w:spacing w:after="240"/>
      <w:jc w:val="center"/>
      <w:outlineLvl w:val="1"/>
    </w:pPr>
    <w:rPr>
      <w:rFonts w:ascii="Arial" w:hAnsi="Arial"/>
      <w:b/>
      <w:sz w:val="28"/>
    </w:rPr>
  </w:style>
  <w:style w:type="paragraph" w:customStyle="1" w:styleId="AppI3">
    <w:name w:val="App I3"/>
    <w:basedOn w:val="Normal"/>
    <w:next w:val="BodyText"/>
    <w:semiHidden/>
    <w:rsid w:val="00D12F8C"/>
    <w:pPr>
      <w:keepNext/>
      <w:numPr>
        <w:ilvl w:val="2"/>
        <w:numId w:val="28"/>
      </w:numPr>
      <w:spacing w:after="240"/>
      <w:outlineLvl w:val="2"/>
    </w:pPr>
    <w:rPr>
      <w:rFonts w:ascii="Arial" w:hAnsi="Arial"/>
      <w:b/>
    </w:rPr>
  </w:style>
  <w:style w:type="paragraph" w:customStyle="1" w:styleId="AppI4">
    <w:name w:val="App I4"/>
    <w:basedOn w:val="Normal"/>
    <w:next w:val="BodyText"/>
    <w:semiHidden/>
    <w:rsid w:val="00D12F8C"/>
    <w:pPr>
      <w:numPr>
        <w:ilvl w:val="3"/>
        <w:numId w:val="28"/>
      </w:numPr>
      <w:spacing w:after="240"/>
      <w:outlineLvl w:val="3"/>
    </w:pPr>
    <w:rPr>
      <w:rFonts w:ascii="Arial" w:hAnsi="Arial"/>
      <w:b/>
      <w:i/>
    </w:rPr>
  </w:style>
  <w:style w:type="paragraph" w:customStyle="1" w:styleId="AppJ1">
    <w:name w:val="App J1"/>
    <w:basedOn w:val="Normal"/>
    <w:next w:val="BodyText"/>
    <w:semiHidden/>
    <w:rsid w:val="00D12F8C"/>
    <w:pPr>
      <w:numPr>
        <w:numId w:val="29"/>
      </w:numPr>
      <w:spacing w:after="240"/>
      <w:jc w:val="center"/>
      <w:outlineLvl w:val="0"/>
    </w:pPr>
    <w:rPr>
      <w:rFonts w:ascii="Arial" w:hAnsi="Arial"/>
      <w:b/>
      <w:sz w:val="28"/>
    </w:rPr>
  </w:style>
  <w:style w:type="paragraph" w:customStyle="1" w:styleId="AppJ2">
    <w:name w:val="App J2"/>
    <w:basedOn w:val="Normal"/>
    <w:next w:val="BodyText"/>
    <w:semiHidden/>
    <w:rsid w:val="00D12F8C"/>
    <w:pPr>
      <w:keepNext/>
      <w:numPr>
        <w:ilvl w:val="1"/>
        <w:numId w:val="29"/>
      </w:numPr>
      <w:spacing w:after="240"/>
      <w:jc w:val="center"/>
      <w:outlineLvl w:val="1"/>
    </w:pPr>
    <w:rPr>
      <w:rFonts w:ascii="Arial" w:hAnsi="Arial"/>
      <w:b/>
      <w:sz w:val="28"/>
    </w:rPr>
  </w:style>
  <w:style w:type="paragraph" w:customStyle="1" w:styleId="AppJ3">
    <w:name w:val="App J3"/>
    <w:basedOn w:val="Normal"/>
    <w:next w:val="BodyText"/>
    <w:semiHidden/>
    <w:rsid w:val="00D12F8C"/>
    <w:pPr>
      <w:keepNext/>
      <w:numPr>
        <w:ilvl w:val="2"/>
        <w:numId w:val="29"/>
      </w:numPr>
      <w:spacing w:after="240"/>
      <w:outlineLvl w:val="2"/>
    </w:pPr>
    <w:rPr>
      <w:rFonts w:ascii="Arial" w:hAnsi="Arial"/>
      <w:b/>
    </w:rPr>
  </w:style>
  <w:style w:type="paragraph" w:customStyle="1" w:styleId="AppJ4">
    <w:name w:val="App J4"/>
    <w:basedOn w:val="Normal"/>
    <w:next w:val="BodyText"/>
    <w:semiHidden/>
    <w:rsid w:val="00D12F8C"/>
    <w:pPr>
      <w:numPr>
        <w:ilvl w:val="3"/>
        <w:numId w:val="29"/>
      </w:numPr>
      <w:spacing w:after="240"/>
      <w:outlineLvl w:val="3"/>
    </w:pPr>
    <w:rPr>
      <w:rFonts w:ascii="Arial" w:hAnsi="Arial"/>
      <w:b/>
      <w:i/>
    </w:rPr>
  </w:style>
  <w:style w:type="paragraph" w:customStyle="1" w:styleId="AppK1">
    <w:name w:val="App K1"/>
    <w:basedOn w:val="Normal"/>
    <w:next w:val="BodyText"/>
    <w:semiHidden/>
    <w:rsid w:val="00D12F8C"/>
    <w:pPr>
      <w:numPr>
        <w:numId w:val="30"/>
      </w:numPr>
      <w:spacing w:after="240"/>
      <w:jc w:val="center"/>
      <w:outlineLvl w:val="0"/>
    </w:pPr>
    <w:rPr>
      <w:rFonts w:ascii="Arial" w:hAnsi="Arial"/>
      <w:b/>
      <w:sz w:val="28"/>
    </w:rPr>
  </w:style>
  <w:style w:type="paragraph" w:customStyle="1" w:styleId="AppK2">
    <w:name w:val="App K2"/>
    <w:basedOn w:val="Normal"/>
    <w:next w:val="BodyText"/>
    <w:semiHidden/>
    <w:rsid w:val="00D12F8C"/>
    <w:pPr>
      <w:keepNext/>
      <w:numPr>
        <w:ilvl w:val="1"/>
        <w:numId w:val="30"/>
      </w:numPr>
      <w:spacing w:after="240"/>
      <w:jc w:val="center"/>
      <w:outlineLvl w:val="1"/>
    </w:pPr>
    <w:rPr>
      <w:rFonts w:ascii="Arial" w:hAnsi="Arial"/>
      <w:b/>
      <w:sz w:val="28"/>
    </w:rPr>
  </w:style>
  <w:style w:type="paragraph" w:customStyle="1" w:styleId="AppK3">
    <w:name w:val="App K3"/>
    <w:basedOn w:val="Normal"/>
    <w:next w:val="BodyText"/>
    <w:semiHidden/>
    <w:rsid w:val="00D12F8C"/>
    <w:pPr>
      <w:keepNext/>
      <w:numPr>
        <w:ilvl w:val="2"/>
        <w:numId w:val="30"/>
      </w:numPr>
      <w:spacing w:after="240"/>
      <w:outlineLvl w:val="2"/>
    </w:pPr>
    <w:rPr>
      <w:rFonts w:ascii="Arial" w:hAnsi="Arial"/>
      <w:b/>
    </w:rPr>
  </w:style>
  <w:style w:type="paragraph" w:customStyle="1" w:styleId="AppK4">
    <w:name w:val="App K4"/>
    <w:basedOn w:val="Normal"/>
    <w:next w:val="BodyText"/>
    <w:semiHidden/>
    <w:rsid w:val="00D12F8C"/>
    <w:pPr>
      <w:numPr>
        <w:ilvl w:val="3"/>
        <w:numId w:val="30"/>
      </w:numPr>
      <w:spacing w:after="240"/>
      <w:outlineLvl w:val="3"/>
    </w:pPr>
    <w:rPr>
      <w:rFonts w:ascii="Arial" w:hAnsi="Arial"/>
      <w:b/>
      <w:i/>
    </w:rPr>
  </w:style>
  <w:style w:type="paragraph" w:customStyle="1" w:styleId="AppL1">
    <w:name w:val="App L1"/>
    <w:basedOn w:val="Normal"/>
    <w:next w:val="BodyText"/>
    <w:semiHidden/>
    <w:rsid w:val="00D12F8C"/>
    <w:pPr>
      <w:numPr>
        <w:numId w:val="31"/>
      </w:numPr>
      <w:spacing w:after="240"/>
      <w:jc w:val="center"/>
      <w:outlineLvl w:val="0"/>
    </w:pPr>
    <w:rPr>
      <w:rFonts w:ascii="Arial" w:hAnsi="Arial"/>
      <w:b/>
      <w:sz w:val="28"/>
    </w:rPr>
  </w:style>
  <w:style w:type="paragraph" w:customStyle="1" w:styleId="AppL2">
    <w:name w:val="App L2"/>
    <w:basedOn w:val="Normal"/>
    <w:next w:val="BodyText"/>
    <w:semiHidden/>
    <w:rsid w:val="00D12F8C"/>
    <w:pPr>
      <w:keepNext/>
      <w:numPr>
        <w:ilvl w:val="1"/>
        <w:numId w:val="31"/>
      </w:numPr>
      <w:spacing w:after="240"/>
      <w:jc w:val="center"/>
      <w:outlineLvl w:val="1"/>
    </w:pPr>
    <w:rPr>
      <w:rFonts w:ascii="Arial" w:hAnsi="Arial"/>
      <w:b/>
      <w:sz w:val="28"/>
    </w:rPr>
  </w:style>
  <w:style w:type="paragraph" w:customStyle="1" w:styleId="AppL3">
    <w:name w:val="App L3"/>
    <w:basedOn w:val="Normal"/>
    <w:next w:val="BodyText"/>
    <w:semiHidden/>
    <w:rsid w:val="00D12F8C"/>
    <w:pPr>
      <w:keepNext/>
      <w:numPr>
        <w:ilvl w:val="2"/>
        <w:numId w:val="31"/>
      </w:numPr>
      <w:spacing w:after="240"/>
      <w:outlineLvl w:val="2"/>
    </w:pPr>
    <w:rPr>
      <w:rFonts w:ascii="Arial" w:hAnsi="Arial"/>
      <w:b/>
    </w:rPr>
  </w:style>
  <w:style w:type="paragraph" w:customStyle="1" w:styleId="AppL4">
    <w:name w:val="App L4"/>
    <w:basedOn w:val="Normal"/>
    <w:next w:val="BodyText"/>
    <w:semiHidden/>
    <w:rsid w:val="00D12F8C"/>
    <w:pPr>
      <w:numPr>
        <w:ilvl w:val="3"/>
        <w:numId w:val="31"/>
      </w:numPr>
      <w:spacing w:after="240"/>
      <w:outlineLvl w:val="3"/>
    </w:pPr>
    <w:rPr>
      <w:rFonts w:ascii="Arial" w:hAnsi="Arial"/>
      <w:b/>
      <w:i/>
    </w:rPr>
  </w:style>
  <w:style w:type="paragraph" w:customStyle="1" w:styleId="AppM1">
    <w:name w:val="App M1"/>
    <w:basedOn w:val="Normal"/>
    <w:next w:val="BodyText"/>
    <w:semiHidden/>
    <w:rsid w:val="00D12F8C"/>
    <w:pPr>
      <w:numPr>
        <w:numId w:val="32"/>
      </w:numPr>
      <w:spacing w:after="240"/>
      <w:jc w:val="center"/>
      <w:outlineLvl w:val="0"/>
    </w:pPr>
    <w:rPr>
      <w:rFonts w:ascii="Arial" w:hAnsi="Arial"/>
      <w:b/>
      <w:sz w:val="28"/>
    </w:rPr>
  </w:style>
  <w:style w:type="paragraph" w:customStyle="1" w:styleId="AppM2">
    <w:name w:val="App M2"/>
    <w:basedOn w:val="Normal"/>
    <w:next w:val="BodyText"/>
    <w:semiHidden/>
    <w:rsid w:val="00D12F8C"/>
    <w:pPr>
      <w:keepNext/>
      <w:numPr>
        <w:ilvl w:val="1"/>
        <w:numId w:val="32"/>
      </w:numPr>
      <w:spacing w:after="240"/>
      <w:jc w:val="center"/>
      <w:outlineLvl w:val="1"/>
    </w:pPr>
    <w:rPr>
      <w:rFonts w:ascii="Arial" w:hAnsi="Arial"/>
      <w:b/>
      <w:sz w:val="28"/>
    </w:rPr>
  </w:style>
  <w:style w:type="paragraph" w:customStyle="1" w:styleId="AppM3">
    <w:name w:val="App M3"/>
    <w:basedOn w:val="Normal"/>
    <w:next w:val="BodyText"/>
    <w:semiHidden/>
    <w:rsid w:val="00D12F8C"/>
    <w:pPr>
      <w:keepNext/>
      <w:numPr>
        <w:ilvl w:val="2"/>
        <w:numId w:val="32"/>
      </w:numPr>
      <w:spacing w:after="240"/>
      <w:outlineLvl w:val="2"/>
    </w:pPr>
    <w:rPr>
      <w:rFonts w:ascii="Arial" w:hAnsi="Arial"/>
      <w:b/>
    </w:rPr>
  </w:style>
  <w:style w:type="paragraph" w:customStyle="1" w:styleId="AppM4">
    <w:name w:val="App M4"/>
    <w:basedOn w:val="Normal"/>
    <w:next w:val="BodyText"/>
    <w:semiHidden/>
    <w:rsid w:val="00D12F8C"/>
    <w:pPr>
      <w:numPr>
        <w:ilvl w:val="3"/>
        <w:numId w:val="32"/>
      </w:numPr>
      <w:spacing w:after="240"/>
      <w:outlineLvl w:val="3"/>
    </w:pPr>
    <w:rPr>
      <w:rFonts w:ascii="Arial" w:hAnsi="Arial"/>
      <w:b/>
      <w:i/>
    </w:rPr>
  </w:style>
  <w:style w:type="paragraph" w:customStyle="1" w:styleId="AppN1">
    <w:name w:val="App N1"/>
    <w:basedOn w:val="Normal"/>
    <w:next w:val="BodyText"/>
    <w:semiHidden/>
    <w:rsid w:val="00D12F8C"/>
    <w:pPr>
      <w:numPr>
        <w:numId w:val="33"/>
      </w:numPr>
      <w:spacing w:after="240"/>
      <w:jc w:val="center"/>
      <w:outlineLvl w:val="0"/>
    </w:pPr>
    <w:rPr>
      <w:rFonts w:ascii="Arial" w:hAnsi="Arial"/>
      <w:b/>
      <w:sz w:val="28"/>
    </w:rPr>
  </w:style>
  <w:style w:type="paragraph" w:customStyle="1" w:styleId="AppN2">
    <w:name w:val="App N2"/>
    <w:basedOn w:val="Normal"/>
    <w:next w:val="BodyText"/>
    <w:semiHidden/>
    <w:rsid w:val="00D12F8C"/>
    <w:pPr>
      <w:keepNext/>
      <w:numPr>
        <w:ilvl w:val="1"/>
        <w:numId w:val="33"/>
      </w:numPr>
      <w:spacing w:after="240"/>
      <w:jc w:val="center"/>
      <w:outlineLvl w:val="1"/>
    </w:pPr>
    <w:rPr>
      <w:rFonts w:ascii="Arial" w:hAnsi="Arial"/>
      <w:b/>
      <w:sz w:val="28"/>
    </w:rPr>
  </w:style>
  <w:style w:type="paragraph" w:customStyle="1" w:styleId="AppN3">
    <w:name w:val="App N3"/>
    <w:basedOn w:val="Normal"/>
    <w:next w:val="BodyText"/>
    <w:semiHidden/>
    <w:rsid w:val="00D12F8C"/>
    <w:pPr>
      <w:keepNext/>
      <w:numPr>
        <w:ilvl w:val="2"/>
        <w:numId w:val="33"/>
      </w:numPr>
      <w:spacing w:after="240"/>
      <w:outlineLvl w:val="2"/>
    </w:pPr>
    <w:rPr>
      <w:rFonts w:ascii="Arial" w:hAnsi="Arial"/>
      <w:b/>
    </w:rPr>
  </w:style>
  <w:style w:type="paragraph" w:customStyle="1" w:styleId="AppN4">
    <w:name w:val="App N4"/>
    <w:basedOn w:val="Normal"/>
    <w:next w:val="BodyText"/>
    <w:semiHidden/>
    <w:rsid w:val="00D12F8C"/>
    <w:pPr>
      <w:numPr>
        <w:ilvl w:val="3"/>
        <w:numId w:val="33"/>
      </w:numPr>
      <w:spacing w:after="240"/>
      <w:outlineLvl w:val="3"/>
    </w:pPr>
    <w:rPr>
      <w:rFonts w:ascii="Arial" w:hAnsi="Arial"/>
      <w:b/>
      <w:i/>
    </w:rPr>
  </w:style>
  <w:style w:type="paragraph" w:customStyle="1" w:styleId="AppO1">
    <w:name w:val="App O1"/>
    <w:basedOn w:val="Normal"/>
    <w:next w:val="BodyText"/>
    <w:semiHidden/>
    <w:rsid w:val="00D12F8C"/>
    <w:pPr>
      <w:numPr>
        <w:numId w:val="34"/>
      </w:numPr>
      <w:spacing w:after="240"/>
      <w:jc w:val="center"/>
      <w:outlineLvl w:val="0"/>
    </w:pPr>
    <w:rPr>
      <w:rFonts w:ascii="Arial" w:hAnsi="Arial"/>
      <w:b/>
      <w:sz w:val="28"/>
    </w:rPr>
  </w:style>
  <w:style w:type="paragraph" w:customStyle="1" w:styleId="AppO2">
    <w:name w:val="App O2"/>
    <w:basedOn w:val="Normal"/>
    <w:next w:val="BodyText"/>
    <w:semiHidden/>
    <w:rsid w:val="00D12F8C"/>
    <w:pPr>
      <w:keepNext/>
      <w:numPr>
        <w:ilvl w:val="1"/>
        <w:numId w:val="34"/>
      </w:numPr>
      <w:spacing w:after="240"/>
      <w:jc w:val="center"/>
      <w:outlineLvl w:val="1"/>
    </w:pPr>
    <w:rPr>
      <w:rFonts w:ascii="Arial" w:hAnsi="Arial"/>
      <w:b/>
      <w:sz w:val="28"/>
    </w:rPr>
  </w:style>
  <w:style w:type="paragraph" w:customStyle="1" w:styleId="AppO3">
    <w:name w:val="App O3"/>
    <w:basedOn w:val="Normal"/>
    <w:next w:val="BodyText"/>
    <w:semiHidden/>
    <w:rsid w:val="00D12F8C"/>
    <w:pPr>
      <w:keepNext/>
      <w:numPr>
        <w:ilvl w:val="2"/>
        <w:numId w:val="34"/>
      </w:numPr>
      <w:spacing w:after="240"/>
      <w:outlineLvl w:val="2"/>
    </w:pPr>
    <w:rPr>
      <w:rFonts w:ascii="Arial" w:hAnsi="Arial"/>
      <w:b/>
    </w:rPr>
  </w:style>
  <w:style w:type="paragraph" w:customStyle="1" w:styleId="AppO4">
    <w:name w:val="App O4"/>
    <w:basedOn w:val="Normal"/>
    <w:next w:val="BodyText"/>
    <w:semiHidden/>
    <w:rsid w:val="00D12F8C"/>
    <w:pPr>
      <w:numPr>
        <w:ilvl w:val="3"/>
        <w:numId w:val="34"/>
      </w:numPr>
      <w:spacing w:after="240"/>
      <w:outlineLvl w:val="3"/>
    </w:pPr>
    <w:rPr>
      <w:rFonts w:ascii="Arial" w:hAnsi="Arial"/>
      <w:b/>
      <w:i/>
    </w:rPr>
  </w:style>
  <w:style w:type="paragraph" w:customStyle="1" w:styleId="AppP1">
    <w:name w:val="App P1"/>
    <w:basedOn w:val="Normal"/>
    <w:next w:val="BodyText"/>
    <w:semiHidden/>
    <w:rsid w:val="00D12F8C"/>
    <w:pPr>
      <w:numPr>
        <w:numId w:val="35"/>
      </w:numPr>
      <w:spacing w:after="240"/>
      <w:jc w:val="center"/>
      <w:outlineLvl w:val="0"/>
    </w:pPr>
    <w:rPr>
      <w:rFonts w:ascii="Arial" w:hAnsi="Arial"/>
      <w:b/>
      <w:sz w:val="28"/>
    </w:rPr>
  </w:style>
  <w:style w:type="paragraph" w:customStyle="1" w:styleId="AppP2">
    <w:name w:val="App P2"/>
    <w:basedOn w:val="Normal"/>
    <w:next w:val="BodyText"/>
    <w:semiHidden/>
    <w:rsid w:val="00D12F8C"/>
    <w:pPr>
      <w:keepNext/>
      <w:numPr>
        <w:ilvl w:val="1"/>
        <w:numId w:val="35"/>
      </w:numPr>
      <w:spacing w:after="240"/>
      <w:jc w:val="center"/>
      <w:outlineLvl w:val="1"/>
    </w:pPr>
    <w:rPr>
      <w:rFonts w:ascii="Arial" w:hAnsi="Arial"/>
      <w:b/>
      <w:sz w:val="28"/>
    </w:rPr>
  </w:style>
  <w:style w:type="paragraph" w:customStyle="1" w:styleId="AppP3">
    <w:name w:val="App P3"/>
    <w:basedOn w:val="Normal"/>
    <w:next w:val="BodyText"/>
    <w:semiHidden/>
    <w:rsid w:val="00D12F8C"/>
    <w:pPr>
      <w:keepNext/>
      <w:numPr>
        <w:ilvl w:val="2"/>
        <w:numId w:val="35"/>
      </w:numPr>
      <w:spacing w:after="240"/>
      <w:outlineLvl w:val="2"/>
    </w:pPr>
    <w:rPr>
      <w:rFonts w:ascii="Arial" w:hAnsi="Arial"/>
      <w:b/>
    </w:rPr>
  </w:style>
  <w:style w:type="paragraph" w:customStyle="1" w:styleId="AppP4">
    <w:name w:val="App P4"/>
    <w:basedOn w:val="Normal"/>
    <w:next w:val="BodyText"/>
    <w:semiHidden/>
    <w:rsid w:val="00D12F8C"/>
    <w:pPr>
      <w:numPr>
        <w:ilvl w:val="3"/>
        <w:numId w:val="35"/>
      </w:numPr>
      <w:spacing w:after="240"/>
      <w:outlineLvl w:val="3"/>
    </w:pPr>
    <w:rPr>
      <w:rFonts w:ascii="Arial" w:hAnsi="Arial"/>
      <w:b/>
      <w:i/>
    </w:rPr>
  </w:style>
  <w:style w:type="paragraph" w:customStyle="1" w:styleId="AppQ1">
    <w:name w:val="App Q1"/>
    <w:basedOn w:val="Normal"/>
    <w:next w:val="BodyText"/>
    <w:semiHidden/>
    <w:rsid w:val="00D12F8C"/>
    <w:pPr>
      <w:numPr>
        <w:numId w:val="36"/>
      </w:numPr>
      <w:spacing w:after="240"/>
      <w:jc w:val="center"/>
      <w:outlineLvl w:val="0"/>
    </w:pPr>
    <w:rPr>
      <w:rFonts w:ascii="Arial" w:hAnsi="Arial"/>
      <w:b/>
      <w:sz w:val="28"/>
    </w:rPr>
  </w:style>
  <w:style w:type="paragraph" w:customStyle="1" w:styleId="AppQ2">
    <w:name w:val="App Q2"/>
    <w:basedOn w:val="Normal"/>
    <w:next w:val="BodyText"/>
    <w:semiHidden/>
    <w:rsid w:val="00D12F8C"/>
    <w:pPr>
      <w:keepNext/>
      <w:numPr>
        <w:ilvl w:val="1"/>
        <w:numId w:val="36"/>
      </w:numPr>
      <w:spacing w:after="240"/>
      <w:jc w:val="center"/>
      <w:outlineLvl w:val="1"/>
    </w:pPr>
    <w:rPr>
      <w:rFonts w:ascii="Arial" w:hAnsi="Arial"/>
      <w:b/>
      <w:sz w:val="28"/>
    </w:rPr>
  </w:style>
  <w:style w:type="paragraph" w:customStyle="1" w:styleId="AppQ3">
    <w:name w:val="App Q3"/>
    <w:basedOn w:val="Normal"/>
    <w:next w:val="BodyText"/>
    <w:semiHidden/>
    <w:rsid w:val="00D12F8C"/>
    <w:pPr>
      <w:keepNext/>
      <w:numPr>
        <w:ilvl w:val="2"/>
        <w:numId w:val="36"/>
      </w:numPr>
      <w:spacing w:after="240"/>
      <w:outlineLvl w:val="2"/>
    </w:pPr>
    <w:rPr>
      <w:rFonts w:ascii="Arial" w:hAnsi="Arial"/>
      <w:b/>
    </w:rPr>
  </w:style>
  <w:style w:type="paragraph" w:customStyle="1" w:styleId="AppQ4">
    <w:name w:val="App Q4"/>
    <w:basedOn w:val="Normal"/>
    <w:next w:val="BodyText"/>
    <w:semiHidden/>
    <w:rsid w:val="00D12F8C"/>
    <w:pPr>
      <w:numPr>
        <w:ilvl w:val="3"/>
        <w:numId w:val="36"/>
      </w:numPr>
      <w:spacing w:after="240"/>
      <w:outlineLvl w:val="3"/>
    </w:pPr>
    <w:rPr>
      <w:rFonts w:ascii="Arial" w:hAnsi="Arial"/>
      <w:b/>
      <w:i/>
    </w:rPr>
  </w:style>
  <w:style w:type="paragraph" w:customStyle="1" w:styleId="AppR1">
    <w:name w:val="App R1"/>
    <w:basedOn w:val="Normal"/>
    <w:next w:val="BodyText"/>
    <w:semiHidden/>
    <w:rsid w:val="00D12F8C"/>
    <w:pPr>
      <w:numPr>
        <w:numId w:val="37"/>
      </w:numPr>
      <w:spacing w:after="240"/>
      <w:jc w:val="center"/>
      <w:outlineLvl w:val="0"/>
    </w:pPr>
    <w:rPr>
      <w:rFonts w:ascii="Arial" w:hAnsi="Arial"/>
      <w:b/>
      <w:sz w:val="28"/>
    </w:rPr>
  </w:style>
  <w:style w:type="paragraph" w:customStyle="1" w:styleId="AppR2">
    <w:name w:val="App R2"/>
    <w:basedOn w:val="Normal"/>
    <w:next w:val="BodyText"/>
    <w:semiHidden/>
    <w:rsid w:val="00D12F8C"/>
    <w:pPr>
      <w:keepNext/>
      <w:numPr>
        <w:ilvl w:val="1"/>
        <w:numId w:val="37"/>
      </w:numPr>
      <w:spacing w:after="240"/>
      <w:jc w:val="center"/>
      <w:outlineLvl w:val="1"/>
    </w:pPr>
    <w:rPr>
      <w:rFonts w:ascii="Arial" w:hAnsi="Arial"/>
      <w:b/>
      <w:sz w:val="28"/>
    </w:rPr>
  </w:style>
  <w:style w:type="paragraph" w:customStyle="1" w:styleId="AppR3">
    <w:name w:val="App R3"/>
    <w:basedOn w:val="Normal"/>
    <w:next w:val="BodyText"/>
    <w:semiHidden/>
    <w:rsid w:val="00D12F8C"/>
    <w:pPr>
      <w:keepNext/>
      <w:numPr>
        <w:ilvl w:val="2"/>
        <w:numId w:val="37"/>
      </w:numPr>
      <w:spacing w:after="240"/>
      <w:outlineLvl w:val="2"/>
    </w:pPr>
    <w:rPr>
      <w:rFonts w:ascii="Arial" w:hAnsi="Arial"/>
      <w:b/>
    </w:rPr>
  </w:style>
  <w:style w:type="paragraph" w:customStyle="1" w:styleId="AppR4">
    <w:name w:val="App R4"/>
    <w:basedOn w:val="Normal"/>
    <w:next w:val="BodyText"/>
    <w:semiHidden/>
    <w:rsid w:val="00D12F8C"/>
    <w:pPr>
      <w:numPr>
        <w:ilvl w:val="3"/>
        <w:numId w:val="37"/>
      </w:numPr>
      <w:spacing w:after="240"/>
      <w:outlineLvl w:val="3"/>
    </w:pPr>
    <w:rPr>
      <w:rFonts w:ascii="Arial" w:hAnsi="Arial"/>
      <w:b/>
      <w:i/>
    </w:rPr>
  </w:style>
  <w:style w:type="paragraph" w:customStyle="1" w:styleId="AppS1">
    <w:name w:val="App S1"/>
    <w:basedOn w:val="Normal"/>
    <w:next w:val="BodyText"/>
    <w:semiHidden/>
    <w:rsid w:val="00D12F8C"/>
    <w:pPr>
      <w:numPr>
        <w:numId w:val="38"/>
      </w:numPr>
      <w:spacing w:after="240"/>
      <w:jc w:val="center"/>
      <w:outlineLvl w:val="0"/>
    </w:pPr>
    <w:rPr>
      <w:rFonts w:ascii="Arial" w:hAnsi="Arial"/>
      <w:b/>
      <w:sz w:val="28"/>
    </w:rPr>
  </w:style>
  <w:style w:type="paragraph" w:customStyle="1" w:styleId="AppS2">
    <w:name w:val="App S2"/>
    <w:basedOn w:val="Normal"/>
    <w:next w:val="BodyText"/>
    <w:semiHidden/>
    <w:rsid w:val="00D12F8C"/>
    <w:pPr>
      <w:keepNext/>
      <w:numPr>
        <w:ilvl w:val="1"/>
        <w:numId w:val="38"/>
      </w:numPr>
      <w:spacing w:after="240"/>
      <w:jc w:val="center"/>
      <w:outlineLvl w:val="1"/>
    </w:pPr>
    <w:rPr>
      <w:rFonts w:ascii="Arial" w:hAnsi="Arial"/>
      <w:b/>
      <w:sz w:val="28"/>
    </w:rPr>
  </w:style>
  <w:style w:type="paragraph" w:customStyle="1" w:styleId="AppS3">
    <w:name w:val="App S3"/>
    <w:basedOn w:val="Normal"/>
    <w:next w:val="BodyText"/>
    <w:semiHidden/>
    <w:rsid w:val="00D12F8C"/>
    <w:pPr>
      <w:keepNext/>
      <w:numPr>
        <w:ilvl w:val="2"/>
        <w:numId w:val="38"/>
      </w:numPr>
      <w:spacing w:after="240"/>
      <w:outlineLvl w:val="2"/>
    </w:pPr>
    <w:rPr>
      <w:rFonts w:ascii="Arial" w:hAnsi="Arial"/>
      <w:b/>
    </w:rPr>
  </w:style>
  <w:style w:type="paragraph" w:customStyle="1" w:styleId="AppS4">
    <w:name w:val="App S4"/>
    <w:basedOn w:val="Normal"/>
    <w:next w:val="BodyText"/>
    <w:semiHidden/>
    <w:rsid w:val="00D12F8C"/>
    <w:pPr>
      <w:numPr>
        <w:ilvl w:val="3"/>
        <w:numId w:val="38"/>
      </w:numPr>
      <w:spacing w:after="240"/>
      <w:outlineLvl w:val="3"/>
    </w:pPr>
    <w:rPr>
      <w:rFonts w:ascii="Arial" w:hAnsi="Arial"/>
      <w:b/>
      <w:i/>
    </w:rPr>
  </w:style>
  <w:style w:type="paragraph" w:customStyle="1" w:styleId="AppT1">
    <w:name w:val="App T1"/>
    <w:basedOn w:val="Normal"/>
    <w:next w:val="BodyText"/>
    <w:semiHidden/>
    <w:rsid w:val="00D12F8C"/>
    <w:pPr>
      <w:numPr>
        <w:numId w:val="39"/>
      </w:numPr>
      <w:spacing w:after="240"/>
      <w:jc w:val="center"/>
      <w:outlineLvl w:val="0"/>
    </w:pPr>
    <w:rPr>
      <w:rFonts w:ascii="Arial" w:hAnsi="Arial"/>
      <w:b/>
      <w:sz w:val="28"/>
    </w:rPr>
  </w:style>
  <w:style w:type="paragraph" w:customStyle="1" w:styleId="AppT2">
    <w:name w:val="App T2"/>
    <w:basedOn w:val="Normal"/>
    <w:next w:val="BodyText"/>
    <w:semiHidden/>
    <w:rsid w:val="00D12F8C"/>
    <w:pPr>
      <w:keepNext/>
      <w:numPr>
        <w:ilvl w:val="1"/>
        <w:numId w:val="39"/>
      </w:numPr>
      <w:spacing w:after="240"/>
      <w:jc w:val="center"/>
      <w:outlineLvl w:val="1"/>
    </w:pPr>
    <w:rPr>
      <w:rFonts w:ascii="Arial" w:hAnsi="Arial"/>
      <w:b/>
      <w:sz w:val="28"/>
    </w:rPr>
  </w:style>
  <w:style w:type="paragraph" w:customStyle="1" w:styleId="AppT3">
    <w:name w:val="App T3"/>
    <w:basedOn w:val="Normal"/>
    <w:next w:val="BodyText"/>
    <w:semiHidden/>
    <w:rsid w:val="00D12F8C"/>
    <w:pPr>
      <w:keepNext/>
      <w:numPr>
        <w:ilvl w:val="2"/>
        <w:numId w:val="39"/>
      </w:numPr>
      <w:spacing w:after="240"/>
      <w:outlineLvl w:val="2"/>
    </w:pPr>
    <w:rPr>
      <w:rFonts w:ascii="Arial" w:hAnsi="Arial"/>
      <w:b/>
    </w:rPr>
  </w:style>
  <w:style w:type="paragraph" w:customStyle="1" w:styleId="AppT4">
    <w:name w:val="App T4"/>
    <w:basedOn w:val="Normal"/>
    <w:next w:val="BodyText"/>
    <w:semiHidden/>
    <w:rsid w:val="00D12F8C"/>
    <w:pPr>
      <w:numPr>
        <w:ilvl w:val="3"/>
        <w:numId w:val="39"/>
      </w:numPr>
      <w:spacing w:after="240"/>
      <w:outlineLvl w:val="3"/>
    </w:pPr>
    <w:rPr>
      <w:rFonts w:ascii="Arial" w:hAnsi="Arial"/>
      <w:b/>
      <w:i/>
    </w:rPr>
  </w:style>
  <w:style w:type="paragraph" w:customStyle="1" w:styleId="AppU1">
    <w:name w:val="App U1"/>
    <w:basedOn w:val="Normal"/>
    <w:next w:val="BodyText"/>
    <w:semiHidden/>
    <w:rsid w:val="00D12F8C"/>
    <w:pPr>
      <w:numPr>
        <w:numId w:val="40"/>
      </w:numPr>
      <w:spacing w:after="240"/>
      <w:jc w:val="center"/>
      <w:outlineLvl w:val="0"/>
    </w:pPr>
    <w:rPr>
      <w:rFonts w:ascii="Arial" w:hAnsi="Arial"/>
      <w:b/>
      <w:sz w:val="28"/>
    </w:rPr>
  </w:style>
  <w:style w:type="paragraph" w:customStyle="1" w:styleId="AppU2">
    <w:name w:val="App U2"/>
    <w:basedOn w:val="Normal"/>
    <w:next w:val="BodyText"/>
    <w:semiHidden/>
    <w:rsid w:val="00D12F8C"/>
    <w:pPr>
      <w:keepNext/>
      <w:numPr>
        <w:ilvl w:val="1"/>
        <w:numId w:val="40"/>
      </w:numPr>
      <w:spacing w:after="240"/>
      <w:jc w:val="center"/>
      <w:outlineLvl w:val="1"/>
    </w:pPr>
    <w:rPr>
      <w:rFonts w:ascii="Arial" w:hAnsi="Arial"/>
      <w:b/>
      <w:sz w:val="28"/>
    </w:rPr>
  </w:style>
  <w:style w:type="paragraph" w:customStyle="1" w:styleId="AppU3">
    <w:name w:val="App U3"/>
    <w:basedOn w:val="Normal"/>
    <w:next w:val="BodyText"/>
    <w:semiHidden/>
    <w:rsid w:val="00D12F8C"/>
    <w:pPr>
      <w:keepNext/>
      <w:numPr>
        <w:ilvl w:val="2"/>
        <w:numId w:val="40"/>
      </w:numPr>
      <w:spacing w:after="240"/>
      <w:outlineLvl w:val="2"/>
    </w:pPr>
    <w:rPr>
      <w:rFonts w:ascii="Arial" w:hAnsi="Arial"/>
      <w:b/>
    </w:rPr>
  </w:style>
  <w:style w:type="paragraph" w:customStyle="1" w:styleId="AppU4">
    <w:name w:val="App U4"/>
    <w:basedOn w:val="Normal"/>
    <w:next w:val="BodyText"/>
    <w:semiHidden/>
    <w:rsid w:val="00D12F8C"/>
    <w:pPr>
      <w:numPr>
        <w:ilvl w:val="3"/>
        <w:numId w:val="40"/>
      </w:numPr>
      <w:spacing w:after="240"/>
      <w:outlineLvl w:val="3"/>
    </w:pPr>
    <w:rPr>
      <w:rFonts w:ascii="Arial" w:hAnsi="Arial"/>
      <w:b/>
      <w:i/>
    </w:rPr>
  </w:style>
  <w:style w:type="paragraph" w:customStyle="1" w:styleId="AppV1">
    <w:name w:val="App V1"/>
    <w:basedOn w:val="Normal"/>
    <w:next w:val="BodyText"/>
    <w:semiHidden/>
    <w:rsid w:val="00D12F8C"/>
    <w:pPr>
      <w:numPr>
        <w:numId w:val="41"/>
      </w:numPr>
      <w:spacing w:after="240"/>
      <w:jc w:val="center"/>
      <w:outlineLvl w:val="0"/>
    </w:pPr>
    <w:rPr>
      <w:rFonts w:ascii="Arial" w:hAnsi="Arial"/>
      <w:b/>
      <w:sz w:val="28"/>
    </w:rPr>
  </w:style>
  <w:style w:type="paragraph" w:customStyle="1" w:styleId="AppV2">
    <w:name w:val="App V2"/>
    <w:basedOn w:val="Normal"/>
    <w:next w:val="BodyText"/>
    <w:semiHidden/>
    <w:rsid w:val="00D12F8C"/>
    <w:pPr>
      <w:keepNext/>
      <w:numPr>
        <w:ilvl w:val="1"/>
        <w:numId w:val="41"/>
      </w:numPr>
      <w:spacing w:after="240"/>
      <w:jc w:val="center"/>
      <w:outlineLvl w:val="1"/>
    </w:pPr>
    <w:rPr>
      <w:rFonts w:ascii="Arial" w:hAnsi="Arial"/>
      <w:b/>
      <w:sz w:val="28"/>
    </w:rPr>
  </w:style>
  <w:style w:type="paragraph" w:customStyle="1" w:styleId="AppV3">
    <w:name w:val="App V3"/>
    <w:basedOn w:val="Normal"/>
    <w:next w:val="BodyText"/>
    <w:semiHidden/>
    <w:rsid w:val="00D12F8C"/>
    <w:pPr>
      <w:keepNext/>
      <w:numPr>
        <w:ilvl w:val="2"/>
        <w:numId w:val="41"/>
      </w:numPr>
      <w:spacing w:after="240"/>
      <w:outlineLvl w:val="2"/>
    </w:pPr>
    <w:rPr>
      <w:rFonts w:ascii="Arial" w:hAnsi="Arial"/>
      <w:b/>
    </w:rPr>
  </w:style>
  <w:style w:type="paragraph" w:customStyle="1" w:styleId="AppV4">
    <w:name w:val="App V4"/>
    <w:basedOn w:val="Normal"/>
    <w:next w:val="BodyText"/>
    <w:semiHidden/>
    <w:rsid w:val="00D12F8C"/>
    <w:pPr>
      <w:numPr>
        <w:ilvl w:val="3"/>
        <w:numId w:val="41"/>
      </w:numPr>
      <w:spacing w:after="240"/>
      <w:outlineLvl w:val="3"/>
    </w:pPr>
    <w:rPr>
      <w:rFonts w:ascii="Arial" w:hAnsi="Arial"/>
      <w:b/>
      <w:i/>
    </w:rPr>
  </w:style>
  <w:style w:type="paragraph" w:customStyle="1" w:styleId="AppW1">
    <w:name w:val="App W1"/>
    <w:basedOn w:val="Normal"/>
    <w:next w:val="BodyText"/>
    <w:semiHidden/>
    <w:rsid w:val="00D12F8C"/>
    <w:pPr>
      <w:numPr>
        <w:numId w:val="42"/>
      </w:numPr>
      <w:spacing w:after="240"/>
      <w:jc w:val="center"/>
      <w:outlineLvl w:val="0"/>
    </w:pPr>
    <w:rPr>
      <w:rFonts w:ascii="Arial" w:hAnsi="Arial"/>
      <w:b/>
      <w:sz w:val="28"/>
    </w:rPr>
  </w:style>
  <w:style w:type="paragraph" w:customStyle="1" w:styleId="AppW2">
    <w:name w:val="App W2"/>
    <w:basedOn w:val="Normal"/>
    <w:next w:val="BodyText"/>
    <w:semiHidden/>
    <w:rsid w:val="00D12F8C"/>
    <w:pPr>
      <w:keepNext/>
      <w:numPr>
        <w:ilvl w:val="1"/>
        <w:numId w:val="42"/>
      </w:numPr>
      <w:spacing w:after="240"/>
      <w:jc w:val="center"/>
      <w:outlineLvl w:val="1"/>
    </w:pPr>
    <w:rPr>
      <w:rFonts w:ascii="Arial" w:hAnsi="Arial"/>
      <w:b/>
      <w:sz w:val="28"/>
    </w:rPr>
  </w:style>
  <w:style w:type="paragraph" w:customStyle="1" w:styleId="AppW3">
    <w:name w:val="App W3"/>
    <w:basedOn w:val="Normal"/>
    <w:next w:val="BodyText"/>
    <w:semiHidden/>
    <w:rsid w:val="00D12F8C"/>
    <w:pPr>
      <w:keepNext/>
      <w:numPr>
        <w:ilvl w:val="2"/>
        <w:numId w:val="42"/>
      </w:numPr>
      <w:spacing w:after="240"/>
      <w:outlineLvl w:val="2"/>
    </w:pPr>
    <w:rPr>
      <w:rFonts w:ascii="Arial" w:hAnsi="Arial"/>
      <w:b/>
    </w:rPr>
  </w:style>
  <w:style w:type="paragraph" w:customStyle="1" w:styleId="AppW4">
    <w:name w:val="App W4"/>
    <w:basedOn w:val="Normal"/>
    <w:next w:val="BodyText"/>
    <w:semiHidden/>
    <w:rsid w:val="00D12F8C"/>
    <w:pPr>
      <w:numPr>
        <w:ilvl w:val="3"/>
        <w:numId w:val="42"/>
      </w:numPr>
      <w:spacing w:after="240"/>
      <w:outlineLvl w:val="3"/>
    </w:pPr>
    <w:rPr>
      <w:rFonts w:ascii="Arial" w:hAnsi="Arial"/>
      <w:b/>
      <w:i/>
    </w:rPr>
  </w:style>
  <w:style w:type="paragraph" w:customStyle="1" w:styleId="AppX1">
    <w:name w:val="App X1"/>
    <w:basedOn w:val="Normal"/>
    <w:next w:val="BodyText"/>
    <w:semiHidden/>
    <w:rsid w:val="00D12F8C"/>
    <w:pPr>
      <w:numPr>
        <w:numId w:val="43"/>
      </w:numPr>
      <w:spacing w:after="240"/>
      <w:jc w:val="center"/>
      <w:outlineLvl w:val="0"/>
    </w:pPr>
    <w:rPr>
      <w:rFonts w:ascii="Arial" w:hAnsi="Arial"/>
      <w:b/>
      <w:sz w:val="28"/>
    </w:rPr>
  </w:style>
  <w:style w:type="paragraph" w:customStyle="1" w:styleId="AppX2">
    <w:name w:val="App X2"/>
    <w:basedOn w:val="Normal"/>
    <w:next w:val="BodyText"/>
    <w:semiHidden/>
    <w:rsid w:val="00D12F8C"/>
    <w:pPr>
      <w:keepNext/>
      <w:numPr>
        <w:ilvl w:val="1"/>
        <w:numId w:val="43"/>
      </w:numPr>
      <w:spacing w:after="240"/>
      <w:jc w:val="center"/>
      <w:outlineLvl w:val="1"/>
    </w:pPr>
    <w:rPr>
      <w:rFonts w:ascii="Arial" w:hAnsi="Arial"/>
      <w:b/>
      <w:sz w:val="28"/>
    </w:rPr>
  </w:style>
  <w:style w:type="paragraph" w:customStyle="1" w:styleId="AppX3">
    <w:name w:val="App X3"/>
    <w:basedOn w:val="Normal"/>
    <w:next w:val="BodyText"/>
    <w:semiHidden/>
    <w:rsid w:val="00D12F8C"/>
    <w:pPr>
      <w:keepNext/>
      <w:numPr>
        <w:ilvl w:val="2"/>
        <w:numId w:val="43"/>
      </w:numPr>
      <w:spacing w:after="240"/>
      <w:outlineLvl w:val="2"/>
    </w:pPr>
    <w:rPr>
      <w:rFonts w:ascii="Arial" w:hAnsi="Arial"/>
      <w:b/>
    </w:rPr>
  </w:style>
  <w:style w:type="paragraph" w:customStyle="1" w:styleId="AppX4">
    <w:name w:val="App X4"/>
    <w:basedOn w:val="Normal"/>
    <w:next w:val="BodyText"/>
    <w:semiHidden/>
    <w:rsid w:val="00D12F8C"/>
    <w:pPr>
      <w:numPr>
        <w:ilvl w:val="3"/>
        <w:numId w:val="43"/>
      </w:numPr>
      <w:spacing w:after="240"/>
      <w:outlineLvl w:val="3"/>
    </w:pPr>
    <w:rPr>
      <w:rFonts w:ascii="Arial" w:hAnsi="Arial"/>
      <w:b/>
      <w:i/>
    </w:rPr>
  </w:style>
  <w:style w:type="paragraph" w:customStyle="1" w:styleId="AppY1">
    <w:name w:val="App Y1"/>
    <w:basedOn w:val="Normal"/>
    <w:next w:val="BodyText"/>
    <w:semiHidden/>
    <w:rsid w:val="00D12F8C"/>
    <w:pPr>
      <w:numPr>
        <w:numId w:val="44"/>
      </w:numPr>
      <w:spacing w:after="240"/>
      <w:jc w:val="center"/>
      <w:outlineLvl w:val="0"/>
    </w:pPr>
    <w:rPr>
      <w:rFonts w:ascii="Arial" w:hAnsi="Arial"/>
      <w:b/>
      <w:sz w:val="28"/>
    </w:rPr>
  </w:style>
  <w:style w:type="paragraph" w:customStyle="1" w:styleId="AppY2">
    <w:name w:val="App Y2"/>
    <w:basedOn w:val="Normal"/>
    <w:next w:val="BodyText"/>
    <w:semiHidden/>
    <w:rsid w:val="00D12F8C"/>
    <w:pPr>
      <w:keepNext/>
      <w:numPr>
        <w:ilvl w:val="1"/>
        <w:numId w:val="44"/>
      </w:numPr>
      <w:spacing w:after="240"/>
      <w:jc w:val="center"/>
      <w:outlineLvl w:val="1"/>
    </w:pPr>
    <w:rPr>
      <w:rFonts w:ascii="Arial" w:hAnsi="Arial"/>
      <w:b/>
      <w:sz w:val="28"/>
    </w:rPr>
  </w:style>
  <w:style w:type="paragraph" w:customStyle="1" w:styleId="AppY3">
    <w:name w:val="App Y3"/>
    <w:basedOn w:val="Normal"/>
    <w:next w:val="BodyText"/>
    <w:semiHidden/>
    <w:rsid w:val="00D12F8C"/>
    <w:pPr>
      <w:keepNext/>
      <w:numPr>
        <w:ilvl w:val="2"/>
        <w:numId w:val="44"/>
      </w:numPr>
      <w:spacing w:after="240"/>
      <w:outlineLvl w:val="2"/>
    </w:pPr>
    <w:rPr>
      <w:rFonts w:ascii="Arial" w:hAnsi="Arial"/>
      <w:b/>
    </w:rPr>
  </w:style>
  <w:style w:type="paragraph" w:customStyle="1" w:styleId="AppY4">
    <w:name w:val="App Y4"/>
    <w:basedOn w:val="Normal"/>
    <w:next w:val="BodyText"/>
    <w:semiHidden/>
    <w:rsid w:val="00D12F8C"/>
    <w:pPr>
      <w:numPr>
        <w:ilvl w:val="3"/>
        <w:numId w:val="44"/>
      </w:numPr>
      <w:spacing w:after="240"/>
      <w:outlineLvl w:val="3"/>
    </w:pPr>
    <w:rPr>
      <w:rFonts w:ascii="Arial" w:hAnsi="Arial"/>
      <w:b/>
      <w:i/>
    </w:rPr>
  </w:style>
  <w:style w:type="paragraph" w:customStyle="1" w:styleId="AppZ1">
    <w:name w:val="App Z1"/>
    <w:basedOn w:val="Normal"/>
    <w:next w:val="BodyText"/>
    <w:semiHidden/>
    <w:rsid w:val="00D12F8C"/>
    <w:pPr>
      <w:numPr>
        <w:numId w:val="45"/>
      </w:numPr>
      <w:spacing w:after="240"/>
      <w:jc w:val="center"/>
      <w:outlineLvl w:val="0"/>
    </w:pPr>
    <w:rPr>
      <w:rFonts w:ascii="Arial" w:hAnsi="Arial"/>
      <w:b/>
      <w:sz w:val="28"/>
    </w:rPr>
  </w:style>
  <w:style w:type="paragraph" w:customStyle="1" w:styleId="AppZ2">
    <w:name w:val="App Z2"/>
    <w:basedOn w:val="Normal"/>
    <w:next w:val="BodyText"/>
    <w:semiHidden/>
    <w:rsid w:val="00D12F8C"/>
    <w:pPr>
      <w:keepNext/>
      <w:numPr>
        <w:ilvl w:val="1"/>
        <w:numId w:val="45"/>
      </w:numPr>
      <w:spacing w:after="240"/>
      <w:jc w:val="center"/>
      <w:outlineLvl w:val="1"/>
    </w:pPr>
    <w:rPr>
      <w:rFonts w:ascii="Arial" w:hAnsi="Arial"/>
      <w:b/>
      <w:sz w:val="28"/>
    </w:rPr>
  </w:style>
  <w:style w:type="paragraph" w:customStyle="1" w:styleId="AppZ3">
    <w:name w:val="App Z3"/>
    <w:basedOn w:val="Normal"/>
    <w:next w:val="BodyText"/>
    <w:semiHidden/>
    <w:rsid w:val="00D12F8C"/>
    <w:pPr>
      <w:keepNext/>
      <w:numPr>
        <w:ilvl w:val="2"/>
        <w:numId w:val="45"/>
      </w:numPr>
      <w:spacing w:after="240"/>
      <w:outlineLvl w:val="2"/>
    </w:pPr>
    <w:rPr>
      <w:rFonts w:ascii="Arial" w:hAnsi="Arial"/>
      <w:b/>
    </w:rPr>
  </w:style>
  <w:style w:type="paragraph" w:customStyle="1" w:styleId="AppZ4">
    <w:name w:val="App Z4"/>
    <w:basedOn w:val="Normal"/>
    <w:next w:val="BodyText"/>
    <w:semiHidden/>
    <w:rsid w:val="00D12F8C"/>
    <w:pPr>
      <w:numPr>
        <w:ilvl w:val="3"/>
        <w:numId w:val="45"/>
      </w:numPr>
      <w:spacing w:after="240"/>
      <w:outlineLvl w:val="3"/>
    </w:pPr>
    <w:rPr>
      <w:rFonts w:ascii="Arial" w:hAnsi="Arial"/>
      <w:b/>
      <w:i/>
    </w:rPr>
  </w:style>
  <w:style w:type="paragraph" w:customStyle="1" w:styleId="Ext-CP-for">
    <w:name w:val=".Ext-CP-for"/>
    <w:rsid w:val="00D12F8C"/>
    <w:rPr>
      <w:rFonts w:ascii="Arial" w:hAnsi="Arial"/>
    </w:rPr>
  </w:style>
  <w:style w:type="character" w:styleId="FootnoteReference">
    <w:name w:val="footnote reference"/>
    <w:basedOn w:val="DefaultParagraphFont"/>
    <w:rsid w:val="00D12F8C"/>
    <w:rPr>
      <w:vertAlign w:val="superscript"/>
    </w:rPr>
  </w:style>
  <w:style w:type="character" w:customStyle="1" w:styleId="Heading3Char">
    <w:name w:val="Heading 3 Char"/>
    <w:basedOn w:val="DefaultParagraphFont"/>
    <w:link w:val="Heading3"/>
    <w:rsid w:val="00D12F8C"/>
    <w:rPr>
      <w:rFonts w:ascii="Arial" w:hAnsi="Arial" w:cs="Arial"/>
      <w:b/>
      <w:kern w:val="32"/>
      <w:sz w:val="24"/>
      <w:szCs w:val="26"/>
    </w:rPr>
  </w:style>
  <w:style w:type="character" w:customStyle="1" w:styleId="HeaderChar">
    <w:name w:val="Header Char"/>
    <w:basedOn w:val="DefaultParagraphFont"/>
    <w:link w:val="Header"/>
    <w:rsid w:val="00D12F8C"/>
    <w:rPr>
      <w:sz w:val="22"/>
    </w:rPr>
  </w:style>
  <w:style w:type="paragraph" w:customStyle="1" w:styleId="HeaderCenter">
    <w:name w:val="Header Center"/>
    <w:basedOn w:val="BodyText"/>
    <w:rsid w:val="007E076A"/>
    <w:pPr>
      <w:jc w:val="center"/>
    </w:pPr>
    <w:rPr>
      <w:sz w:val="20"/>
    </w:rPr>
  </w:style>
  <w:style w:type="paragraph" w:customStyle="1" w:styleId="HeaderTitle">
    <w:name w:val="Header Title"/>
    <w:basedOn w:val="CP-title"/>
    <w:rsid w:val="007E076A"/>
  </w:style>
  <w:style w:type="paragraph" w:customStyle="1" w:styleId="TPsubtitle">
    <w:name w:val="TP_subtitle"/>
    <w:basedOn w:val="TP-title"/>
    <w:rsid w:val="00D12F8C"/>
    <w:rPr>
      <w:sz w:val="28"/>
      <w:szCs w:val="28"/>
    </w:rPr>
  </w:style>
  <w:style w:type="paragraph" w:customStyle="1" w:styleId="Pageintentionallyleftblank">
    <w:name w:val="Page_intentionally_left_blank"/>
    <w:basedOn w:val="Normal"/>
    <w:rsid w:val="00D12F8C"/>
    <w:pPr>
      <w:spacing w:before="2640"/>
      <w:jc w:val="center"/>
    </w:pPr>
    <w:rPr>
      <w:i/>
    </w:rPr>
  </w:style>
  <w:style w:type="paragraph" w:customStyle="1" w:styleId="HelpText">
    <w:name w:val="Help Text"/>
    <w:rsid w:val="00D12F8C"/>
    <w:pPr>
      <w:jc w:val="center"/>
    </w:pPr>
    <w:rPr>
      <w:rFonts w:ascii="Arial" w:hAnsi="Arial"/>
      <w:b/>
      <w:bCs/>
      <w:color w:val="FF0000"/>
      <w:sz w:val="36"/>
      <w:szCs w:val="40"/>
    </w:rPr>
  </w:style>
  <w:style w:type="paragraph" w:customStyle="1" w:styleId="IntentionallyBlank">
    <w:name w:val="Intentionally Blank"/>
    <w:rsid w:val="00D12F8C"/>
    <w:pPr>
      <w:jc w:val="center"/>
    </w:pPr>
    <w:rPr>
      <w:i/>
      <w:sz w:val="22"/>
    </w:rPr>
  </w:style>
  <w:style w:type="character" w:customStyle="1" w:styleId="StylePlaceholderText10ptAuto">
    <w:name w:val="Style Placeholder Text + 10 pt Auto"/>
    <w:basedOn w:val="PlaceholderText"/>
    <w:rsid w:val="007004DD"/>
    <w:rPr>
      <w:rFonts w:ascii="Times New Roman" w:hAnsi="Times New Roman"/>
      <w:color w:val="FF0000"/>
      <w:sz w:val="20"/>
    </w:rPr>
  </w:style>
  <w:style w:type="paragraph" w:customStyle="1" w:styleId="HeaderINLLogo">
    <w:name w:val="Header INL Logo"/>
    <w:basedOn w:val="Figure"/>
    <w:rsid w:val="007E076A"/>
    <w:pPr>
      <w:spacing w:before="0" w:after="0"/>
    </w:pPr>
    <w:rPr>
      <w:noProof/>
    </w:rPr>
  </w:style>
  <w:style w:type="paragraph" w:customStyle="1" w:styleId="HeaderSpacer">
    <w:name w:val="Header Spacer"/>
    <w:basedOn w:val="Normal"/>
    <w:rsid w:val="007E076A"/>
    <w:rPr>
      <w:sz w:val="12"/>
      <w:szCs w:val="12"/>
    </w:rPr>
  </w:style>
  <w:style w:type="character" w:styleId="EndnoteReference">
    <w:name w:val="endnote reference"/>
    <w:basedOn w:val="DefaultParagraphFont"/>
    <w:uiPriority w:val="99"/>
    <w:semiHidden/>
    <w:unhideWhenUsed/>
    <w:rsid w:val="00640EF0"/>
    <w:rPr>
      <w:vertAlign w:val="superscript"/>
    </w:rPr>
  </w:style>
  <w:style w:type="paragraph" w:styleId="Revision">
    <w:name w:val="Revision"/>
    <w:hidden/>
    <w:uiPriority w:val="99"/>
    <w:semiHidden/>
    <w:rsid w:val="00023228"/>
    <w:rPr>
      <w:sz w:val="22"/>
      <w:szCs w:val="24"/>
    </w:rPr>
  </w:style>
  <w:style w:type="paragraph" w:customStyle="1" w:styleId="EndNoteBibliographyTitle">
    <w:name w:val="EndNote Bibliography Title"/>
    <w:basedOn w:val="Normal"/>
    <w:link w:val="EndNoteBibliographyTitleChar"/>
    <w:rsid w:val="00BE09FF"/>
    <w:pPr>
      <w:jc w:val="center"/>
    </w:pPr>
    <w:rPr>
      <w:sz w:val="20"/>
    </w:rPr>
  </w:style>
  <w:style w:type="character" w:customStyle="1" w:styleId="EndNoteBibliographyTitleChar">
    <w:name w:val="EndNote Bibliography Title Char"/>
    <w:basedOn w:val="BodyTextChar"/>
    <w:link w:val="EndNoteBibliographyTitle"/>
    <w:rsid w:val="00BE09FF"/>
    <w:rPr>
      <w:sz w:val="22"/>
      <w:szCs w:val="24"/>
    </w:rPr>
  </w:style>
  <w:style w:type="paragraph" w:customStyle="1" w:styleId="EndNoteBibliography">
    <w:name w:val="EndNote Bibliography"/>
    <w:basedOn w:val="Normal"/>
    <w:link w:val="EndNoteBibliographyChar"/>
    <w:rsid w:val="00BE09FF"/>
    <w:rPr>
      <w:sz w:val="20"/>
    </w:rPr>
  </w:style>
  <w:style w:type="character" w:customStyle="1" w:styleId="EndNoteBibliographyChar">
    <w:name w:val="EndNote Bibliography Char"/>
    <w:basedOn w:val="BodyTextChar"/>
    <w:link w:val="EndNoteBibliography"/>
    <w:rsid w:val="00BE09FF"/>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9715596">
      <w:bodyDiv w:val="1"/>
      <w:marLeft w:val="0"/>
      <w:marRight w:val="0"/>
      <w:marTop w:val="0"/>
      <w:marBottom w:val="0"/>
      <w:divBdr>
        <w:top w:val="none" w:sz="0" w:space="0" w:color="auto"/>
        <w:left w:val="none" w:sz="0" w:space="0" w:color="auto"/>
        <w:bottom w:val="none" w:sz="0" w:space="0" w:color="auto"/>
        <w:right w:val="none" w:sz="0" w:space="0" w:color="auto"/>
      </w:divBdr>
    </w:div>
    <w:div w:id="1414350394">
      <w:bodyDiv w:val="1"/>
      <w:marLeft w:val="0"/>
      <w:marRight w:val="0"/>
      <w:marTop w:val="0"/>
      <w:marBottom w:val="0"/>
      <w:divBdr>
        <w:top w:val="none" w:sz="0" w:space="0" w:color="auto"/>
        <w:left w:val="none" w:sz="0" w:space="0" w:color="auto"/>
        <w:bottom w:val="none" w:sz="0" w:space="0" w:color="auto"/>
        <w:right w:val="none" w:sz="0" w:space="0" w:color="auto"/>
      </w:divBdr>
      <w:divsChild>
        <w:div w:id="64957450">
          <w:marLeft w:val="360"/>
          <w:marRight w:val="0"/>
          <w:marTop w:val="200"/>
          <w:marBottom w:val="0"/>
          <w:divBdr>
            <w:top w:val="none" w:sz="0" w:space="0" w:color="auto"/>
            <w:left w:val="none" w:sz="0" w:space="0" w:color="auto"/>
            <w:bottom w:val="none" w:sz="0" w:space="0" w:color="auto"/>
            <w:right w:val="none" w:sz="0" w:space="0" w:color="auto"/>
          </w:divBdr>
        </w:div>
        <w:div w:id="125977402">
          <w:marLeft w:val="360"/>
          <w:marRight w:val="0"/>
          <w:marTop w:val="200"/>
          <w:marBottom w:val="0"/>
          <w:divBdr>
            <w:top w:val="none" w:sz="0" w:space="0" w:color="auto"/>
            <w:left w:val="none" w:sz="0" w:space="0" w:color="auto"/>
            <w:bottom w:val="none" w:sz="0" w:space="0" w:color="auto"/>
            <w:right w:val="none" w:sz="0" w:space="0" w:color="auto"/>
          </w:divBdr>
        </w:div>
        <w:div w:id="472910664">
          <w:marLeft w:val="360"/>
          <w:marRight w:val="0"/>
          <w:marTop w:val="200"/>
          <w:marBottom w:val="0"/>
          <w:divBdr>
            <w:top w:val="none" w:sz="0" w:space="0" w:color="auto"/>
            <w:left w:val="none" w:sz="0" w:space="0" w:color="auto"/>
            <w:bottom w:val="none" w:sz="0" w:space="0" w:color="auto"/>
            <w:right w:val="none" w:sz="0" w:space="0" w:color="auto"/>
          </w:divBdr>
        </w:div>
        <w:div w:id="1835489322">
          <w:marLeft w:val="360"/>
          <w:marRight w:val="0"/>
          <w:marTop w:val="200"/>
          <w:marBottom w:val="0"/>
          <w:divBdr>
            <w:top w:val="none" w:sz="0" w:space="0" w:color="auto"/>
            <w:left w:val="none" w:sz="0" w:space="0" w:color="auto"/>
            <w:bottom w:val="none" w:sz="0" w:space="0" w:color="auto"/>
            <w:right w:val="none" w:sz="0" w:space="0" w:color="auto"/>
          </w:divBdr>
        </w:div>
        <w:div w:id="192611297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tiff"/><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ffwr\OneDrive%20-%20Idaho%20National%20Laboratory\LDRD\Templates\LDRD_Preproposal_Template_01_np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3A77CF2EE86482CB5261520D72A056E"/>
        <w:category>
          <w:name w:val="General"/>
          <w:gallery w:val="placeholder"/>
        </w:category>
        <w:types>
          <w:type w:val="bbPlcHdr"/>
        </w:types>
        <w:behaviors>
          <w:behavior w:val="content"/>
        </w:behaviors>
        <w:guid w:val="{EDB328BC-27A2-4641-AE67-4951580A6668}"/>
      </w:docPartPr>
      <w:docPartBody>
        <w:p w:rsidR="007A3CBF" w:rsidRDefault="002A3F7E" w:rsidP="002A3F7E">
          <w:pPr>
            <w:pStyle w:val="C3A77CF2EE86482CB5261520D72A056E6"/>
          </w:pPr>
          <w:r w:rsidRPr="00114961">
            <w:rPr>
              <w:rStyle w:val="PlaceholderText"/>
              <w:color w:val="FF0000"/>
            </w:rPr>
            <w:t>[Click here to enter the project title—no acronyms or abbreviations]</w:t>
          </w:r>
        </w:p>
      </w:docPartBody>
    </w:docPart>
    <w:docPart>
      <w:docPartPr>
        <w:name w:val="1CAFFB45A5774116BE57DABC76996573"/>
        <w:category>
          <w:name w:val="General"/>
          <w:gallery w:val="placeholder"/>
        </w:category>
        <w:types>
          <w:type w:val="bbPlcHdr"/>
        </w:types>
        <w:behaviors>
          <w:behavior w:val="content"/>
        </w:behaviors>
        <w:guid w:val="{8DFBB51D-3D65-4881-A520-2BBC89B0078E}"/>
      </w:docPartPr>
      <w:docPartBody>
        <w:p w:rsidR="007A3CBF" w:rsidRDefault="002A3F7E" w:rsidP="002A3F7E">
          <w:pPr>
            <w:pStyle w:val="1CAFFB45A5774116BE57DABC769965736"/>
          </w:pPr>
          <w:r w:rsidRPr="006E005D">
            <w:rPr>
              <w:rStyle w:val="PlaceholderText"/>
              <w:color w:val="FF0000"/>
            </w:rPr>
            <w:t>[Enter directorate (ATR, EES&amp;T, MFC, NS&amp;T, N&amp;HS)]</w:t>
          </w:r>
        </w:p>
      </w:docPartBody>
    </w:docPart>
    <w:docPart>
      <w:docPartPr>
        <w:name w:val="4871DD6B84ED4C61B8C30BD0A75990AD"/>
        <w:category>
          <w:name w:val="General"/>
          <w:gallery w:val="placeholder"/>
        </w:category>
        <w:types>
          <w:type w:val="bbPlcHdr"/>
        </w:types>
        <w:behaviors>
          <w:behavior w:val="content"/>
        </w:behaviors>
        <w:guid w:val="{51DAF598-CE97-47A0-9597-B43FC3ABA7D1}"/>
      </w:docPartPr>
      <w:docPartBody>
        <w:p w:rsidR="007A3CBF" w:rsidRDefault="002A3F7E" w:rsidP="002A3F7E">
          <w:pPr>
            <w:pStyle w:val="4871DD6B84ED4C61B8C30BD0A75990AD6"/>
          </w:pPr>
          <w:r w:rsidRPr="00114961">
            <w:rPr>
              <w:rStyle w:val="PlaceholderText"/>
              <w:color w:val="FF0000"/>
            </w:rPr>
            <w:t xml:space="preserve">[Click here to enter the project </w:t>
          </w:r>
          <w:r>
            <w:rPr>
              <w:rStyle w:val="PlaceholderText"/>
              <w:color w:val="FF0000"/>
            </w:rPr>
            <w:t>tracking number</w:t>
          </w:r>
          <w:r w:rsidRPr="00114961">
            <w:rPr>
              <w:rStyle w:val="PlaceholderText"/>
              <w:color w:val="FF0000"/>
            </w:rPr>
            <w:t>]</w:t>
          </w:r>
        </w:p>
      </w:docPartBody>
    </w:docPart>
    <w:docPart>
      <w:docPartPr>
        <w:name w:val="8EDCACA82E49984097F7DEA627671F4D"/>
        <w:category>
          <w:name w:val="General"/>
          <w:gallery w:val="placeholder"/>
        </w:category>
        <w:types>
          <w:type w:val="bbPlcHdr"/>
        </w:types>
        <w:behaviors>
          <w:behavior w:val="content"/>
        </w:behaviors>
        <w:guid w:val="{DD8083BF-F931-3D47-8A8B-A8163125131E}"/>
      </w:docPartPr>
      <w:docPartBody>
        <w:p w:rsidR="0069481E" w:rsidRDefault="00E31713" w:rsidP="00E31713">
          <w:pPr>
            <w:pStyle w:val="8EDCACA82E49984097F7DEA627671F4D"/>
          </w:pPr>
          <w:r w:rsidRPr="007004DD">
            <w:rPr>
              <w:rStyle w:val="PlaceholderText"/>
              <w:color w:val="FF0000"/>
            </w:rPr>
            <w:t>[Enter INL employee name]</w:t>
          </w:r>
        </w:p>
      </w:docPartBody>
    </w:docPart>
    <w:docPart>
      <w:docPartPr>
        <w:name w:val="80E98C58E8A7FD4092B5170B025B5BB2"/>
        <w:category>
          <w:name w:val="General"/>
          <w:gallery w:val="placeholder"/>
        </w:category>
        <w:types>
          <w:type w:val="bbPlcHdr"/>
        </w:types>
        <w:behaviors>
          <w:behavior w:val="content"/>
        </w:behaviors>
        <w:guid w:val="{79F9AD3E-5A43-9942-A128-A3C0B6104003}"/>
      </w:docPartPr>
      <w:docPartBody>
        <w:p w:rsidR="0069481E" w:rsidRDefault="00E31713" w:rsidP="00E31713">
          <w:pPr>
            <w:pStyle w:val="80E98C58E8A7FD4092B5170B025B5BB2"/>
          </w:pPr>
          <w:r w:rsidRPr="007004DD">
            <w:rPr>
              <w:rStyle w:val="StylePlaceholderText10ptAuto"/>
            </w:rPr>
            <w:t>[Enter directorate (ATR, EES&amp;T, MFC, NS&amp;T, N&amp;HS)]</w:t>
          </w:r>
        </w:p>
      </w:docPartBody>
    </w:docPart>
    <w:docPart>
      <w:docPartPr>
        <w:name w:val="08F7498C0990544394C375923C3804AE"/>
        <w:category>
          <w:name w:val="General"/>
          <w:gallery w:val="placeholder"/>
        </w:category>
        <w:types>
          <w:type w:val="bbPlcHdr"/>
        </w:types>
        <w:behaviors>
          <w:behavior w:val="content"/>
        </w:behaviors>
        <w:guid w:val="{DDF3FBC0-4EC2-4C4B-AB3B-69E7E7AF6B0B}"/>
      </w:docPartPr>
      <w:docPartBody>
        <w:p w:rsidR="0069481E" w:rsidRDefault="00E31713" w:rsidP="00E31713">
          <w:pPr>
            <w:pStyle w:val="08F7498C0990544394C375923C3804AE"/>
          </w:pPr>
          <w:r w:rsidRPr="007004DD">
            <w:rPr>
              <w:rStyle w:val="PlaceholderText"/>
              <w:color w:val="FF0000"/>
            </w:rPr>
            <w:t>[Name; add or remove rows as needed]</w:t>
          </w:r>
        </w:p>
      </w:docPartBody>
    </w:docPart>
    <w:docPart>
      <w:docPartPr>
        <w:name w:val="54DDDC91D455A346BEBC529A1DB9E026"/>
        <w:category>
          <w:name w:val="General"/>
          <w:gallery w:val="placeholder"/>
        </w:category>
        <w:types>
          <w:type w:val="bbPlcHdr"/>
        </w:types>
        <w:behaviors>
          <w:behavior w:val="content"/>
        </w:behaviors>
        <w:guid w:val="{82962931-6414-CD47-AC1C-D689FB8C71B5}"/>
      </w:docPartPr>
      <w:docPartBody>
        <w:p w:rsidR="0069481E" w:rsidRDefault="00E31713" w:rsidP="00E31713">
          <w:pPr>
            <w:pStyle w:val="54DDDC91D455A346BEBC529A1DB9E026"/>
          </w:pPr>
          <w:r w:rsidRPr="007004DD">
            <w:rPr>
              <w:rStyle w:val="StylePlaceholderText10ptAuto"/>
            </w:rPr>
            <w:t>[Enter directorate (ATR, EES&amp;T, MFC, NS&amp;T, N&amp;HS)]</w:t>
          </w:r>
        </w:p>
      </w:docPartBody>
    </w:docPart>
    <w:docPart>
      <w:docPartPr>
        <w:name w:val="09D7B2273EAB0E488BC35CFB54A15B82"/>
        <w:category>
          <w:name w:val="General"/>
          <w:gallery w:val="placeholder"/>
        </w:category>
        <w:types>
          <w:type w:val="bbPlcHdr"/>
        </w:types>
        <w:behaviors>
          <w:behavior w:val="content"/>
        </w:behaviors>
        <w:guid w:val="{EC13E4F3-E4E2-C842-AD8B-4DE0A70E5BFB}"/>
      </w:docPartPr>
      <w:docPartBody>
        <w:p w:rsidR="0069481E" w:rsidRDefault="00E31713" w:rsidP="00E31713">
          <w:pPr>
            <w:pStyle w:val="09D7B2273EAB0E488BC35CFB54A15B82"/>
          </w:pPr>
          <w:r w:rsidRPr="007004DD">
            <w:rPr>
              <w:rStyle w:val="StylePlaceholderText10ptAuto"/>
            </w:rPr>
            <w:t>[Enter directorate (ATR, EES&amp;T, MFC, NS&amp;T, N&amp;HS)]</w:t>
          </w:r>
        </w:p>
      </w:docPartBody>
    </w:docPart>
    <w:docPart>
      <w:docPartPr>
        <w:name w:val="E37A82B253C7854E8EEB4FCA89B0FEF4"/>
        <w:category>
          <w:name w:val="General"/>
          <w:gallery w:val="placeholder"/>
        </w:category>
        <w:types>
          <w:type w:val="bbPlcHdr"/>
        </w:types>
        <w:behaviors>
          <w:behavior w:val="content"/>
        </w:behaviors>
        <w:guid w:val="{EA5E3F25-CBEE-C24E-83D2-2BC76D2B1022}"/>
      </w:docPartPr>
      <w:docPartBody>
        <w:p w:rsidR="0069481E" w:rsidRDefault="00E31713" w:rsidP="00E31713">
          <w:pPr>
            <w:pStyle w:val="E37A82B253C7854E8EEB4FCA89B0FEF4"/>
          </w:pPr>
          <w:r w:rsidRPr="007004DD">
            <w:rPr>
              <w:rStyle w:val="StylePlaceholderText10ptAuto"/>
            </w:rPr>
            <w:t>[Enter directorate (ATR, EES&amp;T, MFC, NS&amp;T, N&amp;HS)]</w:t>
          </w:r>
        </w:p>
      </w:docPartBody>
    </w:docPart>
    <w:docPart>
      <w:docPartPr>
        <w:name w:val="2EB49141E2669346A892A6F6B0B3B254"/>
        <w:category>
          <w:name w:val="General"/>
          <w:gallery w:val="placeholder"/>
        </w:category>
        <w:types>
          <w:type w:val="bbPlcHdr"/>
        </w:types>
        <w:behaviors>
          <w:behavior w:val="content"/>
        </w:behaviors>
        <w:guid w:val="{3F9FE647-8B3D-0A47-82FB-B19BDA62EB11}"/>
      </w:docPartPr>
      <w:docPartBody>
        <w:p w:rsidR="0069481E" w:rsidRDefault="00E31713" w:rsidP="00E31713">
          <w:pPr>
            <w:pStyle w:val="2EB49141E2669346A892A6F6B0B3B254"/>
          </w:pPr>
          <w:r w:rsidRPr="007004DD">
            <w:rPr>
              <w:rStyle w:val="StylePlaceholderText10ptAuto"/>
            </w:rPr>
            <w:t xml:space="preserve">[Enter the initiative that </w:t>
          </w:r>
          <w:r>
            <w:rPr>
              <w:rStyle w:val="StylePlaceholderText10ptAuto"/>
            </w:rPr>
            <w:t>is associated with the proposal in LOIESS</w:t>
          </w:r>
          <w:r w:rsidRPr="007004DD">
            <w:rPr>
              <w:rStyle w:val="StylePlaceholderText10ptAuto"/>
            </w:rPr>
            <w:t>]</w:t>
          </w:r>
        </w:p>
      </w:docPartBody>
    </w:docPart>
    <w:docPart>
      <w:docPartPr>
        <w:name w:val="53B9B6FFBCF7AF4A831330E80EF09EE2"/>
        <w:category>
          <w:name w:val="General"/>
          <w:gallery w:val="placeholder"/>
        </w:category>
        <w:types>
          <w:type w:val="bbPlcHdr"/>
        </w:types>
        <w:behaviors>
          <w:behavior w:val="content"/>
        </w:behaviors>
        <w:guid w:val="{C1901062-B9EC-C249-B57D-01656AE1FBA2}"/>
      </w:docPartPr>
      <w:docPartBody>
        <w:p w:rsidR="0069481E" w:rsidRDefault="00E31713" w:rsidP="00E31713">
          <w:pPr>
            <w:pStyle w:val="53B9B6FFBCF7AF4A831330E80EF09EE2"/>
          </w:pPr>
          <w:r w:rsidRPr="007004DD">
            <w:rPr>
              <w:rStyle w:val="StylePlaceholderText10ptAuto"/>
            </w:rPr>
            <w:t>[</w:t>
          </w:r>
          <w:r>
            <w:rPr>
              <w:rStyle w:val="StylePlaceholderText10ptAuto"/>
            </w:rPr>
            <w:t>Enter the first funded fiscal year</w:t>
          </w:r>
          <w:r w:rsidRPr="007004DD">
            <w:rPr>
              <w:rStyle w:val="StylePlaceholderText10ptAuto"/>
            </w:rPr>
            <w:t>]</w:t>
          </w:r>
        </w:p>
      </w:docPartBody>
    </w:docPart>
    <w:docPart>
      <w:docPartPr>
        <w:name w:val="6AAE12664FFA2B409F15C26366631EA9"/>
        <w:category>
          <w:name w:val="General"/>
          <w:gallery w:val="placeholder"/>
        </w:category>
        <w:types>
          <w:type w:val="bbPlcHdr"/>
        </w:types>
        <w:behaviors>
          <w:behavior w:val="content"/>
        </w:behaviors>
        <w:guid w:val="{1AD8CBBE-49C7-FC41-BA3B-426C4F8D14C4}"/>
      </w:docPartPr>
      <w:docPartBody>
        <w:p w:rsidR="0069481E" w:rsidRDefault="00E31713" w:rsidP="00E31713">
          <w:pPr>
            <w:pStyle w:val="6AAE12664FFA2B409F15C26366631EA9"/>
          </w:pPr>
          <w:r w:rsidRPr="007004DD">
            <w:rPr>
              <w:rStyle w:val="StylePlaceholderText10ptAuto"/>
            </w:rPr>
            <w:t xml:space="preserve">[Enter amount] </w:t>
          </w:r>
        </w:p>
      </w:docPartBody>
    </w:docPart>
    <w:docPart>
      <w:docPartPr>
        <w:name w:val="F5BB4DD90C60C744B66E779190CF24CF"/>
        <w:category>
          <w:name w:val="General"/>
          <w:gallery w:val="placeholder"/>
        </w:category>
        <w:types>
          <w:type w:val="bbPlcHdr"/>
        </w:types>
        <w:behaviors>
          <w:behavior w:val="content"/>
        </w:behaviors>
        <w:guid w:val="{75549D85-4C80-EF41-8695-89A6D42BE021}"/>
      </w:docPartPr>
      <w:docPartBody>
        <w:p w:rsidR="0069481E" w:rsidRDefault="00E31713" w:rsidP="00E31713">
          <w:pPr>
            <w:pStyle w:val="F5BB4DD90C60C744B66E779190CF24CF"/>
          </w:pPr>
          <w:r w:rsidRPr="007004DD">
            <w:rPr>
              <w:rStyle w:val="StylePlaceholderText10ptAuto"/>
            </w:rPr>
            <w:t>[</w:t>
          </w:r>
          <w:r>
            <w:rPr>
              <w:rStyle w:val="StylePlaceholderText10ptAuto"/>
            </w:rPr>
            <w:t>Annual totals must match approved amounts in LOI-ESS</w:t>
          </w:r>
          <w:r w:rsidRPr="007004DD">
            <w:rPr>
              <w:rStyle w:val="StylePlaceholderText10ptAuto"/>
            </w:rPr>
            <w:t>]</w:t>
          </w:r>
        </w:p>
      </w:docPartBody>
    </w:docPart>
    <w:docPart>
      <w:docPartPr>
        <w:name w:val="D0907F2EF17B7E45B74C8C207E514FDC"/>
        <w:category>
          <w:name w:val="General"/>
          <w:gallery w:val="placeholder"/>
        </w:category>
        <w:types>
          <w:type w:val="bbPlcHdr"/>
        </w:types>
        <w:behaviors>
          <w:behavior w:val="content"/>
        </w:behaviors>
        <w:guid w:val="{75BBC518-D6C5-9245-A6F3-0A2600139104}"/>
      </w:docPartPr>
      <w:docPartBody>
        <w:p w:rsidR="0069481E" w:rsidRDefault="00E31713" w:rsidP="00E31713">
          <w:pPr>
            <w:pStyle w:val="D0907F2EF17B7E45B74C8C207E514FDC"/>
          </w:pPr>
          <w:r w:rsidRPr="007004DD">
            <w:rPr>
              <w:rStyle w:val="StylePlaceholderText10ptAuto"/>
            </w:rPr>
            <w:t>[Ensure annual totals match LOI-ESS]</w:t>
          </w:r>
        </w:p>
      </w:docPartBody>
    </w:docPart>
    <w:docPart>
      <w:docPartPr>
        <w:name w:val="980D0ED1B58BA347BB73E11AB18BFD4B"/>
        <w:category>
          <w:name w:val="General"/>
          <w:gallery w:val="placeholder"/>
        </w:category>
        <w:types>
          <w:type w:val="bbPlcHdr"/>
        </w:types>
        <w:behaviors>
          <w:behavior w:val="content"/>
        </w:behaviors>
        <w:guid w:val="{B733C925-7A2B-B141-9AE3-AC9EE3D53B6C}"/>
      </w:docPartPr>
      <w:docPartBody>
        <w:p w:rsidR="0069481E" w:rsidRDefault="00E31713" w:rsidP="00E31713">
          <w:pPr>
            <w:pStyle w:val="980D0ED1B58BA347BB73E11AB18BFD4B"/>
          </w:pPr>
          <w:r w:rsidRPr="007004DD">
            <w:rPr>
              <w:rStyle w:val="StylePlaceholderText10ptAuto"/>
            </w:rPr>
            <w:t>[</w:t>
          </w:r>
          <w:r>
            <w:rPr>
              <w:rStyle w:val="StylePlaceholderText10ptAuto"/>
            </w:rPr>
            <w:t>Remove rows as needed</w:t>
          </w:r>
          <w:r w:rsidRPr="007004DD">
            <w:rPr>
              <w:rStyle w:val="StylePlaceholderText10ptAuto"/>
            </w:rPr>
            <w:t>]</w:t>
          </w:r>
        </w:p>
      </w:docPartBody>
    </w:docPart>
    <w:docPart>
      <w:docPartPr>
        <w:name w:val="D900856244595C4C9ED05F838205EB43"/>
        <w:category>
          <w:name w:val="General"/>
          <w:gallery w:val="placeholder"/>
        </w:category>
        <w:types>
          <w:type w:val="bbPlcHdr"/>
        </w:types>
        <w:behaviors>
          <w:behavior w:val="content"/>
        </w:behaviors>
        <w:guid w:val="{329CFD29-AB5B-0E43-AD25-40C1A22031B9}"/>
      </w:docPartPr>
      <w:docPartBody>
        <w:p w:rsidR="0069481E" w:rsidRDefault="00E31713" w:rsidP="00E31713">
          <w:pPr>
            <w:pStyle w:val="D900856244595C4C9ED05F838205EB43"/>
          </w:pPr>
          <w:r w:rsidRPr="007004DD">
            <w:rPr>
              <w:rStyle w:val="StylePlaceholderText10ptAuto"/>
            </w:rPr>
            <w:t>[Enter amount or delete]</w:t>
          </w:r>
        </w:p>
      </w:docPartBody>
    </w:docPart>
    <w:docPart>
      <w:docPartPr>
        <w:name w:val="F090D8ED1D7C0D489BD4E4E482C84F4B"/>
        <w:category>
          <w:name w:val="General"/>
          <w:gallery w:val="placeholder"/>
        </w:category>
        <w:types>
          <w:type w:val="bbPlcHdr"/>
        </w:types>
        <w:behaviors>
          <w:behavior w:val="content"/>
        </w:behaviors>
        <w:guid w:val="{20965EAC-7BC3-3945-9E79-1D409A6D28C6}"/>
      </w:docPartPr>
      <w:docPartBody>
        <w:p w:rsidR="0069481E" w:rsidRDefault="00E31713" w:rsidP="00E31713">
          <w:pPr>
            <w:pStyle w:val="F090D8ED1D7C0D489BD4E4E482C84F4B"/>
          </w:pPr>
          <w:r w:rsidRPr="00717ABB">
            <w:rPr>
              <w:rStyle w:val="StylePlaceholderText10ptAuto"/>
              <w:b/>
              <w:bCs/>
            </w:rPr>
            <w:t>[Enter total]</w:t>
          </w:r>
        </w:p>
      </w:docPartBody>
    </w:docPart>
    <w:docPart>
      <w:docPartPr>
        <w:name w:val="466FC069AA553547A7E28FAD14130B94"/>
        <w:category>
          <w:name w:val="General"/>
          <w:gallery w:val="placeholder"/>
        </w:category>
        <w:types>
          <w:type w:val="bbPlcHdr"/>
        </w:types>
        <w:behaviors>
          <w:behavior w:val="content"/>
        </w:behaviors>
        <w:guid w:val="{DBE93299-B93F-1E46-882D-39CB577EC16D}"/>
      </w:docPartPr>
      <w:docPartBody>
        <w:p w:rsidR="0069481E" w:rsidRDefault="00E31713" w:rsidP="00E31713">
          <w:pPr>
            <w:pStyle w:val="466FC069AA553547A7E28FAD14130B94"/>
          </w:pPr>
          <w:r w:rsidRPr="007004DD">
            <w:rPr>
              <w:rStyle w:val="StylePlaceholderText10ptAuto"/>
            </w:rPr>
            <w:t>[Enter initiative</w:t>
          </w:r>
          <w:r>
            <w:rPr>
              <w:rStyle w:val="StylePlaceholderText10ptAuto"/>
            </w:rPr>
            <w:t xml:space="preserve"> </w:t>
          </w:r>
          <w:r w:rsidRPr="007004DD">
            <w:rPr>
              <w:rStyle w:val="StylePlaceholderText10ptAuto"/>
            </w:rPr>
            <w:t xml:space="preserve">that </w:t>
          </w:r>
          <w:r>
            <w:rPr>
              <w:rStyle w:val="StylePlaceholderText10ptAuto"/>
            </w:rPr>
            <w:t>you selected in LOIESS</w:t>
          </w:r>
          <w:r w:rsidRPr="007004DD">
            <w:rPr>
              <w:rStyle w:val="StylePlaceholderText10ptAuto"/>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590"/>
    <w:rsid w:val="0008079B"/>
    <w:rsid w:val="00174B08"/>
    <w:rsid w:val="00174E52"/>
    <w:rsid w:val="001A429E"/>
    <w:rsid w:val="002A3F7E"/>
    <w:rsid w:val="00320190"/>
    <w:rsid w:val="003A68FF"/>
    <w:rsid w:val="003F198B"/>
    <w:rsid w:val="003F7ECB"/>
    <w:rsid w:val="0040032C"/>
    <w:rsid w:val="00500B0B"/>
    <w:rsid w:val="005400BC"/>
    <w:rsid w:val="0069481E"/>
    <w:rsid w:val="006E0BDD"/>
    <w:rsid w:val="00757A2C"/>
    <w:rsid w:val="00786F39"/>
    <w:rsid w:val="007A3CBF"/>
    <w:rsid w:val="00817590"/>
    <w:rsid w:val="008464EC"/>
    <w:rsid w:val="0090386D"/>
    <w:rsid w:val="009A7F33"/>
    <w:rsid w:val="00B60B15"/>
    <w:rsid w:val="00C31841"/>
    <w:rsid w:val="00CF0549"/>
    <w:rsid w:val="00E31713"/>
    <w:rsid w:val="00E4064A"/>
    <w:rsid w:val="00E94AB6"/>
    <w:rsid w:val="00E971DC"/>
    <w:rsid w:val="00ED5960"/>
    <w:rsid w:val="00EF5E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31713"/>
    <w:rPr>
      <w:color w:val="808080"/>
    </w:rPr>
  </w:style>
  <w:style w:type="character" w:customStyle="1" w:styleId="StylePlaceholderText10ptAuto">
    <w:name w:val="Style Placeholder Text + 10 pt Auto"/>
    <w:basedOn w:val="PlaceholderText"/>
    <w:rsid w:val="00E31713"/>
    <w:rPr>
      <w:rFonts w:ascii="Times New Roman" w:hAnsi="Times New Roman"/>
      <w:color w:val="FF0000"/>
      <w:sz w:val="20"/>
    </w:rPr>
  </w:style>
  <w:style w:type="character" w:styleId="Hyperlink">
    <w:name w:val="Hyperlink"/>
    <w:basedOn w:val="DefaultParagraphFont"/>
    <w:uiPriority w:val="99"/>
    <w:rsid w:val="00320190"/>
    <w:rPr>
      <w:color w:val="0000FF"/>
      <w:u w:val="single"/>
    </w:rPr>
  </w:style>
  <w:style w:type="paragraph" w:customStyle="1" w:styleId="4871DD6B84ED4C61B8C30BD0A75990AD6">
    <w:name w:val="4871DD6B84ED4C61B8C30BD0A75990AD6"/>
    <w:rsid w:val="002A3F7E"/>
    <w:pPr>
      <w:spacing w:before="60" w:after="0" w:line="240" w:lineRule="auto"/>
    </w:pPr>
    <w:rPr>
      <w:rFonts w:ascii="Times New Roman" w:eastAsiaTheme="minorHAnsi" w:hAnsi="Times New Roman" w:cs="Times New Roman"/>
      <w:sz w:val="20"/>
      <w:szCs w:val="20"/>
    </w:rPr>
  </w:style>
  <w:style w:type="paragraph" w:customStyle="1" w:styleId="C3A77CF2EE86482CB5261520D72A056E6">
    <w:name w:val="C3A77CF2EE86482CB5261520D72A056E6"/>
    <w:rsid w:val="002A3F7E"/>
    <w:pPr>
      <w:spacing w:before="60" w:after="0" w:line="240" w:lineRule="auto"/>
    </w:pPr>
    <w:rPr>
      <w:rFonts w:ascii="Times New Roman" w:eastAsiaTheme="minorHAnsi" w:hAnsi="Times New Roman" w:cs="Times New Roman"/>
      <w:sz w:val="20"/>
      <w:szCs w:val="20"/>
    </w:rPr>
  </w:style>
  <w:style w:type="paragraph" w:customStyle="1" w:styleId="1CAFFB45A5774116BE57DABC769965736">
    <w:name w:val="1CAFFB45A5774116BE57DABC769965736"/>
    <w:rsid w:val="002A3F7E"/>
    <w:pPr>
      <w:spacing w:before="60" w:after="0" w:line="240" w:lineRule="auto"/>
    </w:pPr>
    <w:rPr>
      <w:rFonts w:ascii="Times New Roman" w:eastAsiaTheme="minorHAnsi" w:hAnsi="Times New Roman" w:cs="Times New Roman"/>
      <w:sz w:val="20"/>
      <w:szCs w:val="20"/>
    </w:rPr>
  </w:style>
  <w:style w:type="paragraph" w:customStyle="1" w:styleId="8EDCACA82E49984097F7DEA627671F4D">
    <w:name w:val="8EDCACA82E49984097F7DEA627671F4D"/>
    <w:rsid w:val="00E31713"/>
    <w:pPr>
      <w:spacing w:after="0" w:line="240" w:lineRule="auto"/>
    </w:pPr>
    <w:rPr>
      <w:kern w:val="2"/>
      <w:sz w:val="24"/>
      <w:szCs w:val="24"/>
      <w14:ligatures w14:val="standardContextual"/>
    </w:rPr>
  </w:style>
  <w:style w:type="paragraph" w:customStyle="1" w:styleId="80E98C58E8A7FD4092B5170B025B5BB2">
    <w:name w:val="80E98C58E8A7FD4092B5170B025B5BB2"/>
    <w:rsid w:val="00E31713"/>
    <w:pPr>
      <w:spacing w:after="0" w:line="240" w:lineRule="auto"/>
    </w:pPr>
    <w:rPr>
      <w:kern w:val="2"/>
      <w:sz w:val="24"/>
      <w:szCs w:val="24"/>
      <w14:ligatures w14:val="standardContextual"/>
    </w:rPr>
  </w:style>
  <w:style w:type="paragraph" w:customStyle="1" w:styleId="08F7498C0990544394C375923C3804AE">
    <w:name w:val="08F7498C0990544394C375923C3804AE"/>
    <w:rsid w:val="00E31713"/>
    <w:pPr>
      <w:spacing w:after="0" w:line="240" w:lineRule="auto"/>
    </w:pPr>
    <w:rPr>
      <w:kern w:val="2"/>
      <w:sz w:val="24"/>
      <w:szCs w:val="24"/>
      <w14:ligatures w14:val="standardContextual"/>
    </w:rPr>
  </w:style>
  <w:style w:type="paragraph" w:customStyle="1" w:styleId="54DDDC91D455A346BEBC529A1DB9E026">
    <w:name w:val="54DDDC91D455A346BEBC529A1DB9E026"/>
    <w:rsid w:val="00E31713"/>
    <w:pPr>
      <w:spacing w:after="0" w:line="240" w:lineRule="auto"/>
    </w:pPr>
    <w:rPr>
      <w:kern w:val="2"/>
      <w:sz w:val="24"/>
      <w:szCs w:val="24"/>
      <w14:ligatures w14:val="standardContextual"/>
    </w:rPr>
  </w:style>
  <w:style w:type="paragraph" w:customStyle="1" w:styleId="09D7B2273EAB0E488BC35CFB54A15B82">
    <w:name w:val="09D7B2273EAB0E488BC35CFB54A15B82"/>
    <w:rsid w:val="00E31713"/>
    <w:pPr>
      <w:spacing w:after="0" w:line="240" w:lineRule="auto"/>
    </w:pPr>
    <w:rPr>
      <w:kern w:val="2"/>
      <w:sz w:val="24"/>
      <w:szCs w:val="24"/>
      <w14:ligatures w14:val="standardContextual"/>
    </w:rPr>
  </w:style>
  <w:style w:type="paragraph" w:customStyle="1" w:styleId="E37A82B253C7854E8EEB4FCA89B0FEF4">
    <w:name w:val="E37A82B253C7854E8EEB4FCA89B0FEF4"/>
    <w:rsid w:val="00E31713"/>
    <w:pPr>
      <w:spacing w:after="0" w:line="240" w:lineRule="auto"/>
    </w:pPr>
    <w:rPr>
      <w:kern w:val="2"/>
      <w:sz w:val="24"/>
      <w:szCs w:val="24"/>
      <w14:ligatures w14:val="standardContextual"/>
    </w:rPr>
  </w:style>
  <w:style w:type="paragraph" w:customStyle="1" w:styleId="2EB49141E2669346A892A6F6B0B3B254">
    <w:name w:val="2EB49141E2669346A892A6F6B0B3B254"/>
    <w:rsid w:val="00E31713"/>
    <w:pPr>
      <w:spacing w:after="0" w:line="240" w:lineRule="auto"/>
    </w:pPr>
    <w:rPr>
      <w:kern w:val="2"/>
      <w:sz w:val="24"/>
      <w:szCs w:val="24"/>
      <w14:ligatures w14:val="standardContextual"/>
    </w:rPr>
  </w:style>
  <w:style w:type="paragraph" w:customStyle="1" w:styleId="53B9B6FFBCF7AF4A831330E80EF09EE2">
    <w:name w:val="53B9B6FFBCF7AF4A831330E80EF09EE2"/>
    <w:rsid w:val="00E31713"/>
    <w:pPr>
      <w:spacing w:after="0" w:line="240" w:lineRule="auto"/>
    </w:pPr>
    <w:rPr>
      <w:kern w:val="2"/>
      <w:sz w:val="24"/>
      <w:szCs w:val="24"/>
      <w14:ligatures w14:val="standardContextual"/>
    </w:rPr>
  </w:style>
  <w:style w:type="paragraph" w:customStyle="1" w:styleId="6AAE12664FFA2B409F15C26366631EA9">
    <w:name w:val="6AAE12664FFA2B409F15C26366631EA9"/>
    <w:rsid w:val="00E31713"/>
    <w:pPr>
      <w:spacing w:after="0" w:line="240" w:lineRule="auto"/>
    </w:pPr>
    <w:rPr>
      <w:kern w:val="2"/>
      <w:sz w:val="24"/>
      <w:szCs w:val="24"/>
      <w14:ligatures w14:val="standardContextual"/>
    </w:rPr>
  </w:style>
  <w:style w:type="paragraph" w:customStyle="1" w:styleId="F5BB4DD90C60C744B66E779190CF24CF">
    <w:name w:val="F5BB4DD90C60C744B66E779190CF24CF"/>
    <w:rsid w:val="00E31713"/>
    <w:pPr>
      <w:spacing w:after="0" w:line="240" w:lineRule="auto"/>
    </w:pPr>
    <w:rPr>
      <w:kern w:val="2"/>
      <w:sz w:val="24"/>
      <w:szCs w:val="24"/>
      <w14:ligatures w14:val="standardContextual"/>
    </w:rPr>
  </w:style>
  <w:style w:type="paragraph" w:customStyle="1" w:styleId="D0907F2EF17B7E45B74C8C207E514FDC">
    <w:name w:val="D0907F2EF17B7E45B74C8C207E514FDC"/>
    <w:rsid w:val="00E31713"/>
    <w:pPr>
      <w:spacing w:after="0" w:line="240" w:lineRule="auto"/>
    </w:pPr>
    <w:rPr>
      <w:kern w:val="2"/>
      <w:sz w:val="24"/>
      <w:szCs w:val="24"/>
      <w14:ligatures w14:val="standardContextual"/>
    </w:rPr>
  </w:style>
  <w:style w:type="paragraph" w:customStyle="1" w:styleId="980D0ED1B58BA347BB73E11AB18BFD4B">
    <w:name w:val="980D0ED1B58BA347BB73E11AB18BFD4B"/>
    <w:rsid w:val="00E31713"/>
    <w:pPr>
      <w:spacing w:after="0" w:line="240" w:lineRule="auto"/>
    </w:pPr>
    <w:rPr>
      <w:kern w:val="2"/>
      <w:sz w:val="24"/>
      <w:szCs w:val="24"/>
      <w14:ligatures w14:val="standardContextual"/>
    </w:rPr>
  </w:style>
  <w:style w:type="paragraph" w:customStyle="1" w:styleId="D900856244595C4C9ED05F838205EB43">
    <w:name w:val="D900856244595C4C9ED05F838205EB43"/>
    <w:rsid w:val="00E31713"/>
    <w:pPr>
      <w:spacing w:after="0" w:line="240" w:lineRule="auto"/>
    </w:pPr>
    <w:rPr>
      <w:kern w:val="2"/>
      <w:sz w:val="24"/>
      <w:szCs w:val="24"/>
      <w14:ligatures w14:val="standardContextual"/>
    </w:rPr>
  </w:style>
  <w:style w:type="paragraph" w:customStyle="1" w:styleId="F090D8ED1D7C0D489BD4E4E482C84F4B">
    <w:name w:val="F090D8ED1D7C0D489BD4E4E482C84F4B"/>
    <w:rsid w:val="00E31713"/>
    <w:pPr>
      <w:spacing w:after="0" w:line="240" w:lineRule="auto"/>
    </w:pPr>
    <w:rPr>
      <w:kern w:val="2"/>
      <w:sz w:val="24"/>
      <w:szCs w:val="24"/>
      <w14:ligatures w14:val="standardContextual"/>
    </w:rPr>
  </w:style>
  <w:style w:type="paragraph" w:customStyle="1" w:styleId="466FC069AA553547A7E28FAD14130B94">
    <w:name w:val="466FC069AA553547A7E28FAD14130B94"/>
    <w:rsid w:val="00E31713"/>
    <w:pPr>
      <w:spacing w:after="0" w:line="240"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2.xml><?xml version="1.0" encoding="utf-8"?>
<ct:contentTypeSchema xmlns:ct="http://schemas.microsoft.com/office/2006/metadata/contentType" xmlns:ma="http://schemas.microsoft.com/office/2006/metadata/properties/metaAttributes" ct:_="" ma:_="" ma:contentTypeName="Document" ma:contentTypeID="0x010100E94E11629494544C917167AB45574727" ma:contentTypeVersion="1" ma:contentTypeDescription="Create a new document." ma:contentTypeScope="" ma:versionID="ef71372d8a75b6e6b87a2e180b518373">
  <xsd:schema xmlns:xsd="http://www.w3.org/2001/XMLSchema" xmlns:xs="http://www.w3.org/2001/XMLSchema" xmlns:p="http://schemas.microsoft.com/office/2006/metadata/properties" xmlns:ns2="49885619-deaa-44a5-bc5e-9342697e4fb9" targetNamespace="http://schemas.microsoft.com/office/2006/metadata/properties" ma:root="true" ma:fieldsID="5bf24fa705068ae71704774c6730c5b2" ns2:_="">
    <xsd:import namespace="49885619-deaa-44a5-bc5e-9342697e4fb9"/>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85619-deaa-44a5-bc5e-9342697e4fb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BF11E4A-CF37-F546-A9F9-2C45571D96E3}">
  <ds:schemaRefs>
    <ds:schemaRef ds:uri="http://schemas.openxmlformats.org/officeDocument/2006/bibliography"/>
  </ds:schemaRefs>
</ds:datastoreItem>
</file>

<file path=customXml/itemProps2.xml><?xml version="1.0" encoding="utf-8"?>
<ds:datastoreItem xmlns:ds="http://schemas.openxmlformats.org/officeDocument/2006/customXml" ds:itemID="{53723067-692A-4EF0-8EA8-9BCDA97396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85619-deaa-44a5-bc5e-9342697e4f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CB498E-BD72-4BD2-9286-80D94714755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583B0B0-DD69-443A-8C3F-3F187B2E1E6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C:\Users\huffwr\OneDrive - Idaho National Laboratory\LDRD\Templates\LDRD_Preproposal_Template_01_np2.dotx</Template>
  <TotalTime>1064</TotalTime>
  <Pages>15</Pages>
  <Words>7169</Words>
  <Characters>40865</Characters>
  <Application>Microsoft Office Word</Application>
  <DocSecurity>0</DocSecurity>
  <Lines>340</Lines>
  <Paragraphs>95</Paragraphs>
  <ScaleCrop>false</ScaleCrop>
  <Company>INEEL</Company>
  <LinksUpToDate>false</LinksUpToDate>
  <CharactersWithSpaces>47939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Heading 1</dc:title>
  <dc:subject/>
  <dc:creator>Tony Huff</dc:creator>
  <cp:keywords/>
  <cp:lastModifiedBy>Derek R. Gaston</cp:lastModifiedBy>
  <cp:revision>590</cp:revision>
  <cp:lastPrinted>2015-03-11T01:56:00Z</cp:lastPrinted>
  <dcterms:created xsi:type="dcterms:W3CDTF">2023-05-30T18:22:00Z</dcterms:created>
  <dcterms:modified xsi:type="dcterms:W3CDTF">2023-05-31T21:17:00Z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0x010100E94E11629494544C917167AB45574727</vt:lpwstr>
  </property>
</Properties>
</file>